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42A" w:rsidRDefault="0087042A">
      <w:pPr>
        <w:pStyle w:val="7Pr-textoIdentificaodoCurso"/>
      </w:pPr>
      <w:r>
        <w:t>UNIVERSIDADE DO VALE DO ITAJAÍ</w:t>
      </w:r>
    </w:p>
    <w:p w:rsidR="0087042A" w:rsidRDefault="0087042A">
      <w:pPr>
        <w:pStyle w:val="7Pr-textoIdentificaodoCurso"/>
      </w:pPr>
      <w:r>
        <w:t>CENTRO DE CIÊNCIAS TECNOLÓGICAS DA TERRA E DO MAR</w:t>
      </w:r>
    </w:p>
    <w:p w:rsidR="0087042A" w:rsidRDefault="0087042A">
      <w:pPr>
        <w:pStyle w:val="7Pr-textoIdentificaodoCurso"/>
      </w:pPr>
      <w:r>
        <w:t>CURSO DE CIÊNCIA DA COMPUTAÇÃO</w:t>
      </w: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Pr="000F655D" w:rsidRDefault="000F655D">
      <w:pPr>
        <w:pStyle w:val="7Pr-textoTtulodoTrabalho"/>
      </w:pPr>
      <w:bookmarkStart w:id="0" w:name="OLE_LINK3"/>
      <w:r>
        <w:t>ADAPTAÇÃO DO PORTUGOL CORE PARA PERMITIR A INTEGRAÇÃO COM OUTRAS FERRAMENTAS</w:t>
      </w:r>
    </w:p>
    <w:bookmarkEnd w:id="0"/>
    <w:p w:rsidR="0087042A" w:rsidRDefault="0087042A">
      <w:pPr>
        <w:pStyle w:val="7Pr-textoTextodaCapa"/>
      </w:pPr>
    </w:p>
    <w:p w:rsidR="0087042A" w:rsidRDefault="0087042A">
      <w:pPr>
        <w:pStyle w:val="7Pr-textoTextodaCapa"/>
      </w:pPr>
    </w:p>
    <w:p w:rsidR="0087042A" w:rsidRDefault="0087042A">
      <w:pPr>
        <w:pStyle w:val="7Pr-textoTextodaCapa"/>
        <w:rPr>
          <w:color w:val="FF0000"/>
        </w:rPr>
      </w:pPr>
      <w:r>
        <w:rPr>
          <w:color w:val="000000"/>
        </w:rPr>
        <w:t>Área de</w:t>
      </w:r>
      <w:r>
        <w:rPr>
          <w:color w:val="FF0000"/>
        </w:rPr>
        <w:t xml:space="preserve"> </w:t>
      </w:r>
      <w:r w:rsidR="000F655D" w:rsidRPr="000F655D">
        <w:t>In</w:t>
      </w:r>
      <w:r w:rsidR="000F655D">
        <w:t>formática na Educação</w:t>
      </w:r>
    </w:p>
    <w:p w:rsidR="0087042A" w:rsidRDefault="0087042A">
      <w:pPr>
        <w:pStyle w:val="7Pr-textoTextodaCapa"/>
      </w:pPr>
    </w:p>
    <w:p w:rsidR="0087042A" w:rsidRDefault="0087042A">
      <w:pPr>
        <w:pStyle w:val="7Pr-textoTextodaCapa"/>
      </w:pPr>
    </w:p>
    <w:p w:rsidR="0087042A" w:rsidRDefault="0087042A">
      <w:pPr>
        <w:pStyle w:val="7Pr-textoTextodaCapa"/>
      </w:pPr>
      <w:proofErr w:type="gramStart"/>
      <w:r>
        <w:t>por</w:t>
      </w:r>
      <w:proofErr w:type="gramEnd"/>
    </w:p>
    <w:p w:rsidR="0087042A" w:rsidRDefault="0087042A">
      <w:pPr>
        <w:pStyle w:val="7Pr-textoTextodaCapa"/>
      </w:pPr>
    </w:p>
    <w:p w:rsidR="0087042A" w:rsidRDefault="0087042A">
      <w:pPr>
        <w:pStyle w:val="7Pr-textoTextodaCapa"/>
      </w:pPr>
    </w:p>
    <w:p w:rsidR="0087042A" w:rsidRPr="000F655D" w:rsidRDefault="000F655D">
      <w:pPr>
        <w:pStyle w:val="7Pr-textoTextodaCapa"/>
      </w:pPr>
      <w:r>
        <w:t>Luiz Fernando Noschang</w:t>
      </w: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Pr="000F655D" w:rsidRDefault="000F655D">
      <w:pPr>
        <w:pStyle w:val="7Pr-textoTextodaCapa"/>
      </w:pPr>
      <w:r>
        <w:t xml:space="preserve">André </w:t>
      </w:r>
      <w:proofErr w:type="spellStart"/>
      <w:r>
        <w:t>Luis</w:t>
      </w:r>
      <w:proofErr w:type="spellEnd"/>
      <w:r>
        <w:t xml:space="preserve"> Alice Raabe, Dr.</w:t>
      </w:r>
    </w:p>
    <w:p w:rsidR="0087042A" w:rsidRDefault="0087042A">
      <w:pPr>
        <w:pStyle w:val="7Pr-textoTextodaCapa"/>
      </w:pPr>
      <w:r>
        <w:t>Orientador</w:t>
      </w: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0F655D" w:rsidRDefault="000F655D">
      <w:pPr>
        <w:pStyle w:val="7Pr-textoTextodaCapa"/>
      </w:pPr>
    </w:p>
    <w:p w:rsidR="000F655D" w:rsidRDefault="000F655D">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rPr>
          <w:color w:val="FF0000"/>
        </w:rPr>
        <w:sectPr w:rsidR="0087042A">
          <w:footerReference w:type="even" r:id="rId9"/>
          <w:footerReference w:type="default" r:id="rId10"/>
          <w:type w:val="continuous"/>
          <w:pgSz w:w="11907" w:h="16840" w:code="9"/>
          <w:pgMar w:top="1701" w:right="851" w:bottom="1418" w:left="1418" w:header="709" w:footer="709" w:gutter="0"/>
          <w:cols w:space="708"/>
          <w:titlePg/>
          <w:docGrid w:linePitch="360"/>
        </w:sectPr>
      </w:pPr>
      <w:r>
        <w:t xml:space="preserve">Itajaí (SC), </w:t>
      </w:r>
      <w:r w:rsidR="000F655D">
        <w:t>novembro</w:t>
      </w:r>
      <w:r>
        <w:t xml:space="preserve"> de </w:t>
      </w:r>
      <w:r w:rsidR="000F655D">
        <w:t>2011</w:t>
      </w:r>
      <w:proofErr w:type="gramStart"/>
    </w:p>
    <w:p w:rsidR="0087042A" w:rsidRDefault="0087042A">
      <w:pPr>
        <w:pStyle w:val="7Pr-textoIdentificaodoCurso"/>
      </w:pPr>
      <w:proofErr w:type="gramEnd"/>
      <w:r>
        <w:rPr>
          <w:caps/>
        </w:rPr>
        <w:lastRenderedPageBreak/>
        <w:t>UNIVERSIDADE DO VALE DO ITAJAÍ</w:t>
      </w:r>
    </w:p>
    <w:p w:rsidR="0087042A" w:rsidRDefault="0087042A">
      <w:pPr>
        <w:pStyle w:val="7Pr-textoIdentificaodoCurso"/>
      </w:pPr>
      <w:r>
        <w:rPr>
          <w:caps/>
        </w:rPr>
        <w:t>CENTRO DE CIÊNCIAS TECNOLÓGICAS DA TERRA E DO MAR</w:t>
      </w:r>
    </w:p>
    <w:p w:rsidR="0087042A" w:rsidRDefault="0087042A">
      <w:pPr>
        <w:pStyle w:val="7Pr-textoIdentificaodoCurso"/>
      </w:pPr>
      <w:r>
        <w:rPr>
          <w:caps/>
        </w:rPr>
        <w:t>CURSO DE CIÊNCIA DA COMPUTAÇÃO</w:t>
      </w:r>
    </w:p>
    <w:p w:rsidR="0087042A" w:rsidRDefault="0087042A">
      <w:pPr>
        <w:pStyle w:val="7Pr-textoTtulodoTrabalho"/>
      </w:pPr>
    </w:p>
    <w:p w:rsidR="0087042A" w:rsidRDefault="0087042A">
      <w:pPr>
        <w:pStyle w:val="7Pr-textoTtulodoTrabalho"/>
      </w:pPr>
    </w:p>
    <w:p w:rsidR="0087042A" w:rsidRDefault="0087042A">
      <w:pPr>
        <w:pStyle w:val="7Pr-textoTtulodoTrabalho"/>
      </w:pPr>
      <w:bookmarkStart w:id="1" w:name="_GoBack"/>
      <w:bookmarkEnd w:id="1"/>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Default="0087042A">
      <w:pPr>
        <w:pStyle w:val="7Pr-textoTtulodoTrabalho"/>
      </w:pPr>
    </w:p>
    <w:p w:rsidR="0087042A" w:rsidRPr="000F655D" w:rsidRDefault="000F655D">
      <w:pPr>
        <w:pStyle w:val="7Pr-textoTtulodoTrabalho"/>
      </w:pPr>
      <w:r w:rsidRPr="000F655D">
        <w:t>ADAP</w:t>
      </w:r>
      <w:r>
        <w:t>TAÇÃO DO PORTUGOL CORE PARA PERMITIR A INTEGRAÇÃO COM OUTRAS FERRAMENTAS</w:t>
      </w:r>
    </w:p>
    <w:p w:rsidR="0087042A" w:rsidRDefault="0087042A">
      <w:pPr>
        <w:pStyle w:val="7Pr-textoTextodaCapa"/>
      </w:pPr>
    </w:p>
    <w:p w:rsidR="0087042A" w:rsidRDefault="0087042A">
      <w:pPr>
        <w:pStyle w:val="7Pr-textoTextodaCapa"/>
      </w:pPr>
    </w:p>
    <w:p w:rsidR="0087042A" w:rsidRPr="000F655D" w:rsidRDefault="0087042A">
      <w:pPr>
        <w:pStyle w:val="7Pr-textoTextodaCapa"/>
      </w:pPr>
      <w:r w:rsidRPr="000F655D">
        <w:t xml:space="preserve">Área de </w:t>
      </w:r>
      <w:r w:rsidR="000F655D" w:rsidRPr="000F655D">
        <w:t>Informática na Educação</w:t>
      </w:r>
    </w:p>
    <w:p w:rsidR="0087042A" w:rsidRDefault="0087042A">
      <w:pPr>
        <w:pStyle w:val="7Pr-textoTextodaCapa"/>
        <w:rPr>
          <w:color w:val="FF0000"/>
        </w:rPr>
      </w:pPr>
    </w:p>
    <w:p w:rsidR="0087042A" w:rsidRDefault="0087042A">
      <w:pPr>
        <w:pStyle w:val="7Pr-textoTextodaCapa"/>
      </w:pPr>
    </w:p>
    <w:p w:rsidR="0087042A" w:rsidRDefault="0087042A">
      <w:pPr>
        <w:pStyle w:val="7Pr-textoTextodaCapa"/>
      </w:pPr>
    </w:p>
    <w:p w:rsidR="0087042A" w:rsidRDefault="0087042A">
      <w:pPr>
        <w:pStyle w:val="7Pr-textoTextodaCapa"/>
      </w:pPr>
      <w:proofErr w:type="gramStart"/>
      <w:r>
        <w:t>por</w:t>
      </w:r>
      <w:proofErr w:type="gramEnd"/>
    </w:p>
    <w:p w:rsidR="0087042A" w:rsidRDefault="0087042A">
      <w:pPr>
        <w:pStyle w:val="7Pr-textoTextodaCapa"/>
      </w:pPr>
    </w:p>
    <w:p w:rsidR="0087042A" w:rsidRDefault="0087042A">
      <w:pPr>
        <w:pStyle w:val="7Pr-textoTextodaCapa"/>
      </w:pPr>
    </w:p>
    <w:p w:rsidR="0087042A" w:rsidRPr="000F655D" w:rsidRDefault="000F655D">
      <w:pPr>
        <w:pStyle w:val="7Pr-textoTextodaCapa"/>
      </w:pPr>
      <w:r>
        <w:t>Luiz Fernando Noschang</w:t>
      </w: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eApresentao"/>
        <w:ind w:firstLine="0"/>
        <w:jc w:val="left"/>
        <w:rPr>
          <w:sz w:val="24"/>
        </w:rPr>
      </w:pPr>
      <w:r>
        <w:rPr>
          <w:sz w:val="24"/>
        </w:rPr>
        <w:t>Relatório apresentado à Banca Examinadora do Trabalho de Conclusão do Curso de Ciência da Computação para análise e aprovação.</w:t>
      </w:r>
    </w:p>
    <w:p w:rsidR="0087042A" w:rsidRPr="000F655D" w:rsidRDefault="0087042A">
      <w:pPr>
        <w:pStyle w:val="7Pr-textoTextodeApresentao"/>
        <w:ind w:firstLine="0"/>
        <w:rPr>
          <w:sz w:val="24"/>
        </w:rPr>
      </w:pPr>
      <w:r>
        <w:rPr>
          <w:sz w:val="24"/>
        </w:rPr>
        <w:t xml:space="preserve">Orientador: </w:t>
      </w:r>
      <w:r w:rsidR="000F655D">
        <w:rPr>
          <w:sz w:val="24"/>
        </w:rPr>
        <w:t xml:space="preserve">André </w:t>
      </w:r>
      <w:r w:rsidR="00C27EBC">
        <w:rPr>
          <w:sz w:val="24"/>
        </w:rPr>
        <w:t>Luís</w:t>
      </w:r>
      <w:r w:rsidR="000F655D">
        <w:rPr>
          <w:sz w:val="24"/>
        </w:rPr>
        <w:t xml:space="preserve"> Alice Raabe, Dr.</w:t>
      </w: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Default="0087042A">
      <w:pPr>
        <w:pStyle w:val="7Pr-textoTextodaCapa"/>
      </w:pPr>
    </w:p>
    <w:p w:rsidR="0087042A" w:rsidRPr="000F655D" w:rsidRDefault="0087042A">
      <w:pPr>
        <w:pStyle w:val="7Pr-textoTextodaCapa"/>
        <w:sectPr w:rsidR="0087042A" w:rsidRPr="000F655D">
          <w:footerReference w:type="even" r:id="rId11"/>
          <w:footerReference w:type="default" r:id="rId12"/>
          <w:type w:val="continuous"/>
          <w:pgSz w:w="11907" w:h="16840" w:code="9"/>
          <w:pgMar w:top="1701" w:right="851" w:bottom="1418" w:left="1418" w:header="709" w:footer="709" w:gutter="0"/>
          <w:pgNumType w:fmt="lowerRoman" w:start="1"/>
          <w:cols w:space="708"/>
          <w:titlePg/>
          <w:docGrid w:linePitch="360"/>
        </w:sectPr>
      </w:pPr>
      <w:r w:rsidRPr="000F655D">
        <w:t xml:space="preserve">Itajaí (SC), </w:t>
      </w:r>
      <w:r w:rsidR="000F655D" w:rsidRPr="000F655D">
        <w:t>novembro</w:t>
      </w:r>
      <w:r w:rsidRPr="000F655D">
        <w:t xml:space="preserve"> de </w:t>
      </w:r>
      <w:r w:rsidR="000F655D" w:rsidRPr="000F655D">
        <w:t>2011</w:t>
      </w:r>
      <w:proofErr w:type="gramStart"/>
    </w:p>
    <w:p w:rsidR="0087042A" w:rsidRDefault="0087042A">
      <w:pPr>
        <w:pStyle w:val="7Pr-textoTtulodoSumrio"/>
      </w:pPr>
      <w:proofErr w:type="gramEnd"/>
      <w:r>
        <w:lastRenderedPageBreak/>
        <w:t>sumário</w:t>
      </w:r>
    </w:p>
    <w:p w:rsidR="00B17405" w:rsidRDefault="0087042A">
      <w:pPr>
        <w:pStyle w:val="Sumrio1"/>
        <w:rPr>
          <w:rFonts w:asciiTheme="minorHAnsi" w:eastAsiaTheme="minorEastAsia" w:hAnsiTheme="minorHAnsi" w:cstheme="minorBidi"/>
          <w:b w:val="0"/>
          <w:bCs w:val="0"/>
          <w:sz w:val="22"/>
          <w:szCs w:val="22"/>
        </w:rPr>
      </w:pPr>
      <w:r>
        <w:fldChar w:fldCharType="begin"/>
      </w:r>
      <w:r>
        <w:instrText xml:space="preserve"> TOC \o "1-3" \h \z </w:instrText>
      </w:r>
      <w:r>
        <w:fldChar w:fldCharType="separate"/>
      </w:r>
      <w:hyperlink w:anchor="_Toc312072349" w:history="1">
        <w:r w:rsidR="00B17405" w:rsidRPr="00805D58">
          <w:rPr>
            <w:rStyle w:val="Hyperlink"/>
            <w:lang w:val="en-US"/>
          </w:rPr>
          <w:t>LISTA DE ABREVIATURAS</w:t>
        </w:r>
        <w:r w:rsidR="00B17405">
          <w:rPr>
            <w:webHidden/>
          </w:rPr>
          <w:tab/>
        </w:r>
        <w:r w:rsidR="00B17405">
          <w:rPr>
            <w:webHidden/>
          </w:rPr>
          <w:fldChar w:fldCharType="begin"/>
        </w:r>
        <w:r w:rsidR="00B17405">
          <w:rPr>
            <w:webHidden/>
          </w:rPr>
          <w:instrText xml:space="preserve"> PAGEREF _Toc312072349 \h </w:instrText>
        </w:r>
        <w:r w:rsidR="00B17405">
          <w:rPr>
            <w:webHidden/>
          </w:rPr>
        </w:r>
        <w:r w:rsidR="00B17405">
          <w:rPr>
            <w:webHidden/>
          </w:rPr>
          <w:fldChar w:fldCharType="separate"/>
        </w:r>
        <w:r w:rsidR="00B17405">
          <w:rPr>
            <w:webHidden/>
          </w:rPr>
          <w:t>iv</w:t>
        </w:r>
        <w:r w:rsidR="00B17405">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50" w:history="1">
        <w:r w:rsidRPr="00805D58">
          <w:rPr>
            <w:rStyle w:val="Hyperlink"/>
          </w:rPr>
          <w:t>LISTA DE FIGURAS</w:t>
        </w:r>
        <w:r>
          <w:rPr>
            <w:webHidden/>
          </w:rPr>
          <w:tab/>
        </w:r>
        <w:r>
          <w:rPr>
            <w:webHidden/>
          </w:rPr>
          <w:fldChar w:fldCharType="begin"/>
        </w:r>
        <w:r>
          <w:rPr>
            <w:webHidden/>
          </w:rPr>
          <w:instrText xml:space="preserve"> PAGEREF _Toc312072350 \h </w:instrText>
        </w:r>
        <w:r>
          <w:rPr>
            <w:webHidden/>
          </w:rPr>
        </w:r>
        <w:r>
          <w:rPr>
            <w:webHidden/>
          </w:rPr>
          <w:fldChar w:fldCharType="separate"/>
        </w:r>
        <w:r>
          <w:rPr>
            <w:webHidden/>
          </w:rPr>
          <w:t>v</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51" w:history="1">
        <w:r w:rsidRPr="00805D58">
          <w:rPr>
            <w:rStyle w:val="Hyperlink"/>
          </w:rPr>
          <w:t>LISTA DE TABELAS</w:t>
        </w:r>
        <w:r>
          <w:rPr>
            <w:webHidden/>
          </w:rPr>
          <w:tab/>
        </w:r>
        <w:r>
          <w:rPr>
            <w:webHidden/>
          </w:rPr>
          <w:fldChar w:fldCharType="begin"/>
        </w:r>
        <w:r>
          <w:rPr>
            <w:webHidden/>
          </w:rPr>
          <w:instrText xml:space="preserve"> PAGEREF _Toc312072351 \h </w:instrText>
        </w:r>
        <w:r>
          <w:rPr>
            <w:webHidden/>
          </w:rPr>
        </w:r>
        <w:r>
          <w:rPr>
            <w:webHidden/>
          </w:rPr>
          <w:fldChar w:fldCharType="separate"/>
        </w:r>
        <w:r>
          <w:rPr>
            <w:webHidden/>
          </w:rPr>
          <w:t>vi</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52" w:history="1">
        <w:r w:rsidRPr="00805D58">
          <w:rPr>
            <w:rStyle w:val="Hyperlink"/>
          </w:rPr>
          <w:t>LISTA DE EQUAÇÕES</w:t>
        </w:r>
        <w:r>
          <w:rPr>
            <w:webHidden/>
          </w:rPr>
          <w:tab/>
        </w:r>
        <w:r>
          <w:rPr>
            <w:webHidden/>
          </w:rPr>
          <w:fldChar w:fldCharType="begin"/>
        </w:r>
        <w:r>
          <w:rPr>
            <w:webHidden/>
          </w:rPr>
          <w:instrText xml:space="preserve"> PAGEREF _Toc312072352 \h </w:instrText>
        </w:r>
        <w:r>
          <w:rPr>
            <w:webHidden/>
          </w:rPr>
        </w:r>
        <w:r>
          <w:rPr>
            <w:webHidden/>
          </w:rPr>
          <w:fldChar w:fldCharType="separate"/>
        </w:r>
        <w:r>
          <w:rPr>
            <w:webHidden/>
          </w:rPr>
          <w:t>vii</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53" w:history="1">
        <w:r w:rsidRPr="00805D58">
          <w:rPr>
            <w:rStyle w:val="Hyperlink"/>
          </w:rPr>
          <w:t>RESUMO</w:t>
        </w:r>
        <w:r>
          <w:rPr>
            <w:webHidden/>
          </w:rPr>
          <w:tab/>
        </w:r>
        <w:r>
          <w:rPr>
            <w:webHidden/>
          </w:rPr>
          <w:fldChar w:fldCharType="begin"/>
        </w:r>
        <w:r>
          <w:rPr>
            <w:webHidden/>
          </w:rPr>
          <w:instrText xml:space="preserve"> PAGEREF _Toc312072353 \h </w:instrText>
        </w:r>
        <w:r>
          <w:rPr>
            <w:webHidden/>
          </w:rPr>
        </w:r>
        <w:r>
          <w:rPr>
            <w:webHidden/>
          </w:rPr>
          <w:fldChar w:fldCharType="separate"/>
        </w:r>
        <w:r>
          <w:rPr>
            <w:webHidden/>
          </w:rPr>
          <w:t>viii</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54" w:history="1">
        <w:r w:rsidRPr="00805D58">
          <w:rPr>
            <w:rStyle w:val="Hyperlink"/>
            <w:lang w:val="en-US"/>
          </w:rPr>
          <w:t>ABSTRACT</w:t>
        </w:r>
        <w:r>
          <w:rPr>
            <w:webHidden/>
          </w:rPr>
          <w:tab/>
        </w:r>
        <w:r>
          <w:rPr>
            <w:webHidden/>
          </w:rPr>
          <w:fldChar w:fldCharType="begin"/>
        </w:r>
        <w:r>
          <w:rPr>
            <w:webHidden/>
          </w:rPr>
          <w:instrText xml:space="preserve"> PAGEREF _Toc312072354 \h </w:instrText>
        </w:r>
        <w:r>
          <w:rPr>
            <w:webHidden/>
          </w:rPr>
        </w:r>
        <w:r>
          <w:rPr>
            <w:webHidden/>
          </w:rPr>
          <w:fldChar w:fldCharType="separate"/>
        </w:r>
        <w:r>
          <w:rPr>
            <w:webHidden/>
          </w:rPr>
          <w:t>ix</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55" w:history="1">
        <w:r w:rsidRPr="00805D58">
          <w:rPr>
            <w:rStyle w:val="Hyperlink"/>
          </w:rPr>
          <w:t>1.</w:t>
        </w:r>
        <w:r>
          <w:rPr>
            <w:rFonts w:asciiTheme="minorHAnsi" w:eastAsiaTheme="minorEastAsia" w:hAnsiTheme="minorHAnsi" w:cstheme="minorBidi"/>
            <w:b w:val="0"/>
            <w:bCs w:val="0"/>
            <w:sz w:val="22"/>
            <w:szCs w:val="22"/>
          </w:rPr>
          <w:tab/>
        </w:r>
        <w:r w:rsidRPr="00805D58">
          <w:rPr>
            <w:rStyle w:val="Hyperlink"/>
          </w:rPr>
          <w:t>INTRODUÇÃO</w:t>
        </w:r>
        <w:r>
          <w:rPr>
            <w:webHidden/>
          </w:rPr>
          <w:tab/>
        </w:r>
        <w:r>
          <w:rPr>
            <w:webHidden/>
          </w:rPr>
          <w:fldChar w:fldCharType="begin"/>
        </w:r>
        <w:r>
          <w:rPr>
            <w:webHidden/>
          </w:rPr>
          <w:instrText xml:space="preserve"> PAGEREF _Toc312072355 \h </w:instrText>
        </w:r>
        <w:r>
          <w:rPr>
            <w:webHidden/>
          </w:rPr>
        </w:r>
        <w:r>
          <w:rPr>
            <w:webHidden/>
          </w:rPr>
          <w:fldChar w:fldCharType="separate"/>
        </w:r>
        <w:r>
          <w:rPr>
            <w:webHidden/>
          </w:rPr>
          <w:t>10</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56" w:history="1">
        <w:r w:rsidRPr="00805D58">
          <w:rPr>
            <w:rStyle w:val="Hyperlink"/>
          </w:rPr>
          <w:t>1.1</w:t>
        </w:r>
        <w:r>
          <w:rPr>
            <w:rFonts w:asciiTheme="minorHAnsi" w:eastAsiaTheme="minorEastAsia" w:hAnsiTheme="minorHAnsi" w:cstheme="minorBidi"/>
            <w:b w:val="0"/>
            <w:caps w:val="0"/>
            <w:sz w:val="22"/>
            <w:szCs w:val="22"/>
          </w:rPr>
          <w:tab/>
        </w:r>
        <w:r w:rsidRPr="00805D58">
          <w:rPr>
            <w:rStyle w:val="Hyperlink"/>
          </w:rPr>
          <w:t>PROBLEMATIZAÇÃO</w:t>
        </w:r>
        <w:r>
          <w:rPr>
            <w:webHidden/>
          </w:rPr>
          <w:tab/>
        </w:r>
        <w:r>
          <w:rPr>
            <w:webHidden/>
          </w:rPr>
          <w:fldChar w:fldCharType="begin"/>
        </w:r>
        <w:r>
          <w:rPr>
            <w:webHidden/>
          </w:rPr>
          <w:instrText xml:space="preserve"> PAGEREF _Toc312072356 \h </w:instrText>
        </w:r>
        <w:r>
          <w:rPr>
            <w:webHidden/>
          </w:rPr>
        </w:r>
        <w:r>
          <w:rPr>
            <w:webHidden/>
          </w:rPr>
          <w:fldChar w:fldCharType="separate"/>
        </w:r>
        <w:r>
          <w:rPr>
            <w:webHidden/>
          </w:rPr>
          <w:t>13</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57" w:history="1">
        <w:r w:rsidRPr="00805D58">
          <w:rPr>
            <w:rStyle w:val="Hyperlink"/>
          </w:rPr>
          <w:t>1.1.1</w:t>
        </w:r>
        <w:r>
          <w:rPr>
            <w:rFonts w:asciiTheme="minorHAnsi" w:eastAsiaTheme="minorEastAsia" w:hAnsiTheme="minorHAnsi" w:cstheme="minorBidi"/>
            <w:b w:val="0"/>
            <w:sz w:val="22"/>
            <w:szCs w:val="22"/>
          </w:rPr>
          <w:tab/>
        </w:r>
        <w:r w:rsidRPr="00805D58">
          <w:rPr>
            <w:rStyle w:val="Hyperlink"/>
          </w:rPr>
          <w:t>Formulação do Problema</w:t>
        </w:r>
        <w:r>
          <w:rPr>
            <w:webHidden/>
          </w:rPr>
          <w:tab/>
        </w:r>
        <w:r>
          <w:rPr>
            <w:webHidden/>
          </w:rPr>
          <w:fldChar w:fldCharType="begin"/>
        </w:r>
        <w:r>
          <w:rPr>
            <w:webHidden/>
          </w:rPr>
          <w:instrText xml:space="preserve"> PAGEREF _Toc312072357 \h </w:instrText>
        </w:r>
        <w:r>
          <w:rPr>
            <w:webHidden/>
          </w:rPr>
        </w:r>
        <w:r>
          <w:rPr>
            <w:webHidden/>
          </w:rPr>
          <w:fldChar w:fldCharType="separate"/>
        </w:r>
        <w:r>
          <w:rPr>
            <w:webHidden/>
          </w:rPr>
          <w:t>13</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58" w:history="1">
        <w:r w:rsidRPr="00805D58">
          <w:rPr>
            <w:rStyle w:val="Hyperlink"/>
          </w:rPr>
          <w:t>1.1.2</w:t>
        </w:r>
        <w:r>
          <w:rPr>
            <w:rFonts w:asciiTheme="minorHAnsi" w:eastAsiaTheme="minorEastAsia" w:hAnsiTheme="minorHAnsi" w:cstheme="minorBidi"/>
            <w:b w:val="0"/>
            <w:sz w:val="22"/>
            <w:szCs w:val="22"/>
          </w:rPr>
          <w:tab/>
        </w:r>
        <w:r w:rsidRPr="00805D58">
          <w:rPr>
            <w:rStyle w:val="Hyperlink"/>
          </w:rPr>
          <w:t>Solução Proposta</w:t>
        </w:r>
        <w:r>
          <w:rPr>
            <w:webHidden/>
          </w:rPr>
          <w:tab/>
        </w:r>
        <w:r>
          <w:rPr>
            <w:webHidden/>
          </w:rPr>
          <w:fldChar w:fldCharType="begin"/>
        </w:r>
        <w:r>
          <w:rPr>
            <w:webHidden/>
          </w:rPr>
          <w:instrText xml:space="preserve"> PAGEREF _Toc312072358 \h </w:instrText>
        </w:r>
        <w:r>
          <w:rPr>
            <w:webHidden/>
          </w:rPr>
        </w:r>
        <w:r>
          <w:rPr>
            <w:webHidden/>
          </w:rPr>
          <w:fldChar w:fldCharType="separate"/>
        </w:r>
        <w:r>
          <w:rPr>
            <w:webHidden/>
          </w:rPr>
          <w:t>13</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59" w:history="1">
        <w:r w:rsidRPr="00805D58">
          <w:rPr>
            <w:rStyle w:val="Hyperlink"/>
          </w:rPr>
          <w:t>1.2</w:t>
        </w:r>
        <w:r>
          <w:rPr>
            <w:rFonts w:asciiTheme="minorHAnsi" w:eastAsiaTheme="minorEastAsia" w:hAnsiTheme="minorHAnsi" w:cstheme="minorBidi"/>
            <w:b w:val="0"/>
            <w:caps w:val="0"/>
            <w:sz w:val="22"/>
            <w:szCs w:val="22"/>
          </w:rPr>
          <w:tab/>
        </w:r>
        <w:r w:rsidRPr="00805D58">
          <w:rPr>
            <w:rStyle w:val="Hyperlink"/>
          </w:rPr>
          <w:t>OBJETIVOS</w:t>
        </w:r>
        <w:r>
          <w:rPr>
            <w:webHidden/>
          </w:rPr>
          <w:tab/>
        </w:r>
        <w:r>
          <w:rPr>
            <w:webHidden/>
          </w:rPr>
          <w:fldChar w:fldCharType="begin"/>
        </w:r>
        <w:r>
          <w:rPr>
            <w:webHidden/>
          </w:rPr>
          <w:instrText xml:space="preserve"> PAGEREF _Toc312072359 \h </w:instrText>
        </w:r>
        <w:r>
          <w:rPr>
            <w:webHidden/>
          </w:rPr>
        </w:r>
        <w:r>
          <w:rPr>
            <w:webHidden/>
          </w:rPr>
          <w:fldChar w:fldCharType="separate"/>
        </w:r>
        <w:r>
          <w:rPr>
            <w:webHidden/>
          </w:rPr>
          <w:t>14</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60" w:history="1">
        <w:r w:rsidRPr="00805D58">
          <w:rPr>
            <w:rStyle w:val="Hyperlink"/>
          </w:rPr>
          <w:t>1.2.1</w:t>
        </w:r>
        <w:r>
          <w:rPr>
            <w:rFonts w:asciiTheme="minorHAnsi" w:eastAsiaTheme="minorEastAsia" w:hAnsiTheme="minorHAnsi" w:cstheme="minorBidi"/>
            <w:b w:val="0"/>
            <w:sz w:val="22"/>
            <w:szCs w:val="22"/>
          </w:rPr>
          <w:tab/>
        </w:r>
        <w:r w:rsidRPr="00805D58">
          <w:rPr>
            <w:rStyle w:val="Hyperlink"/>
          </w:rPr>
          <w:t>Objetivo Geral</w:t>
        </w:r>
        <w:r>
          <w:rPr>
            <w:webHidden/>
          </w:rPr>
          <w:tab/>
        </w:r>
        <w:r>
          <w:rPr>
            <w:webHidden/>
          </w:rPr>
          <w:fldChar w:fldCharType="begin"/>
        </w:r>
        <w:r>
          <w:rPr>
            <w:webHidden/>
          </w:rPr>
          <w:instrText xml:space="preserve"> PAGEREF _Toc312072360 \h </w:instrText>
        </w:r>
        <w:r>
          <w:rPr>
            <w:webHidden/>
          </w:rPr>
        </w:r>
        <w:r>
          <w:rPr>
            <w:webHidden/>
          </w:rPr>
          <w:fldChar w:fldCharType="separate"/>
        </w:r>
        <w:r>
          <w:rPr>
            <w:webHidden/>
          </w:rPr>
          <w:t>14</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61" w:history="1">
        <w:r w:rsidRPr="00805D58">
          <w:rPr>
            <w:rStyle w:val="Hyperlink"/>
          </w:rPr>
          <w:t>1.2.2</w:t>
        </w:r>
        <w:r>
          <w:rPr>
            <w:rFonts w:asciiTheme="minorHAnsi" w:eastAsiaTheme="minorEastAsia" w:hAnsiTheme="minorHAnsi" w:cstheme="minorBidi"/>
            <w:b w:val="0"/>
            <w:sz w:val="22"/>
            <w:szCs w:val="22"/>
          </w:rPr>
          <w:tab/>
        </w:r>
        <w:r w:rsidRPr="00805D58">
          <w:rPr>
            <w:rStyle w:val="Hyperlink"/>
          </w:rPr>
          <w:t>Objetivos Específicos</w:t>
        </w:r>
        <w:r>
          <w:rPr>
            <w:webHidden/>
          </w:rPr>
          <w:tab/>
        </w:r>
        <w:r>
          <w:rPr>
            <w:webHidden/>
          </w:rPr>
          <w:fldChar w:fldCharType="begin"/>
        </w:r>
        <w:r>
          <w:rPr>
            <w:webHidden/>
          </w:rPr>
          <w:instrText xml:space="preserve"> PAGEREF _Toc312072361 \h </w:instrText>
        </w:r>
        <w:r>
          <w:rPr>
            <w:webHidden/>
          </w:rPr>
        </w:r>
        <w:r>
          <w:rPr>
            <w:webHidden/>
          </w:rPr>
          <w:fldChar w:fldCharType="separate"/>
        </w:r>
        <w:r>
          <w:rPr>
            <w:webHidden/>
          </w:rPr>
          <w:t>14</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62" w:history="1">
        <w:r w:rsidRPr="00805D58">
          <w:rPr>
            <w:rStyle w:val="Hyperlink"/>
          </w:rPr>
          <w:t>1.3</w:t>
        </w:r>
        <w:r>
          <w:rPr>
            <w:rFonts w:asciiTheme="minorHAnsi" w:eastAsiaTheme="minorEastAsia" w:hAnsiTheme="minorHAnsi" w:cstheme="minorBidi"/>
            <w:b w:val="0"/>
            <w:caps w:val="0"/>
            <w:sz w:val="22"/>
            <w:szCs w:val="22"/>
          </w:rPr>
          <w:tab/>
        </w:r>
        <w:r w:rsidRPr="00805D58">
          <w:rPr>
            <w:rStyle w:val="Hyperlink"/>
          </w:rPr>
          <w:t>METODOLOGIA</w:t>
        </w:r>
        <w:r>
          <w:rPr>
            <w:webHidden/>
          </w:rPr>
          <w:tab/>
        </w:r>
        <w:r>
          <w:rPr>
            <w:webHidden/>
          </w:rPr>
          <w:fldChar w:fldCharType="begin"/>
        </w:r>
        <w:r>
          <w:rPr>
            <w:webHidden/>
          </w:rPr>
          <w:instrText xml:space="preserve"> PAGEREF _Toc312072362 \h </w:instrText>
        </w:r>
        <w:r>
          <w:rPr>
            <w:webHidden/>
          </w:rPr>
        </w:r>
        <w:r>
          <w:rPr>
            <w:webHidden/>
          </w:rPr>
          <w:fldChar w:fldCharType="separate"/>
        </w:r>
        <w:r>
          <w:rPr>
            <w:webHidden/>
          </w:rPr>
          <w:t>14</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63" w:history="1">
        <w:r w:rsidRPr="00805D58">
          <w:rPr>
            <w:rStyle w:val="Hyperlink"/>
          </w:rPr>
          <w:t>1.4</w:t>
        </w:r>
        <w:r>
          <w:rPr>
            <w:rFonts w:asciiTheme="minorHAnsi" w:eastAsiaTheme="minorEastAsia" w:hAnsiTheme="minorHAnsi" w:cstheme="minorBidi"/>
            <w:b w:val="0"/>
            <w:caps w:val="0"/>
            <w:sz w:val="22"/>
            <w:szCs w:val="22"/>
          </w:rPr>
          <w:tab/>
        </w:r>
        <w:r w:rsidRPr="00805D58">
          <w:rPr>
            <w:rStyle w:val="Hyperlink"/>
          </w:rPr>
          <w:t>ESTRUTURA DO TRABALHO</w:t>
        </w:r>
        <w:r>
          <w:rPr>
            <w:webHidden/>
          </w:rPr>
          <w:tab/>
        </w:r>
        <w:r>
          <w:rPr>
            <w:webHidden/>
          </w:rPr>
          <w:fldChar w:fldCharType="begin"/>
        </w:r>
        <w:r>
          <w:rPr>
            <w:webHidden/>
          </w:rPr>
          <w:instrText xml:space="preserve"> PAGEREF _Toc312072363 \h </w:instrText>
        </w:r>
        <w:r>
          <w:rPr>
            <w:webHidden/>
          </w:rPr>
        </w:r>
        <w:r>
          <w:rPr>
            <w:webHidden/>
          </w:rPr>
          <w:fldChar w:fldCharType="separate"/>
        </w:r>
        <w:r>
          <w:rPr>
            <w:webHidden/>
          </w:rPr>
          <w:t>15</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64" w:history="1">
        <w:r w:rsidRPr="00805D58">
          <w:rPr>
            <w:rStyle w:val="Hyperlink"/>
          </w:rPr>
          <w:t>2.</w:t>
        </w:r>
        <w:r>
          <w:rPr>
            <w:rFonts w:asciiTheme="minorHAnsi" w:eastAsiaTheme="minorEastAsia" w:hAnsiTheme="minorHAnsi" w:cstheme="minorBidi"/>
            <w:b w:val="0"/>
            <w:bCs w:val="0"/>
            <w:sz w:val="22"/>
            <w:szCs w:val="22"/>
          </w:rPr>
          <w:tab/>
        </w:r>
        <w:r w:rsidRPr="00805D58">
          <w:rPr>
            <w:rStyle w:val="Hyperlink"/>
          </w:rPr>
          <w:t>FUNDAMENTAÇÃO TEÓRICA</w:t>
        </w:r>
        <w:r>
          <w:rPr>
            <w:webHidden/>
          </w:rPr>
          <w:tab/>
        </w:r>
        <w:r>
          <w:rPr>
            <w:webHidden/>
          </w:rPr>
          <w:fldChar w:fldCharType="begin"/>
        </w:r>
        <w:r>
          <w:rPr>
            <w:webHidden/>
          </w:rPr>
          <w:instrText xml:space="preserve"> PAGEREF _Toc312072364 \h </w:instrText>
        </w:r>
        <w:r>
          <w:rPr>
            <w:webHidden/>
          </w:rPr>
        </w:r>
        <w:r>
          <w:rPr>
            <w:webHidden/>
          </w:rPr>
          <w:fldChar w:fldCharType="separate"/>
        </w:r>
        <w:r>
          <w:rPr>
            <w:webHidden/>
          </w:rPr>
          <w:t>16</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65" w:history="1">
        <w:r w:rsidRPr="00805D58">
          <w:rPr>
            <w:rStyle w:val="Hyperlink"/>
          </w:rPr>
          <w:t>2.1</w:t>
        </w:r>
        <w:r>
          <w:rPr>
            <w:rFonts w:asciiTheme="minorHAnsi" w:eastAsiaTheme="minorEastAsia" w:hAnsiTheme="minorHAnsi" w:cstheme="minorBidi"/>
            <w:b w:val="0"/>
            <w:caps w:val="0"/>
            <w:sz w:val="22"/>
            <w:szCs w:val="22"/>
          </w:rPr>
          <w:tab/>
        </w:r>
        <w:r w:rsidRPr="00805D58">
          <w:rPr>
            <w:rStyle w:val="Hyperlink"/>
          </w:rPr>
          <w:t>VISÃO GERAL DO PORTUGOLCORE</w:t>
        </w:r>
        <w:r>
          <w:rPr>
            <w:webHidden/>
          </w:rPr>
          <w:tab/>
        </w:r>
        <w:r>
          <w:rPr>
            <w:webHidden/>
          </w:rPr>
          <w:fldChar w:fldCharType="begin"/>
        </w:r>
        <w:r>
          <w:rPr>
            <w:webHidden/>
          </w:rPr>
          <w:instrText xml:space="preserve"> PAGEREF _Toc312072365 \h </w:instrText>
        </w:r>
        <w:r>
          <w:rPr>
            <w:webHidden/>
          </w:rPr>
        </w:r>
        <w:r>
          <w:rPr>
            <w:webHidden/>
          </w:rPr>
          <w:fldChar w:fldCharType="separate"/>
        </w:r>
        <w:r>
          <w:rPr>
            <w:webHidden/>
          </w:rPr>
          <w:t>16</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66" w:history="1">
        <w:r w:rsidRPr="00805D58">
          <w:rPr>
            <w:rStyle w:val="Hyperlink"/>
          </w:rPr>
          <w:t>2.1.1</w:t>
        </w:r>
        <w:r>
          <w:rPr>
            <w:rFonts w:asciiTheme="minorHAnsi" w:eastAsiaTheme="minorEastAsia" w:hAnsiTheme="minorHAnsi" w:cstheme="minorBidi"/>
            <w:b w:val="0"/>
            <w:sz w:val="22"/>
            <w:szCs w:val="22"/>
          </w:rPr>
          <w:tab/>
        </w:r>
        <w:r w:rsidRPr="00805D58">
          <w:rPr>
            <w:rStyle w:val="Hyperlink"/>
          </w:rPr>
          <w:t>Análise e tratamento de erros</w:t>
        </w:r>
        <w:r>
          <w:rPr>
            <w:webHidden/>
          </w:rPr>
          <w:tab/>
        </w:r>
        <w:r>
          <w:rPr>
            <w:webHidden/>
          </w:rPr>
          <w:fldChar w:fldCharType="begin"/>
        </w:r>
        <w:r>
          <w:rPr>
            <w:webHidden/>
          </w:rPr>
          <w:instrText xml:space="preserve"> PAGEREF _Toc312072366 \h </w:instrText>
        </w:r>
        <w:r>
          <w:rPr>
            <w:webHidden/>
          </w:rPr>
        </w:r>
        <w:r>
          <w:rPr>
            <w:webHidden/>
          </w:rPr>
          <w:fldChar w:fldCharType="separate"/>
        </w:r>
        <w:r>
          <w:rPr>
            <w:webHidden/>
          </w:rPr>
          <w:t>17</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67" w:history="1">
        <w:r w:rsidRPr="00805D58">
          <w:rPr>
            <w:rStyle w:val="Hyperlink"/>
          </w:rPr>
          <w:t>2.1.2</w:t>
        </w:r>
        <w:r>
          <w:rPr>
            <w:rFonts w:asciiTheme="minorHAnsi" w:eastAsiaTheme="minorEastAsia" w:hAnsiTheme="minorHAnsi" w:cstheme="minorBidi"/>
            <w:b w:val="0"/>
            <w:sz w:val="22"/>
            <w:szCs w:val="22"/>
          </w:rPr>
          <w:tab/>
        </w:r>
        <w:r w:rsidRPr="00805D58">
          <w:rPr>
            <w:rStyle w:val="Hyperlink"/>
          </w:rPr>
          <w:t>Geração de código intermediário</w:t>
        </w:r>
        <w:r>
          <w:rPr>
            <w:webHidden/>
          </w:rPr>
          <w:tab/>
        </w:r>
        <w:r>
          <w:rPr>
            <w:webHidden/>
          </w:rPr>
          <w:fldChar w:fldCharType="begin"/>
        </w:r>
        <w:r>
          <w:rPr>
            <w:webHidden/>
          </w:rPr>
          <w:instrText xml:space="preserve"> PAGEREF _Toc312072367 \h </w:instrText>
        </w:r>
        <w:r>
          <w:rPr>
            <w:webHidden/>
          </w:rPr>
        </w:r>
        <w:r>
          <w:rPr>
            <w:webHidden/>
          </w:rPr>
          <w:fldChar w:fldCharType="separate"/>
        </w:r>
        <w:r>
          <w:rPr>
            <w:webHidden/>
          </w:rPr>
          <w:t>19</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68" w:history="1">
        <w:r w:rsidRPr="00805D58">
          <w:rPr>
            <w:rStyle w:val="Hyperlink"/>
          </w:rPr>
          <w:t>2.1.3</w:t>
        </w:r>
        <w:r>
          <w:rPr>
            <w:rFonts w:asciiTheme="minorHAnsi" w:eastAsiaTheme="minorEastAsia" w:hAnsiTheme="minorHAnsi" w:cstheme="minorBidi"/>
            <w:b w:val="0"/>
            <w:sz w:val="22"/>
            <w:szCs w:val="22"/>
          </w:rPr>
          <w:tab/>
        </w:r>
        <w:r w:rsidRPr="00805D58">
          <w:rPr>
            <w:rStyle w:val="Hyperlink"/>
          </w:rPr>
          <w:t>Execução de programas</w:t>
        </w:r>
        <w:r>
          <w:rPr>
            <w:webHidden/>
          </w:rPr>
          <w:tab/>
        </w:r>
        <w:r>
          <w:rPr>
            <w:webHidden/>
          </w:rPr>
          <w:fldChar w:fldCharType="begin"/>
        </w:r>
        <w:r>
          <w:rPr>
            <w:webHidden/>
          </w:rPr>
          <w:instrText xml:space="preserve"> PAGEREF _Toc312072368 \h </w:instrText>
        </w:r>
        <w:r>
          <w:rPr>
            <w:webHidden/>
          </w:rPr>
        </w:r>
        <w:r>
          <w:rPr>
            <w:webHidden/>
          </w:rPr>
          <w:fldChar w:fldCharType="separate"/>
        </w:r>
        <w:r>
          <w:rPr>
            <w:webHidden/>
          </w:rPr>
          <w:t>23</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69" w:history="1">
        <w:r w:rsidRPr="00805D58">
          <w:rPr>
            <w:rStyle w:val="Hyperlink"/>
          </w:rPr>
          <w:t>2.2</w:t>
        </w:r>
        <w:r>
          <w:rPr>
            <w:rFonts w:asciiTheme="minorHAnsi" w:eastAsiaTheme="minorEastAsia" w:hAnsiTheme="minorHAnsi" w:cstheme="minorBidi"/>
            <w:b w:val="0"/>
            <w:caps w:val="0"/>
            <w:sz w:val="22"/>
            <w:szCs w:val="22"/>
          </w:rPr>
          <w:tab/>
        </w:r>
        <w:r w:rsidRPr="00805D58">
          <w:rPr>
            <w:rStyle w:val="Hyperlink"/>
          </w:rPr>
          <w:t>REQUISITOS DE INTEGRAÇÃO</w:t>
        </w:r>
        <w:r>
          <w:rPr>
            <w:webHidden/>
          </w:rPr>
          <w:tab/>
        </w:r>
        <w:r>
          <w:rPr>
            <w:webHidden/>
          </w:rPr>
          <w:fldChar w:fldCharType="begin"/>
        </w:r>
        <w:r>
          <w:rPr>
            <w:webHidden/>
          </w:rPr>
          <w:instrText xml:space="preserve"> PAGEREF _Toc312072369 \h </w:instrText>
        </w:r>
        <w:r>
          <w:rPr>
            <w:webHidden/>
          </w:rPr>
        </w:r>
        <w:r>
          <w:rPr>
            <w:webHidden/>
          </w:rPr>
          <w:fldChar w:fldCharType="separate"/>
        </w:r>
        <w:r>
          <w:rPr>
            <w:webHidden/>
          </w:rPr>
          <w:t>29</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70" w:history="1">
        <w:r w:rsidRPr="00805D58">
          <w:rPr>
            <w:rStyle w:val="Hyperlink"/>
          </w:rPr>
          <w:t>2.3</w:t>
        </w:r>
        <w:r>
          <w:rPr>
            <w:rFonts w:asciiTheme="minorHAnsi" w:eastAsiaTheme="minorEastAsia" w:hAnsiTheme="minorHAnsi" w:cstheme="minorBidi"/>
            <w:b w:val="0"/>
            <w:caps w:val="0"/>
            <w:sz w:val="22"/>
            <w:szCs w:val="22"/>
          </w:rPr>
          <w:tab/>
        </w:r>
        <w:r w:rsidRPr="00805D58">
          <w:rPr>
            <w:rStyle w:val="Hyperlink"/>
          </w:rPr>
          <w:t>TECNOLOGIAS DE INTEGRAÇÃO</w:t>
        </w:r>
        <w:r>
          <w:rPr>
            <w:webHidden/>
          </w:rPr>
          <w:tab/>
        </w:r>
        <w:r>
          <w:rPr>
            <w:webHidden/>
          </w:rPr>
          <w:fldChar w:fldCharType="begin"/>
        </w:r>
        <w:r>
          <w:rPr>
            <w:webHidden/>
          </w:rPr>
          <w:instrText xml:space="preserve"> PAGEREF _Toc312072370 \h </w:instrText>
        </w:r>
        <w:r>
          <w:rPr>
            <w:webHidden/>
          </w:rPr>
        </w:r>
        <w:r>
          <w:rPr>
            <w:webHidden/>
          </w:rPr>
          <w:fldChar w:fldCharType="separate"/>
        </w:r>
        <w:r>
          <w:rPr>
            <w:webHidden/>
          </w:rPr>
          <w:t>31</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1" w:history="1">
        <w:r w:rsidRPr="00805D58">
          <w:rPr>
            <w:rStyle w:val="Hyperlink"/>
          </w:rPr>
          <w:t>2.3.1</w:t>
        </w:r>
        <w:r>
          <w:rPr>
            <w:rFonts w:asciiTheme="minorHAnsi" w:eastAsiaTheme="minorEastAsia" w:hAnsiTheme="minorHAnsi" w:cstheme="minorBidi"/>
            <w:b w:val="0"/>
            <w:sz w:val="22"/>
            <w:szCs w:val="22"/>
          </w:rPr>
          <w:tab/>
        </w:r>
        <w:r w:rsidRPr="00805D58">
          <w:rPr>
            <w:rStyle w:val="Hyperlink"/>
          </w:rPr>
          <w:t>Arquivos textuais</w:t>
        </w:r>
        <w:r>
          <w:rPr>
            <w:webHidden/>
          </w:rPr>
          <w:tab/>
        </w:r>
        <w:r>
          <w:rPr>
            <w:webHidden/>
          </w:rPr>
          <w:fldChar w:fldCharType="begin"/>
        </w:r>
        <w:r>
          <w:rPr>
            <w:webHidden/>
          </w:rPr>
          <w:instrText xml:space="preserve"> PAGEREF _Toc312072371 \h </w:instrText>
        </w:r>
        <w:r>
          <w:rPr>
            <w:webHidden/>
          </w:rPr>
        </w:r>
        <w:r>
          <w:rPr>
            <w:webHidden/>
          </w:rPr>
          <w:fldChar w:fldCharType="separate"/>
        </w:r>
        <w:r>
          <w:rPr>
            <w:webHidden/>
          </w:rPr>
          <w:t>31</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2" w:history="1">
        <w:r w:rsidRPr="00805D58">
          <w:rPr>
            <w:rStyle w:val="Hyperlink"/>
          </w:rPr>
          <w:t>2.3.2</w:t>
        </w:r>
        <w:r>
          <w:rPr>
            <w:rFonts w:asciiTheme="minorHAnsi" w:eastAsiaTheme="minorEastAsia" w:hAnsiTheme="minorHAnsi" w:cstheme="minorBidi"/>
            <w:b w:val="0"/>
            <w:sz w:val="22"/>
            <w:szCs w:val="22"/>
          </w:rPr>
          <w:tab/>
        </w:r>
        <w:r w:rsidRPr="00805D58">
          <w:rPr>
            <w:rStyle w:val="Hyperlink"/>
          </w:rPr>
          <w:t>XML</w:t>
        </w:r>
        <w:r>
          <w:rPr>
            <w:webHidden/>
          </w:rPr>
          <w:tab/>
        </w:r>
        <w:r>
          <w:rPr>
            <w:webHidden/>
          </w:rPr>
          <w:fldChar w:fldCharType="begin"/>
        </w:r>
        <w:r>
          <w:rPr>
            <w:webHidden/>
          </w:rPr>
          <w:instrText xml:space="preserve"> PAGEREF _Toc312072372 \h </w:instrText>
        </w:r>
        <w:r>
          <w:rPr>
            <w:webHidden/>
          </w:rPr>
        </w:r>
        <w:r>
          <w:rPr>
            <w:webHidden/>
          </w:rPr>
          <w:fldChar w:fldCharType="separate"/>
        </w:r>
        <w:r>
          <w:rPr>
            <w:webHidden/>
          </w:rPr>
          <w:t>32</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3" w:history="1">
        <w:r w:rsidRPr="00805D58">
          <w:rPr>
            <w:rStyle w:val="Hyperlink"/>
          </w:rPr>
          <w:t>2.3.3</w:t>
        </w:r>
        <w:r>
          <w:rPr>
            <w:rFonts w:asciiTheme="minorHAnsi" w:eastAsiaTheme="minorEastAsia" w:hAnsiTheme="minorHAnsi" w:cstheme="minorBidi"/>
            <w:b w:val="0"/>
            <w:sz w:val="22"/>
            <w:szCs w:val="22"/>
          </w:rPr>
          <w:tab/>
        </w:r>
        <w:r w:rsidRPr="00805D58">
          <w:rPr>
            <w:rStyle w:val="Hyperlink"/>
          </w:rPr>
          <w:t>Sockets</w:t>
        </w:r>
        <w:r>
          <w:rPr>
            <w:webHidden/>
          </w:rPr>
          <w:tab/>
        </w:r>
        <w:r>
          <w:rPr>
            <w:webHidden/>
          </w:rPr>
          <w:fldChar w:fldCharType="begin"/>
        </w:r>
        <w:r>
          <w:rPr>
            <w:webHidden/>
          </w:rPr>
          <w:instrText xml:space="preserve"> PAGEREF _Toc312072373 \h </w:instrText>
        </w:r>
        <w:r>
          <w:rPr>
            <w:webHidden/>
          </w:rPr>
        </w:r>
        <w:r>
          <w:rPr>
            <w:webHidden/>
          </w:rPr>
          <w:fldChar w:fldCharType="separate"/>
        </w:r>
        <w:r>
          <w:rPr>
            <w:webHidden/>
          </w:rPr>
          <w:t>32</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4" w:history="1">
        <w:r w:rsidRPr="00805D58">
          <w:rPr>
            <w:rStyle w:val="Hyperlink"/>
          </w:rPr>
          <w:t>2.3.4</w:t>
        </w:r>
        <w:r>
          <w:rPr>
            <w:rFonts w:asciiTheme="minorHAnsi" w:eastAsiaTheme="minorEastAsia" w:hAnsiTheme="minorHAnsi" w:cstheme="minorBidi"/>
            <w:b w:val="0"/>
            <w:sz w:val="22"/>
            <w:szCs w:val="22"/>
          </w:rPr>
          <w:tab/>
        </w:r>
        <w:r w:rsidRPr="00805D58">
          <w:rPr>
            <w:rStyle w:val="Hyperlink"/>
          </w:rPr>
          <w:t>RPC</w:t>
        </w:r>
        <w:r>
          <w:rPr>
            <w:webHidden/>
          </w:rPr>
          <w:tab/>
        </w:r>
        <w:r>
          <w:rPr>
            <w:webHidden/>
          </w:rPr>
          <w:fldChar w:fldCharType="begin"/>
        </w:r>
        <w:r>
          <w:rPr>
            <w:webHidden/>
          </w:rPr>
          <w:instrText xml:space="preserve"> PAGEREF _Toc312072374 \h </w:instrText>
        </w:r>
        <w:r>
          <w:rPr>
            <w:webHidden/>
          </w:rPr>
        </w:r>
        <w:r>
          <w:rPr>
            <w:webHidden/>
          </w:rPr>
          <w:fldChar w:fldCharType="separate"/>
        </w:r>
        <w:r>
          <w:rPr>
            <w:webHidden/>
          </w:rPr>
          <w:t>33</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5" w:history="1">
        <w:r w:rsidRPr="00805D58">
          <w:rPr>
            <w:rStyle w:val="Hyperlink"/>
          </w:rPr>
          <w:t>2.3.5</w:t>
        </w:r>
        <w:r>
          <w:rPr>
            <w:rFonts w:asciiTheme="minorHAnsi" w:eastAsiaTheme="minorEastAsia" w:hAnsiTheme="minorHAnsi" w:cstheme="minorBidi"/>
            <w:b w:val="0"/>
            <w:sz w:val="22"/>
            <w:szCs w:val="22"/>
          </w:rPr>
          <w:tab/>
        </w:r>
        <w:r w:rsidRPr="00805D58">
          <w:rPr>
            <w:rStyle w:val="Hyperlink"/>
          </w:rPr>
          <w:t>JNI</w:t>
        </w:r>
        <w:r>
          <w:rPr>
            <w:webHidden/>
          </w:rPr>
          <w:tab/>
        </w:r>
        <w:r>
          <w:rPr>
            <w:webHidden/>
          </w:rPr>
          <w:fldChar w:fldCharType="begin"/>
        </w:r>
        <w:r>
          <w:rPr>
            <w:webHidden/>
          </w:rPr>
          <w:instrText xml:space="preserve"> PAGEREF _Toc312072375 \h </w:instrText>
        </w:r>
        <w:r>
          <w:rPr>
            <w:webHidden/>
          </w:rPr>
        </w:r>
        <w:r>
          <w:rPr>
            <w:webHidden/>
          </w:rPr>
          <w:fldChar w:fldCharType="separate"/>
        </w:r>
        <w:r>
          <w:rPr>
            <w:webHidden/>
          </w:rPr>
          <w:t>33</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6" w:history="1">
        <w:r w:rsidRPr="00805D58">
          <w:rPr>
            <w:rStyle w:val="Hyperlink"/>
          </w:rPr>
          <w:t>2.3.6</w:t>
        </w:r>
        <w:r>
          <w:rPr>
            <w:rFonts w:asciiTheme="minorHAnsi" w:eastAsiaTheme="minorEastAsia" w:hAnsiTheme="minorHAnsi" w:cstheme="minorBidi"/>
            <w:b w:val="0"/>
            <w:sz w:val="22"/>
            <w:szCs w:val="22"/>
          </w:rPr>
          <w:tab/>
        </w:r>
        <w:r w:rsidRPr="00805D58">
          <w:rPr>
            <w:rStyle w:val="Hyperlink"/>
          </w:rPr>
          <w:t>Java RMI</w:t>
        </w:r>
        <w:r>
          <w:rPr>
            <w:webHidden/>
          </w:rPr>
          <w:tab/>
        </w:r>
        <w:r>
          <w:rPr>
            <w:webHidden/>
          </w:rPr>
          <w:fldChar w:fldCharType="begin"/>
        </w:r>
        <w:r>
          <w:rPr>
            <w:webHidden/>
          </w:rPr>
          <w:instrText xml:space="preserve"> PAGEREF _Toc312072376 \h </w:instrText>
        </w:r>
        <w:r>
          <w:rPr>
            <w:webHidden/>
          </w:rPr>
        </w:r>
        <w:r>
          <w:rPr>
            <w:webHidden/>
          </w:rPr>
          <w:fldChar w:fldCharType="separate"/>
        </w:r>
        <w:r>
          <w:rPr>
            <w:webHidden/>
          </w:rPr>
          <w:t>34</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7" w:history="1">
        <w:r w:rsidRPr="00805D58">
          <w:rPr>
            <w:rStyle w:val="Hyperlink"/>
          </w:rPr>
          <w:t>2.3.7</w:t>
        </w:r>
        <w:r>
          <w:rPr>
            <w:rFonts w:asciiTheme="minorHAnsi" w:eastAsiaTheme="minorEastAsia" w:hAnsiTheme="minorHAnsi" w:cstheme="minorBidi"/>
            <w:b w:val="0"/>
            <w:sz w:val="22"/>
            <w:szCs w:val="22"/>
          </w:rPr>
          <w:tab/>
        </w:r>
        <w:r w:rsidRPr="00805D58">
          <w:rPr>
            <w:rStyle w:val="Hyperlink"/>
          </w:rPr>
          <w:t>COM/DCOM/.NET</w:t>
        </w:r>
        <w:r>
          <w:rPr>
            <w:webHidden/>
          </w:rPr>
          <w:tab/>
        </w:r>
        <w:r>
          <w:rPr>
            <w:webHidden/>
          </w:rPr>
          <w:fldChar w:fldCharType="begin"/>
        </w:r>
        <w:r>
          <w:rPr>
            <w:webHidden/>
          </w:rPr>
          <w:instrText xml:space="preserve"> PAGEREF _Toc312072377 \h </w:instrText>
        </w:r>
        <w:r>
          <w:rPr>
            <w:webHidden/>
          </w:rPr>
        </w:r>
        <w:r>
          <w:rPr>
            <w:webHidden/>
          </w:rPr>
          <w:fldChar w:fldCharType="separate"/>
        </w:r>
        <w:r>
          <w:rPr>
            <w:webHidden/>
          </w:rPr>
          <w:t>34</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8" w:history="1">
        <w:r w:rsidRPr="00805D58">
          <w:rPr>
            <w:rStyle w:val="Hyperlink"/>
          </w:rPr>
          <w:t>2.3.8</w:t>
        </w:r>
        <w:r>
          <w:rPr>
            <w:rFonts w:asciiTheme="minorHAnsi" w:eastAsiaTheme="minorEastAsia" w:hAnsiTheme="minorHAnsi" w:cstheme="minorBidi"/>
            <w:b w:val="0"/>
            <w:sz w:val="22"/>
            <w:szCs w:val="22"/>
          </w:rPr>
          <w:tab/>
        </w:r>
        <w:r w:rsidRPr="00805D58">
          <w:rPr>
            <w:rStyle w:val="Hyperlink"/>
          </w:rPr>
          <w:t>CORBA</w:t>
        </w:r>
        <w:r>
          <w:rPr>
            <w:webHidden/>
          </w:rPr>
          <w:tab/>
        </w:r>
        <w:r>
          <w:rPr>
            <w:webHidden/>
          </w:rPr>
          <w:fldChar w:fldCharType="begin"/>
        </w:r>
        <w:r>
          <w:rPr>
            <w:webHidden/>
          </w:rPr>
          <w:instrText xml:space="preserve"> PAGEREF _Toc312072378 \h </w:instrText>
        </w:r>
        <w:r>
          <w:rPr>
            <w:webHidden/>
          </w:rPr>
        </w:r>
        <w:r>
          <w:rPr>
            <w:webHidden/>
          </w:rPr>
          <w:fldChar w:fldCharType="separate"/>
        </w:r>
        <w:r>
          <w:rPr>
            <w:webHidden/>
          </w:rPr>
          <w:t>35</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79" w:history="1">
        <w:r w:rsidRPr="00805D58">
          <w:rPr>
            <w:rStyle w:val="Hyperlink"/>
          </w:rPr>
          <w:t>2.3.9</w:t>
        </w:r>
        <w:r>
          <w:rPr>
            <w:rFonts w:asciiTheme="minorHAnsi" w:eastAsiaTheme="minorEastAsia" w:hAnsiTheme="minorHAnsi" w:cstheme="minorBidi"/>
            <w:b w:val="0"/>
            <w:sz w:val="22"/>
            <w:szCs w:val="22"/>
          </w:rPr>
          <w:tab/>
        </w:r>
        <w:r w:rsidRPr="00805D58">
          <w:rPr>
            <w:rStyle w:val="Hyperlink"/>
          </w:rPr>
          <w:t>WebServices</w:t>
        </w:r>
        <w:r>
          <w:rPr>
            <w:webHidden/>
          </w:rPr>
          <w:tab/>
        </w:r>
        <w:r>
          <w:rPr>
            <w:webHidden/>
          </w:rPr>
          <w:fldChar w:fldCharType="begin"/>
        </w:r>
        <w:r>
          <w:rPr>
            <w:webHidden/>
          </w:rPr>
          <w:instrText xml:space="preserve"> PAGEREF _Toc312072379 \h </w:instrText>
        </w:r>
        <w:r>
          <w:rPr>
            <w:webHidden/>
          </w:rPr>
        </w:r>
        <w:r>
          <w:rPr>
            <w:webHidden/>
          </w:rPr>
          <w:fldChar w:fldCharType="separate"/>
        </w:r>
        <w:r>
          <w:rPr>
            <w:webHidden/>
          </w:rPr>
          <w:t>35</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80" w:history="1">
        <w:r w:rsidRPr="00805D58">
          <w:rPr>
            <w:rStyle w:val="Hyperlink"/>
          </w:rPr>
          <w:t>2.4</w:t>
        </w:r>
        <w:r>
          <w:rPr>
            <w:rFonts w:asciiTheme="minorHAnsi" w:eastAsiaTheme="minorEastAsia" w:hAnsiTheme="minorHAnsi" w:cstheme="minorBidi"/>
            <w:b w:val="0"/>
            <w:caps w:val="0"/>
            <w:sz w:val="22"/>
            <w:szCs w:val="22"/>
          </w:rPr>
          <w:tab/>
        </w:r>
        <w:r w:rsidRPr="00805D58">
          <w:rPr>
            <w:rStyle w:val="Hyperlink"/>
          </w:rPr>
          <w:t>ANÁLISE COMPARATIVA</w:t>
        </w:r>
        <w:r>
          <w:rPr>
            <w:webHidden/>
          </w:rPr>
          <w:tab/>
        </w:r>
        <w:r>
          <w:rPr>
            <w:webHidden/>
          </w:rPr>
          <w:fldChar w:fldCharType="begin"/>
        </w:r>
        <w:r>
          <w:rPr>
            <w:webHidden/>
          </w:rPr>
          <w:instrText xml:space="preserve"> PAGEREF _Toc312072380 \h </w:instrText>
        </w:r>
        <w:r>
          <w:rPr>
            <w:webHidden/>
          </w:rPr>
        </w:r>
        <w:r>
          <w:rPr>
            <w:webHidden/>
          </w:rPr>
          <w:fldChar w:fldCharType="separate"/>
        </w:r>
        <w:r>
          <w:rPr>
            <w:webHidden/>
          </w:rPr>
          <w:t>36</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81" w:history="1">
        <w:r w:rsidRPr="00805D58">
          <w:rPr>
            <w:rStyle w:val="Hyperlink"/>
          </w:rPr>
          <w:t>3.</w:t>
        </w:r>
        <w:r>
          <w:rPr>
            <w:rFonts w:asciiTheme="minorHAnsi" w:eastAsiaTheme="minorEastAsia" w:hAnsiTheme="minorHAnsi" w:cstheme="minorBidi"/>
            <w:b w:val="0"/>
            <w:bCs w:val="0"/>
            <w:sz w:val="22"/>
            <w:szCs w:val="22"/>
          </w:rPr>
          <w:tab/>
        </w:r>
        <w:r w:rsidRPr="00805D58">
          <w:rPr>
            <w:rStyle w:val="Hyperlink"/>
          </w:rPr>
          <w:t>PROJETO</w:t>
        </w:r>
        <w:r>
          <w:rPr>
            <w:webHidden/>
          </w:rPr>
          <w:tab/>
        </w:r>
        <w:r>
          <w:rPr>
            <w:webHidden/>
          </w:rPr>
          <w:fldChar w:fldCharType="begin"/>
        </w:r>
        <w:r>
          <w:rPr>
            <w:webHidden/>
          </w:rPr>
          <w:instrText xml:space="preserve"> PAGEREF _Toc312072381 \h </w:instrText>
        </w:r>
        <w:r>
          <w:rPr>
            <w:webHidden/>
          </w:rPr>
        </w:r>
        <w:r>
          <w:rPr>
            <w:webHidden/>
          </w:rPr>
          <w:fldChar w:fldCharType="separate"/>
        </w:r>
        <w:r>
          <w:rPr>
            <w:webHidden/>
          </w:rPr>
          <w:t>39</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82" w:history="1">
        <w:r w:rsidRPr="00805D58">
          <w:rPr>
            <w:rStyle w:val="Hyperlink"/>
          </w:rPr>
          <w:t>3.1</w:t>
        </w:r>
        <w:r>
          <w:rPr>
            <w:rFonts w:asciiTheme="minorHAnsi" w:eastAsiaTheme="minorEastAsia" w:hAnsiTheme="minorHAnsi" w:cstheme="minorBidi"/>
            <w:b w:val="0"/>
            <w:caps w:val="0"/>
            <w:sz w:val="22"/>
            <w:szCs w:val="22"/>
          </w:rPr>
          <w:tab/>
        </w:r>
        <w:r w:rsidRPr="00805D58">
          <w:rPr>
            <w:rStyle w:val="Hyperlink"/>
          </w:rPr>
          <w:t>COMPREENDENDO O CORBA</w:t>
        </w:r>
        <w:r>
          <w:rPr>
            <w:webHidden/>
          </w:rPr>
          <w:tab/>
        </w:r>
        <w:r>
          <w:rPr>
            <w:webHidden/>
          </w:rPr>
          <w:fldChar w:fldCharType="begin"/>
        </w:r>
        <w:r>
          <w:rPr>
            <w:webHidden/>
          </w:rPr>
          <w:instrText xml:space="preserve"> PAGEREF _Toc312072382 \h </w:instrText>
        </w:r>
        <w:r>
          <w:rPr>
            <w:webHidden/>
          </w:rPr>
        </w:r>
        <w:r>
          <w:rPr>
            <w:webHidden/>
          </w:rPr>
          <w:fldChar w:fldCharType="separate"/>
        </w:r>
        <w:r>
          <w:rPr>
            <w:webHidden/>
          </w:rPr>
          <w:t>39</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83" w:history="1">
        <w:r w:rsidRPr="00805D58">
          <w:rPr>
            <w:rStyle w:val="Hyperlink"/>
          </w:rPr>
          <w:t>3.2</w:t>
        </w:r>
        <w:r>
          <w:rPr>
            <w:rFonts w:asciiTheme="minorHAnsi" w:eastAsiaTheme="minorEastAsia" w:hAnsiTheme="minorHAnsi" w:cstheme="minorBidi"/>
            <w:b w:val="0"/>
            <w:caps w:val="0"/>
            <w:sz w:val="22"/>
            <w:szCs w:val="22"/>
          </w:rPr>
          <w:tab/>
        </w:r>
        <w:r w:rsidRPr="00805D58">
          <w:rPr>
            <w:rStyle w:val="Hyperlink"/>
          </w:rPr>
          <w:t>ELABORAÇÃO DO PROJETO</w:t>
        </w:r>
        <w:r>
          <w:rPr>
            <w:webHidden/>
          </w:rPr>
          <w:tab/>
        </w:r>
        <w:r>
          <w:rPr>
            <w:webHidden/>
          </w:rPr>
          <w:fldChar w:fldCharType="begin"/>
        </w:r>
        <w:r>
          <w:rPr>
            <w:webHidden/>
          </w:rPr>
          <w:instrText xml:space="preserve"> PAGEREF _Toc312072383 \h </w:instrText>
        </w:r>
        <w:r>
          <w:rPr>
            <w:webHidden/>
          </w:rPr>
        </w:r>
        <w:r>
          <w:rPr>
            <w:webHidden/>
          </w:rPr>
          <w:fldChar w:fldCharType="separate"/>
        </w:r>
        <w:r>
          <w:rPr>
            <w:webHidden/>
          </w:rPr>
          <w:t>44</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84" w:history="1">
        <w:r w:rsidRPr="00805D58">
          <w:rPr>
            <w:rStyle w:val="Hyperlink"/>
          </w:rPr>
          <w:t>3.2.1</w:t>
        </w:r>
        <w:r>
          <w:rPr>
            <w:rFonts w:asciiTheme="minorHAnsi" w:eastAsiaTheme="minorEastAsia" w:hAnsiTheme="minorHAnsi" w:cstheme="minorBidi"/>
            <w:b w:val="0"/>
            <w:sz w:val="22"/>
            <w:szCs w:val="22"/>
          </w:rPr>
          <w:tab/>
        </w:r>
        <w:r w:rsidRPr="00805D58">
          <w:rPr>
            <w:rStyle w:val="Hyperlink"/>
          </w:rPr>
          <w:t>Requisitos não funcionais</w:t>
        </w:r>
        <w:r>
          <w:rPr>
            <w:webHidden/>
          </w:rPr>
          <w:tab/>
        </w:r>
        <w:r>
          <w:rPr>
            <w:webHidden/>
          </w:rPr>
          <w:fldChar w:fldCharType="begin"/>
        </w:r>
        <w:r>
          <w:rPr>
            <w:webHidden/>
          </w:rPr>
          <w:instrText xml:space="preserve"> PAGEREF _Toc312072384 \h </w:instrText>
        </w:r>
        <w:r>
          <w:rPr>
            <w:webHidden/>
          </w:rPr>
        </w:r>
        <w:r>
          <w:rPr>
            <w:webHidden/>
          </w:rPr>
          <w:fldChar w:fldCharType="separate"/>
        </w:r>
        <w:r>
          <w:rPr>
            <w:webHidden/>
          </w:rPr>
          <w:t>44</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85" w:history="1">
        <w:r w:rsidRPr="00805D58">
          <w:rPr>
            <w:rStyle w:val="Hyperlink"/>
          </w:rPr>
          <w:t>3.2.2</w:t>
        </w:r>
        <w:r>
          <w:rPr>
            <w:rFonts w:asciiTheme="minorHAnsi" w:eastAsiaTheme="minorEastAsia" w:hAnsiTheme="minorHAnsi" w:cstheme="minorBidi"/>
            <w:b w:val="0"/>
            <w:sz w:val="22"/>
            <w:szCs w:val="22"/>
          </w:rPr>
          <w:tab/>
        </w:r>
        <w:r w:rsidRPr="00805D58">
          <w:rPr>
            <w:rStyle w:val="Hyperlink"/>
          </w:rPr>
          <w:t>Integração em CORBA</w:t>
        </w:r>
        <w:r>
          <w:rPr>
            <w:webHidden/>
          </w:rPr>
          <w:tab/>
        </w:r>
        <w:r>
          <w:rPr>
            <w:webHidden/>
          </w:rPr>
          <w:fldChar w:fldCharType="begin"/>
        </w:r>
        <w:r>
          <w:rPr>
            <w:webHidden/>
          </w:rPr>
          <w:instrText xml:space="preserve"> PAGEREF _Toc312072385 \h </w:instrText>
        </w:r>
        <w:r>
          <w:rPr>
            <w:webHidden/>
          </w:rPr>
        </w:r>
        <w:r>
          <w:rPr>
            <w:webHidden/>
          </w:rPr>
          <w:fldChar w:fldCharType="separate"/>
        </w:r>
        <w:r>
          <w:rPr>
            <w:webHidden/>
          </w:rPr>
          <w:t>45</w:t>
        </w:r>
        <w:r>
          <w:rPr>
            <w:webHidden/>
          </w:rPr>
          <w:fldChar w:fldCharType="end"/>
        </w:r>
      </w:hyperlink>
    </w:p>
    <w:p w:rsidR="00B17405" w:rsidRDefault="00B17405">
      <w:pPr>
        <w:pStyle w:val="Sumrio2"/>
        <w:rPr>
          <w:rFonts w:asciiTheme="minorHAnsi" w:eastAsiaTheme="minorEastAsia" w:hAnsiTheme="minorHAnsi" w:cstheme="minorBidi"/>
          <w:b w:val="0"/>
          <w:caps w:val="0"/>
          <w:sz w:val="22"/>
          <w:szCs w:val="22"/>
        </w:rPr>
      </w:pPr>
      <w:hyperlink w:anchor="_Toc312072386" w:history="1">
        <w:r w:rsidRPr="00805D58">
          <w:rPr>
            <w:rStyle w:val="Hyperlink"/>
          </w:rPr>
          <w:t>3.3</w:t>
        </w:r>
        <w:r>
          <w:rPr>
            <w:rFonts w:asciiTheme="minorHAnsi" w:eastAsiaTheme="minorEastAsia" w:hAnsiTheme="minorHAnsi" w:cstheme="minorBidi"/>
            <w:b w:val="0"/>
            <w:caps w:val="0"/>
            <w:sz w:val="22"/>
            <w:szCs w:val="22"/>
          </w:rPr>
          <w:tab/>
        </w:r>
        <w:r w:rsidRPr="00805D58">
          <w:rPr>
            <w:rStyle w:val="Hyperlink"/>
          </w:rPr>
          <w:t>PLANEJAMENTO DO TCC II</w:t>
        </w:r>
        <w:r>
          <w:rPr>
            <w:webHidden/>
          </w:rPr>
          <w:tab/>
        </w:r>
        <w:r>
          <w:rPr>
            <w:webHidden/>
          </w:rPr>
          <w:fldChar w:fldCharType="begin"/>
        </w:r>
        <w:r>
          <w:rPr>
            <w:webHidden/>
          </w:rPr>
          <w:instrText xml:space="preserve"> PAGEREF _Toc312072386 \h </w:instrText>
        </w:r>
        <w:r>
          <w:rPr>
            <w:webHidden/>
          </w:rPr>
        </w:r>
        <w:r>
          <w:rPr>
            <w:webHidden/>
          </w:rPr>
          <w:fldChar w:fldCharType="separate"/>
        </w:r>
        <w:r>
          <w:rPr>
            <w:webHidden/>
          </w:rPr>
          <w:t>48</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87" w:history="1">
        <w:r w:rsidRPr="00805D58">
          <w:rPr>
            <w:rStyle w:val="Hyperlink"/>
          </w:rPr>
          <w:t>3.3.1</w:t>
        </w:r>
        <w:r>
          <w:rPr>
            <w:rFonts w:asciiTheme="minorHAnsi" w:eastAsiaTheme="minorEastAsia" w:hAnsiTheme="minorHAnsi" w:cstheme="minorBidi"/>
            <w:b w:val="0"/>
            <w:sz w:val="22"/>
            <w:szCs w:val="22"/>
          </w:rPr>
          <w:tab/>
        </w:r>
        <w:r w:rsidRPr="00805D58">
          <w:rPr>
            <w:rStyle w:val="Hyperlink"/>
          </w:rPr>
          <w:t>Metodologia</w:t>
        </w:r>
        <w:r>
          <w:rPr>
            <w:webHidden/>
          </w:rPr>
          <w:tab/>
        </w:r>
        <w:r>
          <w:rPr>
            <w:webHidden/>
          </w:rPr>
          <w:fldChar w:fldCharType="begin"/>
        </w:r>
        <w:r>
          <w:rPr>
            <w:webHidden/>
          </w:rPr>
          <w:instrText xml:space="preserve"> PAGEREF _Toc312072387 \h </w:instrText>
        </w:r>
        <w:r>
          <w:rPr>
            <w:webHidden/>
          </w:rPr>
        </w:r>
        <w:r>
          <w:rPr>
            <w:webHidden/>
          </w:rPr>
          <w:fldChar w:fldCharType="separate"/>
        </w:r>
        <w:r>
          <w:rPr>
            <w:webHidden/>
          </w:rPr>
          <w:t>48</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88" w:history="1">
        <w:r w:rsidRPr="00805D58">
          <w:rPr>
            <w:rStyle w:val="Hyperlink"/>
          </w:rPr>
          <w:t>3.3.2</w:t>
        </w:r>
        <w:r>
          <w:rPr>
            <w:rFonts w:asciiTheme="minorHAnsi" w:eastAsiaTheme="minorEastAsia" w:hAnsiTheme="minorHAnsi" w:cstheme="minorBidi"/>
            <w:b w:val="0"/>
            <w:sz w:val="22"/>
            <w:szCs w:val="22"/>
          </w:rPr>
          <w:tab/>
        </w:r>
        <w:r w:rsidRPr="00805D58">
          <w:rPr>
            <w:rStyle w:val="Hyperlink"/>
          </w:rPr>
          <w:t>Cronograma</w:t>
        </w:r>
        <w:r>
          <w:rPr>
            <w:webHidden/>
          </w:rPr>
          <w:tab/>
        </w:r>
        <w:r>
          <w:rPr>
            <w:webHidden/>
          </w:rPr>
          <w:fldChar w:fldCharType="begin"/>
        </w:r>
        <w:r>
          <w:rPr>
            <w:webHidden/>
          </w:rPr>
          <w:instrText xml:space="preserve"> PAGEREF _Toc312072388 \h </w:instrText>
        </w:r>
        <w:r>
          <w:rPr>
            <w:webHidden/>
          </w:rPr>
        </w:r>
        <w:r>
          <w:rPr>
            <w:webHidden/>
          </w:rPr>
          <w:fldChar w:fldCharType="separate"/>
        </w:r>
        <w:r>
          <w:rPr>
            <w:webHidden/>
          </w:rPr>
          <w:t>49</w:t>
        </w:r>
        <w:r>
          <w:rPr>
            <w:webHidden/>
          </w:rPr>
          <w:fldChar w:fldCharType="end"/>
        </w:r>
      </w:hyperlink>
    </w:p>
    <w:p w:rsidR="00B17405" w:rsidRDefault="00B17405">
      <w:pPr>
        <w:pStyle w:val="Sumrio3"/>
        <w:rPr>
          <w:rFonts w:asciiTheme="minorHAnsi" w:eastAsiaTheme="minorEastAsia" w:hAnsiTheme="minorHAnsi" w:cstheme="minorBidi"/>
          <w:b w:val="0"/>
          <w:sz w:val="22"/>
          <w:szCs w:val="22"/>
        </w:rPr>
      </w:pPr>
      <w:hyperlink w:anchor="_Toc312072389" w:history="1">
        <w:r w:rsidRPr="00805D58">
          <w:rPr>
            <w:rStyle w:val="Hyperlink"/>
          </w:rPr>
          <w:t>3.3.3</w:t>
        </w:r>
        <w:r>
          <w:rPr>
            <w:rFonts w:asciiTheme="minorHAnsi" w:eastAsiaTheme="minorEastAsia" w:hAnsiTheme="minorHAnsi" w:cstheme="minorBidi"/>
            <w:b w:val="0"/>
            <w:sz w:val="22"/>
            <w:szCs w:val="22"/>
          </w:rPr>
          <w:tab/>
        </w:r>
        <w:r w:rsidRPr="00805D58">
          <w:rPr>
            <w:rStyle w:val="Hyperlink"/>
          </w:rPr>
          <w:t>Análise de Riscos</w:t>
        </w:r>
        <w:r>
          <w:rPr>
            <w:webHidden/>
          </w:rPr>
          <w:tab/>
        </w:r>
        <w:r>
          <w:rPr>
            <w:webHidden/>
          </w:rPr>
          <w:fldChar w:fldCharType="begin"/>
        </w:r>
        <w:r>
          <w:rPr>
            <w:webHidden/>
          </w:rPr>
          <w:instrText xml:space="preserve"> PAGEREF _Toc312072389 \h </w:instrText>
        </w:r>
        <w:r>
          <w:rPr>
            <w:webHidden/>
          </w:rPr>
        </w:r>
        <w:r>
          <w:rPr>
            <w:webHidden/>
          </w:rPr>
          <w:fldChar w:fldCharType="separate"/>
        </w:r>
        <w:r>
          <w:rPr>
            <w:webHidden/>
          </w:rPr>
          <w:t>50</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90" w:history="1">
        <w:r w:rsidRPr="00805D58">
          <w:rPr>
            <w:rStyle w:val="Hyperlink"/>
          </w:rPr>
          <w:t>4.</w:t>
        </w:r>
        <w:r>
          <w:rPr>
            <w:rFonts w:asciiTheme="minorHAnsi" w:eastAsiaTheme="minorEastAsia" w:hAnsiTheme="minorHAnsi" w:cstheme="minorBidi"/>
            <w:b w:val="0"/>
            <w:bCs w:val="0"/>
            <w:sz w:val="22"/>
            <w:szCs w:val="22"/>
          </w:rPr>
          <w:tab/>
        </w:r>
        <w:r w:rsidRPr="00805D58">
          <w:rPr>
            <w:rStyle w:val="Hyperlink"/>
          </w:rPr>
          <w:t>CONSIDERAÇÕES FINAIS</w:t>
        </w:r>
        <w:r>
          <w:rPr>
            <w:webHidden/>
          </w:rPr>
          <w:tab/>
        </w:r>
        <w:r>
          <w:rPr>
            <w:webHidden/>
          </w:rPr>
          <w:fldChar w:fldCharType="begin"/>
        </w:r>
        <w:r>
          <w:rPr>
            <w:webHidden/>
          </w:rPr>
          <w:instrText xml:space="preserve"> PAGEREF _Toc312072390 \h </w:instrText>
        </w:r>
        <w:r>
          <w:rPr>
            <w:webHidden/>
          </w:rPr>
        </w:r>
        <w:r>
          <w:rPr>
            <w:webHidden/>
          </w:rPr>
          <w:fldChar w:fldCharType="separate"/>
        </w:r>
        <w:r>
          <w:rPr>
            <w:webHidden/>
          </w:rPr>
          <w:t>51</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91" w:history="1">
        <w:r w:rsidRPr="00805D58">
          <w:rPr>
            <w:rStyle w:val="Hyperlink"/>
          </w:rPr>
          <w:t>REFERÊNCIAS BIBLIOGRÁFICAS</w:t>
        </w:r>
        <w:r>
          <w:rPr>
            <w:webHidden/>
          </w:rPr>
          <w:tab/>
        </w:r>
        <w:r>
          <w:rPr>
            <w:webHidden/>
          </w:rPr>
          <w:fldChar w:fldCharType="begin"/>
        </w:r>
        <w:r>
          <w:rPr>
            <w:webHidden/>
          </w:rPr>
          <w:instrText xml:space="preserve"> PAGEREF _Toc312072391 \h </w:instrText>
        </w:r>
        <w:r>
          <w:rPr>
            <w:webHidden/>
          </w:rPr>
        </w:r>
        <w:r>
          <w:rPr>
            <w:webHidden/>
          </w:rPr>
          <w:fldChar w:fldCharType="separate"/>
        </w:r>
        <w:r>
          <w:rPr>
            <w:webHidden/>
          </w:rPr>
          <w:t>53</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92" w:history="1">
        <w:r w:rsidRPr="00805D58">
          <w:rPr>
            <w:rStyle w:val="Hyperlink"/>
          </w:rPr>
          <w:t>APÊNDICE A - EXEMPLO DE INTEGRAÇÃO EM CORBA</w:t>
        </w:r>
        <w:r>
          <w:rPr>
            <w:webHidden/>
          </w:rPr>
          <w:tab/>
        </w:r>
        <w:r>
          <w:rPr>
            <w:webHidden/>
          </w:rPr>
          <w:fldChar w:fldCharType="begin"/>
        </w:r>
        <w:r>
          <w:rPr>
            <w:webHidden/>
          </w:rPr>
          <w:instrText xml:space="preserve"> PAGEREF _Toc312072392 \h </w:instrText>
        </w:r>
        <w:r>
          <w:rPr>
            <w:webHidden/>
          </w:rPr>
        </w:r>
        <w:r>
          <w:rPr>
            <w:webHidden/>
          </w:rPr>
          <w:fldChar w:fldCharType="separate"/>
        </w:r>
        <w:r>
          <w:rPr>
            <w:webHidden/>
          </w:rPr>
          <w:t>56</w:t>
        </w:r>
        <w:r>
          <w:rPr>
            <w:webHidden/>
          </w:rPr>
          <w:fldChar w:fldCharType="end"/>
        </w:r>
      </w:hyperlink>
    </w:p>
    <w:p w:rsidR="00B17405" w:rsidRDefault="00B17405">
      <w:pPr>
        <w:pStyle w:val="Sumrio1"/>
        <w:rPr>
          <w:rFonts w:asciiTheme="minorHAnsi" w:eastAsiaTheme="minorEastAsia" w:hAnsiTheme="minorHAnsi" w:cstheme="minorBidi"/>
          <w:b w:val="0"/>
          <w:bCs w:val="0"/>
          <w:sz w:val="22"/>
          <w:szCs w:val="22"/>
        </w:rPr>
      </w:pPr>
      <w:hyperlink w:anchor="_Toc312072393" w:history="1">
        <w:r w:rsidRPr="00805D58">
          <w:rPr>
            <w:rStyle w:val="Hyperlink"/>
          </w:rPr>
          <w:t>APÊNDICE B – OBJETOS DO PORTUGOLCORE</w:t>
        </w:r>
        <w:r>
          <w:rPr>
            <w:webHidden/>
          </w:rPr>
          <w:tab/>
        </w:r>
        <w:r>
          <w:rPr>
            <w:webHidden/>
          </w:rPr>
          <w:fldChar w:fldCharType="begin"/>
        </w:r>
        <w:r>
          <w:rPr>
            <w:webHidden/>
          </w:rPr>
          <w:instrText xml:space="preserve"> PAGEREF _Toc312072393 \h </w:instrText>
        </w:r>
        <w:r>
          <w:rPr>
            <w:webHidden/>
          </w:rPr>
        </w:r>
        <w:r>
          <w:rPr>
            <w:webHidden/>
          </w:rPr>
          <w:fldChar w:fldCharType="separate"/>
        </w:r>
        <w:r>
          <w:rPr>
            <w:webHidden/>
          </w:rPr>
          <w:t>57</w:t>
        </w:r>
        <w:r>
          <w:rPr>
            <w:webHidden/>
          </w:rPr>
          <w:fldChar w:fldCharType="end"/>
        </w:r>
      </w:hyperlink>
    </w:p>
    <w:p w:rsidR="0037443B" w:rsidRDefault="0087042A">
      <w:pPr>
        <w:pStyle w:val="7Pr-textoTtulodaListas"/>
        <w:rPr>
          <w:noProof/>
          <w:szCs w:val="32"/>
        </w:rPr>
      </w:pPr>
      <w:r>
        <w:rPr>
          <w:noProof/>
          <w:szCs w:val="32"/>
        </w:rPr>
        <w:fldChar w:fldCharType="end"/>
      </w:r>
    </w:p>
    <w:p w:rsidR="0087042A" w:rsidRPr="003E52DE" w:rsidRDefault="0037443B">
      <w:pPr>
        <w:pStyle w:val="7Pr-textoTtulodaListas"/>
        <w:rPr>
          <w:lang w:val="en-US"/>
        </w:rPr>
      </w:pPr>
      <w:r w:rsidRPr="003E52DE">
        <w:rPr>
          <w:noProof/>
          <w:szCs w:val="32"/>
          <w:lang w:val="en-US"/>
        </w:rPr>
        <w:br w:type="page"/>
      </w:r>
      <w:bookmarkStart w:id="2" w:name="_Toc312072349"/>
      <w:r w:rsidR="0087042A" w:rsidRPr="003E52DE">
        <w:rPr>
          <w:lang w:val="en-US"/>
        </w:rPr>
        <w:lastRenderedPageBreak/>
        <w:t>LISTA DE ABREVIATURAS</w:t>
      </w:r>
      <w:bookmarkEnd w:id="2"/>
    </w:p>
    <w:p w:rsidR="00E10358" w:rsidRDefault="00E10358" w:rsidP="00052572">
      <w:pPr>
        <w:pStyle w:val="7Pr-textoListadeAbreviaturas"/>
        <w:rPr>
          <w:lang w:val="en-US"/>
        </w:rPr>
      </w:pPr>
      <w:r w:rsidRPr="003E52DE">
        <w:rPr>
          <w:lang w:val="en-US"/>
        </w:rPr>
        <w:t>ANTLR</w:t>
      </w:r>
      <w:r w:rsidRPr="003E52DE">
        <w:rPr>
          <w:lang w:val="en-US"/>
        </w:rPr>
        <w:tab/>
      </w:r>
      <w:proofErr w:type="gramStart"/>
      <w:r w:rsidRPr="00E10358">
        <w:rPr>
          <w:lang w:val="en-US"/>
        </w:rPr>
        <w:t>Ano</w:t>
      </w:r>
      <w:r>
        <w:rPr>
          <w:lang w:val="en-US"/>
        </w:rPr>
        <w:t>t</w:t>
      </w:r>
      <w:r w:rsidRPr="00E10358">
        <w:rPr>
          <w:lang w:val="en-US"/>
        </w:rPr>
        <w:t>her</w:t>
      </w:r>
      <w:proofErr w:type="gramEnd"/>
      <w:r>
        <w:rPr>
          <w:lang w:val="en-US"/>
        </w:rPr>
        <w:t xml:space="preserve"> Tool for Language Recognition</w:t>
      </w:r>
    </w:p>
    <w:p w:rsidR="00EC5D39" w:rsidRDefault="00EC5D39" w:rsidP="00052572">
      <w:pPr>
        <w:pStyle w:val="7Pr-textoListadeAbreviaturas"/>
        <w:rPr>
          <w:lang w:val="en-US"/>
        </w:rPr>
      </w:pPr>
      <w:r w:rsidRPr="003E52DE">
        <w:rPr>
          <w:lang w:val="en-US"/>
        </w:rPr>
        <w:t xml:space="preserve">API </w:t>
      </w:r>
      <w:r w:rsidRPr="003E52DE">
        <w:rPr>
          <w:lang w:val="en-US"/>
        </w:rPr>
        <w:tab/>
      </w:r>
      <w:r w:rsidRPr="00EC5D39">
        <w:rPr>
          <w:lang w:val="en-US"/>
        </w:rPr>
        <w:t>Application Programming Interface</w:t>
      </w:r>
    </w:p>
    <w:p w:rsidR="004312FA" w:rsidRDefault="004312FA" w:rsidP="00052572">
      <w:pPr>
        <w:pStyle w:val="7Pr-textoListadeAbreviaturas"/>
      </w:pPr>
      <w:r w:rsidRPr="003E52DE">
        <w:rPr>
          <w:lang w:val="en-US"/>
        </w:rPr>
        <w:t xml:space="preserve">ASA </w:t>
      </w:r>
      <w:r w:rsidRPr="003E52DE">
        <w:rPr>
          <w:lang w:val="en-US"/>
        </w:rPr>
        <w:tab/>
      </w:r>
      <w:r w:rsidRPr="007709F3">
        <w:t>Árvore Sintática Abstrata</w:t>
      </w:r>
    </w:p>
    <w:p w:rsidR="00A46A1E" w:rsidRPr="00E10358" w:rsidRDefault="00A46A1E" w:rsidP="00052572">
      <w:pPr>
        <w:pStyle w:val="7Pr-textoListadeAbreviaturas"/>
        <w:rPr>
          <w:lang w:val="en-US"/>
        </w:rPr>
      </w:pPr>
      <w:r>
        <w:t>COM</w:t>
      </w:r>
      <w:r>
        <w:tab/>
      </w:r>
      <w:bookmarkStart w:id="3" w:name="OLE_LINK4"/>
      <w:bookmarkStart w:id="4" w:name="OLE_LINK5"/>
      <w:r w:rsidRPr="00A46A1E">
        <w:rPr>
          <w:lang w:val="en-US"/>
        </w:rPr>
        <w:t>Component Object Model</w:t>
      </w:r>
      <w:bookmarkEnd w:id="3"/>
      <w:bookmarkEnd w:id="4"/>
    </w:p>
    <w:p w:rsidR="004C17FD" w:rsidRDefault="004C17FD" w:rsidP="00052572">
      <w:pPr>
        <w:pStyle w:val="7Pr-textoListadeAbreviaturas"/>
        <w:rPr>
          <w:lang w:val="en-US"/>
        </w:rPr>
      </w:pPr>
      <w:r w:rsidRPr="003E52DE">
        <w:rPr>
          <w:lang w:val="en-US"/>
        </w:rPr>
        <w:t>CORBA</w:t>
      </w:r>
      <w:r w:rsidRPr="003E52DE">
        <w:rPr>
          <w:lang w:val="en-US"/>
        </w:rPr>
        <w:tab/>
      </w:r>
      <w:r w:rsidRPr="004C17FD">
        <w:rPr>
          <w:lang w:val="en-US"/>
        </w:rPr>
        <w:t>Common Object Request Broker Architecture</w:t>
      </w:r>
    </w:p>
    <w:p w:rsidR="00A46A1E" w:rsidRDefault="00A46A1E" w:rsidP="00052572">
      <w:pPr>
        <w:pStyle w:val="7Pr-textoListadeAbreviaturas"/>
        <w:rPr>
          <w:lang w:val="en-US"/>
        </w:rPr>
      </w:pPr>
      <w:r>
        <w:rPr>
          <w:lang w:val="en-US"/>
        </w:rPr>
        <w:t>DCOM</w:t>
      </w:r>
      <w:r>
        <w:rPr>
          <w:lang w:val="en-US"/>
        </w:rPr>
        <w:tab/>
        <w:t xml:space="preserve">Distributed </w:t>
      </w:r>
      <w:r w:rsidRPr="00A46A1E">
        <w:rPr>
          <w:lang w:val="en-US"/>
        </w:rPr>
        <w:t>Component Object Model</w:t>
      </w:r>
    </w:p>
    <w:p w:rsidR="007709F3" w:rsidRDefault="007709F3" w:rsidP="00052572">
      <w:pPr>
        <w:pStyle w:val="7Pr-textoListadeAbreviaturas"/>
        <w:rPr>
          <w:lang w:val="en-US"/>
        </w:rPr>
      </w:pPr>
      <w:r>
        <w:rPr>
          <w:lang w:val="en-US"/>
        </w:rPr>
        <w:t>HTTP</w:t>
      </w:r>
      <w:r>
        <w:rPr>
          <w:lang w:val="en-US"/>
        </w:rPr>
        <w:tab/>
        <w:t>HiperText Transfer Protocol</w:t>
      </w:r>
    </w:p>
    <w:p w:rsidR="00AE663D" w:rsidRPr="003E52DE" w:rsidRDefault="00AE663D" w:rsidP="00AE663D">
      <w:pPr>
        <w:pStyle w:val="7Pr-textoListadeAbreviaturas"/>
        <w:rPr>
          <w:lang w:val="en-US"/>
        </w:rPr>
      </w:pPr>
      <w:r w:rsidRPr="003E52DE">
        <w:rPr>
          <w:lang w:val="en-US"/>
        </w:rPr>
        <w:t>IDE</w:t>
      </w:r>
      <w:r w:rsidRPr="003E52DE">
        <w:rPr>
          <w:lang w:val="en-US"/>
        </w:rPr>
        <w:tab/>
      </w:r>
      <w:r w:rsidRPr="004C17FD">
        <w:rPr>
          <w:lang w:val="en-US"/>
        </w:rPr>
        <w:t>Integrated Development Environment</w:t>
      </w:r>
    </w:p>
    <w:p w:rsidR="00AE663D" w:rsidRDefault="00AE663D" w:rsidP="00052572">
      <w:pPr>
        <w:pStyle w:val="7Pr-textoListadeAbreviaturas"/>
        <w:rPr>
          <w:lang w:val="en-US"/>
        </w:rPr>
      </w:pPr>
      <w:r w:rsidRPr="003E52DE">
        <w:rPr>
          <w:lang w:val="en-US"/>
        </w:rPr>
        <w:t>IDL</w:t>
      </w:r>
      <w:r w:rsidRPr="003E52DE">
        <w:rPr>
          <w:lang w:val="en-US"/>
        </w:rPr>
        <w:tab/>
      </w:r>
      <w:r w:rsidRPr="004C17FD">
        <w:rPr>
          <w:lang w:val="en-US"/>
        </w:rPr>
        <w:t>Interface Definition Language</w:t>
      </w:r>
    </w:p>
    <w:p w:rsidR="006865E5" w:rsidRDefault="006865E5" w:rsidP="00052572">
      <w:pPr>
        <w:pStyle w:val="7Pr-textoListadeAbreviaturas"/>
        <w:rPr>
          <w:lang w:val="en-US"/>
        </w:rPr>
      </w:pPr>
      <w:r w:rsidRPr="003E52DE">
        <w:rPr>
          <w:lang w:val="en-US"/>
        </w:rPr>
        <w:t>JDK</w:t>
      </w:r>
      <w:r w:rsidRPr="003E52DE">
        <w:rPr>
          <w:lang w:val="en-US"/>
        </w:rPr>
        <w:tab/>
      </w:r>
      <w:r w:rsidRPr="006865E5">
        <w:rPr>
          <w:lang w:val="en-US"/>
        </w:rPr>
        <w:t>Java Development Kit</w:t>
      </w:r>
    </w:p>
    <w:p w:rsidR="00B72068" w:rsidRPr="007709F3" w:rsidRDefault="00B72068" w:rsidP="00052572">
      <w:pPr>
        <w:pStyle w:val="7Pr-textoListadeAbreviaturas"/>
        <w:rPr>
          <w:lang w:val="en-US"/>
        </w:rPr>
      </w:pPr>
      <w:r>
        <w:t>JNI</w:t>
      </w:r>
      <w:r>
        <w:tab/>
      </w:r>
      <w:r w:rsidRPr="007709F3">
        <w:rPr>
          <w:lang w:val="en-US"/>
        </w:rPr>
        <w:t>Java Native Interface</w:t>
      </w:r>
    </w:p>
    <w:p w:rsidR="00AE663D" w:rsidRDefault="00AE663D" w:rsidP="00052572">
      <w:pPr>
        <w:pStyle w:val="7Pr-textoListadeAbreviaturas"/>
        <w:rPr>
          <w:lang w:val="en-US"/>
        </w:rPr>
      </w:pPr>
      <w:r>
        <w:t>JVM</w:t>
      </w:r>
      <w:r>
        <w:tab/>
      </w:r>
      <w:r w:rsidRPr="007709F3">
        <w:rPr>
          <w:lang w:val="en-US"/>
        </w:rPr>
        <w:t>Java Virtual Machine</w:t>
      </w:r>
    </w:p>
    <w:p w:rsidR="001B1861" w:rsidRPr="007709F3" w:rsidRDefault="001B1861" w:rsidP="00052572">
      <w:pPr>
        <w:pStyle w:val="7Pr-textoListadeAbreviaturas"/>
        <w:rPr>
          <w:lang w:val="en-US"/>
        </w:rPr>
      </w:pPr>
      <w:r>
        <w:rPr>
          <w:lang w:val="en-US"/>
        </w:rPr>
        <w:t>MSDN</w:t>
      </w:r>
      <w:r>
        <w:rPr>
          <w:lang w:val="en-US"/>
        </w:rPr>
        <w:tab/>
        <w:t>Microsoft Developer Network</w:t>
      </w:r>
    </w:p>
    <w:p w:rsidR="00A965A1" w:rsidRDefault="00A965A1" w:rsidP="00052572">
      <w:pPr>
        <w:pStyle w:val="7Pr-textoListadeAbreviaturas"/>
        <w:rPr>
          <w:lang w:val="en-US"/>
        </w:rPr>
      </w:pPr>
      <w:r w:rsidRPr="003E52DE">
        <w:rPr>
          <w:lang w:val="en-US"/>
        </w:rPr>
        <w:t>OMG</w:t>
      </w:r>
      <w:r w:rsidRPr="003E52DE">
        <w:rPr>
          <w:lang w:val="en-US"/>
        </w:rPr>
        <w:tab/>
      </w:r>
      <w:r w:rsidRPr="00A965A1">
        <w:rPr>
          <w:lang w:val="en-US"/>
        </w:rPr>
        <w:t>Object Management Group</w:t>
      </w:r>
    </w:p>
    <w:p w:rsidR="004C17FD" w:rsidRDefault="004C17FD" w:rsidP="00052572">
      <w:pPr>
        <w:pStyle w:val="7Pr-textoListadeAbreviaturas"/>
        <w:rPr>
          <w:lang w:val="en-US"/>
        </w:rPr>
      </w:pPr>
      <w:r>
        <w:rPr>
          <w:lang w:val="en-US"/>
        </w:rPr>
        <w:t>ORB</w:t>
      </w:r>
      <w:r>
        <w:rPr>
          <w:lang w:val="en-US"/>
        </w:rPr>
        <w:tab/>
      </w:r>
      <w:r w:rsidRPr="004C17FD">
        <w:rPr>
          <w:lang w:val="en-US"/>
        </w:rPr>
        <w:t>Object Request Broker</w:t>
      </w:r>
    </w:p>
    <w:p w:rsidR="00F14776" w:rsidRDefault="00F14776" w:rsidP="00052572">
      <w:pPr>
        <w:pStyle w:val="7Pr-textoListadeAbreviaturas"/>
        <w:rPr>
          <w:lang w:val="en-US"/>
        </w:rPr>
      </w:pPr>
      <w:r w:rsidRPr="003E52DE">
        <w:rPr>
          <w:lang w:val="en-US"/>
        </w:rPr>
        <w:t>OSI</w:t>
      </w:r>
      <w:r w:rsidRPr="003E52DE">
        <w:rPr>
          <w:lang w:val="en-US"/>
        </w:rPr>
        <w:tab/>
      </w:r>
      <w:r w:rsidRPr="00F14776">
        <w:rPr>
          <w:lang w:val="en-US"/>
        </w:rPr>
        <w:t>Open Source Initiative</w:t>
      </w:r>
    </w:p>
    <w:p w:rsidR="008132D5" w:rsidRDefault="008132D5" w:rsidP="00052572">
      <w:pPr>
        <w:pStyle w:val="7Pr-textoListadeAbreviaturas"/>
        <w:rPr>
          <w:lang w:val="en-US"/>
        </w:rPr>
      </w:pPr>
      <w:r>
        <w:rPr>
          <w:lang w:val="en-US"/>
        </w:rPr>
        <w:t>REST</w:t>
      </w:r>
      <w:r>
        <w:rPr>
          <w:lang w:val="en-US"/>
        </w:rPr>
        <w:tab/>
        <w:t>RE</w:t>
      </w:r>
      <w:r w:rsidRPr="008132D5">
        <w:rPr>
          <w:lang w:val="en-US"/>
        </w:rPr>
        <w:t>presentational State Transfe</w:t>
      </w:r>
      <w:r>
        <w:rPr>
          <w:lang w:val="en-US"/>
        </w:rPr>
        <w:t>r</w:t>
      </w:r>
    </w:p>
    <w:p w:rsidR="001D1CB1" w:rsidRDefault="001D1CB1" w:rsidP="00052572">
      <w:pPr>
        <w:pStyle w:val="7Pr-textoListadeAbreviaturas"/>
        <w:rPr>
          <w:lang w:val="en-US"/>
        </w:rPr>
      </w:pPr>
      <w:r>
        <w:rPr>
          <w:lang w:val="en-US"/>
        </w:rPr>
        <w:t>RMI</w:t>
      </w:r>
      <w:r>
        <w:rPr>
          <w:lang w:val="en-US"/>
        </w:rPr>
        <w:tab/>
        <w:t>Remote Method Invocation</w:t>
      </w:r>
    </w:p>
    <w:p w:rsidR="0032566D" w:rsidRDefault="0032566D" w:rsidP="00052572">
      <w:pPr>
        <w:pStyle w:val="7Pr-textoListadeAbreviaturas"/>
        <w:rPr>
          <w:lang w:val="en-US"/>
        </w:rPr>
      </w:pPr>
      <w:r w:rsidRPr="003E52DE">
        <w:t>RPC</w:t>
      </w:r>
      <w:r w:rsidRPr="003E52DE">
        <w:tab/>
      </w:r>
      <w:r w:rsidRPr="007709F3">
        <w:rPr>
          <w:lang w:val="en-US"/>
        </w:rPr>
        <w:t>Remote Procedure Call</w:t>
      </w:r>
    </w:p>
    <w:p w:rsidR="00F308DE" w:rsidRDefault="00F308DE" w:rsidP="00052572">
      <w:pPr>
        <w:pStyle w:val="7Pr-textoListadeAbreviaturas"/>
      </w:pPr>
      <w:r>
        <w:rPr>
          <w:lang w:val="en-US"/>
        </w:rPr>
        <w:t>SOAP</w:t>
      </w:r>
      <w:r>
        <w:rPr>
          <w:lang w:val="en-US"/>
        </w:rPr>
        <w:tab/>
        <w:t>Simple Object Access Protocol</w:t>
      </w:r>
    </w:p>
    <w:p w:rsidR="00027DA2" w:rsidRDefault="00052572" w:rsidP="00052572">
      <w:pPr>
        <w:pStyle w:val="7Pr-textoListadeAbreviaturas"/>
      </w:pPr>
      <w:r>
        <w:t>TCC</w:t>
      </w:r>
      <w:r>
        <w:tab/>
      </w:r>
      <w:proofErr w:type="gramStart"/>
      <w:r>
        <w:t>Trabalho</w:t>
      </w:r>
      <w:proofErr w:type="gramEnd"/>
      <w:r>
        <w:t xml:space="preserve"> de Conclusão de Curso</w:t>
      </w:r>
    </w:p>
    <w:p w:rsidR="00AE663D" w:rsidRDefault="00052572" w:rsidP="00052572">
      <w:pPr>
        <w:pStyle w:val="7Pr-textoListadeAbreviaturas"/>
      </w:pPr>
      <w:r>
        <w:t>TI</w:t>
      </w:r>
      <w:r>
        <w:tab/>
        <w:t>Tecnologia da Informação</w:t>
      </w:r>
    </w:p>
    <w:p w:rsidR="0087042A" w:rsidRDefault="00052572" w:rsidP="00027DA2">
      <w:pPr>
        <w:pStyle w:val="7Pr-textoListadeAbreviaturas"/>
      </w:pPr>
      <w:r>
        <w:t>UNIVALI</w:t>
      </w:r>
      <w:r>
        <w:tab/>
        <w:t>Universidade do Vale do Itajaí</w:t>
      </w:r>
      <w:bookmarkStart w:id="5" w:name="_Toc68238736"/>
    </w:p>
    <w:p w:rsidR="00D623EC" w:rsidRPr="00D623EC" w:rsidRDefault="00D623EC" w:rsidP="00027DA2">
      <w:pPr>
        <w:pStyle w:val="7Pr-textoListadeAbreviaturas"/>
        <w:rPr>
          <w:lang w:val="en-US"/>
        </w:rPr>
      </w:pPr>
      <w:r>
        <w:t>URL</w:t>
      </w:r>
      <w:r>
        <w:tab/>
      </w:r>
      <w:r>
        <w:rPr>
          <w:lang w:val="en-US"/>
        </w:rPr>
        <w:t>Uniform Resource Locator</w:t>
      </w:r>
    </w:p>
    <w:p w:rsidR="00027DA2" w:rsidRDefault="00027DA2" w:rsidP="00027DA2">
      <w:pPr>
        <w:pStyle w:val="7Pr-textoListadeAbreviaturas"/>
        <w:rPr>
          <w:lang w:val="en-US"/>
        </w:rPr>
      </w:pPr>
      <w:r>
        <w:t>XML</w:t>
      </w:r>
      <w:r>
        <w:tab/>
      </w:r>
      <w:r w:rsidRPr="007709F3">
        <w:rPr>
          <w:lang w:val="en-US"/>
        </w:rPr>
        <w:t>Extensible Markup Language</w:t>
      </w:r>
    </w:p>
    <w:p w:rsidR="00D623EC" w:rsidRDefault="00D623EC" w:rsidP="00027DA2">
      <w:pPr>
        <w:pStyle w:val="7Pr-textoListadeAbreviaturas"/>
      </w:pPr>
      <w:r>
        <w:rPr>
          <w:lang w:val="en-US"/>
        </w:rPr>
        <w:t>W3C</w:t>
      </w:r>
      <w:r>
        <w:rPr>
          <w:lang w:val="en-US"/>
        </w:rPr>
        <w:tab/>
        <w:t>World Wide Web Consortium</w:t>
      </w:r>
    </w:p>
    <w:p w:rsidR="00A8620B" w:rsidRDefault="00A8620B" w:rsidP="00027DA2">
      <w:pPr>
        <w:pStyle w:val="7Pr-textoListadeAbreviaturas"/>
        <w:rPr>
          <w:lang w:val="en-US"/>
        </w:rPr>
      </w:pPr>
      <w:r>
        <w:t>WSDL</w:t>
      </w:r>
      <w:r>
        <w:tab/>
      </w:r>
      <w:r>
        <w:rPr>
          <w:lang w:val="en-US"/>
        </w:rPr>
        <w:t>WebService Description Language</w:t>
      </w:r>
    </w:p>
    <w:p w:rsidR="00D623EC" w:rsidRDefault="00D623EC" w:rsidP="00027DA2">
      <w:pPr>
        <w:pStyle w:val="7Pr-textoListadeAbreviaturas"/>
        <w:rPr>
          <w:lang w:val="en-US"/>
        </w:rPr>
      </w:pPr>
    </w:p>
    <w:p w:rsidR="00A8620B" w:rsidRDefault="00A8620B" w:rsidP="00027DA2">
      <w:pPr>
        <w:pStyle w:val="7Pr-textoListadeAbreviaturas"/>
        <w:rPr>
          <w:lang w:val="en-US"/>
        </w:rPr>
      </w:pPr>
    </w:p>
    <w:p w:rsidR="00A8620B" w:rsidRDefault="00A8620B" w:rsidP="00027DA2">
      <w:pPr>
        <w:pStyle w:val="7Pr-textoListadeAbreviaturas"/>
        <w:rPr>
          <w:lang w:val="en-US"/>
        </w:rPr>
      </w:pPr>
    </w:p>
    <w:p w:rsidR="00A8620B" w:rsidRDefault="00A8620B" w:rsidP="00027DA2">
      <w:pPr>
        <w:pStyle w:val="7Pr-textoListadeAbreviaturas"/>
        <w:rPr>
          <w:lang w:val="en-US"/>
        </w:rPr>
      </w:pPr>
    </w:p>
    <w:p w:rsidR="00A8620B" w:rsidRPr="00A8620B" w:rsidRDefault="00A8620B" w:rsidP="00027DA2">
      <w:pPr>
        <w:pStyle w:val="7Pr-textoListadeAbreviaturas"/>
        <w:rPr>
          <w:lang w:val="en-US"/>
        </w:rPr>
        <w:sectPr w:rsidR="00A8620B" w:rsidRPr="00A8620B">
          <w:pgSz w:w="11907" w:h="16840" w:code="9"/>
          <w:pgMar w:top="1701" w:right="851" w:bottom="1418" w:left="1418" w:header="709" w:footer="709" w:gutter="0"/>
          <w:pgNumType w:fmt="lowerRoman"/>
          <w:cols w:space="708"/>
          <w:docGrid w:linePitch="360"/>
        </w:sectPr>
      </w:pPr>
    </w:p>
    <w:p w:rsidR="0087042A" w:rsidRDefault="0087042A">
      <w:pPr>
        <w:pStyle w:val="7Pr-textoTtulodaListas"/>
      </w:pPr>
      <w:bookmarkStart w:id="6" w:name="_Toc312072350"/>
      <w:r>
        <w:lastRenderedPageBreak/>
        <w:t>LISTA DE FIGURAS</w:t>
      </w:r>
      <w:bookmarkEnd w:id="5"/>
      <w:bookmarkEnd w:id="6"/>
    </w:p>
    <w:p w:rsidR="00B17405" w:rsidRDefault="0087042A">
      <w:pPr>
        <w:pStyle w:val="ndicedeilustraes"/>
        <w:tabs>
          <w:tab w:val="right" w:leader="dot" w:pos="962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312072394" w:history="1">
        <w:r w:rsidR="00B17405" w:rsidRPr="0027697C">
          <w:rPr>
            <w:rStyle w:val="Hyperlink"/>
            <w:noProof/>
          </w:rPr>
          <w:t>Figura 1. Ferramenta WebPortugol</w:t>
        </w:r>
        <w:r w:rsidR="00B17405">
          <w:rPr>
            <w:noProof/>
            <w:webHidden/>
          </w:rPr>
          <w:tab/>
        </w:r>
        <w:r w:rsidR="00B17405">
          <w:rPr>
            <w:noProof/>
            <w:webHidden/>
          </w:rPr>
          <w:fldChar w:fldCharType="begin"/>
        </w:r>
        <w:r w:rsidR="00B17405">
          <w:rPr>
            <w:noProof/>
            <w:webHidden/>
          </w:rPr>
          <w:instrText xml:space="preserve"> PAGEREF _Toc312072394 \h </w:instrText>
        </w:r>
        <w:r w:rsidR="00B17405">
          <w:rPr>
            <w:noProof/>
            <w:webHidden/>
          </w:rPr>
        </w:r>
        <w:r w:rsidR="00B17405">
          <w:rPr>
            <w:noProof/>
            <w:webHidden/>
          </w:rPr>
          <w:fldChar w:fldCharType="separate"/>
        </w:r>
        <w:r w:rsidR="00B17405">
          <w:rPr>
            <w:noProof/>
            <w:webHidden/>
          </w:rPr>
          <w:t>11</w:t>
        </w:r>
        <w:r w:rsidR="00B17405">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395" w:history="1">
        <w:r w:rsidRPr="0027697C">
          <w:rPr>
            <w:rStyle w:val="Hyperlink"/>
            <w:noProof/>
          </w:rPr>
          <w:t>Figura 2. Ferramenta PortugolStudio</w:t>
        </w:r>
        <w:r>
          <w:rPr>
            <w:noProof/>
            <w:webHidden/>
          </w:rPr>
          <w:tab/>
        </w:r>
        <w:r>
          <w:rPr>
            <w:noProof/>
            <w:webHidden/>
          </w:rPr>
          <w:fldChar w:fldCharType="begin"/>
        </w:r>
        <w:r>
          <w:rPr>
            <w:noProof/>
            <w:webHidden/>
          </w:rPr>
          <w:instrText xml:space="preserve"> PAGEREF _Toc312072395 \h </w:instrText>
        </w:r>
        <w:r>
          <w:rPr>
            <w:noProof/>
            <w:webHidden/>
          </w:rPr>
        </w:r>
        <w:r>
          <w:rPr>
            <w:noProof/>
            <w:webHidden/>
          </w:rPr>
          <w:fldChar w:fldCharType="separate"/>
        </w:r>
        <w:r>
          <w:rPr>
            <w:noProof/>
            <w:webHidden/>
          </w:rPr>
          <w:t>12</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396" w:history="1">
        <w:r w:rsidRPr="0027697C">
          <w:rPr>
            <w:rStyle w:val="Hyperlink"/>
            <w:noProof/>
          </w:rPr>
          <w:t>Figura 3. Interface de integração da análise de erros do PortugolCore</w:t>
        </w:r>
        <w:r>
          <w:rPr>
            <w:noProof/>
            <w:webHidden/>
          </w:rPr>
          <w:tab/>
        </w:r>
        <w:r>
          <w:rPr>
            <w:noProof/>
            <w:webHidden/>
          </w:rPr>
          <w:fldChar w:fldCharType="begin"/>
        </w:r>
        <w:r>
          <w:rPr>
            <w:noProof/>
            <w:webHidden/>
          </w:rPr>
          <w:instrText xml:space="preserve"> PAGEREF _Toc312072396 \h </w:instrText>
        </w:r>
        <w:r>
          <w:rPr>
            <w:noProof/>
            <w:webHidden/>
          </w:rPr>
        </w:r>
        <w:r>
          <w:rPr>
            <w:noProof/>
            <w:webHidden/>
          </w:rPr>
          <w:fldChar w:fldCharType="separate"/>
        </w:r>
        <w:r>
          <w:rPr>
            <w:noProof/>
            <w:webHidden/>
          </w:rPr>
          <w:t>18</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397" w:history="1">
        <w:r w:rsidRPr="0027697C">
          <w:rPr>
            <w:rStyle w:val="Hyperlink"/>
            <w:noProof/>
          </w:rPr>
          <w:t>Figura 4. Exemplo de utilização da análise de erros do PortugolCore</w:t>
        </w:r>
        <w:r>
          <w:rPr>
            <w:noProof/>
            <w:webHidden/>
          </w:rPr>
          <w:tab/>
        </w:r>
        <w:r>
          <w:rPr>
            <w:noProof/>
            <w:webHidden/>
          </w:rPr>
          <w:fldChar w:fldCharType="begin"/>
        </w:r>
        <w:r>
          <w:rPr>
            <w:noProof/>
            <w:webHidden/>
          </w:rPr>
          <w:instrText xml:space="preserve"> PAGEREF _Toc312072397 \h </w:instrText>
        </w:r>
        <w:r>
          <w:rPr>
            <w:noProof/>
            <w:webHidden/>
          </w:rPr>
        </w:r>
        <w:r>
          <w:rPr>
            <w:noProof/>
            <w:webHidden/>
          </w:rPr>
          <w:fldChar w:fldCharType="separate"/>
        </w:r>
        <w:r>
          <w:rPr>
            <w:noProof/>
            <w:webHidden/>
          </w:rPr>
          <w:t>19</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398" w:history="1">
        <w:r w:rsidRPr="0027697C">
          <w:rPr>
            <w:rStyle w:val="Hyperlink"/>
            <w:noProof/>
          </w:rPr>
          <w:t>Figura 5. Exemplo de algoritmo do Portugol 2.0</w:t>
        </w:r>
        <w:r>
          <w:rPr>
            <w:noProof/>
            <w:webHidden/>
          </w:rPr>
          <w:tab/>
        </w:r>
        <w:r>
          <w:rPr>
            <w:noProof/>
            <w:webHidden/>
          </w:rPr>
          <w:fldChar w:fldCharType="begin"/>
        </w:r>
        <w:r>
          <w:rPr>
            <w:noProof/>
            <w:webHidden/>
          </w:rPr>
          <w:instrText xml:space="preserve"> PAGEREF _Toc312072398 \h </w:instrText>
        </w:r>
        <w:r>
          <w:rPr>
            <w:noProof/>
            <w:webHidden/>
          </w:rPr>
        </w:r>
        <w:r>
          <w:rPr>
            <w:noProof/>
            <w:webHidden/>
          </w:rPr>
          <w:fldChar w:fldCharType="separate"/>
        </w:r>
        <w:r>
          <w:rPr>
            <w:noProof/>
            <w:webHidden/>
          </w:rPr>
          <w:t>19</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399" w:history="1">
        <w:r w:rsidRPr="0027697C">
          <w:rPr>
            <w:rStyle w:val="Hyperlink"/>
            <w:noProof/>
          </w:rPr>
          <w:t>Figura 6. Código intermediário do PortugolCore</w:t>
        </w:r>
        <w:r>
          <w:rPr>
            <w:noProof/>
            <w:webHidden/>
          </w:rPr>
          <w:tab/>
        </w:r>
        <w:r>
          <w:rPr>
            <w:noProof/>
            <w:webHidden/>
          </w:rPr>
          <w:fldChar w:fldCharType="begin"/>
        </w:r>
        <w:r>
          <w:rPr>
            <w:noProof/>
            <w:webHidden/>
          </w:rPr>
          <w:instrText xml:space="preserve"> PAGEREF _Toc312072399 \h </w:instrText>
        </w:r>
        <w:r>
          <w:rPr>
            <w:noProof/>
            <w:webHidden/>
          </w:rPr>
        </w:r>
        <w:r>
          <w:rPr>
            <w:noProof/>
            <w:webHidden/>
          </w:rPr>
          <w:fldChar w:fldCharType="separate"/>
        </w:r>
        <w:r>
          <w:rPr>
            <w:noProof/>
            <w:webHidden/>
          </w:rPr>
          <w:t>20</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0" w:history="1">
        <w:r w:rsidRPr="0027697C">
          <w:rPr>
            <w:rStyle w:val="Hyperlink"/>
            <w:noProof/>
          </w:rPr>
          <w:t>Figura 7. Interface de integração da geração de código intermediário do PortugolCore</w:t>
        </w:r>
        <w:r>
          <w:rPr>
            <w:noProof/>
            <w:webHidden/>
          </w:rPr>
          <w:tab/>
        </w:r>
        <w:r>
          <w:rPr>
            <w:noProof/>
            <w:webHidden/>
          </w:rPr>
          <w:fldChar w:fldCharType="begin"/>
        </w:r>
        <w:r>
          <w:rPr>
            <w:noProof/>
            <w:webHidden/>
          </w:rPr>
          <w:instrText xml:space="preserve"> PAGEREF _Toc312072400 \h </w:instrText>
        </w:r>
        <w:r>
          <w:rPr>
            <w:noProof/>
            <w:webHidden/>
          </w:rPr>
        </w:r>
        <w:r>
          <w:rPr>
            <w:noProof/>
            <w:webHidden/>
          </w:rPr>
          <w:fldChar w:fldCharType="separate"/>
        </w:r>
        <w:r>
          <w:rPr>
            <w:noProof/>
            <w:webHidden/>
          </w:rPr>
          <w:t>21</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1" w:history="1">
        <w:r w:rsidRPr="0027697C">
          <w:rPr>
            <w:rStyle w:val="Hyperlink"/>
            <w:noProof/>
          </w:rPr>
          <w:t>Figura 8. Exemplo de utilização da geração de código intermediário do PortugolCore</w:t>
        </w:r>
        <w:r>
          <w:rPr>
            <w:noProof/>
            <w:webHidden/>
          </w:rPr>
          <w:tab/>
        </w:r>
        <w:r>
          <w:rPr>
            <w:noProof/>
            <w:webHidden/>
          </w:rPr>
          <w:fldChar w:fldCharType="begin"/>
        </w:r>
        <w:r>
          <w:rPr>
            <w:noProof/>
            <w:webHidden/>
          </w:rPr>
          <w:instrText xml:space="preserve"> PAGEREF _Toc312072401 \h </w:instrText>
        </w:r>
        <w:r>
          <w:rPr>
            <w:noProof/>
            <w:webHidden/>
          </w:rPr>
        </w:r>
        <w:r>
          <w:rPr>
            <w:noProof/>
            <w:webHidden/>
          </w:rPr>
          <w:fldChar w:fldCharType="separate"/>
        </w:r>
        <w:r>
          <w:rPr>
            <w:noProof/>
            <w:webHidden/>
          </w:rPr>
          <w:t>22</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2" w:history="1">
        <w:r w:rsidRPr="0027697C">
          <w:rPr>
            <w:rStyle w:val="Hyperlink"/>
            <w:noProof/>
          </w:rPr>
          <w:t>Figura 9. Programa sendo executado pelo PortugolCore no PortugolStudio</w:t>
        </w:r>
        <w:r>
          <w:rPr>
            <w:noProof/>
            <w:webHidden/>
          </w:rPr>
          <w:tab/>
        </w:r>
        <w:r>
          <w:rPr>
            <w:noProof/>
            <w:webHidden/>
          </w:rPr>
          <w:fldChar w:fldCharType="begin"/>
        </w:r>
        <w:r>
          <w:rPr>
            <w:noProof/>
            <w:webHidden/>
          </w:rPr>
          <w:instrText xml:space="preserve"> PAGEREF _Toc312072402 \h </w:instrText>
        </w:r>
        <w:r>
          <w:rPr>
            <w:noProof/>
            <w:webHidden/>
          </w:rPr>
        </w:r>
        <w:r>
          <w:rPr>
            <w:noProof/>
            <w:webHidden/>
          </w:rPr>
          <w:fldChar w:fldCharType="separate"/>
        </w:r>
        <w:r>
          <w:rPr>
            <w:noProof/>
            <w:webHidden/>
          </w:rPr>
          <w:t>23</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3" w:history="1">
        <w:r w:rsidRPr="0027697C">
          <w:rPr>
            <w:rStyle w:val="Hyperlink"/>
            <w:noProof/>
          </w:rPr>
          <w:t>Figura 10. Interface de integração da execução de programas do PortugolCore</w:t>
        </w:r>
        <w:r>
          <w:rPr>
            <w:noProof/>
            <w:webHidden/>
          </w:rPr>
          <w:tab/>
        </w:r>
        <w:r>
          <w:rPr>
            <w:noProof/>
            <w:webHidden/>
          </w:rPr>
          <w:fldChar w:fldCharType="begin"/>
        </w:r>
        <w:r>
          <w:rPr>
            <w:noProof/>
            <w:webHidden/>
          </w:rPr>
          <w:instrText xml:space="preserve"> PAGEREF _Toc312072403 \h </w:instrText>
        </w:r>
        <w:r>
          <w:rPr>
            <w:noProof/>
            <w:webHidden/>
          </w:rPr>
        </w:r>
        <w:r>
          <w:rPr>
            <w:noProof/>
            <w:webHidden/>
          </w:rPr>
          <w:fldChar w:fldCharType="separate"/>
        </w:r>
        <w:r>
          <w:rPr>
            <w:noProof/>
            <w:webHidden/>
          </w:rPr>
          <w:t>24</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4" w:history="1">
        <w:r w:rsidRPr="0027697C">
          <w:rPr>
            <w:rStyle w:val="Hyperlink"/>
            <w:noProof/>
          </w:rPr>
          <w:t>Figura 11. Entrada de dados do PortugolCore</w:t>
        </w:r>
        <w:r>
          <w:rPr>
            <w:noProof/>
            <w:webHidden/>
          </w:rPr>
          <w:tab/>
        </w:r>
        <w:r>
          <w:rPr>
            <w:noProof/>
            <w:webHidden/>
          </w:rPr>
          <w:fldChar w:fldCharType="begin"/>
        </w:r>
        <w:r>
          <w:rPr>
            <w:noProof/>
            <w:webHidden/>
          </w:rPr>
          <w:instrText xml:space="preserve"> PAGEREF _Toc312072404 \h </w:instrText>
        </w:r>
        <w:r>
          <w:rPr>
            <w:noProof/>
            <w:webHidden/>
          </w:rPr>
        </w:r>
        <w:r>
          <w:rPr>
            <w:noProof/>
            <w:webHidden/>
          </w:rPr>
          <w:fldChar w:fldCharType="separate"/>
        </w:r>
        <w:r>
          <w:rPr>
            <w:noProof/>
            <w:webHidden/>
          </w:rPr>
          <w:t>25</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5" w:history="1">
        <w:r w:rsidRPr="0027697C">
          <w:rPr>
            <w:rStyle w:val="Hyperlink"/>
            <w:noProof/>
          </w:rPr>
          <w:t>Figura 12. Saída de dados do PortugolCore</w:t>
        </w:r>
        <w:r>
          <w:rPr>
            <w:noProof/>
            <w:webHidden/>
          </w:rPr>
          <w:tab/>
        </w:r>
        <w:r>
          <w:rPr>
            <w:noProof/>
            <w:webHidden/>
          </w:rPr>
          <w:fldChar w:fldCharType="begin"/>
        </w:r>
        <w:r>
          <w:rPr>
            <w:noProof/>
            <w:webHidden/>
          </w:rPr>
          <w:instrText xml:space="preserve"> PAGEREF _Toc312072405 \h </w:instrText>
        </w:r>
        <w:r>
          <w:rPr>
            <w:noProof/>
            <w:webHidden/>
          </w:rPr>
        </w:r>
        <w:r>
          <w:rPr>
            <w:noProof/>
            <w:webHidden/>
          </w:rPr>
          <w:fldChar w:fldCharType="separate"/>
        </w:r>
        <w:r>
          <w:rPr>
            <w:noProof/>
            <w:webHidden/>
          </w:rPr>
          <w:t>26</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6" w:history="1">
        <w:r w:rsidRPr="0027697C">
          <w:rPr>
            <w:rStyle w:val="Hyperlink"/>
            <w:noProof/>
          </w:rPr>
          <w:t>Figura 13. Monitorando o início da execução de um programa</w:t>
        </w:r>
        <w:r>
          <w:rPr>
            <w:noProof/>
            <w:webHidden/>
          </w:rPr>
          <w:tab/>
        </w:r>
        <w:r>
          <w:rPr>
            <w:noProof/>
            <w:webHidden/>
          </w:rPr>
          <w:fldChar w:fldCharType="begin"/>
        </w:r>
        <w:r>
          <w:rPr>
            <w:noProof/>
            <w:webHidden/>
          </w:rPr>
          <w:instrText xml:space="preserve"> PAGEREF _Toc312072406 \h </w:instrText>
        </w:r>
        <w:r>
          <w:rPr>
            <w:noProof/>
            <w:webHidden/>
          </w:rPr>
        </w:r>
        <w:r>
          <w:rPr>
            <w:noProof/>
            <w:webHidden/>
          </w:rPr>
          <w:fldChar w:fldCharType="separate"/>
        </w:r>
        <w:r>
          <w:rPr>
            <w:noProof/>
            <w:webHidden/>
          </w:rPr>
          <w:t>27</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7" w:history="1">
        <w:r w:rsidRPr="0027697C">
          <w:rPr>
            <w:rStyle w:val="Hyperlink"/>
            <w:noProof/>
          </w:rPr>
          <w:t>Figura 14. Monitorando o encerramento de um programa</w:t>
        </w:r>
        <w:r>
          <w:rPr>
            <w:noProof/>
            <w:webHidden/>
          </w:rPr>
          <w:tab/>
        </w:r>
        <w:r>
          <w:rPr>
            <w:noProof/>
            <w:webHidden/>
          </w:rPr>
          <w:fldChar w:fldCharType="begin"/>
        </w:r>
        <w:r>
          <w:rPr>
            <w:noProof/>
            <w:webHidden/>
          </w:rPr>
          <w:instrText xml:space="preserve"> PAGEREF _Toc312072407 \h </w:instrText>
        </w:r>
        <w:r>
          <w:rPr>
            <w:noProof/>
            <w:webHidden/>
          </w:rPr>
        </w:r>
        <w:r>
          <w:rPr>
            <w:noProof/>
            <w:webHidden/>
          </w:rPr>
          <w:fldChar w:fldCharType="separate"/>
        </w:r>
        <w:r>
          <w:rPr>
            <w:noProof/>
            <w:webHidden/>
          </w:rPr>
          <w:t>27</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8" w:history="1">
        <w:r w:rsidRPr="0027697C">
          <w:rPr>
            <w:rStyle w:val="Hyperlink"/>
            <w:noProof/>
          </w:rPr>
          <w:t>Figura 15. Exemplo de utilização da execução de programas do PortugolCore</w:t>
        </w:r>
        <w:r>
          <w:rPr>
            <w:noProof/>
            <w:webHidden/>
          </w:rPr>
          <w:tab/>
        </w:r>
        <w:r>
          <w:rPr>
            <w:noProof/>
            <w:webHidden/>
          </w:rPr>
          <w:fldChar w:fldCharType="begin"/>
        </w:r>
        <w:r>
          <w:rPr>
            <w:noProof/>
            <w:webHidden/>
          </w:rPr>
          <w:instrText xml:space="preserve"> PAGEREF _Toc312072408 \h </w:instrText>
        </w:r>
        <w:r>
          <w:rPr>
            <w:noProof/>
            <w:webHidden/>
          </w:rPr>
        </w:r>
        <w:r>
          <w:rPr>
            <w:noProof/>
            <w:webHidden/>
          </w:rPr>
          <w:fldChar w:fldCharType="separate"/>
        </w:r>
        <w:r>
          <w:rPr>
            <w:noProof/>
            <w:webHidden/>
          </w:rPr>
          <w:t>28</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09" w:history="1">
        <w:r w:rsidRPr="0027697C">
          <w:rPr>
            <w:rStyle w:val="Hyperlink"/>
            <w:noProof/>
          </w:rPr>
          <w:t>Figura 16. Arquitetura CORBA</w:t>
        </w:r>
        <w:r>
          <w:rPr>
            <w:noProof/>
            <w:webHidden/>
          </w:rPr>
          <w:tab/>
        </w:r>
        <w:r>
          <w:rPr>
            <w:noProof/>
            <w:webHidden/>
          </w:rPr>
          <w:fldChar w:fldCharType="begin"/>
        </w:r>
        <w:r>
          <w:rPr>
            <w:noProof/>
            <w:webHidden/>
          </w:rPr>
          <w:instrText xml:space="preserve"> PAGEREF _Toc312072409 \h </w:instrText>
        </w:r>
        <w:r>
          <w:rPr>
            <w:noProof/>
            <w:webHidden/>
          </w:rPr>
        </w:r>
        <w:r>
          <w:rPr>
            <w:noProof/>
            <w:webHidden/>
          </w:rPr>
          <w:fldChar w:fldCharType="separate"/>
        </w:r>
        <w:r>
          <w:rPr>
            <w:noProof/>
            <w:webHidden/>
          </w:rPr>
          <w:t>40</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0" w:history="1">
        <w:r w:rsidRPr="0027697C">
          <w:rPr>
            <w:rStyle w:val="Hyperlink"/>
            <w:noProof/>
          </w:rPr>
          <w:t>Figura 17. Estrutura do mecanismo de integração</w:t>
        </w:r>
        <w:r>
          <w:rPr>
            <w:noProof/>
            <w:webHidden/>
          </w:rPr>
          <w:tab/>
        </w:r>
        <w:r>
          <w:rPr>
            <w:noProof/>
            <w:webHidden/>
          </w:rPr>
          <w:fldChar w:fldCharType="begin"/>
        </w:r>
        <w:r>
          <w:rPr>
            <w:noProof/>
            <w:webHidden/>
          </w:rPr>
          <w:instrText xml:space="preserve"> PAGEREF _Toc312072410 \h </w:instrText>
        </w:r>
        <w:r>
          <w:rPr>
            <w:noProof/>
            <w:webHidden/>
          </w:rPr>
        </w:r>
        <w:r>
          <w:rPr>
            <w:noProof/>
            <w:webHidden/>
          </w:rPr>
          <w:fldChar w:fldCharType="separate"/>
        </w:r>
        <w:r>
          <w:rPr>
            <w:noProof/>
            <w:webHidden/>
          </w:rPr>
          <w:t>44</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1" w:history="1">
        <w:r w:rsidRPr="0027697C">
          <w:rPr>
            <w:rStyle w:val="Hyperlink"/>
            <w:noProof/>
          </w:rPr>
          <w:t>Figura 18. Classe "Programa" do PortugolCore</w:t>
        </w:r>
        <w:r>
          <w:rPr>
            <w:noProof/>
            <w:webHidden/>
          </w:rPr>
          <w:tab/>
        </w:r>
        <w:r>
          <w:rPr>
            <w:noProof/>
            <w:webHidden/>
          </w:rPr>
          <w:fldChar w:fldCharType="begin"/>
        </w:r>
        <w:r>
          <w:rPr>
            <w:noProof/>
            <w:webHidden/>
          </w:rPr>
          <w:instrText xml:space="preserve"> PAGEREF _Toc312072411 \h </w:instrText>
        </w:r>
        <w:r>
          <w:rPr>
            <w:noProof/>
            <w:webHidden/>
          </w:rPr>
        </w:r>
        <w:r>
          <w:rPr>
            <w:noProof/>
            <w:webHidden/>
          </w:rPr>
          <w:fldChar w:fldCharType="separate"/>
        </w:r>
        <w:r>
          <w:rPr>
            <w:noProof/>
            <w:webHidden/>
          </w:rPr>
          <w:t>45</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2" w:history="1">
        <w:r w:rsidRPr="0027697C">
          <w:rPr>
            <w:rStyle w:val="Hyperlink"/>
            <w:noProof/>
          </w:rPr>
          <w:t>Figura 19. Interface IDL da classe "Programa"</w:t>
        </w:r>
        <w:r>
          <w:rPr>
            <w:noProof/>
            <w:webHidden/>
          </w:rPr>
          <w:tab/>
        </w:r>
        <w:r>
          <w:rPr>
            <w:noProof/>
            <w:webHidden/>
          </w:rPr>
          <w:fldChar w:fldCharType="begin"/>
        </w:r>
        <w:r>
          <w:rPr>
            <w:noProof/>
            <w:webHidden/>
          </w:rPr>
          <w:instrText xml:space="preserve"> PAGEREF _Toc312072412 \h </w:instrText>
        </w:r>
        <w:r>
          <w:rPr>
            <w:noProof/>
            <w:webHidden/>
          </w:rPr>
        </w:r>
        <w:r>
          <w:rPr>
            <w:noProof/>
            <w:webHidden/>
          </w:rPr>
          <w:fldChar w:fldCharType="separate"/>
        </w:r>
        <w:r>
          <w:rPr>
            <w:noProof/>
            <w:webHidden/>
          </w:rPr>
          <w:t>46</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3" w:history="1">
        <w:r w:rsidRPr="0027697C">
          <w:rPr>
            <w:rStyle w:val="Hyperlink"/>
            <w:noProof/>
          </w:rPr>
          <w:t>Figura 20. Passos para a implementação do sistema</w:t>
        </w:r>
        <w:r>
          <w:rPr>
            <w:noProof/>
            <w:webHidden/>
          </w:rPr>
          <w:tab/>
        </w:r>
        <w:r>
          <w:rPr>
            <w:noProof/>
            <w:webHidden/>
          </w:rPr>
          <w:fldChar w:fldCharType="begin"/>
        </w:r>
        <w:r>
          <w:rPr>
            <w:noProof/>
            <w:webHidden/>
          </w:rPr>
          <w:instrText xml:space="preserve"> PAGEREF _Toc312072413 \h </w:instrText>
        </w:r>
        <w:r>
          <w:rPr>
            <w:noProof/>
            <w:webHidden/>
          </w:rPr>
        </w:r>
        <w:r>
          <w:rPr>
            <w:noProof/>
            <w:webHidden/>
          </w:rPr>
          <w:fldChar w:fldCharType="separate"/>
        </w:r>
        <w:r>
          <w:rPr>
            <w:noProof/>
            <w:webHidden/>
          </w:rPr>
          <w:t>47</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4" w:history="1">
        <w:r w:rsidRPr="0027697C">
          <w:rPr>
            <w:rStyle w:val="Hyperlink"/>
            <w:noProof/>
          </w:rPr>
          <w:t>Figura 21. Exemplo de integração em CORBA</w:t>
        </w:r>
        <w:r>
          <w:rPr>
            <w:noProof/>
            <w:webHidden/>
          </w:rPr>
          <w:tab/>
        </w:r>
        <w:r>
          <w:rPr>
            <w:noProof/>
            <w:webHidden/>
          </w:rPr>
          <w:fldChar w:fldCharType="begin"/>
        </w:r>
        <w:r>
          <w:rPr>
            <w:noProof/>
            <w:webHidden/>
          </w:rPr>
          <w:instrText xml:space="preserve"> PAGEREF _Toc312072414 \h </w:instrText>
        </w:r>
        <w:r>
          <w:rPr>
            <w:noProof/>
            <w:webHidden/>
          </w:rPr>
        </w:r>
        <w:r>
          <w:rPr>
            <w:noProof/>
            <w:webHidden/>
          </w:rPr>
          <w:fldChar w:fldCharType="separate"/>
        </w:r>
        <w:r>
          <w:rPr>
            <w:noProof/>
            <w:webHidden/>
          </w:rPr>
          <w:t>56</w:t>
        </w:r>
        <w:r>
          <w:rPr>
            <w:noProof/>
            <w:webHidden/>
          </w:rPr>
          <w:fldChar w:fldCharType="end"/>
        </w:r>
      </w:hyperlink>
    </w:p>
    <w:p w:rsidR="0087042A" w:rsidRDefault="0087042A">
      <w:pPr>
        <w:pStyle w:val="7Pr-textoListadeAbreviaturas"/>
      </w:pPr>
      <w:r>
        <w:fldChar w:fldCharType="end"/>
      </w:r>
    </w:p>
    <w:p w:rsidR="0087042A" w:rsidRDefault="0087042A">
      <w:pPr>
        <w:pStyle w:val="7Pr-textoTtulodaListas"/>
        <w:sectPr w:rsidR="0087042A">
          <w:pgSz w:w="11907" w:h="16840" w:code="9"/>
          <w:pgMar w:top="1701" w:right="851" w:bottom="1418" w:left="1418" w:header="709" w:footer="709" w:gutter="0"/>
          <w:pgNumType w:fmt="lowerRoman"/>
          <w:cols w:space="708"/>
          <w:docGrid w:linePitch="360"/>
        </w:sectPr>
      </w:pPr>
      <w:bookmarkStart w:id="7" w:name="_Toc68238737"/>
    </w:p>
    <w:p w:rsidR="0087042A" w:rsidRDefault="0087042A">
      <w:pPr>
        <w:pStyle w:val="7Pr-textoTtulodaListas"/>
      </w:pPr>
      <w:bookmarkStart w:id="8" w:name="_Toc312072351"/>
      <w:r>
        <w:lastRenderedPageBreak/>
        <w:t>LISTA DE TABELAS</w:t>
      </w:r>
      <w:bookmarkEnd w:id="7"/>
      <w:bookmarkEnd w:id="8"/>
    </w:p>
    <w:p w:rsidR="00B17405" w:rsidRDefault="0087042A">
      <w:pPr>
        <w:pStyle w:val="ndicedeilustraes"/>
        <w:tabs>
          <w:tab w:val="right" w:leader="dot" w:pos="9628"/>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312072415" w:history="1">
        <w:r w:rsidR="00B17405" w:rsidRPr="002C564C">
          <w:rPr>
            <w:rStyle w:val="Hyperlink"/>
            <w:noProof/>
          </w:rPr>
          <w:t>Tabela 1. Principais licenças OpenSource</w:t>
        </w:r>
        <w:r w:rsidR="00B17405">
          <w:rPr>
            <w:noProof/>
            <w:webHidden/>
          </w:rPr>
          <w:tab/>
        </w:r>
        <w:r w:rsidR="00B17405">
          <w:rPr>
            <w:noProof/>
            <w:webHidden/>
          </w:rPr>
          <w:fldChar w:fldCharType="begin"/>
        </w:r>
        <w:r w:rsidR="00B17405">
          <w:rPr>
            <w:noProof/>
            <w:webHidden/>
          </w:rPr>
          <w:instrText xml:space="preserve"> PAGEREF _Toc312072415 \h </w:instrText>
        </w:r>
        <w:r w:rsidR="00B17405">
          <w:rPr>
            <w:noProof/>
            <w:webHidden/>
          </w:rPr>
        </w:r>
        <w:r w:rsidR="00B17405">
          <w:rPr>
            <w:noProof/>
            <w:webHidden/>
          </w:rPr>
          <w:fldChar w:fldCharType="separate"/>
        </w:r>
        <w:r w:rsidR="00B17405">
          <w:rPr>
            <w:noProof/>
            <w:webHidden/>
          </w:rPr>
          <w:t>30</w:t>
        </w:r>
        <w:r w:rsidR="00B17405">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6" w:history="1">
        <w:r w:rsidRPr="002C564C">
          <w:rPr>
            <w:rStyle w:val="Hyperlink"/>
            <w:noProof/>
          </w:rPr>
          <w:t>Tabela 2. Análise comparativa das tecnologias</w:t>
        </w:r>
        <w:r>
          <w:rPr>
            <w:noProof/>
            <w:webHidden/>
          </w:rPr>
          <w:tab/>
        </w:r>
        <w:r>
          <w:rPr>
            <w:noProof/>
            <w:webHidden/>
          </w:rPr>
          <w:fldChar w:fldCharType="begin"/>
        </w:r>
        <w:r>
          <w:rPr>
            <w:noProof/>
            <w:webHidden/>
          </w:rPr>
          <w:instrText xml:space="preserve"> PAGEREF _Toc312072416 \h </w:instrText>
        </w:r>
        <w:r>
          <w:rPr>
            <w:noProof/>
            <w:webHidden/>
          </w:rPr>
        </w:r>
        <w:r>
          <w:rPr>
            <w:noProof/>
            <w:webHidden/>
          </w:rPr>
          <w:fldChar w:fldCharType="separate"/>
        </w:r>
        <w:r>
          <w:rPr>
            <w:noProof/>
            <w:webHidden/>
          </w:rPr>
          <w:t>37</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7" w:history="1">
        <w:r w:rsidRPr="002C564C">
          <w:rPr>
            <w:rStyle w:val="Hyperlink"/>
            <w:noProof/>
          </w:rPr>
          <w:t>Tabela 3. Tipos construídos da linguagem IDL do CORBA</w:t>
        </w:r>
        <w:r>
          <w:rPr>
            <w:noProof/>
            <w:webHidden/>
          </w:rPr>
          <w:tab/>
        </w:r>
        <w:r>
          <w:rPr>
            <w:noProof/>
            <w:webHidden/>
          </w:rPr>
          <w:fldChar w:fldCharType="begin"/>
        </w:r>
        <w:r>
          <w:rPr>
            <w:noProof/>
            <w:webHidden/>
          </w:rPr>
          <w:instrText xml:space="preserve"> PAGEREF _Toc312072417 \h </w:instrText>
        </w:r>
        <w:r>
          <w:rPr>
            <w:noProof/>
            <w:webHidden/>
          </w:rPr>
        </w:r>
        <w:r>
          <w:rPr>
            <w:noProof/>
            <w:webHidden/>
          </w:rPr>
          <w:fldChar w:fldCharType="separate"/>
        </w:r>
        <w:r>
          <w:rPr>
            <w:noProof/>
            <w:webHidden/>
          </w:rPr>
          <w:t>42</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8" w:history="1">
        <w:r w:rsidRPr="002C564C">
          <w:rPr>
            <w:rStyle w:val="Hyperlink"/>
            <w:noProof/>
          </w:rPr>
          <w:t>Tabela 4. Arquivos gerados pelo compilador IDL</w:t>
        </w:r>
        <w:r>
          <w:rPr>
            <w:noProof/>
            <w:webHidden/>
          </w:rPr>
          <w:tab/>
        </w:r>
        <w:r>
          <w:rPr>
            <w:noProof/>
            <w:webHidden/>
          </w:rPr>
          <w:fldChar w:fldCharType="begin"/>
        </w:r>
        <w:r>
          <w:rPr>
            <w:noProof/>
            <w:webHidden/>
          </w:rPr>
          <w:instrText xml:space="preserve"> PAGEREF _Toc312072418 \h </w:instrText>
        </w:r>
        <w:r>
          <w:rPr>
            <w:noProof/>
            <w:webHidden/>
          </w:rPr>
        </w:r>
        <w:r>
          <w:rPr>
            <w:noProof/>
            <w:webHidden/>
          </w:rPr>
          <w:fldChar w:fldCharType="separate"/>
        </w:r>
        <w:r>
          <w:rPr>
            <w:noProof/>
            <w:webHidden/>
          </w:rPr>
          <w:t>46</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19" w:history="1">
        <w:r w:rsidRPr="002C564C">
          <w:rPr>
            <w:rStyle w:val="Hyperlink"/>
            <w:noProof/>
          </w:rPr>
          <w:t>Tabela 5. Implementações CORBA</w:t>
        </w:r>
        <w:r>
          <w:rPr>
            <w:noProof/>
            <w:webHidden/>
          </w:rPr>
          <w:tab/>
        </w:r>
        <w:r>
          <w:rPr>
            <w:noProof/>
            <w:webHidden/>
          </w:rPr>
          <w:fldChar w:fldCharType="begin"/>
        </w:r>
        <w:r>
          <w:rPr>
            <w:noProof/>
            <w:webHidden/>
          </w:rPr>
          <w:instrText xml:space="preserve"> PAGEREF _Toc312072419 \h </w:instrText>
        </w:r>
        <w:r>
          <w:rPr>
            <w:noProof/>
            <w:webHidden/>
          </w:rPr>
        </w:r>
        <w:r>
          <w:rPr>
            <w:noProof/>
            <w:webHidden/>
          </w:rPr>
          <w:fldChar w:fldCharType="separate"/>
        </w:r>
        <w:r>
          <w:rPr>
            <w:noProof/>
            <w:webHidden/>
          </w:rPr>
          <w:t>48</w:t>
        </w:r>
        <w:r>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20" w:history="1">
        <w:r w:rsidRPr="002C564C">
          <w:rPr>
            <w:rStyle w:val="Hyperlink"/>
            <w:noProof/>
          </w:rPr>
          <w:t>Tabela 6. Objetos compartilhadas do PortugolCore</w:t>
        </w:r>
        <w:r>
          <w:rPr>
            <w:noProof/>
            <w:webHidden/>
          </w:rPr>
          <w:tab/>
        </w:r>
        <w:r>
          <w:rPr>
            <w:noProof/>
            <w:webHidden/>
          </w:rPr>
          <w:fldChar w:fldCharType="begin"/>
        </w:r>
        <w:r>
          <w:rPr>
            <w:noProof/>
            <w:webHidden/>
          </w:rPr>
          <w:instrText xml:space="preserve"> PAGEREF _Toc312072420 \h </w:instrText>
        </w:r>
        <w:r>
          <w:rPr>
            <w:noProof/>
            <w:webHidden/>
          </w:rPr>
        </w:r>
        <w:r>
          <w:rPr>
            <w:noProof/>
            <w:webHidden/>
          </w:rPr>
          <w:fldChar w:fldCharType="separate"/>
        </w:r>
        <w:r>
          <w:rPr>
            <w:noProof/>
            <w:webHidden/>
          </w:rPr>
          <w:t>57</w:t>
        </w:r>
        <w:r>
          <w:rPr>
            <w:noProof/>
            <w:webHidden/>
          </w:rPr>
          <w:fldChar w:fldCharType="end"/>
        </w:r>
      </w:hyperlink>
    </w:p>
    <w:p w:rsidR="0087042A" w:rsidRDefault="0087042A">
      <w:pPr>
        <w:pStyle w:val="7Pr-textoListadeAbreviaturas"/>
      </w:pPr>
      <w:r>
        <w:fldChar w:fldCharType="end"/>
      </w:r>
      <w:bookmarkStart w:id="9" w:name="_Toc68238738"/>
    </w:p>
    <w:p w:rsidR="00BA295F" w:rsidRDefault="00BA295F">
      <w:pPr>
        <w:pStyle w:val="7Pr-textoListadeAbreviaturas"/>
      </w:pPr>
    </w:p>
    <w:p w:rsidR="00BA295F" w:rsidRDefault="00BA295F">
      <w:pPr>
        <w:pStyle w:val="7Pr-textoListadeAbreviaturas"/>
        <w:sectPr w:rsidR="00BA295F">
          <w:pgSz w:w="11907" w:h="16840" w:code="9"/>
          <w:pgMar w:top="1701" w:right="851" w:bottom="1418" w:left="1418" w:header="709" w:footer="709" w:gutter="0"/>
          <w:pgNumType w:fmt="lowerRoman"/>
          <w:cols w:space="708"/>
          <w:docGrid w:linePitch="360"/>
        </w:sectPr>
      </w:pPr>
    </w:p>
    <w:p w:rsidR="00BA295F" w:rsidRDefault="00BA295F" w:rsidP="00BA295F">
      <w:pPr>
        <w:pStyle w:val="7Pr-textoTtulodaListas"/>
      </w:pPr>
      <w:bookmarkStart w:id="10" w:name="_Toc113172587"/>
      <w:bookmarkStart w:id="11" w:name="_Toc312072352"/>
      <w:r>
        <w:lastRenderedPageBreak/>
        <w:t>LISTA DE EQUAÇÕES</w:t>
      </w:r>
      <w:bookmarkEnd w:id="10"/>
      <w:bookmarkEnd w:id="11"/>
    </w:p>
    <w:p w:rsidR="00B17405" w:rsidRDefault="00BA295F">
      <w:pPr>
        <w:pStyle w:val="ndicedeilustraes"/>
        <w:tabs>
          <w:tab w:val="right" w:leader="dot" w:pos="9628"/>
        </w:tabs>
        <w:rPr>
          <w:rFonts w:asciiTheme="minorHAnsi" w:eastAsiaTheme="minorEastAsia" w:hAnsiTheme="minorHAnsi" w:cstheme="minorBidi"/>
          <w:noProof/>
          <w:sz w:val="22"/>
          <w:szCs w:val="22"/>
        </w:rPr>
      </w:pPr>
      <w:r>
        <w:rPr>
          <w:b/>
        </w:rPr>
        <w:fldChar w:fldCharType="begin"/>
      </w:r>
      <w:r>
        <w:rPr>
          <w:b/>
        </w:rPr>
        <w:instrText xml:space="preserve"> TOC \h \z \c "Equação" </w:instrText>
      </w:r>
      <w:r>
        <w:rPr>
          <w:b/>
        </w:rPr>
        <w:fldChar w:fldCharType="separate"/>
      </w:r>
      <w:hyperlink w:anchor="_Toc312072421" w:history="1">
        <w:r w:rsidR="00B17405" w:rsidRPr="009546CF">
          <w:rPr>
            <w:rStyle w:val="Hyperlink"/>
            <w:noProof/>
          </w:rPr>
          <w:t>Equação 1</w:t>
        </w:r>
        <w:r w:rsidR="00B17405">
          <w:rPr>
            <w:noProof/>
            <w:webHidden/>
          </w:rPr>
          <w:tab/>
        </w:r>
        <w:r w:rsidR="00B17405">
          <w:rPr>
            <w:noProof/>
            <w:webHidden/>
          </w:rPr>
          <w:fldChar w:fldCharType="begin"/>
        </w:r>
        <w:r w:rsidR="00B17405">
          <w:rPr>
            <w:noProof/>
            <w:webHidden/>
          </w:rPr>
          <w:instrText xml:space="preserve"> PAGEREF _Toc312072421 \h </w:instrText>
        </w:r>
        <w:r w:rsidR="00B17405">
          <w:rPr>
            <w:noProof/>
            <w:webHidden/>
          </w:rPr>
        </w:r>
        <w:r w:rsidR="00B17405">
          <w:rPr>
            <w:noProof/>
            <w:webHidden/>
          </w:rPr>
          <w:fldChar w:fldCharType="separate"/>
        </w:r>
        <w:r w:rsidR="00B17405">
          <w:rPr>
            <w:noProof/>
            <w:webHidden/>
          </w:rPr>
          <w:t>31</w:t>
        </w:r>
        <w:r w:rsidR="00B17405">
          <w:rPr>
            <w:noProof/>
            <w:webHidden/>
          </w:rPr>
          <w:fldChar w:fldCharType="end"/>
        </w:r>
      </w:hyperlink>
    </w:p>
    <w:p w:rsidR="00B17405" w:rsidRDefault="00B17405">
      <w:pPr>
        <w:pStyle w:val="ndicedeilustraes"/>
        <w:tabs>
          <w:tab w:val="right" w:leader="dot" w:pos="9628"/>
        </w:tabs>
        <w:rPr>
          <w:rFonts w:asciiTheme="minorHAnsi" w:eastAsiaTheme="minorEastAsia" w:hAnsiTheme="minorHAnsi" w:cstheme="minorBidi"/>
          <w:noProof/>
          <w:sz w:val="22"/>
          <w:szCs w:val="22"/>
        </w:rPr>
      </w:pPr>
      <w:hyperlink w:anchor="_Toc312072422" w:history="1">
        <w:r w:rsidRPr="009546CF">
          <w:rPr>
            <w:rStyle w:val="Hyperlink"/>
            <w:noProof/>
          </w:rPr>
          <w:t>Equação 2</w:t>
        </w:r>
        <w:r>
          <w:rPr>
            <w:noProof/>
            <w:webHidden/>
          </w:rPr>
          <w:tab/>
        </w:r>
        <w:r>
          <w:rPr>
            <w:noProof/>
            <w:webHidden/>
          </w:rPr>
          <w:fldChar w:fldCharType="begin"/>
        </w:r>
        <w:r>
          <w:rPr>
            <w:noProof/>
            <w:webHidden/>
          </w:rPr>
          <w:instrText xml:space="preserve"> PAGEREF _Toc312072422 \h </w:instrText>
        </w:r>
        <w:r>
          <w:rPr>
            <w:noProof/>
            <w:webHidden/>
          </w:rPr>
        </w:r>
        <w:r>
          <w:rPr>
            <w:noProof/>
            <w:webHidden/>
          </w:rPr>
          <w:fldChar w:fldCharType="separate"/>
        </w:r>
        <w:r>
          <w:rPr>
            <w:noProof/>
            <w:webHidden/>
          </w:rPr>
          <w:t>31</w:t>
        </w:r>
        <w:r>
          <w:rPr>
            <w:noProof/>
            <w:webHidden/>
          </w:rPr>
          <w:fldChar w:fldCharType="end"/>
        </w:r>
      </w:hyperlink>
    </w:p>
    <w:p w:rsidR="00BA295F" w:rsidRDefault="00BA295F" w:rsidP="00BA295F">
      <w:pPr>
        <w:pStyle w:val="7Pr-textoListadeAbreviaturas"/>
        <w:sectPr w:rsidR="00BA295F">
          <w:pgSz w:w="11907" w:h="16840" w:code="9"/>
          <w:pgMar w:top="1701" w:right="851" w:bottom="1418" w:left="1418" w:header="709" w:footer="709" w:gutter="0"/>
          <w:pgNumType w:fmt="lowerRoman"/>
          <w:cols w:space="708"/>
          <w:docGrid w:linePitch="360"/>
        </w:sectPr>
      </w:pPr>
      <w:r>
        <w:fldChar w:fldCharType="end"/>
      </w:r>
    </w:p>
    <w:p w:rsidR="0087042A" w:rsidRDefault="0087042A">
      <w:pPr>
        <w:pStyle w:val="7Pr-textoTtulodaListas"/>
      </w:pPr>
      <w:bookmarkStart w:id="12" w:name="_Toc312072353"/>
      <w:r>
        <w:lastRenderedPageBreak/>
        <w:t>RESUMO</w:t>
      </w:r>
      <w:bookmarkEnd w:id="9"/>
      <w:bookmarkEnd w:id="12"/>
    </w:p>
    <w:p w:rsidR="0087042A" w:rsidRDefault="00B55C58">
      <w:pPr>
        <w:pStyle w:val="7Pr-textoTextodoResumo"/>
      </w:pPr>
      <w:r>
        <w:t>NOSCHANG</w:t>
      </w:r>
      <w:r w:rsidR="0087042A" w:rsidRPr="00F2567C">
        <w:t xml:space="preserve">, </w:t>
      </w:r>
      <w:r w:rsidRPr="00F2567C">
        <w:t>Luiz Fernando</w:t>
      </w:r>
      <w:r w:rsidR="0087042A" w:rsidRPr="00F2567C">
        <w:t xml:space="preserve">. </w:t>
      </w:r>
      <w:r w:rsidRPr="00F2567C">
        <w:rPr>
          <w:b/>
          <w:bCs/>
        </w:rPr>
        <w:t>Adaptação do Portugol Core para integração com outras ferramentas</w:t>
      </w:r>
      <w:r w:rsidR="0087042A" w:rsidRPr="00F2567C">
        <w:rPr>
          <w:b/>
          <w:bCs/>
        </w:rPr>
        <w:t xml:space="preserve">. </w:t>
      </w:r>
      <w:r w:rsidR="0087042A" w:rsidRPr="00F2567C">
        <w:t xml:space="preserve">Itajaí, </w:t>
      </w:r>
      <w:r w:rsidR="004D7735" w:rsidRPr="00F2567C">
        <w:t>2</w:t>
      </w:r>
      <w:r w:rsidR="008A5957">
        <w:t>0</w:t>
      </w:r>
      <w:r w:rsidR="004D7735" w:rsidRPr="00F2567C">
        <w:t>1</w:t>
      </w:r>
      <w:r w:rsidR="008A5957">
        <w:t>1</w:t>
      </w:r>
      <w:r w:rsidR="0087042A" w:rsidRPr="00F2567C">
        <w:t>.</w:t>
      </w:r>
      <w:r w:rsidR="001B1172">
        <w:t xml:space="preserve"> </w:t>
      </w:r>
      <w:r w:rsidR="00B75D6E">
        <w:t>59.</w:t>
      </w:r>
      <w:r w:rsidR="00FC3F24">
        <w:t xml:space="preserve"> </w:t>
      </w:r>
      <w:r w:rsidR="0087042A">
        <w:t>Trabalho de Conclusão de Curso (Graduação em Ciência da Computação)–Centro de Ciências Tecnológicas da Terra e do Mar, Universidade do Vale do Itajaí, Itajaí</w:t>
      </w:r>
      <w:r w:rsidR="0087042A" w:rsidRPr="00F2567C">
        <w:t xml:space="preserve">, </w:t>
      </w:r>
      <w:r w:rsidR="004D7735" w:rsidRPr="00F2567C">
        <w:t>2011</w:t>
      </w:r>
      <w:r w:rsidR="0087042A" w:rsidRPr="00F2567C">
        <w:t>.</w:t>
      </w:r>
      <w:r w:rsidR="0087042A">
        <w:t xml:space="preserve"> </w:t>
      </w:r>
    </w:p>
    <w:p w:rsidR="0087042A" w:rsidRDefault="0087042A">
      <w:pPr>
        <w:pStyle w:val="7Pr-textoTextodoResumo"/>
      </w:pPr>
    </w:p>
    <w:p w:rsidR="00CA6AE4" w:rsidRPr="00F2567C" w:rsidRDefault="006605DF">
      <w:pPr>
        <w:pStyle w:val="7Pr-textoTextodoResumo"/>
      </w:pPr>
      <w:r w:rsidRPr="00F2567C">
        <w:t xml:space="preserve">A disciplina de Algoritmos e Programação, presente nos cursos de Ciência da Computação, Engenharia da Computação e Sistemas para Internet da UNIVALI (Universidade do Vale do Itajaí), vêm sendo fonte comum de problemas de aprendizagem. Vários destes problemas já foram discutidos em trabalhos </w:t>
      </w:r>
      <w:r w:rsidR="00036CCD">
        <w:t xml:space="preserve">do Grupo de Informática na Educação da </w:t>
      </w:r>
      <w:r w:rsidR="000E742F">
        <w:t>UNIVALI</w:t>
      </w:r>
      <w:r w:rsidR="00446D77" w:rsidRPr="00F2567C">
        <w:t xml:space="preserve">, os quais geraram </w:t>
      </w:r>
      <w:r w:rsidR="00036CCD">
        <w:t>trabalhos com propostas para reduzir e atender adequadamente a estes problemas</w:t>
      </w:r>
      <w:r w:rsidR="00446D77" w:rsidRPr="00F2567C">
        <w:t xml:space="preserve">. Dentre estas contribuições estão: (i) o </w:t>
      </w:r>
      <w:proofErr w:type="gramStart"/>
      <w:r w:rsidR="00446D77" w:rsidRPr="00F2567C">
        <w:t>PortugolCore</w:t>
      </w:r>
      <w:proofErr w:type="gramEnd"/>
      <w:r w:rsidR="00561122">
        <w:t xml:space="preserve">: um conjunto de ferramentas (analisador sintático, analisador semântico e </w:t>
      </w:r>
      <w:r w:rsidR="00446D77" w:rsidRPr="00F2567C">
        <w:t>interpretador</w:t>
      </w:r>
      <w:r w:rsidR="00561122">
        <w:t>)</w:t>
      </w:r>
      <w:r w:rsidR="00446D77" w:rsidRPr="00F2567C">
        <w:t xml:space="preserve"> para a linguagem de programação Portugol criada na UNIVALI e</w:t>
      </w:r>
      <w:r w:rsidR="00561122">
        <w:t>;</w:t>
      </w:r>
      <w:r w:rsidR="00446D77" w:rsidRPr="00F2567C">
        <w:t xml:space="preserve"> (</w:t>
      </w:r>
      <w:proofErr w:type="spellStart"/>
      <w:r w:rsidR="00446D77" w:rsidRPr="00F2567C">
        <w:t>ii</w:t>
      </w:r>
      <w:proofErr w:type="spellEnd"/>
      <w:r w:rsidR="00446D77" w:rsidRPr="00F2567C">
        <w:t>) o PortugolStudio</w:t>
      </w:r>
      <w:r w:rsidR="00561122">
        <w:t>:</w:t>
      </w:r>
      <w:r w:rsidR="00446D77" w:rsidRPr="00F2567C">
        <w:t xml:space="preserve"> uma IDE (</w:t>
      </w:r>
      <w:r w:rsidR="00446D77" w:rsidRPr="009F4463">
        <w:rPr>
          <w:lang w:val="en-US"/>
        </w:rPr>
        <w:t>Int</w:t>
      </w:r>
      <w:r w:rsidR="002F5463" w:rsidRPr="009F4463">
        <w:rPr>
          <w:lang w:val="en-US"/>
        </w:rPr>
        <w:t xml:space="preserve">egrated Development </w:t>
      </w:r>
      <w:r w:rsidR="003753D0" w:rsidRPr="009F4463">
        <w:rPr>
          <w:lang w:val="en-US"/>
        </w:rPr>
        <w:t>Environment</w:t>
      </w:r>
      <w:r w:rsidR="002F5463">
        <w:t xml:space="preserve">) </w:t>
      </w:r>
      <w:r w:rsidR="00446D77" w:rsidRPr="00F2567C">
        <w:t xml:space="preserve">de programação para a linguagem Portugol que utiliza as funcionalidades </w:t>
      </w:r>
      <w:r w:rsidR="00561122">
        <w:t>do</w:t>
      </w:r>
      <w:r w:rsidR="00446D77" w:rsidRPr="00F2567C">
        <w:t xml:space="preserve"> PortugolCore. Estas duas ferramentas atuam em conjunto proporcionando um ambiente onde o aluno pode desenvolver e testar algoritmos para solucionar problemas em sala de aula. </w:t>
      </w:r>
      <w:r w:rsidR="00F2567C" w:rsidRPr="00F2567C">
        <w:t>Ambas as ferramentas foram desenvolvidas utilizando a linguagem Java</w:t>
      </w:r>
      <w:r w:rsidR="00541833">
        <w:t xml:space="preserve"> e, portanto, puderam</w:t>
      </w:r>
      <w:r w:rsidR="00F2567C" w:rsidRPr="00F2567C">
        <w:t xml:space="preserve"> ser integradas de forma natural, sem a necessidade de softwares intermediários </w:t>
      </w:r>
      <w:r w:rsidR="00416849">
        <w:t>(m</w:t>
      </w:r>
      <w:r w:rsidR="00F2567C" w:rsidRPr="00416849">
        <w:t>iddlewares)</w:t>
      </w:r>
      <w:r w:rsidR="0087042A" w:rsidRPr="00F2567C">
        <w:t>.</w:t>
      </w:r>
      <w:r w:rsidR="00561122">
        <w:t xml:space="preserve"> No entanto,</w:t>
      </w:r>
      <w:r w:rsidR="002807E9">
        <w:t xml:space="preserve"> ainda </w:t>
      </w:r>
      <w:r w:rsidR="00561122">
        <w:t>não é possível</w:t>
      </w:r>
      <w:r w:rsidR="002807E9">
        <w:t xml:space="preserve"> </w:t>
      </w:r>
      <w:r w:rsidR="00561122">
        <w:t xml:space="preserve">integrar o </w:t>
      </w:r>
      <w:proofErr w:type="gramStart"/>
      <w:r w:rsidR="00561122">
        <w:t>PortugolCore</w:t>
      </w:r>
      <w:proofErr w:type="gramEnd"/>
      <w:r w:rsidR="00561122">
        <w:t xml:space="preserve"> com nenhum software escrito em outras linguagens de programação. Desta forma, b</w:t>
      </w:r>
      <w:r w:rsidR="00561122" w:rsidRPr="00561122">
        <w:t>uscando aproveitar o potencial</w:t>
      </w:r>
      <w:r w:rsidR="00561122">
        <w:t xml:space="preserve"> oferecido pelo </w:t>
      </w:r>
      <w:proofErr w:type="gramStart"/>
      <w:r w:rsidR="00561122">
        <w:t>PortugolCore</w:t>
      </w:r>
      <w:proofErr w:type="gramEnd"/>
      <w:r w:rsidR="00CF0220">
        <w:t xml:space="preserve"> e também disponibilizá-lo a outros grupos de pesquisa</w:t>
      </w:r>
      <w:r w:rsidR="00561122">
        <w:t xml:space="preserve">, foi realizada uma pesquisa para identificar as possibilidades de integração </w:t>
      </w:r>
      <w:r w:rsidR="002807E9">
        <w:t xml:space="preserve">do mesmo </w:t>
      </w:r>
      <w:r w:rsidR="00561122">
        <w:t>com ferramentas escritas em outras lingu</w:t>
      </w:r>
      <w:r w:rsidR="00F30BA2">
        <w:t>agens.</w:t>
      </w:r>
      <w:r w:rsidR="00305D2C">
        <w:t xml:space="preserve"> </w:t>
      </w:r>
      <w:r w:rsidR="00F30BA2">
        <w:t xml:space="preserve">Durante o desenvolvimento do trabalho </w:t>
      </w:r>
      <w:r w:rsidR="002807E9">
        <w:t>fo</w:t>
      </w:r>
      <w:r w:rsidR="009878F3">
        <w:t xml:space="preserve">i realizada uma pesquisa a fim de identificar </w:t>
      </w:r>
      <w:r w:rsidR="00026B79">
        <w:t>as t</w:t>
      </w:r>
      <w:r w:rsidR="002807E9">
        <w:t>écnicas/tecnologias existentes para a integração entre sistemas</w:t>
      </w:r>
      <w:r w:rsidR="00F30BA2">
        <w:t>.</w:t>
      </w:r>
      <w:r w:rsidR="002807E9">
        <w:t xml:space="preserve"> Ao final da pesquisa, decidiu-se utilizar </w:t>
      </w:r>
      <w:r w:rsidR="00660814">
        <w:t xml:space="preserve">a tecnologia </w:t>
      </w:r>
      <w:r w:rsidR="00310C39">
        <w:t>CORBA por se tratar de uma tecnologia madura e que atend</w:t>
      </w:r>
      <w:r w:rsidR="001743FC">
        <w:t>e</w:t>
      </w:r>
      <w:r w:rsidR="00310C39">
        <w:t xml:space="preserve"> a todos os requisitos de integração</w:t>
      </w:r>
      <w:r w:rsidR="008E518E">
        <w:t xml:space="preserve"> especificados</w:t>
      </w:r>
      <w:r w:rsidR="00310C39">
        <w:t>.</w:t>
      </w:r>
      <w:r w:rsidR="002807E9">
        <w:t xml:space="preserve"> Também </w:t>
      </w:r>
      <w:r w:rsidR="00D72A5B">
        <w:t xml:space="preserve">no decorrer deste trabalho, </w:t>
      </w:r>
      <w:r w:rsidR="002807E9">
        <w:t xml:space="preserve">foram realizadas correções no </w:t>
      </w:r>
      <w:proofErr w:type="gramStart"/>
      <w:r w:rsidR="002807E9">
        <w:t>PortugolCore</w:t>
      </w:r>
      <w:proofErr w:type="gramEnd"/>
      <w:r w:rsidR="002807E9">
        <w:t xml:space="preserve"> e no PortugolStudio, pois estes apresentavam falhas (bugs) na análise de erros e execução dos algoritmos</w:t>
      </w:r>
      <w:r w:rsidR="00BF2A36">
        <w:t xml:space="preserve"> que </w:t>
      </w:r>
      <w:r w:rsidR="00F13630">
        <w:t xml:space="preserve">dificultavam </w:t>
      </w:r>
      <w:r w:rsidR="00BF2A36">
        <w:t>seu uso pelos alunos</w:t>
      </w:r>
      <w:r w:rsidR="002807E9">
        <w:t xml:space="preserve">. </w:t>
      </w:r>
      <w:r w:rsidR="00BF2A36">
        <w:t>Tais c</w:t>
      </w:r>
      <w:r w:rsidR="002807E9">
        <w:t>orreções não estão documentadas neste texto</w:t>
      </w:r>
      <w:r w:rsidR="00D72A5B">
        <w:t>,</w:t>
      </w:r>
      <w:r w:rsidR="002807E9">
        <w:t xml:space="preserve"> mas </w:t>
      </w:r>
      <w:r w:rsidR="00BF2A36">
        <w:t>podem ser acompanhadas através</w:t>
      </w:r>
      <w:r w:rsidR="00CA6AE4">
        <w:t xml:space="preserve"> </w:t>
      </w:r>
      <w:r w:rsidR="00BF2A36">
        <w:t xml:space="preserve">do repositório de </w:t>
      </w:r>
      <w:r w:rsidR="00D72A5B">
        <w:t xml:space="preserve">código-fonte das ferramentas </w:t>
      </w:r>
      <w:r w:rsidR="00BF2A36">
        <w:t>n</w:t>
      </w:r>
      <w:r w:rsidR="00D72A5B">
        <w:t>o</w:t>
      </w:r>
      <w:r w:rsidR="00CA6AE4">
        <w:t>s</w:t>
      </w:r>
      <w:r w:rsidR="00BF2A36">
        <w:t xml:space="preserve"> seguintes endereços</w:t>
      </w:r>
      <w:r w:rsidR="00BF2A36" w:rsidRPr="00EC2FD0">
        <w:t xml:space="preserve">: </w:t>
      </w:r>
      <w:proofErr w:type="gramStart"/>
      <w:r w:rsidR="00CA6AE4" w:rsidRPr="00EC2FD0">
        <w:t>https</w:t>
      </w:r>
      <w:proofErr w:type="gramEnd"/>
      <w:r w:rsidR="00CA6AE4" w:rsidRPr="00EC2FD0">
        <w:t>://github.com/fpelz/PortugolStudio e https://github.com/fpelz/Portugol-Nucleo</w:t>
      </w:r>
      <w:r w:rsidR="00CA6AE4">
        <w:t>. As pr</w:t>
      </w:r>
      <w:r w:rsidR="00BF2A36">
        <w:t>óximas etapas deste trabalho serão</w:t>
      </w:r>
      <w:r w:rsidR="00CA6AE4">
        <w:t>: (i) a</w:t>
      </w:r>
      <w:r w:rsidR="00D543E2">
        <w:t>daptar</w:t>
      </w:r>
      <w:r w:rsidR="00CA6AE4">
        <w:t xml:space="preserve"> o </w:t>
      </w:r>
      <w:proofErr w:type="gramStart"/>
      <w:r w:rsidR="00CA6AE4">
        <w:t>PortugolCore</w:t>
      </w:r>
      <w:proofErr w:type="gramEnd"/>
      <w:r w:rsidR="00CA6AE4">
        <w:t xml:space="preserve"> utilizando </w:t>
      </w:r>
      <w:r w:rsidR="008E518E">
        <w:t>CORBA</w:t>
      </w:r>
      <w:r w:rsidR="00CA6AE4">
        <w:t xml:space="preserve"> para permitir a integração</w:t>
      </w:r>
      <w:r w:rsidR="009A768B">
        <w:t xml:space="preserve"> com outras linguagens;</w:t>
      </w:r>
      <w:r w:rsidR="00CA6AE4">
        <w:t xml:space="preserve"> (</w:t>
      </w:r>
      <w:proofErr w:type="spellStart"/>
      <w:r w:rsidR="00CA6AE4">
        <w:t>ii</w:t>
      </w:r>
      <w:proofErr w:type="spellEnd"/>
      <w:r w:rsidR="00CA6AE4">
        <w:t>) criar casos de teste de integraç</w:t>
      </w:r>
      <w:r w:rsidR="009A768B">
        <w:t xml:space="preserve">ão </w:t>
      </w:r>
      <w:r w:rsidR="00CA6AE4">
        <w:t>para validar a implementação</w:t>
      </w:r>
      <w:r w:rsidR="009A768B">
        <w:t xml:space="preserve"> feita;</w:t>
      </w:r>
      <w:r w:rsidR="00CA6AE4">
        <w:t xml:space="preserve"> (</w:t>
      </w:r>
      <w:proofErr w:type="spellStart"/>
      <w:r w:rsidR="00CA6AE4">
        <w:t>iii</w:t>
      </w:r>
      <w:proofErr w:type="spellEnd"/>
      <w:r w:rsidR="00CA6AE4">
        <w:t xml:space="preserve">) </w:t>
      </w:r>
      <w:r w:rsidR="009A768B">
        <w:t>criar uma documentação detalhada do PortugolCore que abranja:</w:t>
      </w:r>
      <w:r w:rsidR="00940E75">
        <w:t xml:space="preserve"> seu funcionamento interno, </w:t>
      </w:r>
      <w:r w:rsidR="006B064E">
        <w:t xml:space="preserve">os </w:t>
      </w:r>
      <w:r w:rsidR="00467F73">
        <w:t>recursos</w:t>
      </w:r>
      <w:r w:rsidR="006B064E">
        <w:t xml:space="preserve"> que ele disponibiliza</w:t>
      </w:r>
      <w:r w:rsidR="009A768B">
        <w:t xml:space="preserve">, </w:t>
      </w:r>
      <w:r w:rsidR="00467F73">
        <w:t xml:space="preserve">sua </w:t>
      </w:r>
      <w:r w:rsidR="009A768B">
        <w:t>integração e utilizaç</w:t>
      </w:r>
      <w:r w:rsidR="00940E75">
        <w:t xml:space="preserve">ão </w:t>
      </w:r>
      <w:r w:rsidR="00467F73">
        <w:t xml:space="preserve">com outras ferramentas </w:t>
      </w:r>
      <w:r w:rsidR="00940E75">
        <w:t>e;</w:t>
      </w:r>
      <w:r w:rsidR="00467F73">
        <w:t xml:space="preserve"> (</w:t>
      </w:r>
      <w:proofErr w:type="spellStart"/>
      <w:r w:rsidR="00467F73">
        <w:t>iv</w:t>
      </w:r>
      <w:proofErr w:type="spellEnd"/>
      <w:r w:rsidR="00467F73">
        <w:t xml:space="preserve">) disponibilização do PortugolCore juntamente com sua documentação em um repositório de projetos </w:t>
      </w:r>
      <w:r w:rsidR="00467F73" w:rsidRPr="003E52DE">
        <w:t>OpenSource</w:t>
      </w:r>
      <w:r w:rsidR="00467F73">
        <w:t>.</w:t>
      </w:r>
      <w:r w:rsidR="00035DD8">
        <w:t xml:space="preserve"> Espera-se que, ao final deste trabalho o </w:t>
      </w:r>
      <w:proofErr w:type="gramStart"/>
      <w:r w:rsidR="00035DD8">
        <w:t>PortugolCore</w:t>
      </w:r>
      <w:proofErr w:type="gramEnd"/>
      <w:r w:rsidR="00035DD8">
        <w:t xml:space="preserve"> possa ser integrado e utilizado com pelo menos uma nova ferramenta escrita em outra linguagem de programação.</w:t>
      </w:r>
    </w:p>
    <w:p w:rsidR="0087042A" w:rsidRDefault="0087042A">
      <w:pPr>
        <w:pStyle w:val="7Pr-textoTextodoResumo"/>
      </w:pPr>
    </w:p>
    <w:p w:rsidR="0087042A" w:rsidRPr="00296274" w:rsidRDefault="0087042A">
      <w:pPr>
        <w:pStyle w:val="7Pr-textoTextodoResumo"/>
      </w:pPr>
      <w:r w:rsidRPr="00296274">
        <w:rPr>
          <w:b/>
          <w:bCs/>
        </w:rPr>
        <w:t>Palavras-chave</w:t>
      </w:r>
      <w:r w:rsidRPr="00296274">
        <w:t xml:space="preserve">: </w:t>
      </w:r>
      <w:r w:rsidR="00AE0913" w:rsidRPr="00296274">
        <w:t>Portugol</w:t>
      </w:r>
      <w:r w:rsidRPr="00296274">
        <w:t xml:space="preserve">. </w:t>
      </w:r>
      <w:r w:rsidR="00AE0913" w:rsidRPr="00296274">
        <w:t>Integração</w:t>
      </w:r>
      <w:r w:rsidRPr="00296274">
        <w:t xml:space="preserve">. </w:t>
      </w:r>
      <w:r w:rsidR="00465B8E">
        <w:t>CORBA</w:t>
      </w:r>
      <w:r w:rsidRPr="00296274">
        <w:t>.</w:t>
      </w:r>
    </w:p>
    <w:p w:rsidR="0087042A" w:rsidRDefault="0087042A">
      <w:pPr>
        <w:pStyle w:val="7Pr-textoTextodoResumo"/>
      </w:pPr>
    </w:p>
    <w:p w:rsidR="0087042A" w:rsidRDefault="0087042A">
      <w:pPr>
        <w:pStyle w:val="7Pr-textoTtulodaListas"/>
        <w:sectPr w:rsidR="0087042A">
          <w:pgSz w:w="11907" w:h="16840" w:code="9"/>
          <w:pgMar w:top="1701" w:right="851" w:bottom="1418" w:left="1418" w:header="709" w:footer="709" w:gutter="0"/>
          <w:pgNumType w:fmt="lowerRoman"/>
          <w:cols w:space="708"/>
          <w:docGrid w:linePitch="360"/>
        </w:sectPr>
      </w:pPr>
      <w:bookmarkStart w:id="13" w:name="_Toc68238739"/>
    </w:p>
    <w:p w:rsidR="0087042A" w:rsidRPr="007862E0" w:rsidRDefault="0087042A">
      <w:pPr>
        <w:pStyle w:val="7Pr-textoTtulodaListas"/>
        <w:rPr>
          <w:lang w:val="en-US"/>
        </w:rPr>
      </w:pPr>
      <w:bookmarkStart w:id="14" w:name="_Toc312072354"/>
      <w:r w:rsidRPr="007862E0">
        <w:rPr>
          <w:lang w:val="en-US"/>
        </w:rPr>
        <w:lastRenderedPageBreak/>
        <w:t>ABSTRACT</w:t>
      </w:r>
      <w:bookmarkEnd w:id="13"/>
      <w:bookmarkEnd w:id="14"/>
    </w:p>
    <w:p w:rsidR="00E12509" w:rsidRPr="00D93D25" w:rsidRDefault="00E12509">
      <w:pPr>
        <w:pStyle w:val="7Pr-textoTextodoAbstract"/>
        <w:rPr>
          <w:rStyle w:val="longtext"/>
          <w:lang w:val="en-US"/>
        </w:rPr>
      </w:pPr>
      <w:r w:rsidRPr="00D93D25">
        <w:rPr>
          <w:rStyle w:val="longtext"/>
          <w:lang w:val="en-US"/>
        </w:rPr>
        <w:t xml:space="preserve">The discipline of Algorithms and Programming, present </w:t>
      </w:r>
      <w:r w:rsidR="00296274" w:rsidRPr="00D93D25">
        <w:rPr>
          <w:rStyle w:val="longtext"/>
          <w:lang w:val="en-US"/>
        </w:rPr>
        <w:t xml:space="preserve">in the </w:t>
      </w:r>
      <w:r w:rsidRPr="00D93D25">
        <w:rPr>
          <w:rStyle w:val="longtext"/>
          <w:lang w:val="en-US"/>
        </w:rPr>
        <w:t xml:space="preserve">courses </w:t>
      </w:r>
      <w:r w:rsidR="00296274" w:rsidRPr="00D93D25">
        <w:rPr>
          <w:rStyle w:val="longtext"/>
          <w:lang w:val="en-US"/>
        </w:rPr>
        <w:t xml:space="preserve">of Computer </w:t>
      </w:r>
      <w:r w:rsidRPr="00D93D25">
        <w:rPr>
          <w:rStyle w:val="longtext"/>
          <w:lang w:val="en-US"/>
        </w:rPr>
        <w:t>Science, Computer Engineering and Systems for Internet</w:t>
      </w:r>
      <w:r w:rsidR="00296274" w:rsidRPr="00D93D25">
        <w:rPr>
          <w:rStyle w:val="longtext"/>
          <w:lang w:val="en-US"/>
        </w:rPr>
        <w:t xml:space="preserve"> at</w:t>
      </w:r>
      <w:r w:rsidRPr="00D93D25">
        <w:rPr>
          <w:rStyle w:val="longtext"/>
          <w:lang w:val="en-US"/>
        </w:rPr>
        <w:t xml:space="preserve"> UNIVALI (</w:t>
      </w:r>
      <w:r w:rsidRPr="00672CCC">
        <w:rPr>
          <w:rStyle w:val="longtext"/>
        </w:rPr>
        <w:t xml:space="preserve">Universidade do Vale do </w:t>
      </w:r>
      <w:r w:rsidR="005821E1" w:rsidRPr="00672CCC">
        <w:rPr>
          <w:rStyle w:val="longtext"/>
        </w:rPr>
        <w:t>Itajaí</w:t>
      </w:r>
      <w:r w:rsidRPr="00D93D25">
        <w:rPr>
          <w:rStyle w:val="longtext"/>
          <w:lang w:val="en-US"/>
        </w:rPr>
        <w:t xml:space="preserve">) have been common source of learning problems. </w:t>
      </w:r>
      <w:r w:rsidR="002612C2" w:rsidRPr="00EE5835">
        <w:rPr>
          <w:rStyle w:val="longtext"/>
          <w:lang w:val="en-US"/>
        </w:rPr>
        <w:t xml:space="preserve">Several of these problems were discussed by the Computers in Education Group at </w:t>
      </w:r>
      <w:r w:rsidR="00DD00A0">
        <w:rPr>
          <w:rStyle w:val="longtext"/>
          <w:lang w:val="en-US"/>
        </w:rPr>
        <w:t>UNIVALI</w:t>
      </w:r>
      <w:r w:rsidR="002612C2" w:rsidRPr="002612C2">
        <w:rPr>
          <w:rStyle w:val="longtext"/>
          <w:lang w:val="en-US"/>
        </w:rPr>
        <w:t>, which generated jobs with proposals to reduce and adequately address these problems. Among these contributions are: (</w:t>
      </w:r>
      <w:proofErr w:type="spellStart"/>
      <w:r w:rsidR="002612C2" w:rsidRPr="002612C2">
        <w:rPr>
          <w:rStyle w:val="longtext"/>
          <w:lang w:val="en-US"/>
        </w:rPr>
        <w:t>i</w:t>
      </w:r>
      <w:proofErr w:type="spellEnd"/>
      <w:r w:rsidR="002612C2" w:rsidRPr="002612C2">
        <w:rPr>
          <w:rStyle w:val="longtext"/>
          <w:lang w:val="en-US"/>
        </w:rPr>
        <w:t>) the PortugolCore: a set of tools (parser, semantic analyzer and interpreter) for the programming language created in Portugol UNIVALI and</w:t>
      </w:r>
      <w:r w:rsidRPr="00D93D25">
        <w:rPr>
          <w:rStyle w:val="longtext"/>
          <w:lang w:val="en-US"/>
        </w:rPr>
        <w:t>. Among these contributions are: (</w:t>
      </w:r>
      <w:proofErr w:type="spellStart"/>
      <w:r w:rsidRPr="00D93D25">
        <w:rPr>
          <w:rStyle w:val="longtext"/>
          <w:lang w:val="en-US"/>
        </w:rPr>
        <w:t>i</w:t>
      </w:r>
      <w:proofErr w:type="spellEnd"/>
      <w:r w:rsidRPr="00D93D25">
        <w:rPr>
          <w:rStyle w:val="longtext"/>
          <w:lang w:val="en-US"/>
        </w:rPr>
        <w:t>) PortugolCore: a set of tools (parser, semantic analyzer and interpreter) for the programming language</w:t>
      </w:r>
      <w:r w:rsidR="00296274" w:rsidRPr="00D93D25">
        <w:rPr>
          <w:rStyle w:val="longtext"/>
          <w:lang w:val="en-US"/>
        </w:rPr>
        <w:t xml:space="preserve"> Portugol</w:t>
      </w:r>
      <w:r w:rsidRPr="00D93D25">
        <w:rPr>
          <w:rStyle w:val="longtext"/>
          <w:lang w:val="en-US"/>
        </w:rPr>
        <w:t xml:space="preserve"> created </w:t>
      </w:r>
      <w:r w:rsidR="00296274" w:rsidRPr="00D93D25">
        <w:rPr>
          <w:rStyle w:val="longtext"/>
          <w:lang w:val="en-US"/>
        </w:rPr>
        <w:t>at</w:t>
      </w:r>
      <w:r w:rsidRPr="00D93D25">
        <w:rPr>
          <w:rStyle w:val="longtext"/>
          <w:lang w:val="en-US"/>
        </w:rPr>
        <w:t xml:space="preserve"> UNIVALI and</w:t>
      </w:r>
      <w:r w:rsidR="00296274" w:rsidRPr="00D93D25">
        <w:rPr>
          <w:rStyle w:val="longtext"/>
          <w:lang w:val="en-US"/>
        </w:rPr>
        <w:t>;</w:t>
      </w:r>
      <w:r w:rsidRPr="00D93D25">
        <w:rPr>
          <w:rStyle w:val="longtext"/>
          <w:lang w:val="en-US"/>
        </w:rPr>
        <w:t xml:space="preserve"> (ii) PortugolStudio: an IDE (Integrated Development Environment) for the</w:t>
      </w:r>
      <w:r w:rsidR="00296274" w:rsidRPr="00D93D25">
        <w:rPr>
          <w:rStyle w:val="longtext"/>
          <w:lang w:val="en-US"/>
        </w:rPr>
        <w:t xml:space="preserve"> Portugol</w:t>
      </w:r>
      <w:r w:rsidRPr="00D93D25">
        <w:rPr>
          <w:rStyle w:val="longtext"/>
          <w:lang w:val="en-US"/>
        </w:rPr>
        <w:t xml:space="preserve"> language that uses the features of PortugolCore. These tools work together providing an environment where students can develop and test algorithms to solve problems in the classroom. Both tools were developed using the Java language and therefore could be integrated in a natural way, without the need for intermediate software (</w:t>
      </w:r>
      <w:r w:rsidR="00296274" w:rsidRPr="00D93D25">
        <w:rPr>
          <w:rStyle w:val="longtext"/>
          <w:lang w:val="en-US"/>
        </w:rPr>
        <w:t>M</w:t>
      </w:r>
      <w:r w:rsidRPr="00D93D25">
        <w:rPr>
          <w:rStyle w:val="longtext"/>
          <w:lang w:val="en-US"/>
        </w:rPr>
        <w:t xml:space="preserve">iddleware). However, it is not </w:t>
      </w:r>
      <w:r w:rsidR="00296274" w:rsidRPr="00D93D25">
        <w:rPr>
          <w:rStyle w:val="longtext"/>
          <w:lang w:val="en-US"/>
        </w:rPr>
        <w:t xml:space="preserve">yet </w:t>
      </w:r>
      <w:r w:rsidRPr="00D93D25">
        <w:rPr>
          <w:rStyle w:val="longtext"/>
          <w:lang w:val="en-US"/>
        </w:rPr>
        <w:t xml:space="preserve">possible to integrate PortugolCore with any software written in other programming languages. Thus, </w:t>
      </w:r>
      <w:r w:rsidR="00296274" w:rsidRPr="00D93D25">
        <w:rPr>
          <w:rStyle w:val="longtext"/>
          <w:lang w:val="en-US"/>
        </w:rPr>
        <w:t>aiming</w:t>
      </w:r>
      <w:r w:rsidRPr="00D93D25">
        <w:rPr>
          <w:rStyle w:val="longtext"/>
          <w:lang w:val="en-US"/>
        </w:rPr>
        <w:t xml:space="preserve"> to </w:t>
      </w:r>
      <w:r w:rsidR="00296274" w:rsidRPr="00D93D25">
        <w:rPr>
          <w:rStyle w:val="longtext"/>
          <w:lang w:val="en-US"/>
        </w:rPr>
        <w:t>take advantage of</w:t>
      </w:r>
      <w:r w:rsidRPr="00D93D25">
        <w:rPr>
          <w:rStyle w:val="longtext"/>
          <w:lang w:val="en-US"/>
        </w:rPr>
        <w:t xml:space="preserve"> the potential offered by PortugolCore and also make it available to other research groups, a </w:t>
      </w:r>
      <w:r w:rsidR="00296274" w:rsidRPr="00D93D25">
        <w:rPr>
          <w:rStyle w:val="longtext"/>
          <w:lang w:val="en-US"/>
        </w:rPr>
        <w:t>research</w:t>
      </w:r>
      <w:r w:rsidRPr="00D93D25">
        <w:rPr>
          <w:rStyle w:val="longtext"/>
          <w:lang w:val="en-US"/>
        </w:rPr>
        <w:t xml:space="preserve"> was </w:t>
      </w:r>
      <w:r w:rsidR="00296274" w:rsidRPr="00D93D25">
        <w:rPr>
          <w:rStyle w:val="longtext"/>
          <w:lang w:val="en-US"/>
        </w:rPr>
        <w:t xml:space="preserve">made in order </w:t>
      </w:r>
      <w:r w:rsidRPr="00D93D25">
        <w:rPr>
          <w:rStyle w:val="longtext"/>
          <w:lang w:val="en-US"/>
        </w:rPr>
        <w:t xml:space="preserve">to identify the possibilities of its integration with tools written in other languages. </w:t>
      </w:r>
      <w:r w:rsidR="00FA3F75" w:rsidRPr="00FA3F75">
        <w:rPr>
          <w:rStyle w:val="longtext"/>
          <w:lang w:val="en-US"/>
        </w:rPr>
        <w:t>During the development of the work a research was performed in order to identify the existing techniques and technologies for the systems integration. At the end of the study, it was decided to use CORBA technology because it is a mature technology and meets all the integration requirements specified</w:t>
      </w:r>
      <w:r w:rsidRPr="00D93D25">
        <w:rPr>
          <w:rStyle w:val="longtext"/>
          <w:lang w:val="en-US"/>
        </w:rPr>
        <w:t xml:space="preserve">. Also during this work, corrections were made </w:t>
      </w:r>
      <w:r w:rsidR="00D35741" w:rsidRPr="00D93D25">
        <w:rPr>
          <w:rStyle w:val="longtext"/>
          <w:lang w:val="en-US"/>
        </w:rPr>
        <w:t xml:space="preserve">to </w:t>
      </w:r>
      <w:r w:rsidRPr="00D93D25">
        <w:rPr>
          <w:rStyle w:val="longtext"/>
          <w:lang w:val="en-US"/>
        </w:rPr>
        <w:t>PortugolCore</w:t>
      </w:r>
      <w:r w:rsidR="00D35741" w:rsidRPr="00D93D25">
        <w:rPr>
          <w:rStyle w:val="longtext"/>
          <w:lang w:val="en-US"/>
        </w:rPr>
        <w:t xml:space="preserve"> and</w:t>
      </w:r>
      <w:r w:rsidRPr="00D93D25">
        <w:rPr>
          <w:rStyle w:val="longtext"/>
          <w:lang w:val="en-US"/>
        </w:rPr>
        <w:t xml:space="preserve"> PortugolStudio as they had </w:t>
      </w:r>
      <w:r w:rsidR="00D35741" w:rsidRPr="00D93D25">
        <w:rPr>
          <w:rStyle w:val="longtext"/>
          <w:lang w:val="en-US"/>
        </w:rPr>
        <w:t xml:space="preserve">some errors </w:t>
      </w:r>
      <w:r w:rsidRPr="00D93D25">
        <w:rPr>
          <w:rStyle w:val="longtext"/>
          <w:lang w:val="en-US"/>
        </w:rPr>
        <w:t xml:space="preserve">(bugs) in the analysis and </w:t>
      </w:r>
      <w:r w:rsidR="00D35741" w:rsidRPr="00D93D25">
        <w:rPr>
          <w:rStyle w:val="longtext"/>
          <w:lang w:val="en-US"/>
        </w:rPr>
        <w:t xml:space="preserve">execution </w:t>
      </w:r>
      <w:r w:rsidRPr="00D93D25">
        <w:rPr>
          <w:rStyle w:val="longtext"/>
          <w:lang w:val="en-US"/>
        </w:rPr>
        <w:t xml:space="preserve">of algorithms that </w:t>
      </w:r>
      <w:r w:rsidR="0077207C">
        <w:rPr>
          <w:rStyle w:val="hps"/>
          <w:lang w:val="en"/>
        </w:rPr>
        <w:t>made</w:t>
      </w:r>
      <w:r w:rsidR="0077207C">
        <w:rPr>
          <w:rStyle w:val="longtext"/>
          <w:lang w:val="en"/>
        </w:rPr>
        <w:t xml:space="preserve"> </w:t>
      </w:r>
      <w:r w:rsidR="0077207C">
        <w:rPr>
          <w:rStyle w:val="hps"/>
          <w:lang w:val="en"/>
        </w:rPr>
        <w:t>​​using these tools</w:t>
      </w:r>
      <w:r w:rsidR="0077207C">
        <w:rPr>
          <w:rStyle w:val="longtext"/>
          <w:lang w:val="en"/>
        </w:rPr>
        <w:t xml:space="preserve"> </w:t>
      </w:r>
      <w:r w:rsidR="0077207C">
        <w:rPr>
          <w:rStyle w:val="hps"/>
          <w:lang w:val="en"/>
        </w:rPr>
        <w:t>a</w:t>
      </w:r>
      <w:r w:rsidR="0077207C">
        <w:rPr>
          <w:rStyle w:val="longtext"/>
          <w:lang w:val="en"/>
        </w:rPr>
        <w:t xml:space="preserve"> </w:t>
      </w:r>
      <w:r w:rsidR="0077207C">
        <w:rPr>
          <w:rStyle w:val="hps"/>
          <w:lang w:val="en"/>
        </w:rPr>
        <w:t>difficult task</w:t>
      </w:r>
      <w:r w:rsidRPr="00D93D25">
        <w:rPr>
          <w:rStyle w:val="longtext"/>
          <w:lang w:val="en-US"/>
        </w:rPr>
        <w:t xml:space="preserve">. Such corrections are not documented in this paper, but may be accompanied </w:t>
      </w:r>
      <w:r w:rsidR="00D35741" w:rsidRPr="00D93D25">
        <w:rPr>
          <w:rStyle w:val="longtext"/>
          <w:lang w:val="en-US"/>
        </w:rPr>
        <w:t xml:space="preserve">on the </w:t>
      </w:r>
      <w:r w:rsidRPr="00D93D25">
        <w:rPr>
          <w:rStyle w:val="longtext"/>
          <w:lang w:val="en-US"/>
        </w:rPr>
        <w:t xml:space="preserve">source code repository </w:t>
      </w:r>
      <w:r w:rsidR="00D35741" w:rsidRPr="00D93D25">
        <w:rPr>
          <w:rStyle w:val="longtext"/>
          <w:lang w:val="en-US"/>
        </w:rPr>
        <w:t xml:space="preserve">of these </w:t>
      </w:r>
      <w:r w:rsidR="000236A0">
        <w:rPr>
          <w:rStyle w:val="longtext"/>
          <w:lang w:val="en-US"/>
        </w:rPr>
        <w:t xml:space="preserve">tools at the </w:t>
      </w:r>
      <w:r w:rsidRPr="00D93D25">
        <w:rPr>
          <w:rStyle w:val="longtext"/>
          <w:lang w:val="en-US"/>
        </w:rPr>
        <w:t>addresses: https://github.com/fpelz/PortugolStudio and https://github.com/fpelz/Portugol-Nucleo. The next stages of this work are: (</w:t>
      </w:r>
      <w:proofErr w:type="spellStart"/>
      <w:r w:rsidRPr="00D93D25">
        <w:rPr>
          <w:rStyle w:val="longtext"/>
          <w:lang w:val="en-US"/>
        </w:rPr>
        <w:t>i</w:t>
      </w:r>
      <w:proofErr w:type="spellEnd"/>
      <w:r w:rsidRPr="00D93D25">
        <w:rPr>
          <w:rStyle w:val="longtext"/>
          <w:lang w:val="en-US"/>
        </w:rPr>
        <w:t xml:space="preserve">) </w:t>
      </w:r>
      <w:r w:rsidR="008946C3">
        <w:rPr>
          <w:rStyle w:val="longtext"/>
          <w:lang w:val="en-US"/>
        </w:rPr>
        <w:t>adapt</w:t>
      </w:r>
      <w:r w:rsidRPr="00D93D25">
        <w:rPr>
          <w:rStyle w:val="longtext"/>
          <w:lang w:val="en-US"/>
        </w:rPr>
        <w:t xml:space="preserve"> PortugolCore using </w:t>
      </w:r>
      <w:r w:rsidR="008946C3">
        <w:rPr>
          <w:rStyle w:val="longtext"/>
          <w:lang w:val="en-US"/>
        </w:rPr>
        <w:t>CORBA</w:t>
      </w:r>
      <w:r w:rsidRPr="00D93D25">
        <w:rPr>
          <w:rStyle w:val="longtext"/>
          <w:lang w:val="en-US"/>
        </w:rPr>
        <w:t xml:space="preserve"> to allow </w:t>
      </w:r>
      <w:r w:rsidR="00D35741" w:rsidRPr="00D93D25">
        <w:rPr>
          <w:rStyle w:val="longtext"/>
          <w:lang w:val="en-US"/>
        </w:rPr>
        <w:t>integration with other language</w:t>
      </w:r>
      <w:r w:rsidR="00305D2C">
        <w:rPr>
          <w:rStyle w:val="longtext"/>
          <w:lang w:val="en-US"/>
        </w:rPr>
        <w:t>s</w:t>
      </w:r>
      <w:r w:rsidR="00D35741" w:rsidRPr="00D93D25">
        <w:rPr>
          <w:rStyle w:val="longtext"/>
          <w:lang w:val="en-US"/>
        </w:rPr>
        <w:t xml:space="preserve">; </w:t>
      </w:r>
      <w:r w:rsidRPr="00D93D25">
        <w:rPr>
          <w:rStyle w:val="longtext"/>
          <w:lang w:val="en-US"/>
        </w:rPr>
        <w:t>(ii) build integration test cases to v</w:t>
      </w:r>
      <w:r w:rsidR="00D35741" w:rsidRPr="00D93D25">
        <w:rPr>
          <w:rStyle w:val="longtext"/>
          <w:lang w:val="en-US"/>
        </w:rPr>
        <w:t xml:space="preserve">alidate the implementation made; </w:t>
      </w:r>
      <w:r w:rsidRPr="00D93D25">
        <w:rPr>
          <w:rStyle w:val="longtext"/>
          <w:lang w:val="en-US"/>
        </w:rPr>
        <w:t>(iii) create a detailed documentation of the PortugolCore covering: its inner workings, the features it offers, its integration and use with other tools and</w:t>
      </w:r>
      <w:r w:rsidR="00D35741" w:rsidRPr="00D93D25">
        <w:rPr>
          <w:rStyle w:val="longtext"/>
          <w:lang w:val="en-US"/>
        </w:rPr>
        <w:t xml:space="preserve">; (iv) publish </w:t>
      </w:r>
      <w:r w:rsidRPr="00D93D25">
        <w:rPr>
          <w:rStyle w:val="longtext"/>
          <w:lang w:val="en-US"/>
        </w:rPr>
        <w:t xml:space="preserve">PortugolCore along with </w:t>
      </w:r>
      <w:r w:rsidR="00D35741" w:rsidRPr="00D93D25">
        <w:rPr>
          <w:rStyle w:val="longtext"/>
          <w:lang w:val="en-US"/>
        </w:rPr>
        <w:t>its</w:t>
      </w:r>
      <w:r w:rsidRPr="00D93D25">
        <w:rPr>
          <w:rStyle w:val="longtext"/>
          <w:lang w:val="en-US"/>
        </w:rPr>
        <w:t xml:space="preserve"> documentation in an open source project repository. It is expected that by the end of this work PortugolCore can be integr</w:t>
      </w:r>
      <w:r w:rsidR="00D93D25" w:rsidRPr="00D93D25">
        <w:rPr>
          <w:rStyle w:val="longtext"/>
          <w:lang w:val="en-US"/>
        </w:rPr>
        <w:t xml:space="preserve">ated and used with at least one </w:t>
      </w:r>
      <w:r w:rsidRPr="00D93D25">
        <w:rPr>
          <w:rStyle w:val="longtext"/>
          <w:lang w:val="en-US"/>
        </w:rPr>
        <w:t>tool written in another programming language</w:t>
      </w:r>
      <w:r w:rsidR="00E40B79">
        <w:rPr>
          <w:rStyle w:val="longtext"/>
          <w:lang w:val="en-US"/>
        </w:rPr>
        <w:t>.</w:t>
      </w:r>
    </w:p>
    <w:p w:rsidR="00E12509" w:rsidRPr="00D93D25" w:rsidRDefault="00E12509">
      <w:pPr>
        <w:pStyle w:val="7Pr-textoTextodoAbstract"/>
        <w:rPr>
          <w:lang w:val="en-US"/>
        </w:rPr>
      </w:pPr>
    </w:p>
    <w:p w:rsidR="0087042A" w:rsidRPr="007862E0" w:rsidRDefault="0087042A">
      <w:pPr>
        <w:pStyle w:val="7Pr-textoTextodoAbstract"/>
      </w:pPr>
      <w:r w:rsidRPr="00D56A02">
        <w:rPr>
          <w:b/>
          <w:bCs/>
          <w:lang w:val="en-US"/>
        </w:rPr>
        <w:t>Keywords</w:t>
      </w:r>
      <w:r w:rsidRPr="00D56A02">
        <w:rPr>
          <w:lang w:val="en-US"/>
        </w:rPr>
        <w:t xml:space="preserve">: </w:t>
      </w:r>
      <w:r w:rsidR="00D93D25" w:rsidRPr="00D56A02">
        <w:rPr>
          <w:lang w:val="en-US"/>
        </w:rPr>
        <w:t xml:space="preserve">Portugol. </w:t>
      </w:r>
      <w:proofErr w:type="gramStart"/>
      <w:r w:rsidR="00D93D25" w:rsidRPr="00D56A02">
        <w:rPr>
          <w:lang w:val="en-US"/>
        </w:rPr>
        <w:t>Integration.</w:t>
      </w:r>
      <w:proofErr w:type="gramEnd"/>
      <w:r w:rsidR="00D93D25" w:rsidRPr="00D56A02">
        <w:rPr>
          <w:lang w:val="en-US"/>
        </w:rPr>
        <w:t xml:space="preserve"> </w:t>
      </w:r>
      <w:proofErr w:type="gramStart"/>
      <w:r w:rsidR="00465B8E" w:rsidRPr="00D56A02">
        <w:rPr>
          <w:lang w:val="en-US"/>
        </w:rPr>
        <w:t>CORBA</w:t>
      </w:r>
      <w:r w:rsidRPr="007862E0">
        <w:t>.</w:t>
      </w:r>
      <w:proofErr w:type="gramEnd"/>
    </w:p>
    <w:p w:rsidR="0087042A" w:rsidRDefault="0087042A">
      <w:pPr>
        <w:pStyle w:val="7Pr-textoTextodoAbstract"/>
      </w:pPr>
    </w:p>
    <w:p w:rsidR="0087042A" w:rsidRDefault="0087042A">
      <w:pPr>
        <w:pStyle w:val="3TtulodeCaptulo"/>
        <w:sectPr w:rsidR="0087042A">
          <w:pgSz w:w="11907" w:h="16840" w:code="9"/>
          <w:pgMar w:top="1701" w:right="851" w:bottom="1418" w:left="1418" w:header="709" w:footer="709" w:gutter="0"/>
          <w:pgNumType w:fmt="lowerRoman"/>
          <w:cols w:space="708"/>
          <w:docGrid w:linePitch="360"/>
        </w:sectPr>
      </w:pPr>
    </w:p>
    <w:p w:rsidR="009F150B" w:rsidRDefault="009F150B" w:rsidP="008457C8">
      <w:pPr>
        <w:pStyle w:val="3TtulodeCaptulo"/>
        <w:numPr>
          <w:ilvl w:val="0"/>
          <w:numId w:val="31"/>
        </w:numPr>
        <w:ind w:left="426"/>
      </w:pPr>
      <w:bookmarkStart w:id="15" w:name="_Toc68238740"/>
      <w:bookmarkStart w:id="16" w:name="_Toc309204072"/>
      <w:bookmarkStart w:id="17" w:name="_Toc312072355"/>
      <w:r>
        <w:lastRenderedPageBreak/>
        <w:t>INTRODUÇÃO</w:t>
      </w:r>
      <w:bookmarkEnd w:id="15"/>
      <w:bookmarkEnd w:id="16"/>
      <w:bookmarkEnd w:id="17"/>
    </w:p>
    <w:p w:rsidR="00A04C19" w:rsidRDefault="00A04C19" w:rsidP="00A04C19">
      <w:pPr>
        <w:pStyle w:val="1CorpodeTexto"/>
      </w:pPr>
      <w:r>
        <w:t>Atualmente na UNIVALI (Universidade do Vale do Itajaí), dentre os vários cursos oferecidos, existem três cursos relacionados à área de TI (Tecnologia da Informação): Ciência da Computação, Engenharia de Computação e Sistemas para Internet.</w:t>
      </w:r>
    </w:p>
    <w:p w:rsidR="00A04C19" w:rsidRDefault="00A04C19" w:rsidP="00A04C19">
      <w:pPr>
        <w:pStyle w:val="1CorpodeTexto"/>
      </w:pPr>
      <w:r>
        <w:t xml:space="preserve">Embora cada um destes cursos ofereça formação em um ramo/segmento mais específico da TI, existem algumas disciplinas que são comuns entre eles, pois abordam temas considerados básicos ou essenciais para a formação acadêmica nesta área. </w:t>
      </w:r>
    </w:p>
    <w:p w:rsidR="00A04C19" w:rsidRDefault="00A04C19" w:rsidP="00A04C19">
      <w:pPr>
        <w:pStyle w:val="1CorpodeTexto"/>
      </w:pPr>
      <w:r>
        <w:t>Dentre estas disciplinas está a disciplina de Algoritmos e Programação, a qual é ministrada nos primeiros semestres dos três cursos.</w:t>
      </w:r>
    </w:p>
    <w:p w:rsidR="00A04C19" w:rsidRDefault="00A04C19" w:rsidP="00A04C19">
      <w:pPr>
        <w:pStyle w:val="1CorpodeTexto"/>
      </w:pPr>
      <w:r>
        <w:t>A disciplina é fonte comum de problemas de aprendizagem, já discutidos em diversos trabalhos na área da computação (</w:t>
      </w:r>
      <w:r w:rsidR="008E1127">
        <w:t>RAABE</w:t>
      </w:r>
      <w:r>
        <w:t xml:space="preserve"> e </w:t>
      </w:r>
      <w:r w:rsidR="008E1127">
        <w:t>SILVA</w:t>
      </w:r>
      <w:r>
        <w:t xml:space="preserve">, 2005). Neste contexto, o grupo de pesquisa em Informática na Educação da UNIVALI, vem buscando encontrar alternativas para reduzir os problemas de aprendizagem dos alunos e </w:t>
      </w:r>
      <w:r w:rsidR="003D4054">
        <w:t>consequentemente</w:t>
      </w:r>
      <w:r>
        <w:t xml:space="preserve"> melhorar a qualidade da mesma.</w:t>
      </w:r>
    </w:p>
    <w:p w:rsidR="00DE1501" w:rsidRDefault="00A04C19" w:rsidP="00E548D6">
      <w:pPr>
        <w:pStyle w:val="1CorpodeTexto"/>
      </w:pPr>
      <w:r>
        <w:t xml:space="preserve">Deste esforço de pesquisa foram criadas várias ferramentas, dentre elas </w:t>
      </w:r>
      <w:r w:rsidR="00581E3C">
        <w:t xml:space="preserve">o </w:t>
      </w:r>
      <w:proofErr w:type="gramStart"/>
      <w:r w:rsidR="00581E3C">
        <w:t>WebPortugol</w:t>
      </w:r>
      <w:proofErr w:type="gramEnd"/>
      <w:r w:rsidR="00581E3C">
        <w:t xml:space="preserve"> que é </w:t>
      </w:r>
      <w:r w:rsidR="00E548D6">
        <w:t>um ambiente Internet desenvolvido por  Hostins e Raabe (2007), cujo objetivo é auxiliar no desenvolvimento de algoritmos em pseudolin</w:t>
      </w:r>
      <w:r w:rsidR="00581E3C">
        <w:t xml:space="preserve">guagem (português estruturado). </w:t>
      </w:r>
    </w:p>
    <w:p w:rsidR="005D2DB0" w:rsidRPr="003E1CBE" w:rsidRDefault="00E548D6" w:rsidP="00D26031">
      <w:pPr>
        <w:pStyle w:val="1CorpodeTexto"/>
      </w:pPr>
      <w:r>
        <w:t xml:space="preserve">Ele foi desenvolvido como uma solução própria, ao invés de adotar uma existente, para colocar a prova uma </w:t>
      </w:r>
      <w:r w:rsidR="00850664">
        <w:t>ideia</w:t>
      </w:r>
      <w:r>
        <w:t xml:space="preserve"> simples explorada por Miranda (2004) e que possibilita ao aluno realizar a verificação de conformidade do algoritmo desenvolvido com base em valores pré-estabelecidos de entrada e saída.</w:t>
      </w:r>
      <w:r w:rsidR="00DE1501">
        <w:t xml:space="preserve"> </w:t>
      </w:r>
      <w:r>
        <w:t xml:space="preserve">O </w:t>
      </w:r>
      <w:proofErr w:type="gramStart"/>
      <w:r>
        <w:t>WebPortugol</w:t>
      </w:r>
      <w:proofErr w:type="gramEnd"/>
      <w:r>
        <w:t xml:space="preserve"> foi </w:t>
      </w:r>
      <w:r w:rsidR="00581E3C">
        <w:t>criado</w:t>
      </w:r>
      <w:r>
        <w:t xml:space="preserve"> em 2007 e vem sendo utilizado desde então na disciplina para auxiliar no aprendizado dos alunos.</w:t>
      </w:r>
    </w:p>
    <w:tbl>
      <w:tblPr>
        <w:tblW w:w="0" w:type="auto"/>
        <w:jc w:val="center"/>
        <w:tblInd w:w="1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22"/>
      </w:tblGrid>
      <w:tr w:rsidR="00B710F2" w:rsidTr="00625F55">
        <w:tblPrEx>
          <w:tblCellMar>
            <w:top w:w="0" w:type="dxa"/>
            <w:bottom w:w="0" w:type="dxa"/>
          </w:tblCellMar>
        </w:tblPrEx>
        <w:trPr>
          <w:trHeight w:val="7224"/>
          <w:jc w:val="center"/>
        </w:trPr>
        <w:tc>
          <w:tcPr>
            <w:tcW w:w="6722" w:type="dxa"/>
            <w:vAlign w:val="center"/>
          </w:tcPr>
          <w:p w:rsidR="00B710F2" w:rsidRDefault="007709F3" w:rsidP="00B710F2">
            <w:pPr>
              <w:pStyle w:val="1CorpodeTexto"/>
              <w:keepNext/>
              <w:ind w:firstLine="0"/>
              <w:jc w:val="center"/>
            </w:pPr>
            <w:r>
              <w:rPr>
                <w:noProof/>
              </w:rPr>
              <w:lastRenderedPageBreak/>
              <w:drawing>
                <wp:inline distT="0" distB="0" distL="0" distR="0" wp14:anchorId="1CE8A420" wp14:editId="23ED138D">
                  <wp:extent cx="4000500" cy="4467225"/>
                  <wp:effectExtent l="0" t="0" r="0" b="0"/>
                  <wp:docPr id="3" name="Imagem 3" descr="WebPortug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Portug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4467225"/>
                          </a:xfrm>
                          <a:prstGeom prst="rect">
                            <a:avLst/>
                          </a:prstGeom>
                          <a:noFill/>
                          <a:ln>
                            <a:noFill/>
                          </a:ln>
                        </pic:spPr>
                      </pic:pic>
                    </a:graphicData>
                  </a:graphic>
                </wp:inline>
              </w:drawing>
            </w:r>
          </w:p>
        </w:tc>
      </w:tr>
    </w:tbl>
    <w:p w:rsidR="004A07A3" w:rsidRPr="004A07A3" w:rsidRDefault="00DE1501" w:rsidP="004A07A3">
      <w:pPr>
        <w:pStyle w:val="Legenda"/>
        <w:ind w:left="1418"/>
      </w:pPr>
      <w:bookmarkStart w:id="18" w:name="_Toc312072394"/>
      <w:r>
        <w:t xml:space="preserve">Figura </w:t>
      </w:r>
      <w:r>
        <w:fldChar w:fldCharType="begin"/>
      </w:r>
      <w:r>
        <w:instrText xml:space="preserve"> SEQ Figura \* ARABIC </w:instrText>
      </w:r>
      <w:r>
        <w:fldChar w:fldCharType="separate"/>
      </w:r>
      <w:r w:rsidR="00B17405">
        <w:rPr>
          <w:noProof/>
        </w:rPr>
        <w:t>1</w:t>
      </w:r>
      <w:r>
        <w:fldChar w:fldCharType="end"/>
      </w:r>
      <w:r>
        <w:t xml:space="preserve">. </w:t>
      </w:r>
      <w:r w:rsidR="00B5312E">
        <w:t xml:space="preserve">Ferramenta </w:t>
      </w:r>
      <w:proofErr w:type="gramStart"/>
      <w:r>
        <w:t>WebPortugol</w:t>
      </w:r>
      <w:bookmarkEnd w:id="18"/>
      <w:proofErr w:type="gramEnd"/>
    </w:p>
    <w:p w:rsidR="00A04C19" w:rsidRDefault="00A04C19" w:rsidP="00A04C19">
      <w:pPr>
        <w:pStyle w:val="1CorpodeTexto"/>
      </w:pPr>
      <w:r>
        <w:t>Durante o primeiro semestre de 2009, um novo projeto foi iniciado tendo como base o</w:t>
      </w:r>
      <w:r w:rsidR="002C4D27">
        <w:t xml:space="preserve"> </w:t>
      </w:r>
      <w:proofErr w:type="gramStart"/>
      <w:r>
        <w:t>WebPortugol</w:t>
      </w:r>
      <w:proofErr w:type="gramEnd"/>
      <w:r>
        <w:t xml:space="preserve">. A proposta deste projeto era alterar a sintaxe utilizada pelo ambiente </w:t>
      </w:r>
      <w:proofErr w:type="gramStart"/>
      <w:r>
        <w:t>WebPortugol</w:t>
      </w:r>
      <w:proofErr w:type="gramEnd"/>
      <w:r>
        <w:t xml:space="preserve"> (denominada Portugol 1.1)  tornando-a mais próxima à sintaxe das linguagens C e PHP. O objetivo era reduzir o impacto sentido pelos alunos na transição do Portugol para estas linguagens.</w:t>
      </w:r>
    </w:p>
    <w:p w:rsidR="00A04C19" w:rsidRDefault="00F34B6B" w:rsidP="00A04C19">
      <w:pPr>
        <w:pStyle w:val="1CorpodeTexto"/>
      </w:pPr>
      <w:r>
        <w:t>A nova sintaxe foi cri</w:t>
      </w:r>
      <w:r w:rsidR="00914D6D">
        <w:t>ada e batizada de Portugol 2.0 e</w:t>
      </w:r>
      <w:r w:rsidR="004A07A3">
        <w:t>,</w:t>
      </w:r>
      <w:r w:rsidR="00914D6D">
        <w:t xml:space="preserve"> em decorrência das mudanças na sintaxe, optou-se por descontinuar o </w:t>
      </w:r>
      <w:proofErr w:type="gramStart"/>
      <w:r w:rsidR="00914D6D">
        <w:t>WebPortugol</w:t>
      </w:r>
      <w:proofErr w:type="gramEnd"/>
      <w:r w:rsidR="00914D6D">
        <w:t xml:space="preserve"> e construir um novo ambien</w:t>
      </w:r>
      <w:r w:rsidR="004A07A3">
        <w:t>te para dar suporte à linguagem</w:t>
      </w:r>
      <w:r w:rsidR="00914D6D">
        <w:t>. Desta forma surgiram duas novas ferramentas:</w:t>
      </w:r>
      <w:r w:rsidR="00B5312E">
        <w:t xml:space="preserve"> o </w:t>
      </w:r>
      <w:proofErr w:type="gramStart"/>
      <w:r w:rsidR="00B5312E">
        <w:t>PortugolCore</w:t>
      </w:r>
      <w:proofErr w:type="gramEnd"/>
      <w:r w:rsidR="00B5312E">
        <w:t xml:space="preserve"> e o PortugolStudio.</w:t>
      </w:r>
    </w:p>
    <w:p w:rsidR="00B5312E" w:rsidRDefault="00A04C19" w:rsidP="00B5312E">
      <w:pPr>
        <w:pStyle w:val="1CorpodeTexto"/>
      </w:pPr>
      <w:r>
        <w:t xml:space="preserve">O </w:t>
      </w:r>
      <w:proofErr w:type="gramStart"/>
      <w:r w:rsidR="00B5312E">
        <w:t>PortugolCore</w:t>
      </w:r>
      <w:proofErr w:type="gramEnd"/>
      <w:r w:rsidR="00B5312E">
        <w:t xml:space="preserve"> </w:t>
      </w:r>
      <w:r w:rsidR="00F34B6B">
        <w:t xml:space="preserve">compreende o núcleo da linguagem Portugol 2.0 e </w:t>
      </w:r>
      <w:r w:rsidR="00B5312E">
        <w:t xml:space="preserve">está internamente dividido em três partes: analisador sintático, analisador semântico e interpretador. Uma das </w:t>
      </w:r>
      <w:r w:rsidR="00F505D9">
        <w:t xml:space="preserve">principais </w:t>
      </w:r>
      <w:r w:rsidR="00B5312E">
        <w:t xml:space="preserve">vantagens deste núcleo é </w:t>
      </w:r>
      <w:r w:rsidR="00914D6D">
        <w:t xml:space="preserve">o fato de </w:t>
      </w:r>
      <w:r w:rsidR="00B5312E">
        <w:t xml:space="preserve">ele </w:t>
      </w:r>
      <w:r>
        <w:t>ser totalmente</w:t>
      </w:r>
      <w:r w:rsidR="00B5312E">
        <w:t xml:space="preserve"> </w:t>
      </w:r>
      <w:r>
        <w:t>independente do ambiente de desenvolvimento, permi</w:t>
      </w:r>
      <w:r w:rsidR="00F505D9">
        <w:t>tindo a sua utilização com outra</w:t>
      </w:r>
      <w:r>
        <w:t xml:space="preserve">s </w:t>
      </w:r>
      <w:r w:rsidR="00F505D9">
        <w:t>ferramentas desenvolvida</w:t>
      </w:r>
      <w:r>
        <w:t xml:space="preserve">s em Java. </w:t>
      </w:r>
    </w:p>
    <w:p w:rsidR="00B5312E" w:rsidRDefault="00F505D9" w:rsidP="00B5312E">
      <w:pPr>
        <w:pStyle w:val="1CorpodeTexto"/>
      </w:pPr>
      <w:r>
        <w:lastRenderedPageBreak/>
        <w:t xml:space="preserve">O </w:t>
      </w:r>
      <w:proofErr w:type="gramStart"/>
      <w:r w:rsidR="00B5312E">
        <w:t>PortugolStudio</w:t>
      </w:r>
      <w:proofErr w:type="gramEnd"/>
      <w:r>
        <w:t xml:space="preserve">, por sua vez, </w:t>
      </w:r>
      <w:r w:rsidR="00914D6D">
        <w:t xml:space="preserve">constitui o </w:t>
      </w:r>
      <w:r>
        <w:t xml:space="preserve">ambiente de desenvolvimento construído para permitir a criação e </w:t>
      </w:r>
      <w:r w:rsidR="007B392D">
        <w:t xml:space="preserve">a </w:t>
      </w:r>
      <w:r>
        <w:t xml:space="preserve">execução dos </w:t>
      </w:r>
      <w:r w:rsidR="0066568A">
        <w:t>programas</w:t>
      </w:r>
      <w:r>
        <w:t xml:space="preserve"> escritos em Portugol 2.0. O </w:t>
      </w:r>
      <w:proofErr w:type="gramStart"/>
      <w:r>
        <w:t>PortugolStudio</w:t>
      </w:r>
      <w:proofErr w:type="gramEnd"/>
      <w:r>
        <w:t xml:space="preserve"> </w:t>
      </w:r>
      <w:r w:rsidR="00B5312E">
        <w:t xml:space="preserve">possui </w:t>
      </w:r>
      <w:r>
        <w:t xml:space="preserve">todos </w:t>
      </w:r>
      <w:r w:rsidR="00B5312E">
        <w:t>os recursos básicos de</w:t>
      </w:r>
      <w:r w:rsidR="003C3D82">
        <w:t xml:space="preserve"> um</w:t>
      </w:r>
      <w:r>
        <w:t>a</w:t>
      </w:r>
      <w:r w:rsidR="003C3D82">
        <w:t xml:space="preserve"> </w:t>
      </w:r>
      <w:r>
        <w:t>IDE (</w:t>
      </w:r>
      <w:r w:rsidRPr="006A54FC">
        <w:rPr>
          <w:lang w:val="en-US"/>
        </w:rPr>
        <w:t>Integrated Development Environment</w:t>
      </w:r>
      <w:r>
        <w:t>)</w:t>
      </w:r>
      <w:r w:rsidR="003C3D82">
        <w:t>: manipulação d</w:t>
      </w:r>
      <w:r>
        <w:t>e</w:t>
      </w:r>
      <w:r w:rsidR="003C3D82">
        <w:t xml:space="preserve"> arquivos de código-fonte (abrir, salvar, desfazer, etc.), execução e interrupç</w:t>
      </w:r>
      <w:r>
        <w:t>ão de</w:t>
      </w:r>
      <w:r w:rsidR="003C3D82">
        <w:t xml:space="preserve"> </w:t>
      </w:r>
      <w:r w:rsidR="0066568A">
        <w:t>programas</w:t>
      </w:r>
      <w:r w:rsidR="003C3D82">
        <w:t xml:space="preserve">, </w:t>
      </w:r>
      <w:r w:rsidR="002C4D27">
        <w:t xml:space="preserve">console para </w:t>
      </w:r>
      <w:r w:rsidR="003C3D82">
        <w:t xml:space="preserve">entrada e </w:t>
      </w:r>
      <w:r w:rsidR="00D36796">
        <w:t>saída</w:t>
      </w:r>
      <w:r w:rsidR="003C3D82">
        <w:t xml:space="preserve"> </w:t>
      </w:r>
      <w:r w:rsidR="002C4D27">
        <w:t>de dado</w:t>
      </w:r>
      <w:r w:rsidR="003C3D82">
        <w:t xml:space="preserve">, </w:t>
      </w:r>
      <w:r w:rsidR="002C4D27">
        <w:t xml:space="preserve">console para exibição dos erros de compilação e de execução, </w:t>
      </w:r>
      <w:r w:rsidR="003C3D82" w:rsidRPr="006A54FC">
        <w:rPr>
          <w:lang w:val="en-US"/>
        </w:rPr>
        <w:t>Syntax Highlight</w:t>
      </w:r>
      <w:r w:rsidR="003C3D82">
        <w:t xml:space="preserve"> e </w:t>
      </w:r>
      <w:r w:rsidR="003C3D82" w:rsidRPr="006A54FC">
        <w:rPr>
          <w:lang w:val="en-US"/>
        </w:rPr>
        <w:t>Code Completion</w:t>
      </w:r>
      <w:r w:rsidR="00215BFE">
        <w:t xml:space="preserve"> (em fase ex</w:t>
      </w:r>
      <w:r w:rsidR="003C3D82">
        <w:t>perimental).</w:t>
      </w:r>
    </w:p>
    <w:tbl>
      <w:tblPr>
        <w:tblW w:w="0" w:type="auto"/>
        <w:jc w:val="center"/>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11"/>
      </w:tblGrid>
      <w:tr w:rsidR="003C3D82" w:rsidTr="00DD718E">
        <w:tblPrEx>
          <w:tblCellMar>
            <w:top w:w="0" w:type="dxa"/>
            <w:bottom w:w="0" w:type="dxa"/>
          </w:tblCellMar>
        </w:tblPrEx>
        <w:trPr>
          <w:trHeight w:val="8325"/>
          <w:jc w:val="center"/>
        </w:trPr>
        <w:tc>
          <w:tcPr>
            <w:tcW w:w="8711" w:type="dxa"/>
            <w:vAlign w:val="center"/>
          </w:tcPr>
          <w:p w:rsidR="003C3D82" w:rsidRDefault="007709F3" w:rsidP="008B7B13">
            <w:pPr>
              <w:pStyle w:val="1CorpodeTexto"/>
              <w:keepNext/>
              <w:ind w:firstLine="23"/>
              <w:jc w:val="center"/>
            </w:pPr>
            <w:r>
              <w:rPr>
                <w:noProof/>
              </w:rPr>
              <w:drawing>
                <wp:inline distT="0" distB="0" distL="0" distR="0" wp14:anchorId="5913DD57" wp14:editId="6A1F39A1">
                  <wp:extent cx="5219700" cy="5391150"/>
                  <wp:effectExtent l="0" t="0" r="0" b="0"/>
                  <wp:docPr id="4" name="Imagem 4" descr="Portugol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ugol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391150"/>
                          </a:xfrm>
                          <a:prstGeom prst="rect">
                            <a:avLst/>
                          </a:prstGeom>
                          <a:noFill/>
                          <a:ln>
                            <a:noFill/>
                          </a:ln>
                        </pic:spPr>
                      </pic:pic>
                    </a:graphicData>
                  </a:graphic>
                </wp:inline>
              </w:drawing>
            </w:r>
          </w:p>
        </w:tc>
      </w:tr>
    </w:tbl>
    <w:p w:rsidR="005148B4" w:rsidRDefault="003C3D82" w:rsidP="008D2987">
      <w:pPr>
        <w:pStyle w:val="Legenda"/>
        <w:ind w:left="567"/>
        <w:rPr>
          <w:noProof/>
        </w:rPr>
      </w:pPr>
      <w:bookmarkStart w:id="19" w:name="_Toc312072395"/>
      <w:r>
        <w:t xml:space="preserve">Figura </w:t>
      </w:r>
      <w:r>
        <w:fldChar w:fldCharType="begin"/>
      </w:r>
      <w:r>
        <w:instrText xml:space="preserve"> SEQ Figura \* ARABIC </w:instrText>
      </w:r>
      <w:r>
        <w:fldChar w:fldCharType="separate"/>
      </w:r>
      <w:r w:rsidR="00B17405">
        <w:rPr>
          <w:noProof/>
        </w:rPr>
        <w:t>2</w:t>
      </w:r>
      <w:r>
        <w:fldChar w:fldCharType="end"/>
      </w:r>
      <w:r>
        <w:t xml:space="preserve">. Ferramenta </w:t>
      </w:r>
      <w:proofErr w:type="gramStart"/>
      <w:r>
        <w:t>Portugol</w:t>
      </w:r>
      <w:r>
        <w:rPr>
          <w:noProof/>
        </w:rPr>
        <w:t>Studio</w:t>
      </w:r>
      <w:bookmarkEnd w:id="19"/>
      <w:proofErr w:type="gramEnd"/>
    </w:p>
    <w:p w:rsidR="0087042A" w:rsidRDefault="00E87EDF">
      <w:pPr>
        <w:pStyle w:val="3TtulodeSeo"/>
      </w:pPr>
      <w:r>
        <w:br w:type="page"/>
      </w:r>
      <w:bookmarkStart w:id="20" w:name="_Toc312072356"/>
      <w:r w:rsidR="0087042A">
        <w:lastRenderedPageBreak/>
        <w:t>PROBLEMATIZAÇÃO</w:t>
      </w:r>
      <w:bookmarkEnd w:id="20"/>
    </w:p>
    <w:p w:rsidR="0087042A" w:rsidRDefault="0087042A" w:rsidP="0037443B">
      <w:pPr>
        <w:pStyle w:val="3TtulodeSubseo1"/>
        <w:tabs>
          <w:tab w:val="clear" w:pos="1080"/>
          <w:tab w:val="left" w:pos="720"/>
        </w:tabs>
      </w:pPr>
      <w:bookmarkStart w:id="21" w:name="_Toc312072357"/>
      <w:r>
        <w:t>Formulação do Problema</w:t>
      </w:r>
      <w:bookmarkEnd w:id="21"/>
    </w:p>
    <w:p w:rsidR="00DC190B" w:rsidRDefault="00DA6EC1" w:rsidP="00DA6EC1">
      <w:pPr>
        <w:pStyle w:val="1CorpodeTexto"/>
      </w:pPr>
      <w:r>
        <w:t xml:space="preserve">A forma como o </w:t>
      </w:r>
      <w:proofErr w:type="gramStart"/>
      <w:r>
        <w:t>PortugolCore</w:t>
      </w:r>
      <w:proofErr w:type="gramEnd"/>
      <w:r>
        <w:t xml:space="preserve"> foi desenvolvido permite que ele seja facilmente integrado com outras ferramentas escritas em Java. No entanto ainda é impossível integrá-lo a ferramentas que tenham sido dese</w:t>
      </w:r>
      <w:r w:rsidR="00234423">
        <w:t>nvolvidas em outras linguagens de programação</w:t>
      </w:r>
      <w:r>
        <w:t>.</w:t>
      </w:r>
      <w:r w:rsidR="00DC190B">
        <w:t xml:space="preserve"> </w:t>
      </w:r>
      <w:r>
        <w:t xml:space="preserve">Esta </w:t>
      </w:r>
      <w:r w:rsidR="00234423">
        <w:t>limitação</w:t>
      </w:r>
      <w:r>
        <w:t xml:space="preserve"> </w:t>
      </w:r>
      <w:r w:rsidR="00234423">
        <w:t xml:space="preserve">diminui </w:t>
      </w:r>
      <w:r>
        <w:t xml:space="preserve">o potencial do </w:t>
      </w:r>
      <w:proofErr w:type="gramStart"/>
      <w:r>
        <w:t>PortugolCore</w:t>
      </w:r>
      <w:proofErr w:type="gramEnd"/>
      <w:r w:rsidR="00234423">
        <w:t xml:space="preserve"> </w:t>
      </w:r>
      <w:r w:rsidR="00397505">
        <w:t>em</w:t>
      </w:r>
      <w:r w:rsidR="00234423">
        <w:t xml:space="preserve"> contribuir com outros trabalhos</w:t>
      </w:r>
      <w:r w:rsidR="00914D6D">
        <w:t xml:space="preserve"> de pesquisa</w:t>
      </w:r>
      <w:r w:rsidR="00234423">
        <w:t>.</w:t>
      </w:r>
    </w:p>
    <w:p w:rsidR="00DA6EC1" w:rsidRDefault="007B392D" w:rsidP="00DA6EC1">
      <w:pPr>
        <w:pStyle w:val="1CorpodeTexto"/>
      </w:pPr>
      <w:r>
        <w:t xml:space="preserve">Este </w:t>
      </w:r>
      <w:r w:rsidR="00D3713C">
        <w:t>é o caso</w:t>
      </w:r>
      <w:r>
        <w:t>, por exemplo,</w:t>
      </w:r>
      <w:r w:rsidR="00D3713C">
        <w:t xml:space="preserve"> da ferramenta </w:t>
      </w:r>
      <w:proofErr w:type="spellStart"/>
      <w:r w:rsidR="00217C0F">
        <w:t>B</w:t>
      </w:r>
      <w:r w:rsidR="00990811">
        <w:t>ipide</w:t>
      </w:r>
      <w:proofErr w:type="spellEnd"/>
      <w:r w:rsidR="00D3713C">
        <w:t xml:space="preserve"> (</w:t>
      </w:r>
      <w:r w:rsidR="004202BA">
        <w:t>VIEIRA</w:t>
      </w:r>
      <w:r w:rsidR="00D3713C">
        <w:t xml:space="preserve">, </w:t>
      </w:r>
      <w:r w:rsidR="004202BA">
        <w:t>ZEFERINO</w:t>
      </w:r>
      <w:r w:rsidR="00D3713C">
        <w:t xml:space="preserve"> e </w:t>
      </w:r>
      <w:r w:rsidR="004202BA">
        <w:t>RAABE,</w:t>
      </w:r>
      <w:r w:rsidR="00D3713C">
        <w:t xml:space="preserve"> 200</w:t>
      </w:r>
      <w:r w:rsidR="00C94A86">
        <w:t>9</w:t>
      </w:r>
      <w:r w:rsidR="00D3713C">
        <w:t>) desenvolvida na UNIVALI</w:t>
      </w:r>
      <w:r w:rsidR="00DC190B">
        <w:t xml:space="preserve"> utilizando a linguagem </w:t>
      </w:r>
      <w:r w:rsidR="00D3713C">
        <w:t>C#</w:t>
      </w:r>
      <w:r w:rsidR="00DC190B">
        <w:t xml:space="preserve"> e na qual existe o</w:t>
      </w:r>
      <w:r w:rsidR="00397505">
        <w:t xml:space="preserve"> interesse do grupo de pesquisa em </w:t>
      </w:r>
      <w:r w:rsidR="00DC190B">
        <w:t xml:space="preserve">permitir que a ferramenta reconheça a sintaxe do Portugol 2.0 utilizando as </w:t>
      </w:r>
      <w:r w:rsidR="00397505">
        <w:t xml:space="preserve">funcionalidades disponibilizadas pelo </w:t>
      </w:r>
      <w:proofErr w:type="gramStart"/>
      <w:r w:rsidR="00397505">
        <w:t>PortugolCore</w:t>
      </w:r>
      <w:proofErr w:type="gramEnd"/>
      <w:r w:rsidR="00DC190B">
        <w:t>.</w:t>
      </w:r>
    </w:p>
    <w:p w:rsidR="007B392D" w:rsidRDefault="00266927">
      <w:pPr>
        <w:pStyle w:val="1CorpodeTexto"/>
      </w:pPr>
      <w:r>
        <w:t xml:space="preserve">Além disto, </w:t>
      </w:r>
      <w:r w:rsidR="007B392D">
        <w:t xml:space="preserve">o </w:t>
      </w:r>
      <w:proofErr w:type="gramStart"/>
      <w:r w:rsidR="007B392D">
        <w:t>PortugolCore</w:t>
      </w:r>
      <w:proofErr w:type="gramEnd"/>
      <w:r w:rsidR="007B392D">
        <w:t xml:space="preserve"> não possui</w:t>
      </w:r>
      <w:r w:rsidR="00055A02">
        <w:t xml:space="preserve"> uma documentação que detalhe </w:t>
      </w:r>
      <w:r w:rsidR="00815243">
        <w:t>sua</w:t>
      </w:r>
      <w:r w:rsidR="00055A02">
        <w:t xml:space="preserve"> </w:t>
      </w:r>
      <w:r w:rsidR="00D714F9">
        <w:t>organização</w:t>
      </w:r>
      <w:r w:rsidR="00815243">
        <w:t xml:space="preserve"> interna</w:t>
      </w:r>
      <w:r>
        <w:t xml:space="preserve"> </w:t>
      </w:r>
      <w:r w:rsidR="00DC190B">
        <w:t xml:space="preserve">e as funcionalidades </w:t>
      </w:r>
      <w:r w:rsidR="00055A02">
        <w:t>que ele oferece</w:t>
      </w:r>
      <w:r w:rsidR="007B392D">
        <w:t>, dificultando</w:t>
      </w:r>
      <w:r w:rsidR="00DC0F29">
        <w:t xml:space="preserve"> </w:t>
      </w:r>
      <w:r w:rsidR="007B392D">
        <w:t>desta forma</w:t>
      </w:r>
      <w:r w:rsidR="00DC190B">
        <w:t>,</w:t>
      </w:r>
      <w:r w:rsidR="007B392D">
        <w:t xml:space="preserve"> até mesmo a integração com outras aplicações escritas em Java.</w:t>
      </w:r>
    </w:p>
    <w:p w:rsidR="0087042A" w:rsidRDefault="007B392D">
      <w:pPr>
        <w:pStyle w:val="1CorpodeTexto"/>
      </w:pPr>
      <w:r>
        <w:t xml:space="preserve">Por fim, as </w:t>
      </w:r>
      <w:r w:rsidR="00DC0F29">
        <w:t>falhas (bugs)</w:t>
      </w:r>
      <w:r w:rsidR="00914D6D">
        <w:t xml:space="preserve"> </w:t>
      </w:r>
      <w:r>
        <w:t xml:space="preserve">ainda </w:t>
      </w:r>
      <w:r w:rsidR="00DC0F29">
        <w:t xml:space="preserve">existentes </w:t>
      </w:r>
      <w:r>
        <w:t xml:space="preserve">no </w:t>
      </w:r>
      <w:proofErr w:type="gramStart"/>
      <w:r>
        <w:t>PortugolCore</w:t>
      </w:r>
      <w:proofErr w:type="gramEnd"/>
      <w:r w:rsidR="00914D6D">
        <w:t xml:space="preserve">, tanto na execução de </w:t>
      </w:r>
      <w:r w:rsidR="0066568A">
        <w:t>programas</w:t>
      </w:r>
      <w:r w:rsidR="00914D6D">
        <w:t xml:space="preserve"> quanto na detecção de erros sintáticos e semânticos, </w:t>
      </w:r>
      <w:r w:rsidR="00036CCD">
        <w:t xml:space="preserve">ainda </w:t>
      </w:r>
      <w:r>
        <w:t>inviabilizam o s</w:t>
      </w:r>
      <w:r w:rsidR="00914D6D">
        <w:t>eu</w:t>
      </w:r>
      <w:r w:rsidR="00DC0F29">
        <w:t xml:space="preserve"> </w:t>
      </w:r>
      <w:r w:rsidR="00914D6D">
        <w:t>uso efetivo</w:t>
      </w:r>
      <w:r w:rsidR="00DC0F29">
        <w:t>.</w:t>
      </w:r>
    </w:p>
    <w:p w:rsidR="0037443B" w:rsidRDefault="0037443B" w:rsidP="0037443B">
      <w:pPr>
        <w:pStyle w:val="3TtulodeSubseo1"/>
        <w:numPr>
          <w:ilvl w:val="2"/>
          <w:numId w:val="1"/>
        </w:numPr>
        <w:tabs>
          <w:tab w:val="clear" w:pos="1080"/>
          <w:tab w:val="left" w:pos="720"/>
        </w:tabs>
      </w:pPr>
      <w:bookmarkStart w:id="22" w:name="_Toc312072358"/>
      <w:r>
        <w:t>Solução Proposta</w:t>
      </w:r>
      <w:bookmarkEnd w:id="22"/>
    </w:p>
    <w:p w:rsidR="00266927" w:rsidRDefault="00DC0F29" w:rsidP="00266927">
      <w:pPr>
        <w:pStyle w:val="1CorpodeTexto"/>
      </w:pPr>
      <w:r>
        <w:t xml:space="preserve">Primeiramente serão corrigidas o máximo possível de falhas existentes no </w:t>
      </w:r>
      <w:proofErr w:type="gramStart"/>
      <w:r>
        <w:t>PortugolCore</w:t>
      </w:r>
      <w:proofErr w:type="gramEnd"/>
      <w:r>
        <w:t xml:space="preserve"> de modo a obter-se uma versão estável do mesmo.</w:t>
      </w:r>
    </w:p>
    <w:p w:rsidR="00266927" w:rsidRDefault="00DC0F29" w:rsidP="00266927">
      <w:pPr>
        <w:pStyle w:val="1CorpodeTexto"/>
      </w:pPr>
      <w:r>
        <w:t>Logo após, ele será aprimorado para permitir a integração com outras linguagens. Este aprimoramento será realizado utilizando uma das tecnologias/técnicas a serem pesquisadas no decorrer do trabalho.</w:t>
      </w:r>
    </w:p>
    <w:p w:rsidR="0087042A" w:rsidRDefault="00DC0F29">
      <w:pPr>
        <w:pStyle w:val="1CorpodeTexto"/>
      </w:pPr>
      <w:r>
        <w:t>Por último será gerada uma documentação detalhando os aspectos discutidos anteriormente e a mesma será disponibilizada juntamente com o código-fonte à</w:t>
      </w:r>
      <w:r w:rsidR="00266927">
        <w:t xml:space="preserve"> comunidade científica </w:t>
      </w:r>
      <w:r>
        <w:t xml:space="preserve">através de um repositório de projetos </w:t>
      </w:r>
      <w:proofErr w:type="gramStart"/>
      <w:r>
        <w:t>OpenSource</w:t>
      </w:r>
      <w:proofErr w:type="gramEnd"/>
      <w:r>
        <w:t>.</w:t>
      </w:r>
    </w:p>
    <w:p w:rsidR="0087042A" w:rsidRDefault="00E87EDF">
      <w:pPr>
        <w:pStyle w:val="3TtulodeSeo"/>
      </w:pPr>
      <w:r>
        <w:br w:type="page"/>
      </w:r>
      <w:bookmarkStart w:id="23" w:name="_Toc312072359"/>
      <w:r w:rsidR="0087042A">
        <w:lastRenderedPageBreak/>
        <w:t>OBJETIVOS</w:t>
      </w:r>
      <w:bookmarkEnd w:id="23"/>
    </w:p>
    <w:p w:rsidR="0087042A" w:rsidRDefault="0087042A" w:rsidP="004F2803">
      <w:pPr>
        <w:pStyle w:val="3TtulodeSubseo1"/>
        <w:tabs>
          <w:tab w:val="clear" w:pos="1080"/>
          <w:tab w:val="left" w:pos="720"/>
        </w:tabs>
      </w:pPr>
      <w:bookmarkStart w:id="24" w:name="_Toc312072360"/>
      <w:r>
        <w:t>Objetivo Geral</w:t>
      </w:r>
      <w:bookmarkEnd w:id="24"/>
    </w:p>
    <w:p w:rsidR="0087042A" w:rsidRDefault="002C184A">
      <w:pPr>
        <w:pStyle w:val="1CorpodeTexto"/>
      </w:pPr>
      <w:r>
        <w:t xml:space="preserve">Adaptar o </w:t>
      </w:r>
      <w:proofErr w:type="gramStart"/>
      <w:r>
        <w:t>PortugolCore</w:t>
      </w:r>
      <w:proofErr w:type="gramEnd"/>
      <w:r>
        <w:t xml:space="preserve"> provendo mecanismos de integração com ferramentas desenvolvidas em outras linguagens de programação</w:t>
      </w:r>
      <w:r w:rsidR="0087042A">
        <w:t>.</w:t>
      </w:r>
    </w:p>
    <w:p w:rsidR="0087042A" w:rsidRDefault="0087042A" w:rsidP="004F2803">
      <w:pPr>
        <w:pStyle w:val="3TtulodeSubseo1"/>
        <w:tabs>
          <w:tab w:val="clear" w:pos="1080"/>
          <w:tab w:val="left" w:pos="720"/>
        </w:tabs>
      </w:pPr>
      <w:bookmarkStart w:id="25" w:name="_Toc312072361"/>
      <w:r>
        <w:t>Objetivos Específicos</w:t>
      </w:r>
      <w:bookmarkEnd w:id="25"/>
    </w:p>
    <w:p w:rsidR="002C184A" w:rsidRDefault="002C184A" w:rsidP="002C184A">
      <w:pPr>
        <w:pStyle w:val="1Listadeitenscommarcadores"/>
      </w:pPr>
      <w:r>
        <w:t xml:space="preserve">Concluir a implementação do </w:t>
      </w:r>
      <w:proofErr w:type="gramStart"/>
      <w:r>
        <w:t>PortugolCore</w:t>
      </w:r>
      <w:proofErr w:type="gramEnd"/>
      <w:r>
        <w:t>, corrigindo as falhas encontradas;</w:t>
      </w:r>
    </w:p>
    <w:p w:rsidR="002C184A" w:rsidRDefault="002C184A" w:rsidP="002C184A">
      <w:pPr>
        <w:pStyle w:val="1Listadeitenscommarcadores"/>
      </w:pPr>
      <w:r>
        <w:t>Pesquisar os métodos de integração entre a linguagem Java e outras linguagens;</w:t>
      </w:r>
    </w:p>
    <w:p w:rsidR="002C184A" w:rsidRDefault="002C184A" w:rsidP="002C184A">
      <w:pPr>
        <w:pStyle w:val="1Listadeitenscommarcadores"/>
      </w:pPr>
      <w:r>
        <w:t>Realizar estudos de caso que evidenciem as possibilidades de integração com outras ferramentas;</w:t>
      </w:r>
    </w:p>
    <w:p w:rsidR="002C184A" w:rsidRDefault="002C184A" w:rsidP="002C184A">
      <w:pPr>
        <w:pStyle w:val="1Listadeitenscommarcadores"/>
      </w:pPr>
      <w:r>
        <w:t xml:space="preserve">Documentar o </w:t>
      </w:r>
      <w:proofErr w:type="gramStart"/>
      <w:r>
        <w:t>PortugolCore</w:t>
      </w:r>
      <w:proofErr w:type="gramEnd"/>
      <w:r>
        <w:t>;</w:t>
      </w:r>
      <w:r w:rsidR="000F7295">
        <w:t xml:space="preserve"> e</w:t>
      </w:r>
    </w:p>
    <w:p w:rsidR="0087042A" w:rsidRDefault="002C184A" w:rsidP="002C184A">
      <w:pPr>
        <w:pStyle w:val="1Listadeitenscommarcadores"/>
      </w:pPr>
      <w:r>
        <w:t xml:space="preserve">Disponibilizar o </w:t>
      </w:r>
      <w:proofErr w:type="gramStart"/>
      <w:r>
        <w:t>PortugolCore</w:t>
      </w:r>
      <w:proofErr w:type="gramEnd"/>
      <w:r>
        <w:t xml:space="preserve"> e sua documentação em um servidor de projetos OpenSource</w:t>
      </w:r>
      <w:r w:rsidR="000F7295">
        <w:t>.</w:t>
      </w:r>
    </w:p>
    <w:p w:rsidR="00D134DF" w:rsidRDefault="00D134DF" w:rsidP="00D134DF">
      <w:pPr>
        <w:pStyle w:val="3TtulodeSeo"/>
      </w:pPr>
      <w:bookmarkStart w:id="26" w:name="_Toc312072362"/>
      <w:r>
        <w:t>METODOLOGIA</w:t>
      </w:r>
      <w:bookmarkEnd w:id="26"/>
    </w:p>
    <w:p w:rsidR="006A6F22" w:rsidRDefault="00A56537">
      <w:pPr>
        <w:pStyle w:val="1CorpodeTexto"/>
      </w:pPr>
      <w:r>
        <w:t>Durante</w:t>
      </w:r>
      <w:r w:rsidR="001519DD">
        <w:t xml:space="preserve"> deste trabalho foi realizada uma pesquisa bibliográfica </w:t>
      </w:r>
      <w:r>
        <w:t xml:space="preserve">buscando identificar </w:t>
      </w:r>
      <w:r w:rsidR="001519DD">
        <w:t xml:space="preserve">as principais tecnologias </w:t>
      </w:r>
      <w:r>
        <w:t>existentes para a</w:t>
      </w:r>
      <w:r w:rsidR="001519DD">
        <w:t xml:space="preserve"> integração entre sistemas. A pesquisa foi realizada </w:t>
      </w:r>
      <w:r w:rsidR="006A6F22">
        <w:t>através da leitura</w:t>
      </w:r>
      <w:r w:rsidR="001519DD">
        <w:t xml:space="preserve"> </w:t>
      </w:r>
      <w:r w:rsidR="006A6F22">
        <w:t xml:space="preserve">de </w:t>
      </w:r>
      <w:r w:rsidR="001519DD">
        <w:t xml:space="preserve">livros </w:t>
      </w:r>
      <w:r w:rsidR="006A6F22">
        <w:t xml:space="preserve">relacionados ao tema e através de </w:t>
      </w:r>
      <w:r w:rsidR="00CB5D8A">
        <w:t>buscas</w:t>
      </w:r>
      <w:r w:rsidR="006A6F22">
        <w:t xml:space="preserve"> na Internet, na qual foram analisados artigos científicos e trabalhos similares também relacionados ao tema.</w:t>
      </w:r>
    </w:p>
    <w:p w:rsidR="0087042A" w:rsidRDefault="00311E15">
      <w:pPr>
        <w:pStyle w:val="1CorpodeTexto"/>
      </w:pPr>
      <w:r>
        <w:t>A</w:t>
      </w:r>
      <w:r w:rsidR="00D7692C">
        <w:t xml:space="preserve">s tecnologias pesquisadas </w:t>
      </w:r>
      <w:r>
        <w:t>foram</w:t>
      </w:r>
      <w:r w:rsidR="00D7692C">
        <w:t xml:space="preserve"> </w:t>
      </w:r>
      <w:r>
        <w:t xml:space="preserve">analisadas com intuito de identificar a melhor alternativa de integração para ser utilizada com o </w:t>
      </w:r>
      <w:proofErr w:type="gramStart"/>
      <w:r>
        <w:t>PortugolCore</w:t>
      </w:r>
      <w:proofErr w:type="gramEnd"/>
      <w:r>
        <w:t>. A escolha foi feita analisando para cada tecnol</w:t>
      </w:r>
      <w:r w:rsidR="00BA4A52">
        <w:t>ogia pesquisada,</w:t>
      </w:r>
      <w:r>
        <w:t xml:space="preserve"> se a mesma atendia os requisitos de integração </w:t>
      </w:r>
      <w:r w:rsidR="00EB4A71">
        <w:t xml:space="preserve">exigidos pelo </w:t>
      </w:r>
      <w:proofErr w:type="gramStart"/>
      <w:r w:rsidR="00EB4A71">
        <w:t>PortugolCore</w:t>
      </w:r>
      <w:proofErr w:type="gramEnd"/>
      <w:r w:rsidR="00BF0EBE">
        <w:t>.</w:t>
      </w:r>
      <w:r w:rsidR="000E65A8">
        <w:t xml:space="preserve"> </w:t>
      </w:r>
    </w:p>
    <w:p w:rsidR="00BA4A52" w:rsidRDefault="009F034A">
      <w:pPr>
        <w:pStyle w:val="1CorpodeTexto"/>
      </w:pPr>
      <w:r w:rsidRPr="009F034A">
        <w:t>A tecnologia escolhida para o projeto do sistema foi a arquitetura CORBA</w:t>
      </w:r>
      <w:proofErr w:type="gramStart"/>
      <w:r w:rsidR="00C8340B">
        <w:t xml:space="preserve"> pois</w:t>
      </w:r>
      <w:proofErr w:type="gramEnd"/>
      <w:r w:rsidR="00C8340B">
        <w:t xml:space="preserve"> atendia a todos os requisitos de integração estabelecidos (Interoperabilidade, Reusabilidade, Licença e Documentação)</w:t>
      </w:r>
      <w:r w:rsidRPr="009F034A">
        <w:t xml:space="preserve">. O projeto do sistema foi realizado </w:t>
      </w:r>
      <w:r w:rsidR="00EB4A71" w:rsidRPr="009F034A">
        <w:t xml:space="preserve">utilizando </w:t>
      </w:r>
      <w:r w:rsidRPr="009F034A">
        <w:t xml:space="preserve">descrição textual e </w:t>
      </w:r>
      <w:r w:rsidR="00C8340B">
        <w:t>figuras ilustrativas.</w:t>
      </w:r>
    </w:p>
    <w:p w:rsidR="00207849" w:rsidRDefault="00207849">
      <w:pPr>
        <w:pStyle w:val="1CorpodeTexto"/>
      </w:pPr>
    </w:p>
    <w:p w:rsidR="008F1704" w:rsidRDefault="008F1704" w:rsidP="008F1704">
      <w:pPr>
        <w:pStyle w:val="3TtulodeSeo"/>
      </w:pPr>
      <w:bookmarkStart w:id="27" w:name="_Toc68238741"/>
      <w:bookmarkStart w:id="28" w:name="_Toc312072363"/>
      <w:r>
        <w:lastRenderedPageBreak/>
        <w:t>ESTRUTURA DO TRABALHO</w:t>
      </w:r>
      <w:bookmarkEnd w:id="28"/>
    </w:p>
    <w:p w:rsidR="00F6040A" w:rsidRDefault="00D866C1">
      <w:pPr>
        <w:pStyle w:val="1CorpodeTexto"/>
      </w:pPr>
      <w:r w:rsidRPr="00D866C1">
        <w:t xml:space="preserve">Este documento está estruturado em quatro capítulos. O Capítulo 1, Introdução, apresentou uma visão geral do trabalho. </w:t>
      </w:r>
    </w:p>
    <w:p w:rsidR="00FE42E8" w:rsidRDefault="004B2E59" w:rsidP="00FE42E8">
      <w:pPr>
        <w:pStyle w:val="1CorpodeTexto"/>
      </w:pPr>
      <w:r>
        <w:t>O</w:t>
      </w:r>
      <w:r w:rsidR="00D866C1" w:rsidRPr="00D866C1">
        <w:t xml:space="preserve"> Capítulo 2, Fundamentação Teórica, </w:t>
      </w:r>
      <w:r w:rsidR="00F6040A">
        <w:t>na primeira parte</w:t>
      </w:r>
      <w:r w:rsidR="009B1C87">
        <w:t>,</w:t>
      </w:r>
      <w:r w:rsidR="00F6040A">
        <w:t xml:space="preserve"> </w:t>
      </w:r>
      <w:r w:rsidR="00D866C1" w:rsidRPr="00D866C1">
        <w:t xml:space="preserve">apresenta uma </w:t>
      </w:r>
      <w:r w:rsidR="00D866C1">
        <w:t>visão geral</w:t>
      </w:r>
      <w:r w:rsidR="00872D67">
        <w:t xml:space="preserve"> das funcionalidades</w:t>
      </w:r>
      <w:r w:rsidR="00D866C1">
        <w:t xml:space="preserve"> do </w:t>
      </w:r>
      <w:proofErr w:type="gramStart"/>
      <w:r w:rsidR="00D866C1">
        <w:t>PortugolCore</w:t>
      </w:r>
      <w:proofErr w:type="gramEnd"/>
      <w:r w:rsidR="00594597">
        <w:t>,</w:t>
      </w:r>
      <w:r w:rsidR="00EB77BC">
        <w:t xml:space="preserve"> juntamente com um exemplo de integração em Java. </w:t>
      </w:r>
      <w:r>
        <w:t>N</w:t>
      </w:r>
      <w:r w:rsidR="009B1C87">
        <w:t xml:space="preserve">a segunda parte, é feito um levantamento dos requisitos de integração que se espera obter das tecnologias a serem pesquisadas. </w:t>
      </w:r>
      <w:r w:rsidR="005272BA">
        <w:t xml:space="preserve">Na terceira parte </w:t>
      </w:r>
      <w:r w:rsidR="009B1C87">
        <w:t xml:space="preserve">é realizada </w:t>
      </w:r>
      <w:r>
        <w:t xml:space="preserve">a pesquisa bibliográfica </w:t>
      </w:r>
      <w:r w:rsidR="005F5AED">
        <w:t>de algumas</w:t>
      </w:r>
      <w:r>
        <w:t xml:space="preserve"> tecnologias de integração entre sistemas</w:t>
      </w:r>
      <w:r w:rsidR="00594597">
        <w:t>,</w:t>
      </w:r>
      <w:r w:rsidR="009B1C87">
        <w:t xml:space="preserve"> descrevendo suas principais características. </w:t>
      </w:r>
      <w:r w:rsidR="00207849">
        <w:t>Por último</w:t>
      </w:r>
      <w:r w:rsidR="00160195">
        <w:t>,</w:t>
      </w:r>
      <w:r w:rsidR="00FE42E8">
        <w:t xml:space="preserve"> é feita uma análise comparativa entre estas tecnologias, aonde uma delas é escolhida para ser utilizada no projet</w:t>
      </w:r>
      <w:r w:rsidR="00207849">
        <w:t>o.</w:t>
      </w:r>
    </w:p>
    <w:p w:rsidR="00EB669C" w:rsidRDefault="00FE42E8" w:rsidP="00FE42E8">
      <w:pPr>
        <w:pStyle w:val="1CorpodeTexto"/>
      </w:pPr>
      <w:r>
        <w:t>O</w:t>
      </w:r>
      <w:r w:rsidR="00D866C1" w:rsidRPr="00D866C1">
        <w:t xml:space="preserve"> Capít</w:t>
      </w:r>
      <w:r w:rsidR="00D866C1">
        <w:t>ulo 3</w:t>
      </w:r>
      <w:r w:rsidR="00EB77BC">
        <w:t xml:space="preserve">, </w:t>
      </w:r>
      <w:r w:rsidR="00D8094C">
        <w:t xml:space="preserve">Projeto, </w:t>
      </w:r>
      <w:r w:rsidR="000B411D">
        <w:t>na primeira parte</w:t>
      </w:r>
      <w:r w:rsidR="00F86214">
        <w:t>,</w:t>
      </w:r>
      <w:r w:rsidR="000B411D">
        <w:t xml:space="preserve"> apresenta</w:t>
      </w:r>
      <w:r w:rsidR="000B411D" w:rsidRPr="009B1C87">
        <w:t xml:space="preserve"> uma </w:t>
      </w:r>
      <w:r w:rsidR="000B411D">
        <w:t xml:space="preserve">pesquisa mais aprofundada da arquitetura CORBA, com o intuito de obter o conhecimento necessário para a modelagem do projeto. A segunda parte </w:t>
      </w:r>
      <w:r w:rsidR="00CA075A">
        <w:t xml:space="preserve">apresenta </w:t>
      </w:r>
      <w:r w:rsidR="00D8094C">
        <w:t xml:space="preserve">o projeto do </w:t>
      </w:r>
      <w:r w:rsidR="00210126" w:rsidRPr="00210126">
        <w:t>sistema a ser desenvolvido</w:t>
      </w:r>
      <w:r w:rsidR="009B18B0">
        <w:t xml:space="preserve"> e </w:t>
      </w:r>
      <w:r w:rsidR="00210126" w:rsidRPr="00210126">
        <w:t xml:space="preserve">discute como será </w:t>
      </w:r>
      <w:proofErr w:type="gramStart"/>
      <w:r w:rsidR="00210126" w:rsidRPr="00210126">
        <w:t>implementado</w:t>
      </w:r>
      <w:proofErr w:type="gramEnd"/>
      <w:r w:rsidR="00210126" w:rsidRPr="00210126">
        <w:t xml:space="preserve"> o sistema proposto, apresentando a metodologia a </w:t>
      </w:r>
      <w:r w:rsidR="00F86214">
        <w:t xml:space="preserve">ser utilizada no desenvolvimento. Por fim, é </w:t>
      </w:r>
      <w:r w:rsidR="00B95CFC">
        <w:t xml:space="preserve">feito o planejamento e o cronograma das atividades previstas para o </w:t>
      </w:r>
      <w:r w:rsidR="00210126" w:rsidRPr="00210126">
        <w:t xml:space="preserve">TCC II. </w:t>
      </w:r>
    </w:p>
    <w:p w:rsidR="0087042A" w:rsidRPr="00FE42E8" w:rsidRDefault="00210126" w:rsidP="00FE42E8">
      <w:pPr>
        <w:pStyle w:val="1CorpodeTexto"/>
      </w:pPr>
      <w:r w:rsidRPr="00210126">
        <w:t>Concluindo, no Capítulo 4, apresentam-se as considerações finais, onde são abordados os resultados preliminares</w:t>
      </w:r>
      <w:r w:rsidR="00EB669C">
        <w:t xml:space="preserve"> do trabalho</w:t>
      </w:r>
      <w:r w:rsidR="0044045A">
        <w:t xml:space="preserve">. </w:t>
      </w:r>
      <w:r w:rsidR="00086D63" w:rsidRPr="00086D63">
        <w:t>O texto ainda inclui dois apêndices que complementam as informações apresentadas no trabalho</w:t>
      </w:r>
      <w:r w:rsidR="00086D63">
        <w:t>.</w:t>
      </w:r>
    </w:p>
    <w:p w:rsidR="00A17287" w:rsidRDefault="00E337E0" w:rsidP="008457C8">
      <w:pPr>
        <w:pStyle w:val="3TtulodeCaptulo"/>
        <w:numPr>
          <w:ilvl w:val="0"/>
          <w:numId w:val="31"/>
        </w:numPr>
        <w:ind w:left="426"/>
      </w:pPr>
      <w:r>
        <w:br w:type="page"/>
      </w:r>
      <w:bookmarkStart w:id="29" w:name="_Toc312072364"/>
      <w:r w:rsidR="008C39D4">
        <w:lastRenderedPageBreak/>
        <w:t>FUNDAMENTAÇÃO TEÓRICA</w:t>
      </w:r>
      <w:bookmarkEnd w:id="29"/>
    </w:p>
    <w:p w:rsidR="002C4A21" w:rsidRDefault="00F64419">
      <w:pPr>
        <w:pStyle w:val="1CorpodeTexto"/>
      </w:pPr>
      <w:r>
        <w:t>Este capítulo apresenta os temas relevantes a este trabalho</w:t>
      </w:r>
      <w:r w:rsidR="00E61AE5">
        <w:t xml:space="preserve">. Na primeira parte é </w:t>
      </w:r>
      <w:r w:rsidR="00E61AE5" w:rsidRPr="00D866C1">
        <w:t>apresenta</w:t>
      </w:r>
      <w:r w:rsidR="00E61AE5">
        <w:t xml:space="preserve">da </w:t>
      </w:r>
      <w:r w:rsidR="00E61AE5" w:rsidRPr="00D866C1">
        <w:t xml:space="preserve">uma </w:t>
      </w:r>
      <w:r w:rsidR="00E61AE5">
        <w:t xml:space="preserve">visão geral das funcionalidades do </w:t>
      </w:r>
      <w:proofErr w:type="gramStart"/>
      <w:r w:rsidR="00E61AE5">
        <w:t>PortugolCore</w:t>
      </w:r>
      <w:proofErr w:type="gramEnd"/>
      <w:r w:rsidR="00101784">
        <w:t>,</w:t>
      </w:r>
      <w:r w:rsidR="00E61AE5">
        <w:t xml:space="preserve"> juntamente com um exemplo de integração em Java. Na segunda parte, é feito um levantamento dos requisitos de integração que se espera obter das tecnologias a serem pesquisadas. Na terceira parte</w:t>
      </w:r>
      <w:r w:rsidR="00101784">
        <w:t>,</w:t>
      </w:r>
      <w:r w:rsidR="00E61AE5">
        <w:t xml:space="preserve"> é realizada a pesquisa bibliográfica de algumas tecnologias de integração entre sistemas</w:t>
      </w:r>
      <w:r w:rsidR="00101784">
        <w:t>,</w:t>
      </w:r>
      <w:r w:rsidR="00E61AE5">
        <w:t xml:space="preserve"> descrevendo suas principais características.</w:t>
      </w:r>
      <w:r w:rsidR="00395CD8" w:rsidRPr="00395CD8">
        <w:t xml:space="preserve"> </w:t>
      </w:r>
      <w:r w:rsidR="00395CD8">
        <w:t>Por último, é feita uma análise comparativa entre estas tecnologias, aonde uma delas é escolhida para ser utilizada no projeto</w:t>
      </w:r>
      <w:r w:rsidR="00E61AE5" w:rsidRPr="00D866C1">
        <w:t>.</w:t>
      </w:r>
    </w:p>
    <w:p w:rsidR="007257E2" w:rsidRPr="007257E2" w:rsidRDefault="007257E2" w:rsidP="007257E2">
      <w:pPr>
        <w:pStyle w:val="PargrafodaLista"/>
        <w:numPr>
          <w:ilvl w:val="0"/>
          <w:numId w:val="5"/>
        </w:numPr>
        <w:tabs>
          <w:tab w:val="left" w:pos="540"/>
        </w:tabs>
        <w:spacing w:before="360"/>
        <w:outlineLvl w:val="1"/>
        <w:rPr>
          <w:b/>
          <w:vanish/>
          <w:sz w:val="28"/>
          <w:szCs w:val="20"/>
        </w:rPr>
      </w:pPr>
    </w:p>
    <w:p w:rsidR="007257E2" w:rsidRPr="007257E2" w:rsidRDefault="007257E2" w:rsidP="007257E2">
      <w:pPr>
        <w:pStyle w:val="PargrafodaLista"/>
        <w:numPr>
          <w:ilvl w:val="0"/>
          <w:numId w:val="5"/>
        </w:numPr>
        <w:tabs>
          <w:tab w:val="left" w:pos="540"/>
        </w:tabs>
        <w:spacing w:before="360"/>
        <w:outlineLvl w:val="1"/>
        <w:rPr>
          <w:b/>
          <w:vanish/>
          <w:sz w:val="28"/>
          <w:szCs w:val="20"/>
        </w:rPr>
      </w:pPr>
    </w:p>
    <w:p w:rsidR="00FE7D6B" w:rsidRDefault="006D4BAC" w:rsidP="001F214D">
      <w:pPr>
        <w:pStyle w:val="3TtulodeSeo"/>
        <w:numPr>
          <w:ilvl w:val="1"/>
          <w:numId w:val="5"/>
        </w:numPr>
        <w:ind w:left="578" w:hanging="578"/>
      </w:pPr>
      <w:bookmarkStart w:id="30" w:name="_Ref309483881"/>
      <w:bookmarkStart w:id="31" w:name="_Toc312072365"/>
      <w:r>
        <w:t>VISÃO GERAL DO PORTUGOLCORE</w:t>
      </w:r>
      <w:bookmarkEnd w:id="30"/>
      <w:bookmarkEnd w:id="31"/>
    </w:p>
    <w:p w:rsidR="00FD2BCA" w:rsidRDefault="00F64419" w:rsidP="00FD2BCA">
      <w:pPr>
        <w:pStyle w:val="1CorpodeTexto"/>
      </w:pPr>
      <w:r>
        <w:t xml:space="preserve">O </w:t>
      </w:r>
      <w:proofErr w:type="gramStart"/>
      <w:r>
        <w:t>PortugolCore</w:t>
      </w:r>
      <w:proofErr w:type="gramEnd"/>
      <w:r>
        <w:t xml:space="preserve"> surgiu durante o primeiro semestre de 2009 </w:t>
      </w:r>
      <w:r w:rsidR="007429C6">
        <w:t xml:space="preserve">a partir  de um projeto de pesquisa na UNIVALI </w:t>
      </w:r>
      <w:r>
        <w:t>cuja proposta era alterar a sintaxe</w:t>
      </w:r>
      <w:r w:rsidR="000400A8">
        <w:t xml:space="preserve"> da linguagem</w:t>
      </w:r>
      <w:r>
        <w:t xml:space="preserve"> utilizada pelo ambiente WebPortugol (denominada Portugol 1.1)  tornando-a mais próxima à sintaxe das linguagens C e PHP. O objetivo era reduzir o impacto sentido pelos alunos na transição do Portugol para estas linguagens.</w:t>
      </w:r>
      <w:r w:rsidR="00FD2BCA">
        <w:t xml:space="preserve"> </w:t>
      </w:r>
    </w:p>
    <w:p w:rsidR="00F64419" w:rsidRDefault="00FD2BCA" w:rsidP="00F64419">
      <w:pPr>
        <w:pStyle w:val="1CorpodeTexto"/>
      </w:pPr>
      <w:r>
        <w:t xml:space="preserve">A nova sintaxe foi criada e batizada de Portugol 2.0 e em decorrência das mudanças na sintaxe, optou-se por descontinuar o </w:t>
      </w:r>
      <w:proofErr w:type="gramStart"/>
      <w:r>
        <w:t>WebPortugol</w:t>
      </w:r>
      <w:proofErr w:type="gramEnd"/>
      <w:r>
        <w:t xml:space="preserve"> e construir um novo ambiente para dar suporte à linguagem. Desta forma surgiu o </w:t>
      </w:r>
      <w:proofErr w:type="gramStart"/>
      <w:r>
        <w:t>PortugolCore</w:t>
      </w:r>
      <w:proofErr w:type="gramEnd"/>
      <w:r>
        <w:t>.</w:t>
      </w:r>
    </w:p>
    <w:p w:rsidR="003E2D30" w:rsidRDefault="003E2D30" w:rsidP="003E2D30">
      <w:pPr>
        <w:pStyle w:val="1CorpodeTexto"/>
      </w:pPr>
      <w:r>
        <w:t xml:space="preserve">O </w:t>
      </w:r>
      <w:proofErr w:type="gramStart"/>
      <w:r>
        <w:t>Portugol</w:t>
      </w:r>
      <w:r w:rsidR="001777ED">
        <w:t>Core</w:t>
      </w:r>
      <w:proofErr w:type="gramEnd"/>
      <w:r>
        <w:t xml:space="preserve"> constitui o núcleo do Portugol 2.0 e foi construído utilizando técnicas tradicionais de construção de linguagens de programação que incluem especificação de expressões regulares, gramáticas livres de contexto e ações semânticas</w:t>
      </w:r>
      <w:r w:rsidR="001777ED">
        <w:t xml:space="preserve">. </w:t>
      </w:r>
      <w:r w:rsidR="00D410EA">
        <w:t>Para facilitar</w:t>
      </w:r>
      <w:r w:rsidR="001777ED">
        <w:t xml:space="preserve"> seu desenvolvimento foi utilizad</w:t>
      </w:r>
      <w:r w:rsidR="00D410EA">
        <w:t xml:space="preserve">a uma ferramenta para geração de compiladores chamada </w:t>
      </w:r>
      <w:r>
        <w:t>ANTLR</w:t>
      </w:r>
      <w:r w:rsidR="001777ED">
        <w:t xml:space="preserve"> (</w:t>
      </w:r>
      <w:r w:rsidR="001777ED" w:rsidRPr="003A563B">
        <w:rPr>
          <w:lang w:val="en-US"/>
        </w:rPr>
        <w:t>Another Tool for Language Recognition</w:t>
      </w:r>
      <w:r w:rsidR="001777ED" w:rsidRPr="003E52DE">
        <w:t>)</w:t>
      </w:r>
      <w:r w:rsidR="00D410EA">
        <w:t>.</w:t>
      </w:r>
      <w:r w:rsidR="004A289D">
        <w:t xml:space="preserve"> </w:t>
      </w:r>
      <w:r>
        <w:t xml:space="preserve">Maiores detalhes sobre o desenvolvimento do núcleo serão produzidos na documentação do </w:t>
      </w:r>
      <w:proofErr w:type="gramStart"/>
      <w:r>
        <w:t>PortugolCore</w:t>
      </w:r>
      <w:proofErr w:type="gramEnd"/>
      <w:r>
        <w:t xml:space="preserve"> que está prevista para a segunda etapa deste trabalho, por este motivo ser</w:t>
      </w:r>
      <w:r w:rsidR="00A267D5">
        <w:t>ão descritas</w:t>
      </w:r>
      <w:r>
        <w:t xml:space="preserve"> a seguir apenas as informações importantes para que se possa avaliar os mecanismos de integração existentes.</w:t>
      </w:r>
    </w:p>
    <w:p w:rsidR="0088027A" w:rsidRDefault="003E2D30" w:rsidP="009A79F5">
      <w:pPr>
        <w:pStyle w:val="1CorpodeTexto"/>
      </w:pPr>
      <w:r>
        <w:t xml:space="preserve">No momento de sua concepção, decidiu-se que o </w:t>
      </w:r>
      <w:proofErr w:type="gramStart"/>
      <w:r>
        <w:t>PortugolCore</w:t>
      </w:r>
      <w:proofErr w:type="gramEnd"/>
      <w:r>
        <w:t xml:space="preserve"> deveria ser desenvolvido como um projeto independente mas de modo que pudesse ser integrado a diferentes ambientes de desenvolvimento (</w:t>
      </w:r>
      <w:r w:rsidRPr="005B1EF4">
        <w:rPr>
          <w:lang w:val="en-US"/>
        </w:rPr>
        <w:t>IDEs</w:t>
      </w:r>
      <w:r>
        <w:t>). Tal decisão foi tomada tendo em vista os diferentes projetos em desenvolvimento na UNIVALI e que poderiam se aproveitar desta integração.</w:t>
      </w:r>
    </w:p>
    <w:p w:rsidR="009B0530" w:rsidRDefault="00FC74BE" w:rsidP="008A01D4">
      <w:pPr>
        <w:pStyle w:val="1CorpodeTexto"/>
      </w:pPr>
      <w:r>
        <w:lastRenderedPageBreak/>
        <w:t xml:space="preserve">Assim sendo, o </w:t>
      </w:r>
      <w:proofErr w:type="gramStart"/>
      <w:r>
        <w:t>PortugolCore</w:t>
      </w:r>
      <w:proofErr w:type="gramEnd"/>
      <w:r>
        <w:t xml:space="preserve"> </w:t>
      </w:r>
      <w:r w:rsidR="000B6D00">
        <w:t xml:space="preserve">disponibiliza três funcionalidades básicas: análise e tratamento de </w:t>
      </w:r>
      <w:r w:rsidR="00067754">
        <w:t>erros</w:t>
      </w:r>
      <w:r w:rsidR="000B6D00">
        <w:t xml:space="preserve">, geração de código intermediário e execução de </w:t>
      </w:r>
      <w:r w:rsidR="0066568A">
        <w:t>programas</w:t>
      </w:r>
      <w:r w:rsidR="003E2D30">
        <w:t>, as quais</w:t>
      </w:r>
      <w:r w:rsidR="008A01D4">
        <w:t xml:space="preserve"> </w:t>
      </w:r>
      <w:r w:rsidR="000B6D00">
        <w:t xml:space="preserve">são expostas através de um conjunto de classes </w:t>
      </w:r>
      <w:r w:rsidR="00385C04">
        <w:t>que abstraem os detalhes de</w:t>
      </w:r>
      <w:r w:rsidR="000B6D00">
        <w:t xml:space="preserve"> implementação</w:t>
      </w:r>
      <w:r w:rsidR="0088027A">
        <w:t>.</w:t>
      </w:r>
    </w:p>
    <w:p w:rsidR="0088027A" w:rsidRDefault="008A01D4" w:rsidP="008A01D4">
      <w:pPr>
        <w:pStyle w:val="1CorpodeTexto"/>
      </w:pPr>
      <w:r>
        <w:t xml:space="preserve">Para integrar o </w:t>
      </w:r>
      <w:proofErr w:type="gramStart"/>
      <w:r>
        <w:t>PortugolCore</w:t>
      </w:r>
      <w:proofErr w:type="gramEnd"/>
      <w:r>
        <w:t xml:space="preserve"> a uma aplicação Java, primeiramente deve-se incluir o c</w:t>
      </w:r>
      <w:r w:rsidR="00D7718B">
        <w:t xml:space="preserve">ódigo compilado </w:t>
      </w:r>
      <w:r>
        <w:t xml:space="preserve">(arquivo JAR) no </w:t>
      </w:r>
      <w:r w:rsidR="008F6DD6" w:rsidRPr="00C078D2">
        <w:rPr>
          <w:lang w:val="en-US"/>
        </w:rPr>
        <w:t>C</w:t>
      </w:r>
      <w:r w:rsidRPr="00C078D2">
        <w:rPr>
          <w:lang w:val="en-US"/>
        </w:rPr>
        <w:t>lasspath</w:t>
      </w:r>
      <w:r>
        <w:t xml:space="preserve"> da aplicação. Uma vez que isto tenha sido feito as funcionalidades poderão ser acessadas a partir d</w:t>
      </w:r>
      <w:r w:rsidR="0088027A">
        <w:t xml:space="preserve">e uma </w:t>
      </w:r>
      <w:r>
        <w:t xml:space="preserve">classe </w:t>
      </w:r>
      <w:r w:rsidR="0088027A">
        <w:t xml:space="preserve">especial chamada </w:t>
      </w:r>
      <w:r>
        <w:t>“Portugol”.</w:t>
      </w:r>
      <w:r w:rsidR="00D7718B">
        <w:t xml:space="preserve"> </w:t>
      </w:r>
      <w:r>
        <w:t>A seguir</w:t>
      </w:r>
      <w:r w:rsidR="00B9442F">
        <w:t xml:space="preserve"> (</w:t>
      </w:r>
      <w:r w:rsidR="008703B2" w:rsidRPr="0065511A">
        <w:t>na</w:t>
      </w:r>
      <w:r w:rsidR="009B0530" w:rsidRPr="0065511A">
        <w:t>s seções</w:t>
      </w:r>
      <w:r w:rsidR="008703B2" w:rsidRPr="0065511A">
        <w:t xml:space="preserve"> </w:t>
      </w:r>
      <w:r w:rsidR="00080940">
        <w:fldChar w:fldCharType="begin"/>
      </w:r>
      <w:r w:rsidR="00080940">
        <w:instrText xml:space="preserve"> REF _Ref309327356 \r \h </w:instrText>
      </w:r>
      <w:r w:rsidR="00080940">
        <w:fldChar w:fldCharType="separate"/>
      </w:r>
      <w:r w:rsidR="00B17405">
        <w:t>2.1.1</w:t>
      </w:r>
      <w:r w:rsidR="00080940">
        <w:fldChar w:fldCharType="end"/>
      </w:r>
      <w:r w:rsidR="00080940">
        <w:t xml:space="preserve">, </w:t>
      </w:r>
      <w:r w:rsidR="00080940">
        <w:fldChar w:fldCharType="begin"/>
      </w:r>
      <w:r w:rsidR="00080940">
        <w:instrText xml:space="preserve"> REF _Ref309327369 \r \h </w:instrText>
      </w:r>
      <w:r w:rsidR="00080940">
        <w:fldChar w:fldCharType="separate"/>
      </w:r>
      <w:r w:rsidR="00B17405">
        <w:t>2.1.2</w:t>
      </w:r>
      <w:r w:rsidR="00080940">
        <w:fldChar w:fldCharType="end"/>
      </w:r>
      <w:r w:rsidR="00080940">
        <w:t xml:space="preserve"> e </w:t>
      </w:r>
      <w:r w:rsidR="00080940">
        <w:fldChar w:fldCharType="begin"/>
      </w:r>
      <w:r w:rsidR="00080940">
        <w:instrText xml:space="preserve"> REF _Ref309327376 \r \h </w:instrText>
      </w:r>
      <w:r w:rsidR="00080940">
        <w:fldChar w:fldCharType="separate"/>
      </w:r>
      <w:r w:rsidR="00B17405">
        <w:t>2.1.3</w:t>
      </w:r>
      <w:r w:rsidR="00080940">
        <w:fldChar w:fldCharType="end"/>
      </w:r>
      <w:r w:rsidR="00B9442F">
        <w:t>)</w:t>
      </w:r>
      <w:r>
        <w:t xml:space="preserve"> cada uma das funcionalidades</w:t>
      </w:r>
      <w:r w:rsidR="00D04A36">
        <w:t xml:space="preserve"> será descrita e serão demonstrados exemplos de utilização.</w:t>
      </w:r>
    </w:p>
    <w:p w:rsidR="00A86A06" w:rsidRDefault="00983163" w:rsidP="00983163">
      <w:pPr>
        <w:pStyle w:val="3TtulodeSubseo1"/>
        <w:numPr>
          <w:ilvl w:val="2"/>
          <w:numId w:val="5"/>
        </w:numPr>
        <w:tabs>
          <w:tab w:val="left" w:pos="720"/>
        </w:tabs>
        <w:ind w:left="720"/>
      </w:pPr>
      <w:bookmarkStart w:id="32" w:name="_Ref309327356"/>
      <w:bookmarkStart w:id="33" w:name="_Toc312072366"/>
      <w:r>
        <w:t>Análise e tratamento de erros</w:t>
      </w:r>
      <w:bookmarkEnd w:id="32"/>
      <w:bookmarkEnd w:id="33"/>
    </w:p>
    <w:p w:rsidR="00146228" w:rsidRDefault="00543FEA" w:rsidP="007C423A">
      <w:pPr>
        <w:pStyle w:val="1CorpodeTexto"/>
      </w:pPr>
      <w:r>
        <w:t xml:space="preserve">De acordo com </w:t>
      </w:r>
      <w:proofErr w:type="spellStart"/>
      <w:r w:rsidRPr="00440C17">
        <w:t>A</w:t>
      </w:r>
      <w:r w:rsidR="00571419" w:rsidRPr="00440C17">
        <w:t>ho</w:t>
      </w:r>
      <w:proofErr w:type="spellEnd"/>
      <w:r w:rsidR="00571419" w:rsidRPr="00440C17">
        <w:t xml:space="preserve"> </w:t>
      </w:r>
      <w:proofErr w:type="gramStart"/>
      <w:r w:rsidR="005E647B" w:rsidRPr="005E647B">
        <w:rPr>
          <w:i/>
        </w:rPr>
        <w:t>et</w:t>
      </w:r>
      <w:proofErr w:type="gramEnd"/>
      <w:r w:rsidR="005E647B" w:rsidRPr="005E647B">
        <w:rPr>
          <w:i/>
        </w:rPr>
        <w:t xml:space="preserve"> al</w:t>
      </w:r>
      <w:r w:rsidR="005E647B">
        <w:t xml:space="preserve"> </w:t>
      </w:r>
      <w:r w:rsidR="00571419" w:rsidRPr="00440C17">
        <w:t>(</w:t>
      </w:r>
      <w:r w:rsidRPr="00440C17">
        <w:t>2007, p. 3)</w:t>
      </w:r>
      <w:r>
        <w:t xml:space="preserve">, </w:t>
      </w:r>
    </w:p>
    <w:p w:rsidR="00543FEA" w:rsidRDefault="00146228" w:rsidP="0042608A">
      <w:pPr>
        <w:pStyle w:val="1CorpodeTexto"/>
        <w:ind w:left="2268" w:firstLine="0"/>
      </w:pPr>
      <w:r>
        <w:rPr>
          <w:sz w:val="20"/>
        </w:rPr>
        <w:t>A</w:t>
      </w:r>
      <w:r w:rsidR="00543FEA" w:rsidRPr="00146228">
        <w:rPr>
          <w:sz w:val="20"/>
        </w:rPr>
        <w:t xml:space="preserve"> parte de análise</w:t>
      </w:r>
      <w:r w:rsidR="003C472B" w:rsidRPr="00146228">
        <w:rPr>
          <w:sz w:val="20"/>
        </w:rPr>
        <w:t xml:space="preserve"> de um compilador</w:t>
      </w:r>
      <w:r w:rsidR="00543FEA" w:rsidRPr="00146228">
        <w:rPr>
          <w:sz w:val="20"/>
        </w:rPr>
        <w:t xml:space="preserve"> subdivide o programa fonte em partes constituintes e impõe uma estrutura gramatical sobre elas. Depois, usa essa estrutura</w:t>
      </w:r>
      <w:r w:rsidR="003C472B" w:rsidRPr="00146228">
        <w:rPr>
          <w:sz w:val="20"/>
        </w:rPr>
        <w:t xml:space="preserve"> para criar </w:t>
      </w:r>
      <w:r w:rsidR="00543FEA" w:rsidRPr="00146228">
        <w:rPr>
          <w:sz w:val="20"/>
        </w:rPr>
        <w:t xml:space="preserve">uma representação intermediária </w:t>
      </w:r>
      <w:r w:rsidR="003C472B" w:rsidRPr="00146228">
        <w:rPr>
          <w:sz w:val="20"/>
        </w:rPr>
        <w:t>do programa fonte. Se a parte de análise detectar que o programa fonte está sintaticamente mal formado ou semanticamente incorreto, então ele precisa oferecer mensagens esclarecedoras, de modo que o usuário possa tomar a ação corretiva</w:t>
      </w:r>
      <w:r w:rsidR="003C472B">
        <w:t>.</w:t>
      </w:r>
    </w:p>
    <w:p w:rsidR="00D8266A" w:rsidRDefault="003C472B" w:rsidP="007C423A">
      <w:pPr>
        <w:pStyle w:val="1CorpodeTexto"/>
      </w:pPr>
      <w:r>
        <w:t xml:space="preserve">Seguindo esta </w:t>
      </w:r>
      <w:r w:rsidR="002E3713">
        <w:t>ideia</w:t>
      </w:r>
      <w:r>
        <w:t>, o</w:t>
      </w:r>
      <w:r w:rsidR="00161EE2">
        <w:t xml:space="preserve"> </w:t>
      </w:r>
      <w:proofErr w:type="gramStart"/>
      <w:r w:rsidR="00161EE2">
        <w:t>PortugolCore</w:t>
      </w:r>
      <w:proofErr w:type="gramEnd"/>
      <w:r w:rsidR="00161EE2">
        <w:t xml:space="preserve"> provê um mecanismo de análise e tratamento de erros para garantir a corretude dos algoritmos</w:t>
      </w:r>
      <w:r>
        <w:t xml:space="preserve"> escritos em Portugol</w:t>
      </w:r>
      <w:r w:rsidR="00161EE2">
        <w:t>. Esta análise está internamente dividida em duas partes distintas: análise sintática e análise semântica</w:t>
      </w:r>
      <w:r w:rsidR="00AD7A47">
        <w:t xml:space="preserve"> e, ocorre nesta ordem.</w:t>
      </w:r>
    </w:p>
    <w:p w:rsidR="004542B0" w:rsidRDefault="00C01D67" w:rsidP="007C423A">
      <w:pPr>
        <w:pStyle w:val="1CorpodeTexto"/>
      </w:pPr>
      <w:r>
        <w:t xml:space="preserve">A análise sintática do </w:t>
      </w:r>
      <w:proofErr w:type="gramStart"/>
      <w:r>
        <w:t>PortugolCore</w:t>
      </w:r>
      <w:proofErr w:type="gramEnd"/>
      <w:r>
        <w:t xml:space="preserve"> </w:t>
      </w:r>
      <w:r w:rsidR="004941B3">
        <w:t xml:space="preserve">é responsável por </w:t>
      </w:r>
      <w:r>
        <w:t>identifica</w:t>
      </w:r>
      <w:r w:rsidR="004941B3">
        <w:t>r</w:t>
      </w:r>
      <w:r>
        <w:t xml:space="preserve"> os erros sint</w:t>
      </w:r>
      <w:r w:rsidR="004941B3">
        <w:t>áticos do programa.</w:t>
      </w:r>
      <w:r>
        <w:t xml:space="preserve"> </w:t>
      </w:r>
      <w:r w:rsidR="00776A10">
        <w:t xml:space="preserve">Segundo </w:t>
      </w:r>
      <w:proofErr w:type="spellStart"/>
      <w:r w:rsidR="00776A10" w:rsidRPr="00440C17">
        <w:t>S</w:t>
      </w:r>
      <w:r w:rsidR="00571419" w:rsidRPr="00440C17">
        <w:t>ebesta</w:t>
      </w:r>
      <w:proofErr w:type="spellEnd"/>
      <w:r w:rsidR="00776A10" w:rsidRPr="00440C17">
        <w:t xml:space="preserve"> (2000</w:t>
      </w:r>
      <w:r w:rsidR="001B0A84" w:rsidRPr="00440C17">
        <w:t>, p. 112</w:t>
      </w:r>
      <w:r w:rsidR="00776A10" w:rsidRPr="00440C17">
        <w:t>)</w:t>
      </w:r>
      <w:r w:rsidR="00776A10">
        <w:t xml:space="preserve">, </w:t>
      </w:r>
      <w:r w:rsidR="00646838">
        <w:t>“</w:t>
      </w:r>
      <w:r w:rsidR="00776A10">
        <w:t xml:space="preserve">a sintaxe de uma linguagem de programação é a forma de suas expressões, de suas instruções </w:t>
      </w:r>
      <w:r w:rsidR="00A55408">
        <w:t>e de suas unidades de programa</w:t>
      </w:r>
      <w:r w:rsidR="00646838">
        <w:t>”</w:t>
      </w:r>
      <w:r w:rsidR="00A55408">
        <w:t xml:space="preserve">. Assim sendo, </w:t>
      </w:r>
      <w:r w:rsidR="00053348">
        <w:t>podemos entender como erros sintáticos</w:t>
      </w:r>
      <w:r>
        <w:t>,</w:t>
      </w:r>
      <w:r w:rsidR="00053348">
        <w:t xml:space="preserve"> </w:t>
      </w:r>
      <w:r w:rsidR="007C423A">
        <w:t xml:space="preserve">os </w:t>
      </w:r>
      <w:r w:rsidR="00161EE2">
        <w:t>erros</w:t>
      </w:r>
      <w:r w:rsidR="007B19AA">
        <w:t xml:space="preserve"> </w:t>
      </w:r>
      <w:r w:rsidR="00053348">
        <w:t>relacionados à má formação destas construções gramaticais</w:t>
      </w:r>
      <w:r w:rsidR="002E72C6">
        <w:t>, como por exemplo,</w:t>
      </w:r>
      <w:r w:rsidR="007B19AA">
        <w:t xml:space="preserve"> o não fechamento de u</w:t>
      </w:r>
      <w:r w:rsidR="00161EE2">
        <w:t>m parêntese</w:t>
      </w:r>
      <w:r>
        <w:t xml:space="preserve"> </w:t>
      </w:r>
      <w:r w:rsidR="008F0D44">
        <w:t xml:space="preserve">em </w:t>
      </w:r>
      <w:r>
        <w:t>uma expressão</w:t>
      </w:r>
      <w:r w:rsidR="00E24172">
        <w:t>.</w:t>
      </w:r>
    </w:p>
    <w:p w:rsidR="001B0A84" w:rsidRDefault="00571419" w:rsidP="00AD7A47">
      <w:pPr>
        <w:pStyle w:val="1CorpodeTexto"/>
      </w:pPr>
      <w:r w:rsidRPr="00571419">
        <w:t xml:space="preserve">A análise semântica por sua vez, identifica os erros semânticos, ou seja, as construções </w:t>
      </w:r>
      <w:r>
        <w:t>gramatica</w:t>
      </w:r>
      <w:r w:rsidR="00834BC1">
        <w:t xml:space="preserve">is </w:t>
      </w:r>
      <w:r w:rsidRPr="00571419">
        <w:t xml:space="preserve">que não possuem um significado válido </w:t>
      </w:r>
      <w:r w:rsidR="00206F94">
        <w:t>dentro do contexto da linguagem, como</w:t>
      </w:r>
      <w:r w:rsidRPr="00571419">
        <w:t xml:space="preserve"> </w:t>
      </w:r>
      <w:r w:rsidR="00206F94">
        <w:t>por</w:t>
      </w:r>
      <w:r w:rsidRPr="00571419">
        <w:t xml:space="preserve"> exemplo</w:t>
      </w:r>
      <w:r w:rsidR="00206F94">
        <w:t>,</w:t>
      </w:r>
      <w:r w:rsidRPr="00571419">
        <w:t xml:space="preserve"> a soma entre tipos de dados incompatíveis</w:t>
      </w:r>
      <w:r>
        <w:t xml:space="preserve">. </w:t>
      </w:r>
      <w:r w:rsidR="00B668A4">
        <w:t xml:space="preserve">Além dos erros semânticos, são detectadas conversões </w:t>
      </w:r>
      <w:r w:rsidR="002A7219">
        <w:t>entre</w:t>
      </w:r>
      <w:r w:rsidR="00B668A4">
        <w:t xml:space="preserve"> tipo</w:t>
      </w:r>
      <w:r w:rsidR="002A7219">
        <w:t>s</w:t>
      </w:r>
      <w:r w:rsidR="00B668A4">
        <w:t xml:space="preserve"> e arredondamentos, os quais são tratados pelo </w:t>
      </w:r>
      <w:proofErr w:type="gramStart"/>
      <w:r w:rsidR="00B668A4">
        <w:t>PortugolCore</w:t>
      </w:r>
      <w:proofErr w:type="gramEnd"/>
      <w:r w:rsidR="00B668A4">
        <w:t xml:space="preserve"> não como erros, mas como avisos. </w:t>
      </w:r>
      <w:r w:rsidR="009A2BF1">
        <w:t>Por último, a</w:t>
      </w:r>
      <w:r w:rsidR="00834BC1">
        <w:t xml:space="preserve"> análise semântica do </w:t>
      </w:r>
      <w:proofErr w:type="gramStart"/>
      <w:r w:rsidR="00834BC1">
        <w:t>PortugolCore</w:t>
      </w:r>
      <w:proofErr w:type="gramEnd"/>
      <w:r w:rsidR="00834BC1">
        <w:t xml:space="preserve"> só pode ser realizada em programas que estejam sintaticamente corretos</w:t>
      </w:r>
      <w:r w:rsidR="005C4C72">
        <w:t>, criando uma dependência com a análise sintática.</w:t>
      </w:r>
    </w:p>
    <w:p w:rsidR="00A83D4F" w:rsidRDefault="00A83D4F" w:rsidP="00A83D4F">
      <w:pPr>
        <w:pStyle w:val="1CorpodeTexto"/>
      </w:pPr>
      <w:r>
        <w:lastRenderedPageBreak/>
        <w:t xml:space="preserve">O processo de análise de erros do </w:t>
      </w:r>
      <w:proofErr w:type="gramStart"/>
      <w:r>
        <w:t>PortugolCore</w:t>
      </w:r>
      <w:proofErr w:type="gramEnd"/>
      <w:r>
        <w:t xml:space="preserve"> envolve um conjunto extenso de classes e interfaces que comunicam-se entre si. No entanto, a aplicação que utiliza o </w:t>
      </w:r>
      <w:proofErr w:type="gramStart"/>
      <w:r>
        <w:t>PortugolCore</w:t>
      </w:r>
      <w:proofErr w:type="gramEnd"/>
      <w:r>
        <w:t xml:space="preserve"> não precisa conhecer nem interagir diretamente com estas classes</w:t>
      </w:r>
      <w:r w:rsidR="00B668A4">
        <w:t>. O</w:t>
      </w:r>
      <w:r>
        <w:t xml:space="preserve"> </w:t>
      </w:r>
      <w:proofErr w:type="gramStart"/>
      <w:r>
        <w:t>PortugolCore</w:t>
      </w:r>
      <w:proofErr w:type="gramEnd"/>
      <w:r>
        <w:t xml:space="preserve"> </w:t>
      </w:r>
      <w:r w:rsidR="002A3CEE">
        <w:t>provê uma interface de integração que abstrai estes</w:t>
      </w:r>
      <w:r>
        <w:t xml:space="preserve"> </w:t>
      </w:r>
      <w:r w:rsidR="002A3CEE">
        <w:t xml:space="preserve">detalhes </w:t>
      </w:r>
      <w:r>
        <w:t>de implementação através de um conjunto reduzido de classes que são expostas à aplicação, conforme ilustrado no diagrama</w:t>
      </w:r>
      <w:r w:rsidR="002A3CEE">
        <w:t xml:space="preserve"> de classes</w:t>
      </w:r>
      <w:r>
        <w:t xml:space="preserve"> da </w:t>
      </w:r>
      <w:r w:rsidR="002A3CEE">
        <w:fldChar w:fldCharType="begin"/>
      </w:r>
      <w:r w:rsidR="002A3CEE">
        <w:instrText xml:space="preserve"> REF _Ref309183418 \h </w:instrText>
      </w:r>
      <w:r w:rsidR="002A3CEE">
        <w:fldChar w:fldCharType="separate"/>
      </w:r>
      <w:r w:rsidR="00B17405">
        <w:t xml:space="preserve"> Figura </w:t>
      </w:r>
      <w:r w:rsidR="00B17405">
        <w:rPr>
          <w:noProof/>
        </w:rPr>
        <w:t>3</w:t>
      </w:r>
      <w:r w:rsidR="002A3CEE">
        <w:fldChar w:fldCharType="end"/>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B668A4" w:rsidTr="00332E5D">
        <w:tblPrEx>
          <w:tblCellMar>
            <w:top w:w="0" w:type="dxa"/>
            <w:bottom w:w="0" w:type="dxa"/>
          </w:tblCellMar>
        </w:tblPrEx>
        <w:trPr>
          <w:trHeight w:val="9086"/>
          <w:jc w:val="center"/>
        </w:trPr>
        <w:tc>
          <w:tcPr>
            <w:tcW w:w="5000" w:type="pct"/>
          </w:tcPr>
          <w:p w:rsidR="00B668A4" w:rsidRDefault="007709F3" w:rsidP="00BA237C">
            <w:pPr>
              <w:pStyle w:val="1CorpodeTexto"/>
              <w:keepNext/>
              <w:ind w:hanging="3"/>
              <w:jc w:val="center"/>
            </w:pPr>
            <w:r>
              <w:rPr>
                <w:noProof/>
              </w:rPr>
              <w:drawing>
                <wp:inline distT="0" distB="0" distL="0" distR="0" wp14:anchorId="4AF2CC53" wp14:editId="5F956923">
                  <wp:extent cx="5876925" cy="5334000"/>
                  <wp:effectExtent l="0" t="0" r="0" b="0"/>
                  <wp:docPr id="5" name="Imagem 5" descr="anal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is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5334000"/>
                          </a:xfrm>
                          <a:prstGeom prst="rect">
                            <a:avLst/>
                          </a:prstGeom>
                          <a:noFill/>
                          <a:ln>
                            <a:noFill/>
                          </a:ln>
                        </pic:spPr>
                      </pic:pic>
                    </a:graphicData>
                  </a:graphic>
                </wp:inline>
              </w:drawing>
            </w:r>
          </w:p>
        </w:tc>
      </w:tr>
    </w:tbl>
    <w:p w:rsidR="00A83D4F" w:rsidRDefault="00100BF3" w:rsidP="00100BF3">
      <w:pPr>
        <w:pStyle w:val="Legenda"/>
        <w:ind w:left="-142"/>
      </w:pPr>
      <w:bookmarkStart w:id="34" w:name="_Ref309183418"/>
      <w:r>
        <w:t xml:space="preserve"> </w:t>
      </w:r>
      <w:bookmarkStart w:id="35" w:name="_Toc312072396"/>
      <w:r w:rsidR="002A3CEE">
        <w:t xml:space="preserve">Figura </w:t>
      </w:r>
      <w:r w:rsidR="002A3CEE">
        <w:fldChar w:fldCharType="begin"/>
      </w:r>
      <w:r w:rsidR="002A3CEE">
        <w:instrText xml:space="preserve"> SEQ Figura \* ARABIC </w:instrText>
      </w:r>
      <w:r w:rsidR="002A3CEE">
        <w:fldChar w:fldCharType="separate"/>
      </w:r>
      <w:r w:rsidR="00B17405">
        <w:rPr>
          <w:noProof/>
        </w:rPr>
        <w:t>3</w:t>
      </w:r>
      <w:r w:rsidR="002A3CEE">
        <w:fldChar w:fldCharType="end"/>
      </w:r>
      <w:bookmarkEnd w:id="34"/>
      <w:r w:rsidR="002A3CEE">
        <w:t xml:space="preserve">. Interface de integração da análise de erros do </w:t>
      </w:r>
      <w:proofErr w:type="gramStart"/>
      <w:r w:rsidR="002A3CEE">
        <w:t>PortugolCore</w:t>
      </w:r>
      <w:bookmarkEnd w:id="35"/>
      <w:proofErr w:type="gramEnd"/>
    </w:p>
    <w:p w:rsidR="00161EE2" w:rsidRDefault="00E34392" w:rsidP="00161EE2">
      <w:pPr>
        <w:pStyle w:val="1CorpodeTexto"/>
      </w:pPr>
      <w:r>
        <w:t>P</w:t>
      </w:r>
      <w:r w:rsidR="00161EE2">
        <w:t xml:space="preserve">ara utilizar a análise de erros do </w:t>
      </w:r>
      <w:proofErr w:type="gramStart"/>
      <w:r w:rsidR="00161EE2">
        <w:t>PortugolCore</w:t>
      </w:r>
      <w:proofErr w:type="gramEnd"/>
      <w:r w:rsidR="00161EE2">
        <w:t xml:space="preserve">, </w:t>
      </w:r>
      <w:r w:rsidR="00326094">
        <w:t xml:space="preserve">a aplicação deve </w:t>
      </w:r>
      <w:r w:rsidR="00161EE2">
        <w:t xml:space="preserve">chamar o método </w:t>
      </w:r>
      <w:r>
        <w:t xml:space="preserve">estático </w:t>
      </w:r>
      <w:r w:rsidR="00161EE2">
        <w:t>“analisar” da classe “Portugol”</w:t>
      </w:r>
      <w:r w:rsidR="00326094">
        <w:t xml:space="preserve"> passando</w:t>
      </w:r>
      <w:r w:rsidR="009E641F">
        <w:t xml:space="preserve"> por parâmetro </w:t>
      </w:r>
      <w:r w:rsidR="00161EE2">
        <w:t>o código fonte a ser analisado</w:t>
      </w:r>
      <w:r w:rsidR="00326094">
        <w:t xml:space="preserve">. </w:t>
      </w:r>
      <w:r w:rsidR="00097AD4">
        <w:t>No final da análise</w:t>
      </w:r>
      <w:r w:rsidR="009900F2">
        <w:t>,</w:t>
      </w:r>
      <w:r w:rsidR="00097AD4">
        <w:t xml:space="preserve"> um </w:t>
      </w:r>
      <w:r w:rsidR="00161EE2">
        <w:t xml:space="preserve">objeto da classe </w:t>
      </w:r>
      <w:r w:rsidR="00097AD4">
        <w:t>“</w:t>
      </w:r>
      <w:proofErr w:type="spellStart"/>
      <w:proofErr w:type="gramStart"/>
      <w:r w:rsidR="00097AD4">
        <w:t>ResultadoAnalise</w:t>
      </w:r>
      <w:proofErr w:type="spellEnd"/>
      <w:proofErr w:type="gramEnd"/>
      <w:r w:rsidR="00097AD4">
        <w:t xml:space="preserve">” é retornado, o qual contém os erros </w:t>
      </w:r>
      <w:r>
        <w:t>e avisos encontrados</w:t>
      </w:r>
      <w:r w:rsidR="00097AD4">
        <w:t xml:space="preserve"> durante a análise</w:t>
      </w:r>
      <w:r w:rsidR="00161EE2">
        <w:t>.</w:t>
      </w:r>
      <w:r w:rsidR="009900F2">
        <w:t xml:space="preserve"> A aplicação pode então percorrer os erros </w:t>
      </w:r>
      <w:r w:rsidR="00755249">
        <w:t xml:space="preserve">tomando as ações </w:t>
      </w:r>
      <w:r w:rsidR="00755249">
        <w:lastRenderedPageBreak/>
        <w:t>adequadas, como por exemplo,</w:t>
      </w:r>
      <w:r w:rsidR="009900F2">
        <w:t xml:space="preserve"> exibi-los ao usuário. A </w:t>
      </w:r>
      <w:r w:rsidR="0083444E">
        <w:fldChar w:fldCharType="begin"/>
      </w:r>
      <w:r w:rsidR="0083444E">
        <w:instrText xml:space="preserve"> REF _Ref309188864 \h </w:instrText>
      </w:r>
      <w:r w:rsidR="0083444E">
        <w:fldChar w:fldCharType="separate"/>
      </w:r>
      <w:r w:rsidR="00B17405">
        <w:t xml:space="preserve">Figura </w:t>
      </w:r>
      <w:r w:rsidR="00B17405">
        <w:rPr>
          <w:noProof/>
        </w:rPr>
        <w:t>4</w:t>
      </w:r>
      <w:r w:rsidR="0083444E">
        <w:fldChar w:fldCharType="end"/>
      </w:r>
      <w:r w:rsidR="009900F2">
        <w:t xml:space="preserve"> apresenta um trecho de código que </w:t>
      </w:r>
      <w:r w:rsidR="00097AD4">
        <w:t>demonstra a utilização da análise de erros</w:t>
      </w:r>
      <w:r w:rsidR="009900F2">
        <w:t xml:space="preserve"> do </w:t>
      </w:r>
      <w:proofErr w:type="gramStart"/>
      <w:r w:rsidR="009900F2">
        <w:t>PortugolCore</w:t>
      </w:r>
      <w:proofErr w:type="gramEnd"/>
      <w:r w:rsidR="00097AD4">
        <w:t>:</w:t>
      </w:r>
    </w:p>
    <w:tbl>
      <w:tblPr>
        <w:tblW w:w="4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9"/>
      </w:tblGrid>
      <w:tr w:rsidR="00290E72" w:rsidRPr="00A73EDC" w:rsidTr="00867847">
        <w:trPr>
          <w:trHeight w:val="5065"/>
        </w:trPr>
        <w:tc>
          <w:tcPr>
            <w:tcW w:w="5000" w:type="pct"/>
            <w:shd w:val="clear" w:color="auto" w:fill="auto"/>
          </w:tcPr>
          <w:p w:rsidR="00AB2598" w:rsidRDefault="00AB2598" w:rsidP="001D7872">
            <w:pPr>
              <w:pStyle w:val="Codigo"/>
            </w:pPr>
          </w:p>
          <w:p w:rsidR="00290E72" w:rsidRPr="003E52DE" w:rsidRDefault="00A73EDC" w:rsidP="008C5E02">
            <w:pPr>
              <w:pStyle w:val="Codigo"/>
              <w:rPr>
                <w:lang w:val="en-US"/>
              </w:rPr>
            </w:pPr>
            <w:proofErr w:type="gramStart"/>
            <w:r w:rsidRPr="003E52DE">
              <w:rPr>
                <w:lang w:val="en-US"/>
              </w:rPr>
              <w:t>p</w:t>
            </w:r>
            <w:r w:rsidR="00290E72" w:rsidRPr="003E52DE">
              <w:rPr>
                <w:lang w:val="en-US"/>
              </w:rPr>
              <w:t>ackage</w:t>
            </w:r>
            <w:proofErr w:type="gramEnd"/>
            <w:r w:rsidR="00290E72" w:rsidRPr="003E52DE">
              <w:rPr>
                <w:lang w:val="en-US"/>
              </w:rPr>
              <w:t xml:space="preserve"> </w:t>
            </w:r>
            <w:r w:rsidR="008C5E02" w:rsidRPr="003E52DE">
              <w:rPr>
                <w:lang w:val="en-US"/>
              </w:rPr>
              <w:t>[...]</w:t>
            </w:r>
          </w:p>
          <w:p w:rsidR="00290E72" w:rsidRPr="003E52DE" w:rsidRDefault="00290E72" w:rsidP="001D7872">
            <w:pPr>
              <w:pStyle w:val="Codigo"/>
              <w:rPr>
                <w:lang w:val="en-US"/>
              </w:rPr>
            </w:pPr>
          </w:p>
          <w:p w:rsidR="00290E72" w:rsidRPr="003E52DE" w:rsidRDefault="00290E72" w:rsidP="001D7872">
            <w:pPr>
              <w:pStyle w:val="Codigo"/>
              <w:rPr>
                <w:lang w:val="en-US"/>
              </w:rPr>
            </w:pPr>
            <w:r w:rsidRPr="003E52DE">
              <w:rPr>
                <w:lang w:val="en-US"/>
              </w:rPr>
              <w:t>public final class IDE</w:t>
            </w:r>
          </w:p>
          <w:p w:rsidR="00290E72" w:rsidRPr="003E52DE" w:rsidRDefault="00290E72" w:rsidP="001D7872">
            <w:pPr>
              <w:pStyle w:val="Codigo"/>
              <w:rPr>
                <w:lang w:val="en-US"/>
              </w:rPr>
            </w:pPr>
            <w:r w:rsidRPr="003E52DE">
              <w:rPr>
                <w:lang w:val="en-US"/>
              </w:rPr>
              <w:t>{</w:t>
            </w:r>
          </w:p>
          <w:p w:rsidR="00290E72" w:rsidRPr="003E52DE" w:rsidRDefault="00290E72" w:rsidP="001D7872">
            <w:pPr>
              <w:pStyle w:val="Codigo"/>
              <w:rPr>
                <w:lang w:val="en-US"/>
              </w:rPr>
            </w:pPr>
            <w:r w:rsidRPr="003E52DE">
              <w:rPr>
                <w:lang w:val="en-US"/>
              </w:rPr>
              <w:tab/>
              <w:t xml:space="preserve">public static void main(String[] </w:t>
            </w:r>
            <w:proofErr w:type="spellStart"/>
            <w:r w:rsidRPr="003E52DE">
              <w:rPr>
                <w:lang w:val="en-US"/>
              </w:rPr>
              <w:t>args</w:t>
            </w:r>
            <w:proofErr w:type="spellEnd"/>
            <w:r w:rsidRPr="003E52DE">
              <w:rPr>
                <w:lang w:val="en-US"/>
              </w:rPr>
              <w:t>)</w:t>
            </w:r>
          </w:p>
          <w:p w:rsidR="00290E72" w:rsidRPr="001D7872" w:rsidRDefault="00290E72" w:rsidP="001D7872">
            <w:pPr>
              <w:pStyle w:val="Codigo"/>
            </w:pPr>
            <w:r w:rsidRPr="003E52DE">
              <w:rPr>
                <w:lang w:val="en-US"/>
              </w:rPr>
              <w:tab/>
            </w:r>
            <w:proofErr w:type="gramStart"/>
            <w:r w:rsidRPr="001D7872">
              <w:t>{</w:t>
            </w:r>
          </w:p>
          <w:p w:rsidR="00290E72" w:rsidRPr="001D7872" w:rsidRDefault="00290E72" w:rsidP="001D7872">
            <w:pPr>
              <w:pStyle w:val="Codigo"/>
            </w:pPr>
            <w:proofErr w:type="gramEnd"/>
            <w:r w:rsidRPr="001D7872">
              <w:tab/>
            </w:r>
            <w:r w:rsidRPr="001D7872">
              <w:tab/>
              <w:t xml:space="preserve">File arquivo = new </w:t>
            </w:r>
            <w:proofErr w:type="gramStart"/>
            <w:r w:rsidRPr="001D7872">
              <w:t>File(</w:t>
            </w:r>
            <w:proofErr w:type="gramEnd"/>
            <w:r w:rsidRPr="001D7872">
              <w:t>"/home/</w:t>
            </w:r>
            <w:proofErr w:type="spellStart"/>
            <w:r w:rsidRPr="001D7872">
              <w:t>noschang</w:t>
            </w:r>
            <w:proofErr w:type="spellEnd"/>
            <w:r w:rsidRPr="001D7872">
              <w:t>/</w:t>
            </w:r>
            <w:proofErr w:type="spellStart"/>
            <w:r w:rsidRPr="001D7872">
              <w:t>algoritmo.por</w:t>
            </w:r>
            <w:proofErr w:type="spellEnd"/>
            <w:r w:rsidRPr="001D7872">
              <w:t>");</w:t>
            </w:r>
          </w:p>
          <w:p w:rsidR="00290E72" w:rsidRPr="001D7872" w:rsidRDefault="00290E72" w:rsidP="001D7872">
            <w:pPr>
              <w:pStyle w:val="Codigo"/>
            </w:pPr>
            <w:r w:rsidRPr="001D7872">
              <w:tab/>
            </w:r>
            <w:r w:rsidRPr="001D7872">
              <w:tab/>
            </w:r>
            <w:proofErr w:type="spellStart"/>
            <w:r w:rsidRPr="001D7872">
              <w:t>String</w:t>
            </w:r>
            <w:proofErr w:type="spellEnd"/>
            <w:r w:rsidRPr="001D7872">
              <w:t xml:space="preserve"> algoritmo = </w:t>
            </w:r>
            <w:proofErr w:type="spellStart"/>
            <w:proofErr w:type="gramStart"/>
            <w:r w:rsidRPr="001D7872">
              <w:t>CodigoFonte</w:t>
            </w:r>
            <w:proofErr w:type="gramEnd"/>
            <w:r w:rsidRPr="001D7872">
              <w:t>.carregar</w:t>
            </w:r>
            <w:proofErr w:type="spellEnd"/>
            <w:r w:rsidRPr="001D7872">
              <w:t>(arquivo);</w:t>
            </w:r>
          </w:p>
          <w:p w:rsidR="00290E72" w:rsidRPr="001D7872" w:rsidRDefault="00290E72" w:rsidP="001D7872">
            <w:pPr>
              <w:pStyle w:val="Codigo"/>
            </w:pPr>
            <w:r w:rsidRPr="001D7872">
              <w:tab/>
            </w:r>
            <w:r w:rsidRPr="001D7872">
              <w:tab/>
            </w:r>
            <w:proofErr w:type="spellStart"/>
            <w:proofErr w:type="gramStart"/>
            <w:r w:rsidRPr="001D7872">
              <w:t>ResultadoAnalise</w:t>
            </w:r>
            <w:proofErr w:type="spellEnd"/>
            <w:proofErr w:type="gramEnd"/>
            <w:r w:rsidRPr="001D7872">
              <w:t xml:space="preserve"> </w:t>
            </w:r>
            <w:proofErr w:type="spellStart"/>
            <w:r w:rsidRPr="001D7872">
              <w:t>resultadoAnalise</w:t>
            </w:r>
            <w:proofErr w:type="spellEnd"/>
            <w:r w:rsidRPr="001D7872">
              <w:t xml:space="preserve"> = </w:t>
            </w:r>
            <w:proofErr w:type="spellStart"/>
            <w:r w:rsidRPr="001D7872">
              <w:t>Portugol.analisar</w:t>
            </w:r>
            <w:proofErr w:type="spellEnd"/>
            <w:r w:rsidRPr="001D7872">
              <w:t>(algoritmo);</w:t>
            </w:r>
          </w:p>
          <w:p w:rsidR="00290E72" w:rsidRPr="001D7872" w:rsidRDefault="00290E72" w:rsidP="001D7872">
            <w:pPr>
              <w:pStyle w:val="Codigo"/>
            </w:pPr>
            <w:r w:rsidRPr="001D7872">
              <w:tab/>
            </w:r>
            <w:r w:rsidRPr="001D7872">
              <w:tab/>
            </w:r>
          </w:p>
          <w:p w:rsidR="00290E72" w:rsidRPr="001D7872" w:rsidRDefault="00290E72" w:rsidP="001D7872">
            <w:pPr>
              <w:pStyle w:val="Codigo"/>
            </w:pPr>
            <w:r w:rsidRPr="001D7872">
              <w:tab/>
            </w:r>
            <w:r w:rsidRPr="001D7872">
              <w:tab/>
            </w:r>
            <w:proofErr w:type="spellStart"/>
            <w:proofErr w:type="gramStart"/>
            <w:r w:rsidRPr="001D7872">
              <w:t>if</w:t>
            </w:r>
            <w:proofErr w:type="spellEnd"/>
            <w:proofErr w:type="gramEnd"/>
            <w:r w:rsidRPr="001D7872">
              <w:t xml:space="preserve"> (</w:t>
            </w:r>
            <w:proofErr w:type="spellStart"/>
            <w:r w:rsidRPr="001D7872">
              <w:t>resultadoAnalise.getNumeroTotalErros</w:t>
            </w:r>
            <w:proofErr w:type="spellEnd"/>
            <w:r w:rsidRPr="001D7872">
              <w:t>() &gt; 0)</w:t>
            </w:r>
          </w:p>
          <w:p w:rsidR="00290E72" w:rsidRPr="001D7872" w:rsidRDefault="00290E72" w:rsidP="001D7872">
            <w:pPr>
              <w:pStyle w:val="Codigo"/>
            </w:pPr>
            <w:r w:rsidRPr="001D7872">
              <w:tab/>
            </w:r>
            <w:r w:rsidRPr="001D7872">
              <w:tab/>
            </w:r>
            <w:proofErr w:type="gramStart"/>
            <w:r w:rsidRPr="001D7872">
              <w:t>{</w:t>
            </w:r>
          </w:p>
          <w:p w:rsidR="00867847" w:rsidRPr="001D7872" w:rsidRDefault="00290E72" w:rsidP="001D7872">
            <w:pPr>
              <w:pStyle w:val="Codigo"/>
            </w:pPr>
            <w:proofErr w:type="gramEnd"/>
            <w:r w:rsidRPr="001D7872">
              <w:tab/>
            </w:r>
            <w:r w:rsidRPr="001D7872">
              <w:tab/>
            </w:r>
            <w:r w:rsidRPr="001D7872">
              <w:tab/>
            </w:r>
            <w:proofErr w:type="spellStart"/>
            <w:proofErr w:type="gramStart"/>
            <w:r w:rsidRPr="001D7872">
              <w:t>System.</w:t>
            </w:r>
            <w:proofErr w:type="gramEnd"/>
            <w:r w:rsidRPr="001D7872">
              <w:t>out.println</w:t>
            </w:r>
            <w:proofErr w:type="spellEnd"/>
          </w:p>
          <w:p w:rsidR="00867847" w:rsidRPr="001D7872" w:rsidRDefault="00867847" w:rsidP="001D7872">
            <w:pPr>
              <w:pStyle w:val="Codigo"/>
            </w:pPr>
            <w:r w:rsidRPr="001D7872">
              <w:t xml:space="preserve">                 </w:t>
            </w:r>
            <w:proofErr w:type="gramStart"/>
            <w:r w:rsidR="00290E72" w:rsidRPr="001D7872">
              <w:t>(</w:t>
            </w:r>
          </w:p>
          <w:p w:rsidR="00867847" w:rsidRPr="001D7872" w:rsidRDefault="00867847" w:rsidP="001D7872">
            <w:pPr>
              <w:pStyle w:val="Codigo"/>
            </w:pPr>
            <w:proofErr w:type="gramEnd"/>
            <w:r w:rsidRPr="001D7872">
              <w:t xml:space="preserve">                     </w:t>
            </w:r>
            <w:r w:rsidR="00290E72" w:rsidRPr="001D7872">
              <w:t>"Seu algoritmo contém</w:t>
            </w:r>
            <w:proofErr w:type="gramStart"/>
            <w:r w:rsidR="00290E72" w:rsidRPr="001D7872">
              <w:t xml:space="preserve"> "</w:t>
            </w:r>
            <w:proofErr w:type="gramEnd"/>
            <w:r w:rsidR="00290E72" w:rsidRPr="001D7872">
              <w:t xml:space="preserve"> + </w:t>
            </w:r>
            <w:r w:rsidRPr="001D7872">
              <w:t xml:space="preserve">                  </w:t>
            </w:r>
          </w:p>
          <w:p w:rsidR="00867847" w:rsidRPr="001D7872" w:rsidRDefault="00867847" w:rsidP="001D7872">
            <w:pPr>
              <w:pStyle w:val="Codigo"/>
            </w:pPr>
            <w:r w:rsidRPr="001D7872">
              <w:t xml:space="preserve">                      </w:t>
            </w:r>
            <w:proofErr w:type="spellStart"/>
            <w:proofErr w:type="gramStart"/>
            <w:r w:rsidR="00290E72" w:rsidRPr="001D7872">
              <w:t>resultadoAnalise</w:t>
            </w:r>
            <w:proofErr w:type="gramEnd"/>
            <w:r w:rsidR="00290E72" w:rsidRPr="001D7872">
              <w:t>.getNumeroTotalErros</w:t>
            </w:r>
            <w:proofErr w:type="spellEnd"/>
            <w:r w:rsidR="00290E72" w:rsidRPr="001D7872">
              <w:t xml:space="preserve">() + </w:t>
            </w:r>
          </w:p>
          <w:p w:rsidR="00867847" w:rsidRPr="001D7872" w:rsidRDefault="00867847" w:rsidP="001D7872">
            <w:pPr>
              <w:pStyle w:val="Codigo"/>
            </w:pPr>
            <w:r w:rsidRPr="001D7872">
              <w:t xml:space="preserve">                      </w:t>
            </w:r>
            <w:proofErr w:type="gramStart"/>
            <w:r w:rsidR="00290E72" w:rsidRPr="001D7872">
              <w:t xml:space="preserve">" </w:t>
            </w:r>
            <w:proofErr w:type="gramEnd"/>
            <w:r w:rsidR="00290E72" w:rsidRPr="001D7872">
              <w:t>erros:"</w:t>
            </w:r>
          </w:p>
          <w:p w:rsidR="00290E72" w:rsidRPr="001D7872" w:rsidRDefault="00867847" w:rsidP="001D7872">
            <w:pPr>
              <w:pStyle w:val="Codigo"/>
            </w:pPr>
            <w:r w:rsidRPr="001D7872">
              <w:t xml:space="preserve">                 </w:t>
            </w:r>
            <w:proofErr w:type="gramStart"/>
            <w:r w:rsidR="00290E72" w:rsidRPr="001D7872">
              <w:t>)</w:t>
            </w:r>
            <w:proofErr w:type="gramEnd"/>
            <w:r w:rsidR="00290E72" w:rsidRPr="001D7872">
              <w:t>;</w:t>
            </w:r>
          </w:p>
          <w:p w:rsidR="00290E72" w:rsidRPr="001D7872" w:rsidRDefault="00290E72" w:rsidP="001D7872">
            <w:pPr>
              <w:pStyle w:val="Codigo"/>
            </w:pPr>
            <w:r w:rsidRPr="001D7872">
              <w:tab/>
            </w:r>
            <w:r w:rsidRPr="001D7872">
              <w:tab/>
            </w:r>
            <w:r w:rsidRPr="001D7872">
              <w:tab/>
            </w:r>
          </w:p>
          <w:p w:rsidR="00290E72" w:rsidRPr="001D7872" w:rsidRDefault="00290E72" w:rsidP="001D7872">
            <w:pPr>
              <w:pStyle w:val="Codigo"/>
            </w:pPr>
            <w:r w:rsidRPr="001D7872">
              <w:tab/>
            </w:r>
            <w:r w:rsidRPr="001D7872">
              <w:tab/>
            </w:r>
            <w:r w:rsidRPr="001D7872">
              <w:tab/>
            </w:r>
            <w:proofErr w:type="gramStart"/>
            <w:r w:rsidRPr="001D7872">
              <w:t>for</w:t>
            </w:r>
            <w:proofErr w:type="gramEnd"/>
            <w:r w:rsidRPr="001D7872">
              <w:t xml:space="preserve"> (</w:t>
            </w:r>
            <w:proofErr w:type="spellStart"/>
            <w:r w:rsidRPr="001D7872">
              <w:t>ErroAnalise</w:t>
            </w:r>
            <w:proofErr w:type="spellEnd"/>
            <w:r w:rsidRPr="001D7872">
              <w:t xml:space="preserve"> erro: </w:t>
            </w:r>
            <w:proofErr w:type="spellStart"/>
            <w:r w:rsidRPr="001D7872">
              <w:t>resultadoAnalise.getErros</w:t>
            </w:r>
            <w:proofErr w:type="spellEnd"/>
            <w:r w:rsidRPr="001D7872">
              <w:t>())</w:t>
            </w:r>
          </w:p>
          <w:p w:rsidR="00290E72" w:rsidRPr="003E52DE" w:rsidRDefault="00290E72" w:rsidP="001D7872">
            <w:pPr>
              <w:pStyle w:val="Codigo"/>
              <w:rPr>
                <w:lang w:val="en-US"/>
              </w:rPr>
            </w:pPr>
            <w:r w:rsidRPr="001D7872">
              <w:tab/>
            </w:r>
            <w:r w:rsidRPr="001D7872">
              <w:tab/>
            </w:r>
            <w:r w:rsidRPr="001D7872">
              <w:tab/>
            </w:r>
            <w:r w:rsidRPr="001D7872">
              <w:tab/>
            </w:r>
            <w:proofErr w:type="spellStart"/>
            <w:r w:rsidRPr="003E52DE">
              <w:rPr>
                <w:lang w:val="en-US"/>
              </w:rPr>
              <w:t>System.out.println</w:t>
            </w:r>
            <w:proofErr w:type="spellEnd"/>
            <w:r w:rsidRPr="003E52DE">
              <w:rPr>
                <w:lang w:val="en-US"/>
              </w:rPr>
              <w:t>(</w:t>
            </w:r>
            <w:proofErr w:type="spellStart"/>
            <w:r w:rsidRPr="003E52DE">
              <w:rPr>
                <w:lang w:val="en-US"/>
              </w:rPr>
              <w:t>erro.getMensagem</w:t>
            </w:r>
            <w:proofErr w:type="spellEnd"/>
            <w:r w:rsidRPr="003E52DE">
              <w:rPr>
                <w:lang w:val="en-US"/>
              </w:rPr>
              <w:t>());</w:t>
            </w:r>
          </w:p>
          <w:p w:rsidR="00290E72" w:rsidRPr="001D7872" w:rsidRDefault="00290E72" w:rsidP="001D7872">
            <w:pPr>
              <w:pStyle w:val="Codigo"/>
            </w:pPr>
            <w:r w:rsidRPr="003E52DE">
              <w:rPr>
                <w:lang w:val="en-US"/>
              </w:rPr>
              <w:tab/>
            </w:r>
            <w:r w:rsidRPr="003E52DE">
              <w:rPr>
                <w:lang w:val="en-US"/>
              </w:rPr>
              <w:tab/>
            </w:r>
            <w:proofErr w:type="gramStart"/>
            <w:r w:rsidRPr="001D7872">
              <w:t>}</w:t>
            </w:r>
            <w:proofErr w:type="gramEnd"/>
          </w:p>
          <w:p w:rsidR="00290E72" w:rsidRPr="001D7872" w:rsidRDefault="00290E72" w:rsidP="001D7872">
            <w:pPr>
              <w:pStyle w:val="Codigo"/>
            </w:pPr>
            <w:r w:rsidRPr="001D7872">
              <w:tab/>
            </w:r>
            <w:proofErr w:type="gramStart"/>
            <w:r w:rsidRPr="001D7872">
              <w:t>}</w:t>
            </w:r>
            <w:proofErr w:type="gramEnd"/>
          </w:p>
          <w:p w:rsidR="00290E72" w:rsidRDefault="00290E72" w:rsidP="001D7872">
            <w:pPr>
              <w:pStyle w:val="Codigo"/>
            </w:pPr>
            <w:proofErr w:type="gramStart"/>
            <w:r w:rsidRPr="001D7872">
              <w:t>}</w:t>
            </w:r>
            <w:proofErr w:type="gramEnd"/>
          </w:p>
          <w:p w:rsidR="00AB2598" w:rsidRPr="00AB2598" w:rsidRDefault="00AB2598" w:rsidP="008D3222">
            <w:pPr>
              <w:pStyle w:val="Codigo"/>
            </w:pPr>
          </w:p>
        </w:tc>
      </w:tr>
    </w:tbl>
    <w:p w:rsidR="00097AD4" w:rsidRDefault="00B56542" w:rsidP="00704798">
      <w:pPr>
        <w:pStyle w:val="Legenda"/>
        <w:ind w:left="-142"/>
      </w:pPr>
      <w:bookmarkStart w:id="36" w:name="_Ref309188864"/>
      <w:bookmarkStart w:id="37" w:name="_Toc312072397"/>
      <w:r>
        <w:t xml:space="preserve">Figura </w:t>
      </w:r>
      <w:r>
        <w:fldChar w:fldCharType="begin"/>
      </w:r>
      <w:r>
        <w:instrText xml:space="preserve"> SEQ Figura \* ARABIC </w:instrText>
      </w:r>
      <w:r>
        <w:fldChar w:fldCharType="separate"/>
      </w:r>
      <w:r w:rsidR="00B17405">
        <w:rPr>
          <w:noProof/>
        </w:rPr>
        <w:t>4</w:t>
      </w:r>
      <w:r>
        <w:fldChar w:fldCharType="end"/>
      </w:r>
      <w:bookmarkEnd w:id="36"/>
      <w:r>
        <w:t xml:space="preserve">. </w:t>
      </w:r>
      <w:r w:rsidR="00FB2322">
        <w:t>Exemplo de utilização d</w:t>
      </w:r>
      <w:r>
        <w:t xml:space="preserve">a análise de erros do </w:t>
      </w:r>
      <w:proofErr w:type="gramStart"/>
      <w:r>
        <w:t>PortugolCore</w:t>
      </w:r>
      <w:bookmarkEnd w:id="37"/>
      <w:proofErr w:type="gramEnd"/>
    </w:p>
    <w:p w:rsidR="00D2604A" w:rsidRPr="00D2604A" w:rsidRDefault="00D2604A" w:rsidP="00D2604A">
      <w:pPr>
        <w:pStyle w:val="3TtulodeSubseo1"/>
        <w:numPr>
          <w:ilvl w:val="2"/>
          <w:numId w:val="5"/>
        </w:numPr>
        <w:tabs>
          <w:tab w:val="left" w:pos="720"/>
        </w:tabs>
      </w:pPr>
      <w:bookmarkStart w:id="38" w:name="_Ref309327369"/>
      <w:bookmarkStart w:id="39" w:name="_Toc312072367"/>
      <w:r>
        <w:t>Geração de código intermediário</w:t>
      </w:r>
      <w:bookmarkEnd w:id="38"/>
      <w:bookmarkEnd w:id="39"/>
    </w:p>
    <w:p w:rsidR="00B86808" w:rsidRDefault="006A4BC9" w:rsidP="009E182B">
      <w:pPr>
        <w:pStyle w:val="1CorpodeTexto"/>
      </w:pPr>
      <w:r>
        <w:t xml:space="preserve">De acordo com </w:t>
      </w:r>
      <w:proofErr w:type="spellStart"/>
      <w:r w:rsidRPr="00FE35E0">
        <w:t>Aho</w:t>
      </w:r>
      <w:proofErr w:type="spellEnd"/>
      <w:r w:rsidR="00B70D4F">
        <w:t xml:space="preserve"> </w:t>
      </w:r>
      <w:proofErr w:type="gramStart"/>
      <w:r w:rsidR="00B70D4F" w:rsidRPr="00B70D4F">
        <w:rPr>
          <w:i/>
        </w:rPr>
        <w:t>et</w:t>
      </w:r>
      <w:proofErr w:type="gramEnd"/>
      <w:r w:rsidR="00B70D4F" w:rsidRPr="00B70D4F">
        <w:rPr>
          <w:i/>
        </w:rPr>
        <w:t xml:space="preserve"> al</w:t>
      </w:r>
      <w:r w:rsidRPr="00FE35E0">
        <w:t xml:space="preserve"> (2007, p. 6)</w:t>
      </w:r>
      <w:r>
        <w:t xml:space="preserve">, “no processo de traduzir um programa fonte para um código objeto, um compilador pode produzir uma ou mais representações intermediárias, as quais podem ter diversas formas”. </w:t>
      </w:r>
      <w:r w:rsidR="00254FEF">
        <w:t>Seguindo esta definição, o</w:t>
      </w:r>
      <w:r>
        <w:t xml:space="preserve"> </w:t>
      </w:r>
      <w:proofErr w:type="gramStart"/>
      <w:r>
        <w:t>PortugolCore</w:t>
      </w:r>
      <w:proofErr w:type="gramEnd"/>
      <w:r>
        <w:t xml:space="preserve"> </w:t>
      </w:r>
      <w:r w:rsidR="00790C81" w:rsidRPr="00790C81">
        <w:t xml:space="preserve">permite gerar o código intermediário de </w:t>
      </w:r>
      <w:r w:rsidR="00D2372A">
        <w:t>qualquer</w:t>
      </w:r>
      <w:r w:rsidR="00790C81" w:rsidRPr="00790C81">
        <w:t xml:space="preserve"> algoritmo</w:t>
      </w:r>
      <w:r w:rsidR="00FF3AAE">
        <w:t xml:space="preserve"> em Portugol.</w:t>
      </w:r>
    </w:p>
    <w:p w:rsidR="00D2372A" w:rsidRDefault="006A4BC9" w:rsidP="00460550">
      <w:pPr>
        <w:pStyle w:val="1CorpodeTexto"/>
      </w:pPr>
      <w:r>
        <w:t>No ca</w:t>
      </w:r>
      <w:r w:rsidR="0075382D">
        <w:t>s</w:t>
      </w:r>
      <w:r>
        <w:t xml:space="preserve">o do </w:t>
      </w:r>
      <w:proofErr w:type="gramStart"/>
      <w:r>
        <w:t>PortugolCore</w:t>
      </w:r>
      <w:proofErr w:type="gramEnd"/>
      <w:r>
        <w:t xml:space="preserve"> e</w:t>
      </w:r>
      <w:r w:rsidR="00790C81" w:rsidRPr="00790C81">
        <w:t>ste código intermediário</w:t>
      </w:r>
      <w:r w:rsidR="00790C81">
        <w:t xml:space="preserve"> é </w:t>
      </w:r>
      <w:r>
        <w:t xml:space="preserve">representado por </w:t>
      </w:r>
      <w:r w:rsidR="00B86808">
        <w:t xml:space="preserve">uma </w:t>
      </w:r>
      <w:r w:rsidR="00790C81">
        <w:t xml:space="preserve">estrutura </w:t>
      </w:r>
      <w:r w:rsidR="009E182B">
        <w:t>em árvore</w:t>
      </w:r>
      <w:r w:rsidR="00790C81">
        <w:t xml:space="preserve"> chamada </w:t>
      </w:r>
      <w:r>
        <w:t>ASA (</w:t>
      </w:r>
      <w:r w:rsidR="00790C81">
        <w:t>Árvore Sintá</w:t>
      </w:r>
      <w:r w:rsidR="00F959DB">
        <w:t>tica Abstrata</w:t>
      </w:r>
      <w:r>
        <w:t>)</w:t>
      </w:r>
      <w:r w:rsidR="00F959DB">
        <w:t xml:space="preserve"> onde c</w:t>
      </w:r>
      <w:r w:rsidR="00790C81">
        <w:t>ada instrução</w:t>
      </w:r>
      <w:r w:rsidR="00B86808">
        <w:t xml:space="preserve"> </w:t>
      </w:r>
      <w:r w:rsidR="00BE1B0B">
        <w:t>d</w:t>
      </w:r>
      <w:r w:rsidR="00790C81">
        <w:t xml:space="preserve">o código-fonte </w:t>
      </w:r>
      <w:r w:rsidR="00B86808">
        <w:t xml:space="preserve">corresponde a um nó da árvore e </w:t>
      </w:r>
      <w:r w:rsidR="00790C81">
        <w:t xml:space="preserve">é </w:t>
      </w:r>
      <w:r w:rsidR="00F959DB">
        <w:t xml:space="preserve">representada por um </w:t>
      </w:r>
      <w:r w:rsidR="00790C81">
        <w:t>objeto</w:t>
      </w:r>
      <w:r w:rsidR="00D2372A">
        <w:t>.</w:t>
      </w:r>
      <w:r w:rsidR="00460550">
        <w:t xml:space="preserve"> O diagrama da </w:t>
      </w:r>
      <w:r w:rsidR="00D73047">
        <w:fldChar w:fldCharType="begin"/>
      </w:r>
      <w:r w:rsidR="00D73047">
        <w:instrText xml:space="preserve"> REF _Ref308649672 \h </w:instrText>
      </w:r>
      <w:r w:rsidR="00D73047">
        <w:fldChar w:fldCharType="separate"/>
      </w:r>
      <w:r w:rsidR="00B17405">
        <w:t xml:space="preserve">Figura </w:t>
      </w:r>
      <w:r w:rsidR="00B17405">
        <w:rPr>
          <w:noProof/>
        </w:rPr>
        <w:t>6</w:t>
      </w:r>
      <w:r w:rsidR="00D73047">
        <w:fldChar w:fldCharType="end"/>
      </w:r>
      <w:r w:rsidR="00460550">
        <w:t xml:space="preserve"> ilustra o</w:t>
      </w:r>
      <w:r w:rsidR="009E182B">
        <w:t xml:space="preserve"> código intermediário gerado </w:t>
      </w:r>
      <w:r w:rsidR="00D2372A">
        <w:t xml:space="preserve">a partir do </w:t>
      </w:r>
      <w:r w:rsidR="00BE1B0B">
        <w:t xml:space="preserve">algoritmo </w:t>
      </w:r>
      <w:r w:rsidR="00460550">
        <w:t xml:space="preserve">da </w:t>
      </w:r>
      <w:r w:rsidR="00D73047">
        <w:fldChar w:fldCharType="begin"/>
      </w:r>
      <w:r w:rsidR="00D73047">
        <w:instrText xml:space="preserve"> REF _Ref309190706 \h </w:instrText>
      </w:r>
      <w:r w:rsidR="00D73047">
        <w:fldChar w:fldCharType="separate"/>
      </w:r>
      <w:r w:rsidR="00B17405">
        <w:t xml:space="preserve">Figura </w:t>
      </w:r>
      <w:r w:rsidR="00B17405">
        <w:rPr>
          <w:noProof/>
        </w:rPr>
        <w:t>5</w:t>
      </w:r>
      <w:r w:rsidR="00D73047">
        <w:fldChar w:fldCharType="end"/>
      </w:r>
      <w:r w:rsidR="00460550">
        <w:t>.</w:t>
      </w:r>
    </w:p>
    <w:tbl>
      <w:tblPr>
        <w:tblW w:w="4918" w:type="pct"/>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D2372A" w:rsidRPr="00163BAB" w:rsidTr="00942492">
        <w:trPr>
          <w:jc w:val="center"/>
        </w:trPr>
        <w:tc>
          <w:tcPr>
            <w:tcW w:w="5000" w:type="pct"/>
            <w:shd w:val="clear" w:color="auto" w:fill="auto"/>
          </w:tcPr>
          <w:p w:rsidR="00D2372A" w:rsidRPr="005E6A57" w:rsidRDefault="008B2A21" w:rsidP="005E6A57">
            <w:pPr>
              <w:pStyle w:val="Codigo"/>
            </w:pPr>
            <w:r>
              <w:t>P</w:t>
            </w:r>
            <w:r w:rsidR="00D2372A" w:rsidRPr="005E6A57">
              <w:t>rograma</w:t>
            </w:r>
          </w:p>
          <w:p w:rsidR="00D2372A" w:rsidRPr="005E6A57" w:rsidRDefault="00D2372A" w:rsidP="005E6A57">
            <w:pPr>
              <w:pStyle w:val="Codigo"/>
            </w:pPr>
            <w:proofErr w:type="gramStart"/>
            <w:r w:rsidRPr="005E6A57">
              <w:t>{</w:t>
            </w:r>
          </w:p>
          <w:p w:rsidR="00D2372A" w:rsidRPr="005E6A57" w:rsidRDefault="00D2372A" w:rsidP="005E6A57">
            <w:pPr>
              <w:pStyle w:val="Codigo"/>
            </w:pPr>
            <w:proofErr w:type="gramEnd"/>
            <w:r w:rsidRPr="005E6A57">
              <w:tab/>
            </w:r>
            <w:proofErr w:type="spellStart"/>
            <w:proofErr w:type="gramStart"/>
            <w:r w:rsidRPr="005E6A57">
              <w:t>funcao</w:t>
            </w:r>
            <w:proofErr w:type="spellEnd"/>
            <w:proofErr w:type="gramEnd"/>
            <w:r w:rsidRPr="005E6A57">
              <w:t xml:space="preserve"> inicio()</w:t>
            </w:r>
          </w:p>
          <w:p w:rsidR="00D2372A" w:rsidRPr="005E6A57" w:rsidRDefault="00D2372A" w:rsidP="005E6A57">
            <w:pPr>
              <w:pStyle w:val="Codigo"/>
            </w:pPr>
            <w:r w:rsidRPr="005E6A57">
              <w:tab/>
            </w:r>
            <w:proofErr w:type="gramStart"/>
            <w:r w:rsidRPr="005E6A57">
              <w:t>{</w:t>
            </w:r>
          </w:p>
          <w:p w:rsidR="00D2372A" w:rsidRPr="005E6A57" w:rsidRDefault="00D2372A" w:rsidP="005E6A57">
            <w:pPr>
              <w:pStyle w:val="Codigo"/>
            </w:pPr>
            <w:proofErr w:type="gramEnd"/>
            <w:r w:rsidRPr="005E6A57">
              <w:tab/>
            </w:r>
            <w:r w:rsidRPr="005E6A57">
              <w:tab/>
            </w:r>
            <w:proofErr w:type="gramStart"/>
            <w:r w:rsidRPr="005E6A57">
              <w:t>inteiro</w:t>
            </w:r>
            <w:proofErr w:type="gramEnd"/>
            <w:r w:rsidRPr="005E6A57">
              <w:t xml:space="preserve"> a = 20</w:t>
            </w:r>
          </w:p>
          <w:p w:rsidR="00D2372A" w:rsidRPr="005E6A57" w:rsidRDefault="00D2372A" w:rsidP="005E6A57">
            <w:pPr>
              <w:pStyle w:val="Codigo"/>
            </w:pPr>
            <w:r w:rsidRPr="005E6A57">
              <w:tab/>
            </w:r>
            <w:r w:rsidRPr="005E6A57">
              <w:tab/>
            </w:r>
            <w:proofErr w:type="gramStart"/>
            <w:r w:rsidRPr="005E6A57">
              <w:t>escreva</w:t>
            </w:r>
            <w:proofErr w:type="gramEnd"/>
            <w:r w:rsidRPr="005E6A57">
              <w:t>("A variável 'a' vale: " + a)</w:t>
            </w:r>
          </w:p>
          <w:p w:rsidR="00D2372A" w:rsidRPr="005E6A57" w:rsidRDefault="00D2372A" w:rsidP="005E6A57">
            <w:pPr>
              <w:pStyle w:val="Codigo"/>
            </w:pPr>
            <w:r w:rsidRPr="005E6A57">
              <w:tab/>
            </w:r>
            <w:proofErr w:type="gramStart"/>
            <w:r w:rsidRPr="005E6A57">
              <w:t>}</w:t>
            </w:r>
            <w:proofErr w:type="gramEnd"/>
          </w:p>
          <w:p w:rsidR="00D2372A" w:rsidRPr="005E6A57" w:rsidRDefault="00D2372A" w:rsidP="005E6A57">
            <w:pPr>
              <w:pStyle w:val="Codigo"/>
            </w:pPr>
            <w:proofErr w:type="gramStart"/>
            <w:r w:rsidRPr="005E6A57">
              <w:t>}</w:t>
            </w:r>
            <w:proofErr w:type="gramEnd"/>
          </w:p>
        </w:tc>
      </w:tr>
    </w:tbl>
    <w:p w:rsidR="00D2372A" w:rsidRDefault="00D2372A" w:rsidP="00527EC6">
      <w:pPr>
        <w:pStyle w:val="Legenda"/>
      </w:pPr>
      <w:bookmarkStart w:id="40" w:name="_Ref309190706"/>
      <w:bookmarkStart w:id="41" w:name="_Toc312072398"/>
      <w:r>
        <w:t xml:space="preserve">Figura </w:t>
      </w:r>
      <w:r>
        <w:fldChar w:fldCharType="begin"/>
      </w:r>
      <w:r>
        <w:instrText xml:space="preserve"> SEQ Figura \* ARABIC </w:instrText>
      </w:r>
      <w:r>
        <w:fldChar w:fldCharType="separate"/>
      </w:r>
      <w:r w:rsidR="00B17405">
        <w:rPr>
          <w:noProof/>
        </w:rPr>
        <w:t>5</w:t>
      </w:r>
      <w:r>
        <w:fldChar w:fldCharType="end"/>
      </w:r>
      <w:bookmarkEnd w:id="40"/>
      <w:r>
        <w:t xml:space="preserve">. </w:t>
      </w:r>
      <w:r w:rsidR="00753475">
        <w:t>Exemplo de a</w:t>
      </w:r>
      <w:r>
        <w:t xml:space="preserve">lgoritmo </w:t>
      </w:r>
      <w:r w:rsidR="00FF3326">
        <w:t>do Portugol 2.0</w:t>
      </w:r>
      <w:bookmarkEnd w:id="41"/>
    </w:p>
    <w:p w:rsidR="00DC4B4C" w:rsidRPr="00DC4B4C" w:rsidRDefault="00DC4B4C" w:rsidP="00DC4B4C">
      <w:pPr>
        <w:pStyle w:val="2LegendaFontedeReferncia"/>
      </w:pPr>
    </w:p>
    <w:tbl>
      <w:tblPr>
        <w:tblW w:w="4298"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0"/>
      </w:tblGrid>
      <w:tr w:rsidR="00D2372A" w:rsidRPr="00163BAB" w:rsidTr="00DC4B4C">
        <w:trPr>
          <w:trHeight w:val="6143"/>
          <w:jc w:val="center"/>
        </w:trPr>
        <w:tc>
          <w:tcPr>
            <w:tcW w:w="5000" w:type="pct"/>
            <w:shd w:val="clear" w:color="auto" w:fill="auto"/>
          </w:tcPr>
          <w:p w:rsidR="00D2372A" w:rsidRDefault="007709F3" w:rsidP="00163BAB">
            <w:pPr>
              <w:pStyle w:val="1CorpodeTexto"/>
              <w:keepNext/>
              <w:ind w:firstLine="0"/>
              <w:jc w:val="center"/>
            </w:pPr>
            <w:r>
              <w:rPr>
                <w:noProof/>
              </w:rPr>
              <w:drawing>
                <wp:inline distT="0" distB="0" distL="0" distR="0" wp14:anchorId="01EF4D85" wp14:editId="547D86B6">
                  <wp:extent cx="5057775" cy="3533775"/>
                  <wp:effectExtent l="0" t="0" r="0" b="0"/>
                  <wp:docPr id="6" name="Imagem 6" descr="obj_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_as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tc>
      </w:tr>
    </w:tbl>
    <w:p w:rsidR="00D2372A" w:rsidRDefault="003445A4" w:rsidP="00D44BCC">
      <w:pPr>
        <w:pStyle w:val="Legenda"/>
        <w:spacing w:after="240"/>
        <w:ind w:left="567"/>
      </w:pPr>
      <w:bookmarkStart w:id="42" w:name="_Ref308649672"/>
      <w:bookmarkStart w:id="43" w:name="_Toc312072399"/>
      <w:r>
        <w:t xml:space="preserve">Figura </w:t>
      </w:r>
      <w:r>
        <w:fldChar w:fldCharType="begin"/>
      </w:r>
      <w:r>
        <w:instrText xml:space="preserve"> SEQ Figura \* ARABIC </w:instrText>
      </w:r>
      <w:r>
        <w:fldChar w:fldCharType="separate"/>
      </w:r>
      <w:r w:rsidR="00B17405">
        <w:rPr>
          <w:noProof/>
        </w:rPr>
        <w:t>6</w:t>
      </w:r>
      <w:r>
        <w:fldChar w:fldCharType="end"/>
      </w:r>
      <w:bookmarkEnd w:id="42"/>
      <w:r>
        <w:t xml:space="preserve">. Código intermediário </w:t>
      </w:r>
      <w:r w:rsidR="00E94389">
        <w:t xml:space="preserve">do </w:t>
      </w:r>
      <w:proofErr w:type="gramStart"/>
      <w:r w:rsidR="00E94389">
        <w:t>PortugolCore</w:t>
      </w:r>
      <w:bookmarkEnd w:id="43"/>
      <w:proofErr w:type="gramEnd"/>
    </w:p>
    <w:p w:rsidR="007B39F1" w:rsidRDefault="00460550" w:rsidP="007B39F1">
      <w:pPr>
        <w:pStyle w:val="2LegendaFontedeReferncia"/>
        <w:spacing w:before="240"/>
        <w:ind w:firstLine="709"/>
      </w:pPr>
      <w:r>
        <w:t>Neste momento, não serão detalhados todos nós presentes na ASA, pois isto será feito na segunda</w:t>
      </w:r>
      <w:r w:rsidR="004F5970">
        <w:t xml:space="preserve"> etapa deste trabalho durante a</w:t>
      </w:r>
      <w:r>
        <w:t xml:space="preserve"> documentação do </w:t>
      </w:r>
      <w:proofErr w:type="gramStart"/>
      <w:r>
        <w:t>PortugolCore</w:t>
      </w:r>
      <w:proofErr w:type="gramEnd"/>
      <w:r>
        <w:t>.</w:t>
      </w:r>
      <w:r w:rsidR="007B39F1">
        <w:t xml:space="preserve"> </w:t>
      </w:r>
    </w:p>
    <w:p w:rsidR="0095117A" w:rsidRDefault="00B36FA2" w:rsidP="007B39F1">
      <w:pPr>
        <w:pStyle w:val="2LegendaFontedeReferncia"/>
        <w:spacing w:before="240"/>
        <w:ind w:firstLine="709"/>
      </w:pPr>
      <w:r>
        <w:t xml:space="preserve">Ao utilizar </w:t>
      </w:r>
      <w:r w:rsidR="0095117A">
        <w:t xml:space="preserve">a abordagem </w:t>
      </w:r>
      <w:r>
        <w:t xml:space="preserve">da ASA, </w:t>
      </w:r>
      <w:r w:rsidR="0095117A">
        <w:t xml:space="preserve">o </w:t>
      </w:r>
      <w:proofErr w:type="gramStart"/>
      <w:r w:rsidR="0095117A">
        <w:t>PortugolCore</w:t>
      </w:r>
      <w:proofErr w:type="gramEnd"/>
      <w:r w:rsidR="0095117A">
        <w:t xml:space="preserve"> abstrai </w:t>
      </w:r>
      <w:r>
        <w:t xml:space="preserve">a gramática, tornando </w:t>
      </w:r>
      <w:r w:rsidR="0095117A">
        <w:t>a</w:t>
      </w:r>
      <w:r>
        <w:t xml:space="preserve"> linguagem mais</w:t>
      </w:r>
      <w:r w:rsidR="0095117A">
        <w:t xml:space="preserve"> dinâmica. Não importa, por exemplo, se</w:t>
      </w:r>
      <w:r w:rsidR="000C31D3">
        <w:t xml:space="preserve"> na gramática</w:t>
      </w:r>
      <w:r w:rsidR="0095117A">
        <w:t xml:space="preserve"> uma multiplicação é representada pelo operador ‘*’ ou ‘x’, pois o que o </w:t>
      </w:r>
      <w:proofErr w:type="gramStart"/>
      <w:r w:rsidR="0095117A">
        <w:t>PortugolCore</w:t>
      </w:r>
      <w:proofErr w:type="gramEnd"/>
      <w:r w:rsidR="0095117A">
        <w:t xml:space="preserve"> “enxergará” no final das contas será um objeto </w:t>
      </w:r>
      <w:r w:rsidR="00EC2A82">
        <w:t>da classe</w:t>
      </w:r>
      <w:r w:rsidR="0095117A">
        <w:t xml:space="preserve"> “</w:t>
      </w:r>
      <w:proofErr w:type="spellStart"/>
      <w:r w:rsidR="0095117A">
        <w:t>NoOperacao</w:t>
      </w:r>
      <w:proofErr w:type="spellEnd"/>
      <w:r w:rsidR="0095117A">
        <w:t xml:space="preserve">”. </w:t>
      </w:r>
    </w:p>
    <w:p w:rsidR="00EC1FE5" w:rsidRDefault="0006184D" w:rsidP="00790C81">
      <w:pPr>
        <w:pStyle w:val="1CorpodeTexto"/>
      </w:pPr>
      <w:r>
        <w:t xml:space="preserve">Internamente o </w:t>
      </w:r>
      <w:proofErr w:type="gramStart"/>
      <w:r>
        <w:t>PortugolCore</w:t>
      </w:r>
      <w:proofErr w:type="gramEnd"/>
      <w:r>
        <w:t xml:space="preserve"> utiliza </w:t>
      </w:r>
      <w:r w:rsidR="0069452B">
        <w:t>a ASA</w:t>
      </w:r>
      <w:r>
        <w:t xml:space="preserve"> para a execução dos </w:t>
      </w:r>
      <w:r w:rsidR="0066568A">
        <w:t>programas</w:t>
      </w:r>
      <w:r w:rsidR="008A01D4">
        <w:t>.</w:t>
      </w:r>
      <w:r>
        <w:t xml:space="preserve"> </w:t>
      </w:r>
      <w:r w:rsidR="008A01D4">
        <w:t xml:space="preserve">Porém, </w:t>
      </w:r>
      <w:r w:rsidR="0069452B">
        <w:t xml:space="preserve">ela </w:t>
      </w:r>
      <w:r w:rsidR="00B97510">
        <w:t xml:space="preserve">pode ser manipulada </w:t>
      </w:r>
      <w:r w:rsidR="0069452B">
        <w:t>para</w:t>
      </w:r>
      <w:r w:rsidR="00874E84">
        <w:t xml:space="preserve"> </w:t>
      </w:r>
      <w:r w:rsidR="00982C0A">
        <w:t xml:space="preserve">obter </w:t>
      </w:r>
      <w:r w:rsidR="00874E84">
        <w:t xml:space="preserve">outros </w:t>
      </w:r>
      <w:r w:rsidR="00982C0A">
        <w:t>resultados</w:t>
      </w:r>
      <w:r w:rsidR="00874E84">
        <w:t>,</w:t>
      </w:r>
      <w:r w:rsidR="00390FC9">
        <w:t xml:space="preserve"> como </w:t>
      </w:r>
      <w:r w:rsidR="00B74504">
        <w:t>por exemplo:</w:t>
      </w:r>
      <w:r w:rsidR="00874E84">
        <w:t xml:space="preserve"> </w:t>
      </w:r>
      <w:proofErr w:type="gramStart"/>
      <w:r w:rsidR="00EC1FE5">
        <w:t>otimização</w:t>
      </w:r>
      <w:proofErr w:type="gramEnd"/>
      <w:r w:rsidR="00EC1FE5">
        <w:t xml:space="preserve"> de código, conversão do código-fonte</w:t>
      </w:r>
      <w:r w:rsidR="00874E84">
        <w:t xml:space="preserve"> em Portugol</w:t>
      </w:r>
      <w:r w:rsidR="00EC1FE5">
        <w:t xml:space="preserve"> para outras linguagens</w:t>
      </w:r>
      <w:r w:rsidR="00874E84">
        <w:t xml:space="preserve"> de programação</w:t>
      </w:r>
      <w:r w:rsidR="00EC1FE5">
        <w:t>, análise de fluxo (</w:t>
      </w:r>
      <w:r>
        <w:t>ex.: detectar chamadas recursivas infinitas), detecção de código morto (</w:t>
      </w:r>
      <w:r w:rsidR="008A01D4">
        <w:t>ex.: atribuir uma variável a si mesma</w:t>
      </w:r>
      <w:r>
        <w:t>)</w:t>
      </w:r>
      <w:r w:rsidR="00390FC9">
        <w:t xml:space="preserve"> e</w:t>
      </w:r>
      <w:r w:rsidR="00874E84">
        <w:t>ntre outros</w:t>
      </w:r>
      <w:r>
        <w:t>.</w:t>
      </w:r>
      <w:r w:rsidR="00395792">
        <w:t xml:space="preserve"> </w:t>
      </w:r>
      <w:r w:rsidR="00982C0A">
        <w:t>Para facilitar a criação de novas funcionalidades</w:t>
      </w:r>
      <w:r w:rsidR="00CD1391">
        <w:t>,</w:t>
      </w:r>
      <w:r w:rsidR="00982C0A">
        <w:t xml:space="preserve"> </w:t>
      </w:r>
      <w:r w:rsidR="00CD1391">
        <w:t>a</w:t>
      </w:r>
      <w:r w:rsidR="00395792">
        <w:t xml:space="preserve"> ASA do </w:t>
      </w:r>
      <w:proofErr w:type="gramStart"/>
      <w:r w:rsidR="00395792">
        <w:t>PortugolCore</w:t>
      </w:r>
      <w:proofErr w:type="gramEnd"/>
      <w:r w:rsidR="00395792">
        <w:t xml:space="preserve"> dá suporte ao padrão de projeto </w:t>
      </w:r>
      <w:r w:rsidR="00395792" w:rsidRPr="003E52DE">
        <w:t xml:space="preserve">Visitor </w:t>
      </w:r>
      <w:r w:rsidR="00395792" w:rsidRPr="00395792">
        <w:t>através da interface “</w:t>
      </w:r>
      <w:proofErr w:type="spellStart"/>
      <w:r w:rsidR="00395792" w:rsidRPr="00395792">
        <w:t>VisitanteASA</w:t>
      </w:r>
      <w:proofErr w:type="spellEnd"/>
      <w:r w:rsidR="00395792" w:rsidRPr="00395792">
        <w:t>”</w:t>
      </w:r>
      <w:r w:rsidR="00982C0A">
        <w:t>.</w:t>
      </w:r>
    </w:p>
    <w:p w:rsidR="00AD4D2C" w:rsidRDefault="00AD4D2C" w:rsidP="00790C81">
      <w:pPr>
        <w:pStyle w:val="1CorpodeTexto"/>
      </w:pPr>
      <w:r>
        <w:lastRenderedPageBreak/>
        <w:t xml:space="preserve">Várias classes estão envolvidas no processo de geração de código intermediário do </w:t>
      </w:r>
      <w:proofErr w:type="gramStart"/>
      <w:r>
        <w:t>PortugolCore</w:t>
      </w:r>
      <w:proofErr w:type="gramEnd"/>
      <w:r>
        <w:t xml:space="preserve">. Mas assim como na análise de erros, esta </w:t>
      </w:r>
      <w:proofErr w:type="gramStart"/>
      <w:r>
        <w:t>implementação</w:t>
      </w:r>
      <w:proofErr w:type="gramEnd"/>
      <w:r>
        <w:t xml:space="preserve"> está abstraída através de um conjunto de classes reduzido, conforme ilustrado no diagrama de classes da </w:t>
      </w:r>
      <w:r w:rsidR="007B39F1">
        <w:fldChar w:fldCharType="begin"/>
      </w:r>
      <w:r w:rsidR="007B39F1">
        <w:instrText xml:space="preserve"> REF _Ref309193798 \h </w:instrText>
      </w:r>
      <w:r w:rsidR="007B39F1">
        <w:fldChar w:fldCharType="separate"/>
      </w:r>
      <w:r w:rsidR="00B17405">
        <w:t xml:space="preserve">Figura </w:t>
      </w:r>
      <w:r w:rsidR="00B17405">
        <w:rPr>
          <w:noProof/>
        </w:rPr>
        <w:t>7</w:t>
      </w:r>
      <w:r w:rsidR="007B39F1">
        <w:fldChar w:fldCharType="end"/>
      </w:r>
      <w:r>
        <w:t>.</w:t>
      </w:r>
    </w:p>
    <w:tbl>
      <w:tblPr>
        <w:tblW w:w="0" w:type="auto"/>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0"/>
      </w:tblGrid>
      <w:tr w:rsidR="00213CF7" w:rsidTr="00213CF7">
        <w:tblPrEx>
          <w:tblCellMar>
            <w:top w:w="0" w:type="dxa"/>
            <w:bottom w:w="0" w:type="dxa"/>
          </w:tblCellMar>
        </w:tblPrEx>
        <w:trPr>
          <w:trHeight w:val="7333"/>
          <w:jc w:val="center"/>
        </w:trPr>
        <w:tc>
          <w:tcPr>
            <w:tcW w:w="9030" w:type="dxa"/>
          </w:tcPr>
          <w:p w:rsidR="00213CF7" w:rsidRDefault="007709F3" w:rsidP="00F12265">
            <w:pPr>
              <w:pStyle w:val="1CorpodeTexto"/>
              <w:keepNext/>
              <w:ind w:firstLine="0"/>
              <w:jc w:val="center"/>
            </w:pPr>
            <w:r>
              <w:rPr>
                <w:noProof/>
              </w:rPr>
              <w:drawing>
                <wp:inline distT="0" distB="0" distL="0" distR="0" wp14:anchorId="6EA5D214" wp14:editId="6A793190">
                  <wp:extent cx="5343525" cy="4486275"/>
                  <wp:effectExtent l="0" t="0" r="0" b="0"/>
                  <wp:docPr id="7" name="Imagem 7" descr="ger_co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_codi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4486275"/>
                          </a:xfrm>
                          <a:prstGeom prst="rect">
                            <a:avLst/>
                          </a:prstGeom>
                          <a:noFill/>
                          <a:ln>
                            <a:noFill/>
                          </a:ln>
                        </pic:spPr>
                      </pic:pic>
                    </a:graphicData>
                  </a:graphic>
                </wp:inline>
              </w:drawing>
            </w:r>
          </w:p>
        </w:tc>
      </w:tr>
    </w:tbl>
    <w:p w:rsidR="00F12265" w:rsidRDefault="00F12265" w:rsidP="00730899">
      <w:pPr>
        <w:pStyle w:val="Legenda"/>
        <w:ind w:left="284"/>
      </w:pPr>
      <w:bookmarkStart w:id="44" w:name="_Ref309193798"/>
      <w:bookmarkStart w:id="45" w:name="_Toc312072400"/>
      <w:r>
        <w:t xml:space="preserve">Figura </w:t>
      </w:r>
      <w:r>
        <w:fldChar w:fldCharType="begin"/>
      </w:r>
      <w:r>
        <w:instrText xml:space="preserve"> SEQ Figura \* ARABIC </w:instrText>
      </w:r>
      <w:r>
        <w:fldChar w:fldCharType="separate"/>
      </w:r>
      <w:r w:rsidR="00B17405">
        <w:rPr>
          <w:noProof/>
        </w:rPr>
        <w:t>7</w:t>
      </w:r>
      <w:r>
        <w:fldChar w:fldCharType="end"/>
      </w:r>
      <w:bookmarkEnd w:id="44"/>
      <w:r>
        <w:t>. Interface</w:t>
      </w:r>
      <w:r w:rsidR="001B1179">
        <w:t xml:space="preserve"> de integração da geração de código intermediário do </w:t>
      </w:r>
      <w:proofErr w:type="gramStart"/>
      <w:r w:rsidR="001B1179">
        <w:t>PortugolCore</w:t>
      </w:r>
      <w:bookmarkEnd w:id="45"/>
      <w:proofErr w:type="gramEnd"/>
    </w:p>
    <w:p w:rsidR="0031410C" w:rsidRDefault="00D7718B" w:rsidP="00E65FF4">
      <w:pPr>
        <w:pStyle w:val="1CorpodeTexto"/>
      </w:pPr>
      <w:r>
        <w:t xml:space="preserve">Para utilizar a geração de código intermediário do </w:t>
      </w:r>
      <w:proofErr w:type="gramStart"/>
      <w:r>
        <w:t>PortugolCore</w:t>
      </w:r>
      <w:proofErr w:type="gramEnd"/>
      <w:r>
        <w:t xml:space="preserve">, a aplicação deve chamar o método </w:t>
      </w:r>
      <w:r w:rsidR="00B7787C">
        <w:t xml:space="preserve">estático </w:t>
      </w:r>
      <w:r>
        <w:t>“compilar” da classe “Portugol” passando o código fonte a ser compilado. No final da compilação um objeto da classe “Programa” é retornado</w:t>
      </w:r>
      <w:r w:rsidR="00835263">
        <w:t xml:space="preserve"> e, o </w:t>
      </w:r>
      <w:r>
        <w:t xml:space="preserve">código intermediário pode então ser obtido </w:t>
      </w:r>
      <w:r w:rsidR="00835263">
        <w:t>através d</w:t>
      </w:r>
      <w:r>
        <w:t>o método “</w:t>
      </w:r>
      <w:proofErr w:type="spellStart"/>
      <w:proofErr w:type="gramStart"/>
      <w:r w:rsidRPr="00D7718B">
        <w:t>getArvoreSintaticaAbstrata</w:t>
      </w:r>
      <w:proofErr w:type="spellEnd"/>
      <w:proofErr w:type="gramEnd"/>
      <w:r>
        <w:t>”</w:t>
      </w:r>
      <w:r w:rsidR="00835263">
        <w:t xml:space="preserve">. </w:t>
      </w:r>
    </w:p>
    <w:p w:rsidR="00835263" w:rsidRDefault="0031410C" w:rsidP="00E65FF4">
      <w:pPr>
        <w:pStyle w:val="1CorpodeTexto"/>
      </w:pPr>
      <w:r w:rsidRPr="00535219">
        <w:t xml:space="preserve">A geração de código intermediário só pode ser realizada em algoritmos que </w:t>
      </w:r>
      <w:r w:rsidR="001F6579" w:rsidRPr="00535219">
        <w:t>não possuem erros sintáticos ou semânticos</w:t>
      </w:r>
      <w:r w:rsidRPr="00535219">
        <w:t xml:space="preserve">. Desta forma, ao chamar o método “compilar” o </w:t>
      </w:r>
      <w:proofErr w:type="gramStart"/>
      <w:r w:rsidRPr="00535219">
        <w:t>PortugolCore</w:t>
      </w:r>
      <w:proofErr w:type="gramEnd"/>
      <w:r w:rsidRPr="00535219">
        <w:t xml:space="preserve"> automaticamente realiza </w:t>
      </w:r>
      <w:r w:rsidR="00CE1790" w:rsidRPr="00535219">
        <w:t xml:space="preserve">uma </w:t>
      </w:r>
      <w:r w:rsidRPr="00535219">
        <w:t xml:space="preserve">análise de erros. </w:t>
      </w:r>
      <w:r w:rsidR="00E65FF4" w:rsidRPr="00535219">
        <w:t>Caso o algoritmo contenha erros, será lançada uma exceção do tipo “</w:t>
      </w:r>
      <w:proofErr w:type="spellStart"/>
      <w:proofErr w:type="gramStart"/>
      <w:r w:rsidR="00E65FF4" w:rsidRPr="00535219">
        <w:t>ErroCompilacao</w:t>
      </w:r>
      <w:proofErr w:type="spellEnd"/>
      <w:proofErr w:type="gramEnd"/>
      <w:r w:rsidR="00E65FF4" w:rsidRPr="00535219">
        <w:t>”</w:t>
      </w:r>
      <w:r w:rsidR="00CE1790" w:rsidRPr="00535219">
        <w:t>,</w:t>
      </w:r>
      <w:r w:rsidRPr="00535219">
        <w:t xml:space="preserve"> os erros poderão</w:t>
      </w:r>
      <w:r w:rsidR="00E65FF4" w:rsidRPr="00535219">
        <w:t xml:space="preserve"> </w:t>
      </w:r>
      <w:r w:rsidR="00CE1790" w:rsidRPr="00535219">
        <w:t xml:space="preserve">então </w:t>
      </w:r>
      <w:r w:rsidR="00E65FF4" w:rsidRPr="00535219">
        <w:t xml:space="preserve">ser obtidos através do método </w:t>
      </w:r>
      <w:r w:rsidR="00E65FF4" w:rsidRPr="00535219">
        <w:lastRenderedPageBreak/>
        <w:t>“</w:t>
      </w:r>
      <w:proofErr w:type="spellStart"/>
      <w:r w:rsidR="00E65FF4" w:rsidRPr="00535219">
        <w:t>getResultadoAnalise</w:t>
      </w:r>
      <w:proofErr w:type="spellEnd"/>
      <w:r w:rsidR="00E65FF4" w:rsidRPr="00535219">
        <w:t xml:space="preserve">” e tratados da forma demonstrada anteriormente. </w:t>
      </w:r>
      <w:r w:rsidR="001537E6" w:rsidRPr="00535219">
        <w:t xml:space="preserve">A </w:t>
      </w:r>
      <w:r w:rsidR="00117CDE" w:rsidRPr="00535219">
        <w:fldChar w:fldCharType="begin"/>
      </w:r>
      <w:r w:rsidR="00117CDE" w:rsidRPr="00535219">
        <w:instrText xml:space="preserve"> REF _Ref309265127 \h </w:instrText>
      </w:r>
      <w:r w:rsidR="00026142">
        <w:rPr>
          <w:highlight w:val="yellow"/>
        </w:rPr>
        <w:instrText xml:space="preserve"> \* MERGEFORMAT </w:instrText>
      </w:r>
      <w:r w:rsidR="00117CDE" w:rsidRPr="00535219">
        <w:fldChar w:fldCharType="separate"/>
      </w:r>
      <w:r w:rsidR="00B17405">
        <w:t xml:space="preserve">Figura </w:t>
      </w:r>
      <w:r w:rsidR="00B17405">
        <w:rPr>
          <w:noProof/>
        </w:rPr>
        <w:t>8</w:t>
      </w:r>
      <w:r w:rsidR="00117CDE" w:rsidRPr="00535219">
        <w:fldChar w:fldCharType="end"/>
      </w:r>
      <w:r w:rsidR="001537E6" w:rsidRPr="00535219">
        <w:t xml:space="preserve"> apresenta um trecho de código que demonstra a utilização da geração de código intermediário do </w:t>
      </w:r>
      <w:proofErr w:type="gramStart"/>
      <w:r w:rsidR="001537E6" w:rsidRPr="00535219">
        <w:t>PortugolCore</w:t>
      </w:r>
      <w:proofErr w:type="gramEnd"/>
      <w:r w:rsidR="00662887" w:rsidRPr="0053521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835263" w:rsidRPr="000E5388" w:rsidTr="002A222B">
        <w:tc>
          <w:tcPr>
            <w:tcW w:w="5000" w:type="pct"/>
            <w:shd w:val="clear" w:color="auto" w:fill="auto"/>
          </w:tcPr>
          <w:p w:rsidR="006D3596" w:rsidRPr="003E52DE" w:rsidRDefault="006D3596" w:rsidP="007535F5">
            <w:pPr>
              <w:pStyle w:val="Codigo"/>
              <w:rPr>
                <w:lang w:val="en-US"/>
              </w:rPr>
            </w:pPr>
            <w:proofErr w:type="gramStart"/>
            <w:r w:rsidRPr="003E52DE">
              <w:rPr>
                <w:lang w:val="en-US"/>
              </w:rPr>
              <w:t>package</w:t>
            </w:r>
            <w:proofErr w:type="gramEnd"/>
            <w:r w:rsidRPr="003E52DE">
              <w:rPr>
                <w:lang w:val="en-US"/>
              </w:rPr>
              <w:t xml:space="preserve"> </w:t>
            </w:r>
            <w:r w:rsidR="007535F5" w:rsidRPr="003E52DE">
              <w:rPr>
                <w:lang w:val="en-US"/>
              </w:rPr>
              <w:t>[...]</w:t>
            </w:r>
          </w:p>
          <w:p w:rsidR="006D3596" w:rsidRPr="003E52DE" w:rsidRDefault="006D3596" w:rsidP="000E5388">
            <w:pPr>
              <w:pStyle w:val="Codigo"/>
              <w:rPr>
                <w:lang w:val="en-US"/>
              </w:rPr>
            </w:pPr>
          </w:p>
          <w:p w:rsidR="006D3596" w:rsidRPr="003E52DE" w:rsidRDefault="006D3596" w:rsidP="000E5388">
            <w:pPr>
              <w:pStyle w:val="Codigo"/>
              <w:rPr>
                <w:lang w:val="en-US"/>
              </w:rPr>
            </w:pPr>
            <w:r w:rsidRPr="003E52DE">
              <w:rPr>
                <w:lang w:val="en-US"/>
              </w:rPr>
              <w:t>public final class IDE</w:t>
            </w:r>
          </w:p>
          <w:p w:rsidR="006D3596" w:rsidRPr="003E52DE" w:rsidRDefault="006D3596" w:rsidP="000E5388">
            <w:pPr>
              <w:pStyle w:val="Codigo"/>
              <w:rPr>
                <w:lang w:val="en-US"/>
              </w:rPr>
            </w:pPr>
            <w:r w:rsidRPr="003E52DE">
              <w:rPr>
                <w:lang w:val="en-US"/>
              </w:rPr>
              <w:t>{</w:t>
            </w:r>
          </w:p>
          <w:p w:rsidR="006D3596" w:rsidRPr="003E52DE" w:rsidRDefault="006D3596" w:rsidP="000E5388">
            <w:pPr>
              <w:pStyle w:val="Codigo"/>
              <w:rPr>
                <w:lang w:val="en-US"/>
              </w:rPr>
            </w:pPr>
            <w:r w:rsidRPr="003E52DE">
              <w:rPr>
                <w:lang w:val="en-US"/>
              </w:rPr>
              <w:tab/>
              <w:t xml:space="preserve">public static void main(String[] </w:t>
            </w:r>
            <w:proofErr w:type="spellStart"/>
            <w:r w:rsidRPr="003E52DE">
              <w:rPr>
                <w:lang w:val="en-US"/>
              </w:rPr>
              <w:t>args</w:t>
            </w:r>
            <w:proofErr w:type="spellEnd"/>
            <w:r w:rsidRPr="003E52DE">
              <w:rPr>
                <w:lang w:val="en-US"/>
              </w:rPr>
              <w:t>)</w:t>
            </w:r>
          </w:p>
          <w:p w:rsidR="006D3596" w:rsidRPr="000E5388" w:rsidRDefault="006D3596" w:rsidP="000E5388">
            <w:pPr>
              <w:pStyle w:val="Codigo"/>
            </w:pPr>
            <w:r w:rsidRPr="003E52DE">
              <w:rPr>
                <w:lang w:val="en-US"/>
              </w:rPr>
              <w:tab/>
            </w:r>
            <w:proofErr w:type="gramStart"/>
            <w:r w:rsidRPr="000E5388">
              <w:t>{</w:t>
            </w:r>
          </w:p>
          <w:p w:rsidR="006D3596" w:rsidRPr="000E5388" w:rsidRDefault="006D3596" w:rsidP="000E5388">
            <w:pPr>
              <w:pStyle w:val="Codigo"/>
            </w:pPr>
            <w:proofErr w:type="gramEnd"/>
            <w:r w:rsidRPr="000E5388">
              <w:tab/>
            </w:r>
            <w:r w:rsidRPr="000E5388">
              <w:tab/>
              <w:t xml:space="preserve">File arquivo = new </w:t>
            </w:r>
            <w:proofErr w:type="gramStart"/>
            <w:r w:rsidRPr="000E5388">
              <w:t>File(</w:t>
            </w:r>
            <w:proofErr w:type="gramEnd"/>
            <w:r w:rsidRPr="000E5388">
              <w:t>"/home/</w:t>
            </w:r>
            <w:proofErr w:type="spellStart"/>
            <w:r w:rsidRPr="000E5388">
              <w:t>noschang</w:t>
            </w:r>
            <w:proofErr w:type="spellEnd"/>
            <w:r w:rsidRPr="000E5388">
              <w:t>/</w:t>
            </w:r>
            <w:proofErr w:type="spellStart"/>
            <w:r w:rsidRPr="000E5388">
              <w:t>algoritmo.por</w:t>
            </w:r>
            <w:proofErr w:type="spellEnd"/>
            <w:r w:rsidRPr="000E5388">
              <w:t>");</w:t>
            </w:r>
          </w:p>
          <w:p w:rsidR="006D3596" w:rsidRPr="000E5388" w:rsidRDefault="006D3596" w:rsidP="000E5388">
            <w:pPr>
              <w:pStyle w:val="Codigo"/>
            </w:pPr>
            <w:r w:rsidRPr="000E5388">
              <w:tab/>
            </w:r>
            <w:r w:rsidRPr="000E5388">
              <w:tab/>
            </w:r>
            <w:proofErr w:type="spellStart"/>
            <w:r w:rsidRPr="000E5388">
              <w:t>String</w:t>
            </w:r>
            <w:proofErr w:type="spellEnd"/>
            <w:r w:rsidRPr="000E5388">
              <w:t xml:space="preserve"> algoritmo = </w:t>
            </w:r>
            <w:proofErr w:type="spellStart"/>
            <w:proofErr w:type="gramStart"/>
            <w:r w:rsidRPr="000E5388">
              <w:t>CodigoFonte</w:t>
            </w:r>
            <w:proofErr w:type="gramEnd"/>
            <w:r w:rsidRPr="000E5388">
              <w:t>.carregar</w:t>
            </w:r>
            <w:proofErr w:type="spellEnd"/>
            <w:r w:rsidRPr="000E5388">
              <w:t>(arquivo);</w:t>
            </w:r>
          </w:p>
          <w:p w:rsidR="006D3596" w:rsidRPr="000E5388" w:rsidRDefault="006D3596" w:rsidP="000E5388">
            <w:pPr>
              <w:pStyle w:val="Codigo"/>
            </w:pPr>
            <w:r w:rsidRPr="000E5388">
              <w:tab/>
            </w:r>
            <w:r w:rsidRPr="000E5388">
              <w:tab/>
            </w:r>
          </w:p>
          <w:p w:rsidR="006D3596" w:rsidRPr="000E5388" w:rsidRDefault="006D3596" w:rsidP="000E5388">
            <w:pPr>
              <w:pStyle w:val="Codigo"/>
            </w:pPr>
            <w:r w:rsidRPr="000E5388">
              <w:tab/>
            </w:r>
            <w:r w:rsidRPr="000E5388">
              <w:tab/>
            </w:r>
            <w:proofErr w:type="spellStart"/>
            <w:proofErr w:type="gramStart"/>
            <w:r w:rsidRPr="000E5388">
              <w:t>try</w:t>
            </w:r>
            <w:proofErr w:type="spellEnd"/>
            <w:proofErr w:type="gramEnd"/>
          </w:p>
          <w:p w:rsidR="006D3596" w:rsidRPr="000E5388" w:rsidRDefault="006D3596" w:rsidP="000E5388">
            <w:pPr>
              <w:pStyle w:val="Codigo"/>
            </w:pPr>
            <w:r w:rsidRPr="000E5388">
              <w:tab/>
            </w:r>
            <w:r w:rsidRPr="000E5388">
              <w:tab/>
            </w:r>
            <w:proofErr w:type="gramStart"/>
            <w:r w:rsidRPr="000E5388">
              <w:t>{</w:t>
            </w:r>
          </w:p>
          <w:p w:rsidR="006D3596" w:rsidRPr="000E5388" w:rsidRDefault="006D3596" w:rsidP="000E5388">
            <w:pPr>
              <w:pStyle w:val="Codigo"/>
            </w:pPr>
            <w:proofErr w:type="gramEnd"/>
            <w:r w:rsidRPr="000E5388">
              <w:tab/>
            </w:r>
            <w:r w:rsidRPr="000E5388">
              <w:tab/>
            </w:r>
            <w:r w:rsidRPr="000E5388">
              <w:tab/>
            </w:r>
            <w:proofErr w:type="gramStart"/>
            <w:r w:rsidRPr="000E5388">
              <w:t xml:space="preserve">Programa </w:t>
            </w:r>
            <w:proofErr w:type="spellStart"/>
            <w:r w:rsidRPr="000E5388">
              <w:t>programa</w:t>
            </w:r>
            <w:proofErr w:type="spellEnd"/>
            <w:proofErr w:type="gramEnd"/>
            <w:r w:rsidRPr="000E5388">
              <w:t xml:space="preserve"> = </w:t>
            </w:r>
            <w:proofErr w:type="spellStart"/>
            <w:r w:rsidRPr="000E5388">
              <w:t>Portugol.compilar</w:t>
            </w:r>
            <w:proofErr w:type="spellEnd"/>
            <w:r w:rsidRPr="000E5388">
              <w:t>(algoritmo);</w:t>
            </w:r>
          </w:p>
          <w:p w:rsidR="007535F5" w:rsidRDefault="006D3596" w:rsidP="000E5388">
            <w:pPr>
              <w:pStyle w:val="Codigo"/>
            </w:pPr>
            <w:r w:rsidRPr="000E5388">
              <w:tab/>
            </w:r>
            <w:r w:rsidRPr="000E5388">
              <w:tab/>
            </w:r>
          </w:p>
          <w:p w:rsidR="007535F5" w:rsidRDefault="006D3596" w:rsidP="000E5388">
            <w:pPr>
              <w:pStyle w:val="Codigo"/>
            </w:pPr>
            <w:r w:rsidRPr="000E5388">
              <w:tab/>
            </w:r>
            <w:r w:rsidR="007535F5">
              <w:tab/>
            </w:r>
            <w:r w:rsidR="007535F5">
              <w:tab/>
            </w:r>
            <w:proofErr w:type="spellStart"/>
            <w:proofErr w:type="gramStart"/>
            <w:r w:rsidRPr="000E5388">
              <w:t>ArvoreSintaticaAbstrata</w:t>
            </w:r>
            <w:proofErr w:type="spellEnd"/>
            <w:proofErr w:type="gramEnd"/>
            <w:r w:rsidRPr="000E5388">
              <w:t xml:space="preserve"> asa =</w:t>
            </w:r>
          </w:p>
          <w:p w:rsidR="006D3596" w:rsidRPr="000E5388" w:rsidRDefault="007535F5" w:rsidP="000E5388">
            <w:pPr>
              <w:pStyle w:val="Codigo"/>
            </w:pPr>
            <w:r>
              <w:tab/>
            </w:r>
            <w:r>
              <w:tab/>
            </w:r>
            <w:r>
              <w:tab/>
            </w:r>
            <w:proofErr w:type="spellStart"/>
            <w:proofErr w:type="gramStart"/>
            <w:r w:rsidR="006D3596" w:rsidRPr="000E5388">
              <w:t>programa</w:t>
            </w:r>
            <w:proofErr w:type="gramEnd"/>
            <w:r w:rsidR="006D3596" w:rsidRPr="000E5388">
              <w:t>.getArvoreSintaticaAbstrata</w:t>
            </w:r>
            <w:proofErr w:type="spellEnd"/>
            <w:r w:rsidR="006D3596" w:rsidRPr="000E5388">
              <w:t>();</w:t>
            </w:r>
          </w:p>
          <w:p w:rsidR="006D3596" w:rsidRPr="000E5388" w:rsidRDefault="006D3596" w:rsidP="000E5388">
            <w:pPr>
              <w:pStyle w:val="Codigo"/>
            </w:pPr>
            <w:r w:rsidRPr="000E5388">
              <w:tab/>
            </w:r>
            <w:r w:rsidRPr="000E5388">
              <w:tab/>
            </w:r>
            <w:r w:rsidRPr="000E5388">
              <w:tab/>
            </w:r>
            <w:r w:rsidRPr="000E5388">
              <w:tab/>
            </w:r>
            <w:r w:rsidRPr="000E5388">
              <w:tab/>
            </w:r>
          </w:p>
          <w:p w:rsidR="006D3596" w:rsidRPr="000E5388" w:rsidRDefault="006D3596" w:rsidP="000E5388">
            <w:pPr>
              <w:pStyle w:val="Codigo"/>
            </w:pPr>
            <w:r w:rsidRPr="000E5388">
              <w:tab/>
            </w:r>
            <w:r w:rsidRPr="000E5388">
              <w:tab/>
            </w:r>
            <w:r w:rsidRPr="000E5388">
              <w:tab/>
            </w:r>
            <w:proofErr w:type="gramStart"/>
            <w:r w:rsidRPr="000E5388">
              <w:t>for</w:t>
            </w:r>
            <w:proofErr w:type="gramEnd"/>
            <w:r w:rsidRPr="000E5388">
              <w:t xml:space="preserve"> (</w:t>
            </w:r>
            <w:proofErr w:type="spellStart"/>
            <w:r w:rsidRPr="000E5388">
              <w:t>NoDeclaracao</w:t>
            </w:r>
            <w:proofErr w:type="spellEnd"/>
            <w:r w:rsidRPr="000E5388">
              <w:t xml:space="preserve"> </w:t>
            </w:r>
            <w:proofErr w:type="spellStart"/>
            <w:r w:rsidRPr="000E5388">
              <w:t>declaracao:asa.getListaDeclaracoesGlobais</w:t>
            </w:r>
            <w:proofErr w:type="spellEnd"/>
            <w:r w:rsidRPr="000E5388">
              <w:t>())</w:t>
            </w:r>
          </w:p>
          <w:p w:rsidR="006D3596" w:rsidRPr="000E5388" w:rsidRDefault="006D3596" w:rsidP="000E5388">
            <w:pPr>
              <w:pStyle w:val="Codigo"/>
            </w:pPr>
            <w:r w:rsidRPr="000E5388">
              <w:tab/>
            </w:r>
            <w:r w:rsidRPr="000E5388">
              <w:tab/>
            </w:r>
            <w:r w:rsidRPr="000E5388">
              <w:tab/>
            </w:r>
            <w:proofErr w:type="gramStart"/>
            <w:r w:rsidRPr="000E5388">
              <w:t>{</w:t>
            </w:r>
          </w:p>
          <w:p w:rsidR="006D3596" w:rsidRDefault="006D3596" w:rsidP="000E5388">
            <w:pPr>
              <w:pStyle w:val="Codigo"/>
            </w:pPr>
            <w:proofErr w:type="gramEnd"/>
            <w:r w:rsidRPr="000E5388">
              <w:tab/>
            </w:r>
            <w:r w:rsidRPr="000E5388">
              <w:tab/>
            </w:r>
            <w:r w:rsidRPr="000E5388">
              <w:tab/>
            </w:r>
            <w:r w:rsidRPr="000E5388">
              <w:tab/>
            </w:r>
            <w:proofErr w:type="spellStart"/>
            <w:proofErr w:type="gramStart"/>
            <w:r w:rsidRPr="000E5388">
              <w:t>if</w:t>
            </w:r>
            <w:proofErr w:type="spellEnd"/>
            <w:proofErr w:type="gramEnd"/>
            <w:r w:rsidRPr="000E5388">
              <w:t xml:space="preserve"> (</w:t>
            </w:r>
            <w:proofErr w:type="spellStart"/>
            <w:r w:rsidRPr="000E5388">
              <w:t>declaracao</w:t>
            </w:r>
            <w:proofErr w:type="spellEnd"/>
            <w:r w:rsidRPr="000E5388">
              <w:t xml:space="preserve"> </w:t>
            </w:r>
            <w:proofErr w:type="spellStart"/>
            <w:r w:rsidRPr="000E5388">
              <w:t>instanceof</w:t>
            </w:r>
            <w:proofErr w:type="spellEnd"/>
            <w:r w:rsidRPr="000E5388">
              <w:t xml:space="preserve"> </w:t>
            </w:r>
            <w:proofErr w:type="spellStart"/>
            <w:r w:rsidRPr="000E5388">
              <w:t>NoDeclaracaoVariavel</w:t>
            </w:r>
            <w:proofErr w:type="spellEnd"/>
            <w:r w:rsidRPr="000E5388">
              <w:t>)</w:t>
            </w:r>
          </w:p>
          <w:p w:rsidR="007535F5" w:rsidRPr="000E5388" w:rsidRDefault="007535F5" w:rsidP="000E5388">
            <w:pPr>
              <w:pStyle w:val="Codigo"/>
            </w:pPr>
            <w:r>
              <w:tab/>
            </w:r>
            <w:r>
              <w:tab/>
            </w:r>
            <w:r>
              <w:tab/>
            </w:r>
            <w:r>
              <w:tab/>
            </w:r>
            <w:proofErr w:type="gramStart"/>
            <w:r>
              <w:t>{</w:t>
            </w:r>
          </w:p>
          <w:p w:rsidR="007535F5" w:rsidRDefault="006D3596" w:rsidP="000E5388">
            <w:pPr>
              <w:pStyle w:val="Codigo"/>
            </w:pPr>
            <w:proofErr w:type="gramEnd"/>
            <w:r w:rsidRPr="000E5388">
              <w:tab/>
            </w:r>
            <w:r w:rsidRPr="000E5388">
              <w:tab/>
            </w:r>
            <w:r w:rsidRPr="000E5388">
              <w:tab/>
            </w:r>
            <w:r w:rsidRPr="000E5388">
              <w:tab/>
            </w:r>
            <w:r w:rsidRPr="000E5388">
              <w:tab/>
            </w:r>
            <w:proofErr w:type="spellStart"/>
            <w:proofErr w:type="gramStart"/>
            <w:r w:rsidRPr="000E5388">
              <w:t>System.</w:t>
            </w:r>
            <w:proofErr w:type="gramEnd"/>
            <w:r w:rsidRPr="000E5388">
              <w:t>out.println</w:t>
            </w:r>
            <w:proofErr w:type="spellEnd"/>
          </w:p>
          <w:p w:rsidR="007535F5" w:rsidRDefault="007535F5" w:rsidP="000E5388">
            <w:pPr>
              <w:pStyle w:val="Codigo"/>
            </w:pPr>
            <w:r>
              <w:tab/>
            </w:r>
            <w:r>
              <w:tab/>
            </w:r>
            <w:r>
              <w:tab/>
            </w:r>
            <w:r>
              <w:tab/>
            </w:r>
            <w:r>
              <w:tab/>
            </w:r>
            <w:proofErr w:type="gramStart"/>
            <w:r w:rsidR="006D3596" w:rsidRPr="000E5388">
              <w:t>(</w:t>
            </w:r>
          </w:p>
          <w:p w:rsidR="0048498D" w:rsidRDefault="007535F5" w:rsidP="000E5388">
            <w:pPr>
              <w:pStyle w:val="Codigo"/>
            </w:pPr>
            <w:proofErr w:type="gramEnd"/>
            <w:r>
              <w:tab/>
            </w:r>
            <w:r>
              <w:tab/>
            </w:r>
            <w:r>
              <w:tab/>
            </w:r>
            <w:r>
              <w:tab/>
            </w:r>
            <w:r>
              <w:tab/>
            </w:r>
            <w:r>
              <w:tab/>
            </w:r>
            <w:r w:rsidR="006D3596" w:rsidRPr="000E5388">
              <w:t>"S</w:t>
            </w:r>
            <w:r>
              <w:t>eu algoritmo contém uma variável</w:t>
            </w:r>
            <w:proofErr w:type="gramStart"/>
            <w:r>
              <w:t xml:space="preserve"> </w:t>
            </w:r>
            <w:r w:rsidRPr="000E5388">
              <w:t>"</w:t>
            </w:r>
            <w:proofErr w:type="gramEnd"/>
            <w:r>
              <w:t xml:space="preserve"> +</w:t>
            </w:r>
            <w:r w:rsidR="006D3596" w:rsidRPr="000E5388">
              <w:t xml:space="preserve"> </w:t>
            </w:r>
            <w:r>
              <w:tab/>
            </w:r>
            <w:r>
              <w:tab/>
            </w:r>
            <w:r>
              <w:tab/>
            </w:r>
            <w:r>
              <w:tab/>
            </w:r>
            <w:r>
              <w:tab/>
            </w:r>
            <w:r>
              <w:tab/>
            </w:r>
            <w:r>
              <w:tab/>
            </w:r>
            <w:r w:rsidRPr="000E5388">
              <w:t>"</w:t>
            </w:r>
            <w:r w:rsidR="006D3596" w:rsidRPr="000E5388">
              <w:t xml:space="preserve">chamada '" + </w:t>
            </w:r>
            <w:proofErr w:type="spellStart"/>
            <w:r w:rsidR="006D3596" w:rsidRPr="000E5388">
              <w:t>declaracao.getNome</w:t>
            </w:r>
            <w:proofErr w:type="spellEnd"/>
            <w:r w:rsidR="006D3596" w:rsidRPr="000E5388">
              <w:t>() + "'."</w:t>
            </w:r>
          </w:p>
          <w:p w:rsidR="006D3596" w:rsidRDefault="0048498D" w:rsidP="000E5388">
            <w:pPr>
              <w:pStyle w:val="Codigo"/>
            </w:pPr>
            <w:r>
              <w:tab/>
            </w:r>
            <w:r>
              <w:tab/>
            </w:r>
            <w:r>
              <w:tab/>
            </w:r>
            <w:r>
              <w:tab/>
            </w:r>
            <w:r>
              <w:tab/>
            </w:r>
            <w:proofErr w:type="gramStart"/>
            <w:r w:rsidR="006D3596" w:rsidRPr="000E5388">
              <w:t>)</w:t>
            </w:r>
            <w:proofErr w:type="gramEnd"/>
            <w:r w:rsidR="006D3596" w:rsidRPr="000E5388">
              <w:t>;</w:t>
            </w:r>
            <w:r w:rsidR="006D3596" w:rsidRPr="000E5388">
              <w:tab/>
            </w:r>
            <w:r w:rsidR="006D3596" w:rsidRPr="000E5388">
              <w:tab/>
            </w:r>
            <w:r w:rsidR="006D3596" w:rsidRPr="000E5388">
              <w:tab/>
            </w:r>
            <w:r w:rsidR="006D3596" w:rsidRPr="000E5388">
              <w:tab/>
            </w:r>
          </w:p>
          <w:p w:rsidR="0048498D" w:rsidRPr="000E5388" w:rsidRDefault="0048498D" w:rsidP="000E5388">
            <w:pPr>
              <w:pStyle w:val="Codigo"/>
            </w:pPr>
            <w:r>
              <w:tab/>
            </w:r>
            <w:r>
              <w:tab/>
            </w:r>
            <w:r>
              <w:tab/>
            </w:r>
            <w:r>
              <w:tab/>
            </w:r>
            <w:proofErr w:type="gramStart"/>
            <w:r>
              <w:t>}</w:t>
            </w:r>
            <w:proofErr w:type="gramEnd"/>
          </w:p>
          <w:p w:rsidR="006D3596" w:rsidRPr="000E5388" w:rsidRDefault="006D3596" w:rsidP="000E5388">
            <w:pPr>
              <w:pStyle w:val="Codigo"/>
            </w:pPr>
            <w:r w:rsidRPr="000E5388">
              <w:tab/>
            </w:r>
            <w:r w:rsidRPr="000E5388">
              <w:tab/>
            </w:r>
            <w:r w:rsidRPr="000E5388">
              <w:tab/>
            </w:r>
            <w:proofErr w:type="gramStart"/>
            <w:r w:rsidRPr="000E5388">
              <w:t>}</w:t>
            </w:r>
            <w:proofErr w:type="gramEnd"/>
            <w:r w:rsidRPr="000E5388">
              <w:tab/>
            </w:r>
            <w:r w:rsidRPr="000E5388">
              <w:tab/>
            </w:r>
            <w:r w:rsidRPr="000E5388">
              <w:tab/>
            </w:r>
            <w:r w:rsidRPr="000E5388">
              <w:tab/>
            </w:r>
            <w:r w:rsidRPr="000E5388">
              <w:tab/>
            </w:r>
          </w:p>
          <w:p w:rsidR="006D3596" w:rsidRPr="000E5388" w:rsidRDefault="006D3596" w:rsidP="000E5388">
            <w:pPr>
              <w:pStyle w:val="Codigo"/>
            </w:pPr>
            <w:r w:rsidRPr="000E5388">
              <w:tab/>
            </w:r>
            <w:r w:rsidRPr="000E5388">
              <w:tab/>
            </w:r>
            <w:proofErr w:type="gramStart"/>
            <w:r w:rsidRPr="000E5388">
              <w:t>}</w:t>
            </w:r>
            <w:proofErr w:type="gramEnd"/>
          </w:p>
          <w:p w:rsidR="006D3596" w:rsidRPr="000E5388" w:rsidRDefault="006D3596" w:rsidP="000E5388">
            <w:pPr>
              <w:pStyle w:val="Codigo"/>
            </w:pPr>
            <w:r w:rsidRPr="000E5388">
              <w:tab/>
            </w:r>
            <w:r w:rsidRPr="000E5388">
              <w:tab/>
            </w:r>
            <w:proofErr w:type="gramStart"/>
            <w:r w:rsidRPr="000E5388">
              <w:t>catch</w:t>
            </w:r>
            <w:proofErr w:type="gramEnd"/>
            <w:r w:rsidRPr="000E5388">
              <w:t xml:space="preserve"> (</w:t>
            </w:r>
            <w:proofErr w:type="spellStart"/>
            <w:r w:rsidRPr="000E5388">
              <w:t>ErroCompilacao</w:t>
            </w:r>
            <w:proofErr w:type="spellEnd"/>
            <w:r w:rsidRPr="000E5388">
              <w:t xml:space="preserve"> e) </w:t>
            </w:r>
          </w:p>
          <w:p w:rsidR="006D3596" w:rsidRPr="000E5388" w:rsidRDefault="006D3596" w:rsidP="000E5388">
            <w:pPr>
              <w:pStyle w:val="Codigo"/>
            </w:pPr>
            <w:r w:rsidRPr="000E5388">
              <w:tab/>
            </w:r>
            <w:r w:rsidRPr="000E5388">
              <w:tab/>
            </w:r>
            <w:proofErr w:type="gramStart"/>
            <w:r w:rsidRPr="000E5388">
              <w:t>{</w:t>
            </w:r>
          </w:p>
          <w:p w:rsidR="006D3596" w:rsidRPr="000E5388" w:rsidRDefault="006D3596" w:rsidP="000E5388">
            <w:pPr>
              <w:pStyle w:val="Codigo"/>
            </w:pPr>
            <w:proofErr w:type="gramEnd"/>
            <w:r w:rsidRPr="000E5388">
              <w:tab/>
            </w:r>
            <w:r w:rsidRPr="000E5388">
              <w:tab/>
            </w:r>
            <w:r w:rsidRPr="000E5388">
              <w:tab/>
            </w:r>
            <w:proofErr w:type="spellStart"/>
            <w:proofErr w:type="gramStart"/>
            <w:r w:rsidRPr="000E5388">
              <w:t>exibirErros</w:t>
            </w:r>
            <w:proofErr w:type="spellEnd"/>
            <w:proofErr w:type="gramEnd"/>
            <w:r w:rsidRPr="000E5388">
              <w:t>(</w:t>
            </w:r>
            <w:proofErr w:type="spellStart"/>
            <w:r w:rsidRPr="000E5388">
              <w:t>e.getResultadoAnalise</w:t>
            </w:r>
            <w:proofErr w:type="spellEnd"/>
            <w:r w:rsidRPr="000E5388">
              <w:t>());</w:t>
            </w:r>
          </w:p>
          <w:p w:rsidR="006D3596" w:rsidRPr="000E5388" w:rsidRDefault="006D3596" w:rsidP="000E5388">
            <w:pPr>
              <w:pStyle w:val="Codigo"/>
            </w:pPr>
            <w:r w:rsidRPr="000E5388">
              <w:tab/>
            </w:r>
            <w:r w:rsidRPr="000E5388">
              <w:tab/>
            </w:r>
            <w:proofErr w:type="gramStart"/>
            <w:r w:rsidRPr="000E5388">
              <w:t>}</w:t>
            </w:r>
            <w:proofErr w:type="gramEnd"/>
          </w:p>
          <w:p w:rsidR="006D3596" w:rsidRPr="000E5388" w:rsidRDefault="006D3596" w:rsidP="000E5388">
            <w:pPr>
              <w:pStyle w:val="Codigo"/>
            </w:pPr>
            <w:r w:rsidRPr="000E5388">
              <w:tab/>
            </w:r>
            <w:proofErr w:type="gramStart"/>
            <w:r w:rsidRPr="000E5388">
              <w:t>}</w:t>
            </w:r>
            <w:proofErr w:type="gramEnd"/>
          </w:p>
          <w:p w:rsidR="006D3596" w:rsidRPr="000E5388" w:rsidRDefault="006D3596" w:rsidP="000E5388">
            <w:pPr>
              <w:pStyle w:val="Codigo"/>
            </w:pPr>
            <w:r w:rsidRPr="000E5388">
              <w:tab/>
            </w:r>
          </w:p>
          <w:p w:rsidR="006D3596" w:rsidRPr="000E5388" w:rsidRDefault="006D3596" w:rsidP="000E5388">
            <w:pPr>
              <w:pStyle w:val="Codigo"/>
            </w:pPr>
            <w:r w:rsidRPr="000E5388">
              <w:tab/>
            </w:r>
            <w:proofErr w:type="spellStart"/>
            <w:proofErr w:type="gramStart"/>
            <w:r w:rsidRPr="000E5388">
              <w:t>private</w:t>
            </w:r>
            <w:proofErr w:type="spellEnd"/>
            <w:proofErr w:type="gramEnd"/>
            <w:r w:rsidRPr="000E5388">
              <w:t xml:space="preserve"> </w:t>
            </w:r>
            <w:proofErr w:type="spellStart"/>
            <w:r w:rsidRPr="000E5388">
              <w:t>static</w:t>
            </w:r>
            <w:proofErr w:type="spellEnd"/>
            <w:r w:rsidRPr="000E5388">
              <w:t xml:space="preserve"> </w:t>
            </w:r>
            <w:proofErr w:type="spellStart"/>
            <w:r w:rsidRPr="000E5388">
              <w:t>void</w:t>
            </w:r>
            <w:proofErr w:type="spellEnd"/>
            <w:r w:rsidRPr="000E5388">
              <w:t xml:space="preserve"> </w:t>
            </w:r>
            <w:proofErr w:type="spellStart"/>
            <w:r w:rsidRPr="000E5388">
              <w:t>exibirErros</w:t>
            </w:r>
            <w:proofErr w:type="spellEnd"/>
            <w:r w:rsidRPr="000E5388">
              <w:t>(</w:t>
            </w:r>
            <w:proofErr w:type="spellStart"/>
            <w:r w:rsidRPr="000E5388">
              <w:t>ResultadoAnalise</w:t>
            </w:r>
            <w:proofErr w:type="spellEnd"/>
            <w:r w:rsidRPr="000E5388">
              <w:t xml:space="preserve"> </w:t>
            </w:r>
            <w:proofErr w:type="spellStart"/>
            <w:r w:rsidRPr="000E5388">
              <w:t>resultadoAnalise</w:t>
            </w:r>
            <w:proofErr w:type="spellEnd"/>
            <w:r w:rsidRPr="000E5388">
              <w:t>)</w:t>
            </w:r>
          </w:p>
          <w:p w:rsidR="006D3596" w:rsidRPr="000E5388" w:rsidRDefault="006D3596" w:rsidP="000E5388">
            <w:pPr>
              <w:pStyle w:val="Codigo"/>
            </w:pPr>
            <w:r w:rsidRPr="000E5388">
              <w:tab/>
            </w:r>
            <w:proofErr w:type="gramStart"/>
            <w:r w:rsidRPr="000E5388">
              <w:t>{</w:t>
            </w:r>
          </w:p>
          <w:p w:rsidR="006D3596" w:rsidRPr="000E5388" w:rsidRDefault="006D3596" w:rsidP="000E5388">
            <w:pPr>
              <w:pStyle w:val="Codigo"/>
            </w:pPr>
            <w:proofErr w:type="gramEnd"/>
            <w:r w:rsidRPr="000E5388">
              <w:tab/>
            </w:r>
            <w:r w:rsidRPr="000E5388">
              <w:tab/>
            </w:r>
            <w:proofErr w:type="spellStart"/>
            <w:proofErr w:type="gramStart"/>
            <w:r w:rsidRPr="000E5388">
              <w:t>if</w:t>
            </w:r>
            <w:proofErr w:type="spellEnd"/>
            <w:proofErr w:type="gramEnd"/>
            <w:r w:rsidRPr="000E5388">
              <w:t xml:space="preserve"> (</w:t>
            </w:r>
            <w:proofErr w:type="spellStart"/>
            <w:r w:rsidRPr="000E5388">
              <w:t>resultadoAnalise.getNumeroTotalErros</w:t>
            </w:r>
            <w:proofErr w:type="spellEnd"/>
            <w:r w:rsidRPr="000E5388">
              <w:t>() &gt; 0)</w:t>
            </w:r>
          </w:p>
          <w:p w:rsidR="006D3596" w:rsidRPr="000E5388" w:rsidRDefault="006D3596" w:rsidP="000E5388">
            <w:pPr>
              <w:pStyle w:val="Codigo"/>
            </w:pPr>
            <w:r w:rsidRPr="000E5388">
              <w:tab/>
            </w:r>
            <w:r w:rsidRPr="000E5388">
              <w:tab/>
            </w:r>
            <w:proofErr w:type="gramStart"/>
            <w:r w:rsidRPr="000E5388">
              <w:t>{</w:t>
            </w:r>
          </w:p>
          <w:p w:rsidR="0048498D" w:rsidRDefault="006D3596" w:rsidP="000E5388">
            <w:pPr>
              <w:pStyle w:val="Codigo"/>
            </w:pPr>
            <w:proofErr w:type="gramEnd"/>
            <w:r w:rsidRPr="000E5388">
              <w:tab/>
            </w:r>
            <w:r w:rsidRPr="000E5388">
              <w:tab/>
            </w:r>
            <w:r w:rsidRPr="000E5388">
              <w:tab/>
            </w:r>
            <w:proofErr w:type="spellStart"/>
            <w:proofErr w:type="gramStart"/>
            <w:r w:rsidRPr="000E5388">
              <w:t>System.</w:t>
            </w:r>
            <w:proofErr w:type="gramEnd"/>
            <w:r w:rsidRPr="000E5388">
              <w:t>out.println</w:t>
            </w:r>
            <w:proofErr w:type="spellEnd"/>
          </w:p>
          <w:p w:rsidR="0048498D" w:rsidRDefault="0048498D" w:rsidP="000E5388">
            <w:pPr>
              <w:pStyle w:val="Codigo"/>
            </w:pPr>
            <w:r>
              <w:tab/>
            </w:r>
            <w:r>
              <w:tab/>
            </w:r>
            <w:r>
              <w:tab/>
            </w:r>
            <w:proofErr w:type="gramStart"/>
            <w:r w:rsidR="006D3596" w:rsidRPr="000E5388">
              <w:t>(</w:t>
            </w:r>
          </w:p>
          <w:p w:rsidR="0048498D" w:rsidRDefault="0048498D" w:rsidP="000E5388">
            <w:pPr>
              <w:pStyle w:val="Codigo"/>
            </w:pPr>
            <w:proofErr w:type="gramEnd"/>
            <w:r>
              <w:tab/>
            </w:r>
            <w:r>
              <w:tab/>
            </w:r>
            <w:r>
              <w:tab/>
            </w:r>
            <w:r>
              <w:tab/>
            </w:r>
            <w:r w:rsidR="006D3596" w:rsidRPr="000E5388">
              <w:t>"Seu algoritmo contém</w:t>
            </w:r>
            <w:proofErr w:type="gramStart"/>
            <w:r w:rsidR="006D3596" w:rsidRPr="000E5388">
              <w:t xml:space="preserve"> "</w:t>
            </w:r>
            <w:proofErr w:type="gramEnd"/>
            <w:r w:rsidR="006D3596" w:rsidRPr="000E5388">
              <w:t xml:space="preserve"> + </w:t>
            </w:r>
            <w:r>
              <w:tab/>
            </w:r>
            <w:r>
              <w:tab/>
            </w:r>
            <w:r>
              <w:tab/>
            </w:r>
            <w:r>
              <w:tab/>
            </w:r>
            <w:r>
              <w:tab/>
            </w:r>
            <w:r>
              <w:tab/>
            </w:r>
            <w:r>
              <w:tab/>
            </w:r>
            <w:r>
              <w:tab/>
            </w:r>
            <w:r>
              <w:tab/>
            </w:r>
            <w:proofErr w:type="spellStart"/>
            <w:r w:rsidR="006D3596" w:rsidRPr="000E5388">
              <w:t>resultadoAnalise.getNumeroTotalErros</w:t>
            </w:r>
            <w:proofErr w:type="spellEnd"/>
            <w:r w:rsidR="006D3596" w:rsidRPr="000E5388">
              <w:t xml:space="preserve">() + </w:t>
            </w:r>
          </w:p>
          <w:p w:rsidR="0048498D" w:rsidRDefault="0048498D" w:rsidP="000E5388">
            <w:pPr>
              <w:pStyle w:val="Codigo"/>
            </w:pPr>
            <w:r>
              <w:tab/>
            </w:r>
            <w:r>
              <w:tab/>
            </w:r>
            <w:r>
              <w:tab/>
            </w:r>
            <w:r>
              <w:tab/>
            </w:r>
            <w:proofErr w:type="gramStart"/>
            <w:r w:rsidR="006D3596" w:rsidRPr="000E5388">
              <w:t xml:space="preserve">" </w:t>
            </w:r>
            <w:proofErr w:type="gramEnd"/>
            <w:r w:rsidR="006D3596" w:rsidRPr="000E5388">
              <w:t>erros:"</w:t>
            </w:r>
          </w:p>
          <w:p w:rsidR="006D3596" w:rsidRPr="000E5388" w:rsidRDefault="0048498D" w:rsidP="000E5388">
            <w:pPr>
              <w:pStyle w:val="Codigo"/>
            </w:pPr>
            <w:r>
              <w:tab/>
            </w:r>
            <w:r>
              <w:tab/>
            </w:r>
            <w:r>
              <w:tab/>
            </w:r>
            <w:proofErr w:type="gramStart"/>
            <w:r w:rsidR="006D3596" w:rsidRPr="000E5388">
              <w:t>)</w:t>
            </w:r>
            <w:proofErr w:type="gramEnd"/>
            <w:r w:rsidR="006D3596" w:rsidRPr="000E5388">
              <w:t>;</w:t>
            </w:r>
          </w:p>
          <w:p w:rsidR="006D3596" w:rsidRPr="000E5388" w:rsidRDefault="006D3596" w:rsidP="000E5388">
            <w:pPr>
              <w:pStyle w:val="Codigo"/>
            </w:pPr>
            <w:r w:rsidRPr="000E5388">
              <w:tab/>
            </w:r>
            <w:r w:rsidRPr="000E5388">
              <w:tab/>
            </w:r>
            <w:r w:rsidRPr="000E5388">
              <w:tab/>
            </w:r>
          </w:p>
          <w:p w:rsidR="006D3596" w:rsidRPr="000E5388" w:rsidRDefault="006D3596" w:rsidP="000E5388">
            <w:pPr>
              <w:pStyle w:val="Codigo"/>
            </w:pPr>
            <w:r w:rsidRPr="000E5388">
              <w:tab/>
            </w:r>
            <w:r w:rsidRPr="000E5388">
              <w:tab/>
            </w:r>
            <w:r w:rsidRPr="000E5388">
              <w:tab/>
            </w:r>
            <w:proofErr w:type="gramStart"/>
            <w:r w:rsidRPr="000E5388">
              <w:t>for</w:t>
            </w:r>
            <w:proofErr w:type="gramEnd"/>
            <w:r w:rsidRPr="000E5388">
              <w:t xml:space="preserve"> (</w:t>
            </w:r>
            <w:proofErr w:type="spellStart"/>
            <w:r w:rsidRPr="000E5388">
              <w:t>ErroAnalise</w:t>
            </w:r>
            <w:proofErr w:type="spellEnd"/>
            <w:r w:rsidRPr="000E5388">
              <w:t xml:space="preserve"> erro: </w:t>
            </w:r>
            <w:proofErr w:type="spellStart"/>
            <w:r w:rsidRPr="000E5388">
              <w:t>resultadoAnalise.getErros</w:t>
            </w:r>
            <w:proofErr w:type="spellEnd"/>
            <w:r w:rsidRPr="000E5388">
              <w:t>())</w:t>
            </w:r>
          </w:p>
          <w:p w:rsidR="006D3596" w:rsidRPr="003E52DE" w:rsidRDefault="006D3596" w:rsidP="000E5388">
            <w:pPr>
              <w:pStyle w:val="Codigo"/>
              <w:rPr>
                <w:lang w:val="en-US"/>
              </w:rPr>
            </w:pPr>
            <w:r w:rsidRPr="000E5388">
              <w:tab/>
            </w:r>
            <w:r w:rsidRPr="000E5388">
              <w:tab/>
            </w:r>
            <w:r w:rsidRPr="000E5388">
              <w:tab/>
            </w:r>
            <w:r w:rsidRPr="000E5388">
              <w:tab/>
            </w:r>
            <w:proofErr w:type="spellStart"/>
            <w:r w:rsidRPr="003E52DE">
              <w:rPr>
                <w:lang w:val="en-US"/>
              </w:rPr>
              <w:t>System.out.println</w:t>
            </w:r>
            <w:proofErr w:type="spellEnd"/>
            <w:r w:rsidRPr="003E52DE">
              <w:rPr>
                <w:lang w:val="en-US"/>
              </w:rPr>
              <w:t>(</w:t>
            </w:r>
            <w:proofErr w:type="spellStart"/>
            <w:r w:rsidRPr="003E52DE">
              <w:rPr>
                <w:lang w:val="en-US"/>
              </w:rPr>
              <w:t>erro.getMensagem</w:t>
            </w:r>
            <w:proofErr w:type="spellEnd"/>
            <w:r w:rsidRPr="003E52DE">
              <w:rPr>
                <w:lang w:val="en-US"/>
              </w:rPr>
              <w:t>());</w:t>
            </w:r>
          </w:p>
          <w:p w:rsidR="006D3596" w:rsidRPr="000E5388" w:rsidRDefault="006D3596" w:rsidP="000E5388">
            <w:pPr>
              <w:pStyle w:val="Codigo"/>
            </w:pPr>
            <w:r w:rsidRPr="003E52DE">
              <w:rPr>
                <w:lang w:val="en-US"/>
              </w:rPr>
              <w:tab/>
            </w:r>
            <w:r w:rsidRPr="003E52DE">
              <w:rPr>
                <w:lang w:val="en-US"/>
              </w:rPr>
              <w:tab/>
            </w:r>
            <w:proofErr w:type="gramStart"/>
            <w:r w:rsidRPr="000E5388">
              <w:t>}</w:t>
            </w:r>
            <w:proofErr w:type="gramEnd"/>
          </w:p>
          <w:p w:rsidR="006D3596" w:rsidRPr="000E5388" w:rsidRDefault="006D3596" w:rsidP="000E5388">
            <w:pPr>
              <w:pStyle w:val="Codigo"/>
            </w:pPr>
          </w:p>
          <w:p w:rsidR="006D3596" w:rsidRPr="000E5388" w:rsidRDefault="006D3596" w:rsidP="000E5388">
            <w:pPr>
              <w:pStyle w:val="Codigo"/>
            </w:pPr>
            <w:r w:rsidRPr="000E5388">
              <w:tab/>
            </w:r>
            <w:proofErr w:type="gramStart"/>
            <w:r w:rsidRPr="000E5388">
              <w:t>}</w:t>
            </w:r>
            <w:proofErr w:type="gramEnd"/>
          </w:p>
          <w:p w:rsidR="0066568A" w:rsidRPr="000E5388" w:rsidRDefault="006D3596" w:rsidP="000E5388">
            <w:pPr>
              <w:pStyle w:val="Codigo"/>
            </w:pPr>
            <w:proofErr w:type="gramStart"/>
            <w:r w:rsidRPr="000E5388">
              <w:t>}</w:t>
            </w:r>
            <w:proofErr w:type="gramEnd"/>
          </w:p>
        </w:tc>
      </w:tr>
    </w:tbl>
    <w:p w:rsidR="008D1676" w:rsidRDefault="0066568A" w:rsidP="00DC69E6">
      <w:pPr>
        <w:pStyle w:val="Legenda"/>
        <w:ind w:left="-142"/>
      </w:pPr>
      <w:bookmarkStart w:id="46" w:name="_Ref309265127"/>
      <w:bookmarkStart w:id="47" w:name="_Toc312072401"/>
      <w:r>
        <w:t xml:space="preserve">Figura </w:t>
      </w:r>
      <w:r>
        <w:fldChar w:fldCharType="begin"/>
      </w:r>
      <w:r>
        <w:instrText xml:space="preserve"> SEQ Figura \* ARABIC </w:instrText>
      </w:r>
      <w:r>
        <w:fldChar w:fldCharType="separate"/>
      </w:r>
      <w:r w:rsidR="00B17405">
        <w:rPr>
          <w:noProof/>
        </w:rPr>
        <w:t>8</w:t>
      </w:r>
      <w:r>
        <w:fldChar w:fldCharType="end"/>
      </w:r>
      <w:bookmarkEnd w:id="46"/>
      <w:r>
        <w:t>.</w:t>
      </w:r>
      <w:r w:rsidR="006D3596">
        <w:t xml:space="preserve"> </w:t>
      </w:r>
      <w:r w:rsidR="00DC69E6">
        <w:t>Exemplo de utilização d</w:t>
      </w:r>
      <w:r>
        <w:t xml:space="preserve">a geração de código intermediário do </w:t>
      </w:r>
      <w:proofErr w:type="gramStart"/>
      <w:r>
        <w:t>PortugolCore</w:t>
      </w:r>
      <w:bookmarkEnd w:id="47"/>
      <w:proofErr w:type="gramEnd"/>
    </w:p>
    <w:p w:rsidR="00B87278" w:rsidRDefault="00B87278" w:rsidP="00B87278">
      <w:pPr>
        <w:pStyle w:val="2LegendaFontedeReferncia"/>
      </w:pPr>
    </w:p>
    <w:p w:rsidR="00B87278" w:rsidRDefault="00B87278" w:rsidP="00B87278">
      <w:pPr>
        <w:pStyle w:val="1CorpodeTexto"/>
      </w:pPr>
    </w:p>
    <w:p w:rsidR="00B87278" w:rsidRPr="00B87278" w:rsidRDefault="00B87278" w:rsidP="00B87278">
      <w:pPr>
        <w:pStyle w:val="1CorpodeTexto"/>
      </w:pPr>
    </w:p>
    <w:p w:rsidR="00A94FC7" w:rsidRPr="00D2604A" w:rsidRDefault="00A94FC7" w:rsidP="00A94FC7">
      <w:pPr>
        <w:pStyle w:val="3TtulodeSubseo1"/>
        <w:numPr>
          <w:ilvl w:val="2"/>
          <w:numId w:val="5"/>
        </w:numPr>
        <w:tabs>
          <w:tab w:val="left" w:pos="720"/>
        </w:tabs>
        <w:ind w:left="720"/>
      </w:pPr>
      <w:bookmarkStart w:id="48" w:name="_Ref309327376"/>
      <w:bookmarkStart w:id="49" w:name="_Toc312072368"/>
      <w:r>
        <w:lastRenderedPageBreak/>
        <w:t>Execução de programas</w:t>
      </w:r>
      <w:bookmarkEnd w:id="48"/>
      <w:bookmarkEnd w:id="49"/>
    </w:p>
    <w:p w:rsidR="002C5014" w:rsidRDefault="002C5014" w:rsidP="0066568A">
      <w:pPr>
        <w:pStyle w:val="1CorpodeTexto"/>
      </w:pPr>
      <w:r w:rsidRPr="00FE35E0">
        <w:t xml:space="preserve">Segundo </w:t>
      </w:r>
      <w:proofErr w:type="spellStart"/>
      <w:r w:rsidRPr="00FE35E0">
        <w:t>Sebesta</w:t>
      </w:r>
      <w:proofErr w:type="spellEnd"/>
      <w:r w:rsidRPr="00FE35E0">
        <w:t xml:space="preserve"> (2007, p. 45)</w:t>
      </w:r>
      <w:r>
        <w:t xml:space="preserve">, </w:t>
      </w:r>
    </w:p>
    <w:p w:rsidR="002C5014" w:rsidRPr="002C5014" w:rsidRDefault="002C5014" w:rsidP="002C5014">
      <w:pPr>
        <w:pStyle w:val="1CorpodeTexto"/>
        <w:ind w:left="2268" w:firstLine="0"/>
        <w:rPr>
          <w:sz w:val="20"/>
        </w:rPr>
      </w:pPr>
      <w:r w:rsidRPr="002C5014">
        <w:rPr>
          <w:sz w:val="20"/>
        </w:rPr>
        <w:t xml:space="preserve">Alguns sistemas de implementação de linguagem são um meio-termo entre os compiladores e os interpretadores puros; eles traduzem programas em linguagem de alto nível para uma linguagem intermediária projetada para permitir fácil </w:t>
      </w:r>
      <w:proofErr w:type="gramStart"/>
      <w:r w:rsidRPr="002C5014">
        <w:rPr>
          <w:sz w:val="20"/>
        </w:rPr>
        <w:t>interpretação.</w:t>
      </w:r>
      <w:proofErr w:type="gramEnd"/>
      <w:r w:rsidRPr="002C5014">
        <w:rPr>
          <w:sz w:val="20"/>
        </w:rPr>
        <w:t>[...] Essas implementações são chamadas de sistemas de implementação híbridos.</w:t>
      </w:r>
    </w:p>
    <w:p w:rsidR="00CD2FAD" w:rsidRDefault="0023431E" w:rsidP="0066568A">
      <w:pPr>
        <w:pStyle w:val="1CorpodeTexto"/>
      </w:pPr>
      <w:r>
        <w:t>Partindo desta afirmação o</w:t>
      </w:r>
      <w:r w:rsidR="0066568A">
        <w:t xml:space="preserve"> </w:t>
      </w:r>
      <w:proofErr w:type="gramStart"/>
      <w:r w:rsidR="0066568A">
        <w:t>PortugolCore</w:t>
      </w:r>
      <w:proofErr w:type="gramEnd"/>
      <w:r w:rsidR="0066568A">
        <w:t xml:space="preserve"> </w:t>
      </w:r>
      <w:r w:rsidR="00127967">
        <w:t xml:space="preserve">pode ser classificado </w:t>
      </w:r>
      <w:r>
        <w:t xml:space="preserve">como um sistema de implementação híbrido, pois além de gerar código intermediário a partir dos algoritmos, ele </w:t>
      </w:r>
      <w:r w:rsidR="00075703">
        <w:t>execu</w:t>
      </w:r>
      <w:r>
        <w:t xml:space="preserve">ta os programas percorrendo </w:t>
      </w:r>
      <w:r w:rsidR="00075703">
        <w:t xml:space="preserve">a </w:t>
      </w:r>
      <w:r>
        <w:t>ASA</w:t>
      </w:r>
      <w:r w:rsidR="00075703">
        <w:t xml:space="preserve"> e </w:t>
      </w:r>
      <w:r w:rsidR="001F6579">
        <w:t>interpretando</w:t>
      </w:r>
      <w:r w:rsidR="00075703">
        <w:t xml:space="preserve"> cada nó no momento em que é encontrado.</w:t>
      </w:r>
      <w:r w:rsidR="00CD2FAD">
        <w:t xml:space="preserve"> </w:t>
      </w:r>
      <w:r w:rsidR="00AC3B59">
        <w:t xml:space="preserve">A </w:t>
      </w:r>
      <w:r w:rsidR="008A7899">
        <w:fldChar w:fldCharType="begin"/>
      </w:r>
      <w:r w:rsidR="008A7899">
        <w:instrText xml:space="preserve"> REF _Ref309199121 \h </w:instrText>
      </w:r>
      <w:r w:rsidR="008A7899">
        <w:fldChar w:fldCharType="separate"/>
      </w:r>
      <w:r w:rsidR="00B17405">
        <w:t xml:space="preserve">Figura </w:t>
      </w:r>
      <w:r w:rsidR="00B17405">
        <w:rPr>
          <w:noProof/>
        </w:rPr>
        <w:t>9</w:t>
      </w:r>
      <w:r w:rsidR="008A7899">
        <w:fldChar w:fldCharType="end"/>
      </w:r>
      <w:r w:rsidR="008A7899">
        <w:t xml:space="preserve"> </w:t>
      </w:r>
      <w:r w:rsidR="00AC3B59">
        <w:t xml:space="preserve">demonstra um programa sendo executado </w:t>
      </w:r>
      <w:r w:rsidR="00853885">
        <w:t>pelo</w:t>
      </w:r>
      <w:r w:rsidR="00AC3B59">
        <w:t xml:space="preserve"> </w:t>
      </w:r>
      <w:proofErr w:type="gramStart"/>
      <w:r w:rsidR="00AC3B59">
        <w:t>PortugolCore</w:t>
      </w:r>
      <w:proofErr w:type="gramEnd"/>
      <w:r w:rsidR="00AC3B59">
        <w:t xml:space="preserve"> no PortugolStudio.</w:t>
      </w:r>
    </w:p>
    <w:tbl>
      <w:tblPr>
        <w:tblW w:w="0" w:type="auto"/>
        <w:jc w:val="center"/>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0"/>
      </w:tblGrid>
      <w:tr w:rsidR="00853885" w:rsidTr="00853885">
        <w:tblPrEx>
          <w:tblCellMar>
            <w:top w:w="0" w:type="dxa"/>
            <w:bottom w:w="0" w:type="dxa"/>
          </w:tblCellMar>
        </w:tblPrEx>
        <w:trPr>
          <w:trHeight w:val="8205"/>
          <w:jc w:val="center"/>
        </w:trPr>
        <w:tc>
          <w:tcPr>
            <w:tcW w:w="8550" w:type="dxa"/>
          </w:tcPr>
          <w:p w:rsidR="00853885" w:rsidRDefault="007709F3" w:rsidP="00853885">
            <w:pPr>
              <w:pStyle w:val="1CorpodeTexto"/>
              <w:keepNext/>
              <w:ind w:firstLine="0"/>
              <w:jc w:val="center"/>
            </w:pPr>
            <w:r>
              <w:rPr>
                <w:noProof/>
              </w:rPr>
              <w:drawing>
                <wp:inline distT="0" distB="0" distL="0" distR="0" wp14:anchorId="466F5B85" wp14:editId="3916E0F9">
                  <wp:extent cx="5000625" cy="4876800"/>
                  <wp:effectExtent l="0" t="0" r="0" b="0"/>
                  <wp:docPr id="8" name="Imagem 8" descr="alg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g_exe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4876800"/>
                          </a:xfrm>
                          <a:prstGeom prst="rect">
                            <a:avLst/>
                          </a:prstGeom>
                          <a:noFill/>
                          <a:ln>
                            <a:noFill/>
                          </a:ln>
                        </pic:spPr>
                      </pic:pic>
                    </a:graphicData>
                  </a:graphic>
                </wp:inline>
              </w:drawing>
            </w:r>
          </w:p>
        </w:tc>
      </w:tr>
    </w:tbl>
    <w:p w:rsidR="00853885" w:rsidRDefault="00AB02D0" w:rsidP="00AB02D0">
      <w:pPr>
        <w:pStyle w:val="Legenda"/>
        <w:ind w:left="426"/>
      </w:pPr>
      <w:r>
        <w:t xml:space="preserve">  </w:t>
      </w:r>
      <w:bookmarkStart w:id="50" w:name="_Ref309199121"/>
      <w:bookmarkStart w:id="51" w:name="_Toc312072402"/>
      <w:r w:rsidR="00853885">
        <w:t xml:space="preserve">Figura </w:t>
      </w:r>
      <w:r w:rsidR="00853885">
        <w:fldChar w:fldCharType="begin"/>
      </w:r>
      <w:r w:rsidR="00853885">
        <w:instrText xml:space="preserve"> SEQ Figura \* ARABIC </w:instrText>
      </w:r>
      <w:r w:rsidR="00853885">
        <w:fldChar w:fldCharType="separate"/>
      </w:r>
      <w:r w:rsidR="00B17405">
        <w:rPr>
          <w:noProof/>
        </w:rPr>
        <w:t>9</w:t>
      </w:r>
      <w:r w:rsidR="00853885">
        <w:fldChar w:fldCharType="end"/>
      </w:r>
      <w:bookmarkEnd w:id="50"/>
      <w:r w:rsidR="00853885">
        <w:t xml:space="preserve">. Programa sendo executado pelo </w:t>
      </w:r>
      <w:proofErr w:type="gramStart"/>
      <w:r w:rsidR="00853885">
        <w:t>PortugolCore</w:t>
      </w:r>
      <w:proofErr w:type="gramEnd"/>
      <w:r w:rsidR="00853885">
        <w:t xml:space="preserve"> no PortugolStudio</w:t>
      </w:r>
      <w:bookmarkEnd w:id="51"/>
    </w:p>
    <w:p w:rsidR="00CD2FAD" w:rsidRDefault="00853885" w:rsidP="00CD2FAD">
      <w:pPr>
        <w:pStyle w:val="1CorpodeTexto"/>
      </w:pPr>
      <w:r>
        <w:lastRenderedPageBreak/>
        <w:t xml:space="preserve">No </w:t>
      </w:r>
      <w:proofErr w:type="gramStart"/>
      <w:r>
        <w:t>PortugolCore</w:t>
      </w:r>
      <w:proofErr w:type="gramEnd"/>
      <w:r>
        <w:t xml:space="preserve">, cada programa é executado em sua própria thread, permitindo desta forma que vários programas diferentes sejam executados ao mesmo tempo. </w:t>
      </w:r>
      <w:r w:rsidR="00CD2FAD">
        <w:t xml:space="preserve">Da mesma forma que as demais funcionalidades do </w:t>
      </w:r>
      <w:proofErr w:type="gramStart"/>
      <w:r w:rsidR="00CD2FAD">
        <w:t>PortugolCore</w:t>
      </w:r>
      <w:proofErr w:type="gramEnd"/>
      <w:r w:rsidR="00CD2FAD">
        <w:t xml:space="preserve">, a execução de programas é abstraída por um conjunto de classes e interfaces, conforme é ilustrado no diagrama de classes da </w:t>
      </w:r>
      <w:r w:rsidR="00693FBD">
        <w:fldChar w:fldCharType="begin"/>
      </w:r>
      <w:r w:rsidR="00693FBD">
        <w:instrText xml:space="preserve"> REF _Ref309199218 \h </w:instrText>
      </w:r>
      <w:r w:rsidR="00693FBD">
        <w:fldChar w:fldCharType="separate"/>
      </w:r>
      <w:r w:rsidR="00B17405">
        <w:t xml:space="preserve"> Figura </w:t>
      </w:r>
      <w:r w:rsidR="00B17405">
        <w:rPr>
          <w:noProof/>
        </w:rPr>
        <w:t>10</w:t>
      </w:r>
      <w:r w:rsidR="00693FBD">
        <w:fldChar w:fldCharType="end"/>
      </w:r>
      <w:r w:rsidR="00CD2FAD">
        <w:t>.</w:t>
      </w:r>
    </w:p>
    <w:tbl>
      <w:tblPr>
        <w:tblW w:w="0" w:type="auto"/>
        <w:jc w:val="center"/>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55"/>
      </w:tblGrid>
      <w:tr w:rsidR="00EE185B" w:rsidTr="00EE185B">
        <w:tblPrEx>
          <w:tblCellMar>
            <w:top w:w="0" w:type="dxa"/>
            <w:bottom w:w="0" w:type="dxa"/>
          </w:tblCellMar>
        </w:tblPrEx>
        <w:trPr>
          <w:trHeight w:val="10590"/>
          <w:jc w:val="center"/>
        </w:trPr>
        <w:tc>
          <w:tcPr>
            <w:tcW w:w="8355" w:type="dxa"/>
          </w:tcPr>
          <w:p w:rsidR="00EE185B" w:rsidRDefault="007709F3" w:rsidP="00EE185B">
            <w:pPr>
              <w:pStyle w:val="1CorpodeTexto"/>
              <w:keepNext/>
              <w:ind w:firstLine="0"/>
              <w:jc w:val="center"/>
            </w:pPr>
            <w:r>
              <w:rPr>
                <w:noProof/>
              </w:rPr>
              <w:drawing>
                <wp:inline distT="0" distB="0" distL="0" distR="0" wp14:anchorId="3DC17A43" wp14:editId="427C32F5">
                  <wp:extent cx="4867275" cy="6391275"/>
                  <wp:effectExtent l="0" t="0" r="0" b="0"/>
                  <wp:docPr id="9" name="Imagem 9" descr="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6391275"/>
                          </a:xfrm>
                          <a:prstGeom prst="rect">
                            <a:avLst/>
                          </a:prstGeom>
                          <a:noFill/>
                          <a:ln>
                            <a:noFill/>
                          </a:ln>
                        </pic:spPr>
                      </pic:pic>
                    </a:graphicData>
                  </a:graphic>
                </wp:inline>
              </w:drawing>
            </w:r>
          </w:p>
        </w:tc>
      </w:tr>
    </w:tbl>
    <w:p w:rsidR="00AC3B59" w:rsidRDefault="00B6699B" w:rsidP="00B6699B">
      <w:pPr>
        <w:pStyle w:val="Legenda"/>
        <w:ind w:left="567"/>
      </w:pPr>
      <w:bookmarkStart w:id="52" w:name="_Ref309199218"/>
      <w:r>
        <w:t xml:space="preserve"> </w:t>
      </w:r>
      <w:bookmarkStart w:id="53" w:name="_Toc312072403"/>
      <w:r w:rsidR="00EE185B">
        <w:t xml:space="preserve">Figura </w:t>
      </w:r>
      <w:r w:rsidR="00EE185B">
        <w:fldChar w:fldCharType="begin"/>
      </w:r>
      <w:r w:rsidR="00EE185B">
        <w:instrText xml:space="preserve"> SEQ Figura \* ARABIC </w:instrText>
      </w:r>
      <w:r w:rsidR="00EE185B">
        <w:fldChar w:fldCharType="separate"/>
      </w:r>
      <w:r w:rsidR="00B17405">
        <w:rPr>
          <w:noProof/>
        </w:rPr>
        <w:t>10</w:t>
      </w:r>
      <w:r w:rsidR="00EE185B">
        <w:fldChar w:fldCharType="end"/>
      </w:r>
      <w:bookmarkEnd w:id="52"/>
      <w:r w:rsidR="00EE185B">
        <w:t xml:space="preserve">. Interface de integração da execução de programas do </w:t>
      </w:r>
      <w:proofErr w:type="gramStart"/>
      <w:r w:rsidR="00EE185B">
        <w:t>PortugolCore</w:t>
      </w:r>
      <w:bookmarkEnd w:id="53"/>
      <w:proofErr w:type="gramEnd"/>
    </w:p>
    <w:p w:rsidR="00CD2FAD" w:rsidRDefault="00CD2FAD" w:rsidP="00CD2FAD">
      <w:pPr>
        <w:pStyle w:val="1CorpodeTexto"/>
      </w:pPr>
    </w:p>
    <w:p w:rsidR="00075703" w:rsidRDefault="00075703" w:rsidP="00195574">
      <w:pPr>
        <w:pStyle w:val="1CorpodeTexto"/>
      </w:pPr>
      <w:r>
        <w:lastRenderedPageBreak/>
        <w:t xml:space="preserve">Para que uma aplicação possa utilizar </w:t>
      </w:r>
      <w:r w:rsidR="00C03004">
        <w:t xml:space="preserve">a </w:t>
      </w:r>
      <w:r w:rsidR="006F01AD">
        <w:t>funcionalidade</w:t>
      </w:r>
      <w:r w:rsidR="00C03004">
        <w:t xml:space="preserve"> de execução de programas</w:t>
      </w:r>
      <w:r w:rsidR="009F1A0C">
        <w:t xml:space="preserve"> do </w:t>
      </w:r>
      <w:proofErr w:type="gramStart"/>
      <w:r w:rsidR="009F1A0C">
        <w:t>PortugolCore</w:t>
      </w:r>
      <w:proofErr w:type="gramEnd"/>
      <w:r>
        <w:t xml:space="preserve">, </w:t>
      </w:r>
      <w:r w:rsidR="009F1A0C">
        <w:t xml:space="preserve">as </w:t>
      </w:r>
      <w:r>
        <w:t>interfaces</w:t>
      </w:r>
      <w:r w:rsidR="009F1A0C">
        <w:t xml:space="preserve"> </w:t>
      </w:r>
      <w:r w:rsidR="00F23CE5">
        <w:t>“Ent</w:t>
      </w:r>
      <w:r w:rsidR="001838DE">
        <w:t>rada” e</w:t>
      </w:r>
      <w:r w:rsidR="00F23CE5">
        <w:t xml:space="preserve"> “</w:t>
      </w:r>
      <w:r w:rsidR="00F2104E">
        <w:t>Saída</w:t>
      </w:r>
      <w:r w:rsidR="00F23CE5">
        <w:t>”</w:t>
      </w:r>
      <w:r w:rsidR="00F22FE0">
        <w:t>, representadas no diagrama,</w:t>
      </w:r>
      <w:r w:rsidR="009F1A0C">
        <w:t xml:space="preserve"> devem ser obrigatoriamente implementadas.</w:t>
      </w:r>
    </w:p>
    <w:p w:rsidR="00075703" w:rsidRDefault="00075703" w:rsidP="0066568A">
      <w:pPr>
        <w:pStyle w:val="1CorpodeTexto"/>
      </w:pPr>
      <w:r>
        <w:t xml:space="preserve">A interface </w:t>
      </w:r>
      <w:r w:rsidR="00195574">
        <w:t>“Entrada” é responsável pela leitura dos valores de entrada do programa</w:t>
      </w:r>
      <w:r w:rsidR="00F23CE5">
        <w:t xml:space="preserve"> utilizando o comando “leia”</w:t>
      </w:r>
      <w:r w:rsidR="00195574">
        <w:t>. Para realizar esta leitura</w:t>
      </w:r>
      <w:r w:rsidR="00F23CE5">
        <w:t>,</w:t>
      </w:r>
      <w:r w:rsidR="00195574">
        <w:t xml:space="preserve"> a interface provê </w:t>
      </w:r>
      <w:r w:rsidR="00F23CE5">
        <w:t xml:space="preserve">o método “ler” passando como argumento o tipo de dado </w:t>
      </w:r>
      <w:r w:rsidR="006F01AD">
        <w:t>e</w:t>
      </w:r>
      <w:r w:rsidR="00F23CE5">
        <w:t xml:space="preserve">sperado. A aplicação ao </w:t>
      </w:r>
      <w:proofErr w:type="gramStart"/>
      <w:r w:rsidR="00F23CE5">
        <w:t>implementar</w:t>
      </w:r>
      <w:proofErr w:type="gramEnd"/>
      <w:r w:rsidR="00F23CE5">
        <w:t xml:space="preserve"> esta interface deve retornar um objeto correspondente</w:t>
      </w:r>
      <w:r w:rsidR="00195574">
        <w:t xml:space="preserve"> </w:t>
      </w:r>
      <w:r w:rsidR="00F23CE5">
        <w:t>ao tipo de dado solicitado. A entrada dos dados pod</w:t>
      </w:r>
      <w:r w:rsidR="006F01AD">
        <w:t>e ser feita de forma interativa</w:t>
      </w:r>
      <w:r w:rsidR="00F23CE5">
        <w:t xml:space="preserve"> </w:t>
      </w:r>
      <w:r w:rsidR="006F01AD">
        <w:t xml:space="preserve">com </w:t>
      </w:r>
      <w:r w:rsidR="00F23CE5">
        <w:t xml:space="preserve">o usuário ou de forma automática. </w:t>
      </w:r>
      <w:r w:rsidR="00D73A4D">
        <w:t xml:space="preserve">A </w:t>
      </w:r>
      <w:r w:rsidR="007775F3">
        <w:fldChar w:fldCharType="begin"/>
      </w:r>
      <w:r w:rsidR="007775F3">
        <w:instrText xml:space="preserve"> REF _Ref309199464 \h </w:instrText>
      </w:r>
      <w:r w:rsidR="007775F3">
        <w:fldChar w:fldCharType="separate"/>
      </w:r>
      <w:r w:rsidR="00B17405">
        <w:t xml:space="preserve">Figura </w:t>
      </w:r>
      <w:r w:rsidR="00B17405">
        <w:rPr>
          <w:noProof/>
        </w:rPr>
        <w:t>11</w:t>
      </w:r>
      <w:r w:rsidR="007775F3">
        <w:fldChar w:fldCharType="end"/>
      </w:r>
      <w:r w:rsidR="00D73A4D">
        <w:t xml:space="preserve"> apresenta um </w:t>
      </w:r>
      <w:r w:rsidR="00F23CE5">
        <w:t xml:space="preserve">trecho de código </w:t>
      </w:r>
      <w:r w:rsidR="00D73A4D">
        <w:t xml:space="preserve">que </w:t>
      </w:r>
      <w:r w:rsidR="00F23CE5">
        <w:t xml:space="preserve">demonstra uma </w:t>
      </w:r>
      <w:proofErr w:type="gramStart"/>
      <w:r w:rsidR="00F23CE5">
        <w:t>implementação</w:t>
      </w:r>
      <w:proofErr w:type="gramEnd"/>
      <w:r w:rsidR="00F23CE5">
        <w:t xml:space="preserve"> interativa: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6D3596" w:rsidRPr="00D73A4D" w:rsidTr="0076740B">
        <w:trPr>
          <w:trHeight w:val="1692"/>
          <w:jc w:val="center"/>
        </w:trPr>
        <w:tc>
          <w:tcPr>
            <w:tcW w:w="5000" w:type="pct"/>
            <w:shd w:val="clear" w:color="auto" w:fill="auto"/>
          </w:tcPr>
          <w:p w:rsidR="007A2681" w:rsidRDefault="007A2681" w:rsidP="00D73A4D">
            <w:pPr>
              <w:pStyle w:val="Codigo"/>
            </w:pPr>
          </w:p>
          <w:p w:rsidR="006D3596" w:rsidRPr="00D73A4D" w:rsidRDefault="006D3596" w:rsidP="00D73A4D">
            <w:pPr>
              <w:pStyle w:val="Codigo"/>
            </w:pPr>
            <w:r w:rsidRPr="00D73A4D">
              <w:t>@</w:t>
            </w:r>
            <w:proofErr w:type="spellStart"/>
            <w:r w:rsidRPr="00D73A4D">
              <w:t>Override</w:t>
            </w:r>
            <w:proofErr w:type="spellEnd"/>
          </w:p>
          <w:p w:rsidR="006D3596" w:rsidRPr="00D73A4D" w:rsidRDefault="006D3596" w:rsidP="00D73A4D">
            <w:pPr>
              <w:pStyle w:val="Codigo"/>
            </w:pPr>
            <w:proofErr w:type="spellStart"/>
            <w:proofErr w:type="gramStart"/>
            <w:r w:rsidRPr="00D73A4D">
              <w:t>public</w:t>
            </w:r>
            <w:proofErr w:type="spellEnd"/>
            <w:proofErr w:type="gramEnd"/>
            <w:r w:rsidRPr="00D73A4D">
              <w:t xml:space="preserve"> </w:t>
            </w:r>
            <w:proofErr w:type="spellStart"/>
            <w:r w:rsidRPr="00D73A4D">
              <w:t>Object</w:t>
            </w:r>
            <w:proofErr w:type="spellEnd"/>
            <w:r w:rsidRPr="00D73A4D">
              <w:t xml:space="preserve"> ler(</w:t>
            </w:r>
            <w:proofErr w:type="spellStart"/>
            <w:r w:rsidRPr="00D73A4D">
              <w:t>TipoDado</w:t>
            </w:r>
            <w:proofErr w:type="spellEnd"/>
            <w:r w:rsidRPr="00D73A4D">
              <w:t xml:space="preserve"> </w:t>
            </w:r>
            <w:proofErr w:type="spellStart"/>
            <w:r w:rsidRPr="00D73A4D">
              <w:t>tipoDado</w:t>
            </w:r>
            <w:proofErr w:type="spellEnd"/>
            <w:r w:rsidRPr="00D73A4D">
              <w:t xml:space="preserve">) </w:t>
            </w:r>
            <w:proofErr w:type="spellStart"/>
            <w:r w:rsidRPr="00D73A4D">
              <w:t>throws</w:t>
            </w:r>
            <w:proofErr w:type="spellEnd"/>
            <w:r w:rsidRPr="00D73A4D">
              <w:t xml:space="preserve"> </w:t>
            </w:r>
            <w:proofErr w:type="spellStart"/>
            <w:r w:rsidRPr="00D73A4D">
              <w:t>Exception</w:t>
            </w:r>
            <w:proofErr w:type="spellEnd"/>
          </w:p>
          <w:p w:rsidR="006D3596" w:rsidRPr="00D73A4D" w:rsidRDefault="006D3596" w:rsidP="00D73A4D">
            <w:pPr>
              <w:pStyle w:val="Codigo"/>
            </w:pPr>
            <w:proofErr w:type="gramStart"/>
            <w:r w:rsidRPr="00D73A4D">
              <w:t>{</w:t>
            </w:r>
          </w:p>
          <w:p w:rsidR="00D73A4D" w:rsidRDefault="006D3596" w:rsidP="00D73A4D">
            <w:pPr>
              <w:pStyle w:val="Codigo"/>
            </w:pPr>
            <w:proofErr w:type="gramEnd"/>
            <w:r w:rsidRPr="00D73A4D">
              <w:tab/>
            </w:r>
            <w:proofErr w:type="spellStart"/>
            <w:r w:rsidRPr="00D73A4D">
              <w:t>String</w:t>
            </w:r>
            <w:proofErr w:type="spellEnd"/>
            <w:r w:rsidRPr="00D73A4D">
              <w:t xml:space="preserve"> entrada = </w:t>
            </w:r>
            <w:proofErr w:type="spellStart"/>
            <w:proofErr w:type="gramStart"/>
            <w:r w:rsidRPr="00D73A4D">
              <w:t>JOptionPane</w:t>
            </w:r>
            <w:proofErr w:type="gramEnd"/>
            <w:r w:rsidRPr="00D73A4D">
              <w:t>.showInputDialog</w:t>
            </w:r>
            <w:proofErr w:type="spellEnd"/>
          </w:p>
          <w:p w:rsidR="00D73A4D" w:rsidRDefault="00D73A4D" w:rsidP="00D73A4D">
            <w:pPr>
              <w:pStyle w:val="Codigo"/>
            </w:pPr>
            <w:r>
              <w:tab/>
            </w:r>
            <w:proofErr w:type="gramStart"/>
            <w:r w:rsidR="006D3596" w:rsidRPr="00D73A4D">
              <w:t>(</w:t>
            </w:r>
          </w:p>
          <w:p w:rsidR="00D73A4D" w:rsidRDefault="00D73A4D" w:rsidP="00D73A4D">
            <w:pPr>
              <w:pStyle w:val="Codigo"/>
            </w:pPr>
            <w:proofErr w:type="gramEnd"/>
            <w:r>
              <w:tab/>
            </w:r>
            <w:r>
              <w:tab/>
            </w:r>
            <w:r w:rsidR="006D3596" w:rsidRPr="00D73A4D">
              <w:t>"Digite um valor do tipo</w:t>
            </w:r>
            <w:proofErr w:type="gramStart"/>
            <w:r w:rsidR="006D3596" w:rsidRPr="00D73A4D">
              <w:t xml:space="preserve"> "</w:t>
            </w:r>
            <w:proofErr w:type="gramEnd"/>
            <w:r w:rsidR="006D3596" w:rsidRPr="00D73A4D">
              <w:t xml:space="preserve"> + </w:t>
            </w:r>
          </w:p>
          <w:p w:rsidR="00D73A4D" w:rsidRPr="003E52DE" w:rsidRDefault="00D73A4D" w:rsidP="00D73A4D">
            <w:pPr>
              <w:pStyle w:val="Codigo"/>
              <w:rPr>
                <w:lang w:val="en-US"/>
              </w:rPr>
            </w:pPr>
            <w:r>
              <w:tab/>
            </w:r>
            <w:r>
              <w:tab/>
            </w:r>
            <w:proofErr w:type="spellStart"/>
            <w:r w:rsidR="006D3596" w:rsidRPr="003E52DE">
              <w:rPr>
                <w:lang w:val="en-US"/>
              </w:rPr>
              <w:t>tipoDado.toString</w:t>
            </w:r>
            <w:proofErr w:type="spellEnd"/>
            <w:r w:rsidR="006D3596" w:rsidRPr="003E52DE">
              <w:rPr>
                <w:lang w:val="en-US"/>
              </w:rPr>
              <w:t>() + ":"</w:t>
            </w:r>
          </w:p>
          <w:p w:rsidR="006D3596" w:rsidRPr="003E52DE" w:rsidRDefault="00D73A4D" w:rsidP="00D73A4D">
            <w:pPr>
              <w:pStyle w:val="Codigo"/>
              <w:rPr>
                <w:lang w:val="en-US"/>
              </w:rPr>
            </w:pPr>
            <w:r w:rsidRPr="003E52DE">
              <w:rPr>
                <w:lang w:val="en-US"/>
              </w:rPr>
              <w:tab/>
            </w:r>
            <w:r w:rsidR="006D3596" w:rsidRPr="003E52DE">
              <w:rPr>
                <w:lang w:val="en-US"/>
              </w:rPr>
              <w:t>);</w:t>
            </w:r>
          </w:p>
          <w:p w:rsidR="006D3596" w:rsidRPr="003E52DE" w:rsidRDefault="006D3596" w:rsidP="00D73A4D">
            <w:pPr>
              <w:pStyle w:val="Codigo"/>
              <w:rPr>
                <w:lang w:val="en-US"/>
              </w:rPr>
            </w:pPr>
            <w:r w:rsidRPr="003E52DE">
              <w:rPr>
                <w:lang w:val="en-US"/>
              </w:rPr>
              <w:tab/>
            </w:r>
          </w:p>
          <w:p w:rsidR="006D3596" w:rsidRPr="003E52DE" w:rsidRDefault="006D3596" w:rsidP="00D73A4D">
            <w:pPr>
              <w:pStyle w:val="Codigo"/>
              <w:rPr>
                <w:lang w:val="en-US"/>
              </w:rPr>
            </w:pPr>
            <w:r w:rsidRPr="003E52DE">
              <w:rPr>
                <w:lang w:val="en-US"/>
              </w:rPr>
              <w:tab/>
              <w:t>switch (</w:t>
            </w:r>
            <w:proofErr w:type="spellStart"/>
            <w:r w:rsidRPr="003E52DE">
              <w:rPr>
                <w:lang w:val="en-US"/>
              </w:rPr>
              <w:t>tipoDado</w:t>
            </w:r>
            <w:proofErr w:type="spellEnd"/>
            <w:r w:rsidRPr="003E52DE">
              <w:rPr>
                <w:lang w:val="en-US"/>
              </w:rPr>
              <w:t>)</w:t>
            </w:r>
          </w:p>
          <w:p w:rsidR="006D3596" w:rsidRPr="003E52DE" w:rsidRDefault="006D3596" w:rsidP="00D73A4D">
            <w:pPr>
              <w:pStyle w:val="Codigo"/>
              <w:rPr>
                <w:lang w:val="en-US"/>
              </w:rPr>
            </w:pPr>
            <w:r w:rsidRPr="003E52DE">
              <w:rPr>
                <w:lang w:val="en-US"/>
              </w:rPr>
              <w:tab/>
              <w:t>{</w:t>
            </w:r>
          </w:p>
          <w:p w:rsidR="006D3596" w:rsidRPr="003E52DE" w:rsidRDefault="006D3596" w:rsidP="00D73A4D">
            <w:pPr>
              <w:pStyle w:val="Codigo"/>
              <w:rPr>
                <w:lang w:val="en-US"/>
              </w:rPr>
            </w:pPr>
            <w:r w:rsidRPr="003E52DE">
              <w:rPr>
                <w:lang w:val="en-US"/>
              </w:rPr>
              <w:tab/>
            </w:r>
            <w:r w:rsidRPr="003E52DE">
              <w:rPr>
                <w:lang w:val="en-US"/>
              </w:rPr>
              <w:tab/>
              <w:t xml:space="preserve">case INTEIRO: return </w:t>
            </w:r>
            <w:proofErr w:type="spellStart"/>
            <w:r w:rsidRPr="003E52DE">
              <w:rPr>
                <w:lang w:val="en-US"/>
              </w:rPr>
              <w:t>Integer.parseInt</w:t>
            </w:r>
            <w:proofErr w:type="spellEnd"/>
            <w:r w:rsidRPr="003E52DE">
              <w:rPr>
                <w:lang w:val="en-US"/>
              </w:rPr>
              <w:t>(</w:t>
            </w:r>
            <w:proofErr w:type="spellStart"/>
            <w:r w:rsidRPr="003E52DE">
              <w:rPr>
                <w:lang w:val="en-US"/>
              </w:rPr>
              <w:t>entrada</w:t>
            </w:r>
            <w:proofErr w:type="spellEnd"/>
            <w:r w:rsidRPr="003E52DE">
              <w:rPr>
                <w:lang w:val="en-US"/>
              </w:rPr>
              <w:t>);</w:t>
            </w:r>
          </w:p>
          <w:p w:rsidR="006D3596" w:rsidRPr="003E52DE" w:rsidRDefault="006D3596" w:rsidP="00D73A4D">
            <w:pPr>
              <w:pStyle w:val="Codigo"/>
              <w:rPr>
                <w:lang w:val="en-US"/>
              </w:rPr>
            </w:pPr>
            <w:r w:rsidRPr="003E52DE">
              <w:rPr>
                <w:lang w:val="en-US"/>
              </w:rPr>
              <w:tab/>
            </w:r>
            <w:r w:rsidRPr="003E52DE">
              <w:rPr>
                <w:lang w:val="en-US"/>
              </w:rPr>
              <w:tab/>
              <w:t xml:space="preserve">case REAL: return </w:t>
            </w:r>
            <w:proofErr w:type="spellStart"/>
            <w:r w:rsidRPr="003E52DE">
              <w:rPr>
                <w:lang w:val="en-US"/>
              </w:rPr>
              <w:t>Double.parseDouble</w:t>
            </w:r>
            <w:proofErr w:type="spellEnd"/>
            <w:r w:rsidRPr="003E52DE">
              <w:rPr>
                <w:lang w:val="en-US"/>
              </w:rPr>
              <w:t>(</w:t>
            </w:r>
            <w:proofErr w:type="spellStart"/>
            <w:r w:rsidRPr="003E52DE">
              <w:rPr>
                <w:lang w:val="en-US"/>
              </w:rPr>
              <w:t>entrada</w:t>
            </w:r>
            <w:proofErr w:type="spellEnd"/>
            <w:r w:rsidRPr="003E52DE">
              <w:rPr>
                <w:lang w:val="en-US"/>
              </w:rPr>
              <w:t>);</w:t>
            </w:r>
          </w:p>
          <w:p w:rsidR="006D3596" w:rsidRPr="003E52DE" w:rsidRDefault="006D3596" w:rsidP="00D73A4D">
            <w:pPr>
              <w:pStyle w:val="Codigo"/>
              <w:rPr>
                <w:lang w:val="en-US"/>
              </w:rPr>
            </w:pPr>
            <w:r w:rsidRPr="003E52DE">
              <w:rPr>
                <w:lang w:val="en-US"/>
              </w:rPr>
              <w:tab/>
            </w:r>
            <w:r w:rsidRPr="003E52DE">
              <w:rPr>
                <w:lang w:val="en-US"/>
              </w:rPr>
              <w:tab/>
              <w:t xml:space="preserve">case CARACTER: return </w:t>
            </w:r>
            <w:proofErr w:type="spellStart"/>
            <w:r w:rsidRPr="003E52DE">
              <w:rPr>
                <w:lang w:val="en-US"/>
              </w:rPr>
              <w:t>entrada.charAt</w:t>
            </w:r>
            <w:proofErr w:type="spellEnd"/>
            <w:r w:rsidRPr="003E52DE">
              <w:rPr>
                <w:lang w:val="en-US"/>
              </w:rPr>
              <w:t>(0);</w:t>
            </w:r>
          </w:p>
          <w:p w:rsidR="006D3596" w:rsidRPr="00D73A4D" w:rsidRDefault="006D3596" w:rsidP="00D73A4D">
            <w:pPr>
              <w:pStyle w:val="Codigo"/>
            </w:pPr>
            <w:r w:rsidRPr="003E52DE">
              <w:rPr>
                <w:lang w:val="en-US"/>
              </w:rPr>
              <w:tab/>
            </w:r>
            <w:r w:rsidRPr="003E52DE">
              <w:rPr>
                <w:lang w:val="en-US"/>
              </w:rPr>
              <w:tab/>
            </w:r>
            <w:proofErr w:type="gramStart"/>
            <w:r w:rsidRPr="00D73A4D">
              <w:t>case</w:t>
            </w:r>
            <w:proofErr w:type="gramEnd"/>
            <w:r w:rsidRPr="00D73A4D">
              <w:t xml:space="preserve"> CADEIA: </w:t>
            </w:r>
            <w:proofErr w:type="spellStart"/>
            <w:r w:rsidRPr="00D73A4D">
              <w:t>return</w:t>
            </w:r>
            <w:proofErr w:type="spellEnd"/>
            <w:r w:rsidRPr="00D73A4D">
              <w:t xml:space="preserve"> entrada;</w:t>
            </w:r>
          </w:p>
          <w:p w:rsidR="006D3596" w:rsidRPr="00D73A4D" w:rsidRDefault="006D3596" w:rsidP="00D73A4D">
            <w:pPr>
              <w:pStyle w:val="Codigo"/>
            </w:pPr>
            <w:r w:rsidRPr="00D73A4D">
              <w:tab/>
            </w:r>
            <w:r w:rsidRPr="00D73A4D">
              <w:tab/>
            </w:r>
            <w:proofErr w:type="gramStart"/>
            <w:r w:rsidRPr="00D73A4D">
              <w:t>case</w:t>
            </w:r>
            <w:proofErr w:type="gramEnd"/>
            <w:r w:rsidRPr="00D73A4D">
              <w:t xml:space="preserve"> LOGICO: </w:t>
            </w:r>
          </w:p>
          <w:p w:rsidR="006D3596" w:rsidRPr="003E52DE" w:rsidRDefault="006D3596" w:rsidP="00D73A4D">
            <w:pPr>
              <w:pStyle w:val="Codigo"/>
              <w:rPr>
                <w:lang w:val="en-US"/>
              </w:rPr>
            </w:pPr>
            <w:r w:rsidRPr="00D73A4D">
              <w:tab/>
            </w:r>
            <w:r w:rsidRPr="00D73A4D">
              <w:tab/>
            </w:r>
            <w:r w:rsidRPr="003E52DE">
              <w:rPr>
                <w:lang w:val="en-US"/>
              </w:rPr>
              <w:t>{</w:t>
            </w:r>
          </w:p>
          <w:p w:rsidR="006D3596" w:rsidRPr="003E52DE" w:rsidRDefault="006D3596" w:rsidP="00D73A4D">
            <w:pPr>
              <w:pStyle w:val="Codigo"/>
              <w:rPr>
                <w:lang w:val="en-US"/>
              </w:rPr>
            </w:pPr>
            <w:r w:rsidRPr="003E52DE">
              <w:rPr>
                <w:lang w:val="en-US"/>
              </w:rPr>
              <w:tab/>
            </w:r>
            <w:r w:rsidRPr="003E52DE">
              <w:rPr>
                <w:lang w:val="en-US"/>
              </w:rPr>
              <w:tab/>
            </w:r>
            <w:r w:rsidRPr="003E52DE">
              <w:rPr>
                <w:lang w:val="en-US"/>
              </w:rPr>
              <w:tab/>
              <w:t>if (</w:t>
            </w:r>
            <w:proofErr w:type="spellStart"/>
            <w:r w:rsidRPr="003E52DE">
              <w:rPr>
                <w:lang w:val="en-US"/>
              </w:rPr>
              <w:t>entrada.equals</w:t>
            </w:r>
            <w:proofErr w:type="spellEnd"/>
            <w:r w:rsidRPr="003E52DE">
              <w:rPr>
                <w:lang w:val="en-US"/>
              </w:rPr>
              <w:t>("</w:t>
            </w:r>
            <w:proofErr w:type="spellStart"/>
            <w:r w:rsidRPr="003E52DE">
              <w:rPr>
                <w:lang w:val="en-US"/>
              </w:rPr>
              <w:t>verdadeiro</w:t>
            </w:r>
            <w:proofErr w:type="spellEnd"/>
            <w:r w:rsidRPr="003E52DE">
              <w:rPr>
                <w:lang w:val="en-US"/>
              </w:rPr>
              <w:t>")) return true;</w:t>
            </w:r>
          </w:p>
          <w:p w:rsidR="006D3596" w:rsidRPr="003E52DE" w:rsidRDefault="006D3596" w:rsidP="00D73A4D">
            <w:pPr>
              <w:pStyle w:val="Codigo"/>
              <w:rPr>
                <w:lang w:val="en-US"/>
              </w:rPr>
            </w:pPr>
            <w:r w:rsidRPr="003E52DE">
              <w:rPr>
                <w:lang w:val="en-US"/>
              </w:rPr>
              <w:tab/>
            </w:r>
            <w:r w:rsidRPr="003E52DE">
              <w:rPr>
                <w:lang w:val="en-US"/>
              </w:rPr>
              <w:tab/>
            </w:r>
            <w:r w:rsidRPr="003E52DE">
              <w:rPr>
                <w:lang w:val="en-US"/>
              </w:rPr>
              <w:tab/>
              <w:t>else</w:t>
            </w:r>
            <w:r w:rsidRPr="003E52DE">
              <w:rPr>
                <w:lang w:val="en-US"/>
              </w:rPr>
              <w:tab/>
            </w:r>
            <w:r w:rsidRPr="003E52DE">
              <w:rPr>
                <w:lang w:val="en-US"/>
              </w:rPr>
              <w:tab/>
            </w:r>
            <w:r w:rsidRPr="003E52DE">
              <w:rPr>
                <w:lang w:val="en-US"/>
              </w:rPr>
              <w:tab/>
            </w:r>
            <w:r w:rsidRPr="003E52DE">
              <w:rPr>
                <w:lang w:val="en-US"/>
              </w:rPr>
              <w:tab/>
            </w:r>
            <w:r w:rsidRPr="003E52DE">
              <w:rPr>
                <w:lang w:val="en-US"/>
              </w:rPr>
              <w:tab/>
            </w:r>
            <w:r w:rsidRPr="003E52DE">
              <w:rPr>
                <w:lang w:val="en-US"/>
              </w:rPr>
              <w:tab/>
            </w:r>
          </w:p>
          <w:p w:rsidR="006D3596" w:rsidRPr="003E52DE" w:rsidRDefault="006D3596" w:rsidP="00D73A4D">
            <w:pPr>
              <w:pStyle w:val="Codigo"/>
              <w:rPr>
                <w:lang w:val="en-US"/>
              </w:rPr>
            </w:pPr>
            <w:r w:rsidRPr="003E52DE">
              <w:rPr>
                <w:lang w:val="en-US"/>
              </w:rPr>
              <w:tab/>
            </w:r>
            <w:r w:rsidRPr="003E52DE">
              <w:rPr>
                <w:lang w:val="en-US"/>
              </w:rPr>
              <w:tab/>
            </w:r>
            <w:r w:rsidRPr="003E52DE">
              <w:rPr>
                <w:lang w:val="en-US"/>
              </w:rPr>
              <w:tab/>
              <w:t>if (</w:t>
            </w:r>
            <w:proofErr w:type="spellStart"/>
            <w:r w:rsidRPr="003E52DE">
              <w:rPr>
                <w:lang w:val="en-US"/>
              </w:rPr>
              <w:t>entrada.equals</w:t>
            </w:r>
            <w:proofErr w:type="spellEnd"/>
            <w:r w:rsidRPr="003E52DE">
              <w:rPr>
                <w:lang w:val="en-US"/>
              </w:rPr>
              <w:t>("</w:t>
            </w:r>
            <w:proofErr w:type="spellStart"/>
            <w:r w:rsidRPr="003E52DE">
              <w:rPr>
                <w:lang w:val="en-US"/>
              </w:rPr>
              <w:t>falso</w:t>
            </w:r>
            <w:proofErr w:type="spellEnd"/>
            <w:r w:rsidRPr="003E52DE">
              <w:rPr>
                <w:lang w:val="en-US"/>
              </w:rPr>
              <w:t>")) return false;</w:t>
            </w:r>
          </w:p>
          <w:p w:rsidR="006D3596" w:rsidRPr="00D73A4D" w:rsidRDefault="006D3596" w:rsidP="00D73A4D">
            <w:pPr>
              <w:pStyle w:val="Codigo"/>
            </w:pPr>
            <w:r w:rsidRPr="003E52DE">
              <w:rPr>
                <w:lang w:val="en-US"/>
              </w:rPr>
              <w:tab/>
            </w:r>
            <w:r w:rsidRPr="003E52DE">
              <w:rPr>
                <w:lang w:val="en-US"/>
              </w:rPr>
              <w:tab/>
            </w:r>
            <w:proofErr w:type="gramStart"/>
            <w:r w:rsidRPr="00D73A4D">
              <w:t>}</w:t>
            </w:r>
            <w:proofErr w:type="gramEnd"/>
          </w:p>
          <w:p w:rsidR="006D3596" w:rsidRPr="00D73A4D" w:rsidRDefault="006D3596" w:rsidP="00D73A4D">
            <w:pPr>
              <w:pStyle w:val="Codigo"/>
            </w:pPr>
            <w:r w:rsidRPr="00D73A4D">
              <w:tab/>
            </w:r>
          </w:p>
          <w:p w:rsidR="006D3596" w:rsidRPr="00D73A4D" w:rsidRDefault="006D3596" w:rsidP="00D73A4D">
            <w:pPr>
              <w:pStyle w:val="Codigo"/>
            </w:pPr>
            <w:r w:rsidRPr="00D73A4D">
              <w:tab/>
            </w:r>
            <w:r w:rsidRPr="00D73A4D">
              <w:tab/>
            </w:r>
            <w:proofErr w:type="gramStart"/>
            <w:r w:rsidRPr="00D73A4D">
              <w:t>default</w:t>
            </w:r>
            <w:proofErr w:type="gramEnd"/>
            <w:r w:rsidRPr="00D73A4D">
              <w:t xml:space="preserve">: </w:t>
            </w:r>
            <w:proofErr w:type="spellStart"/>
            <w:r w:rsidRPr="00D73A4D">
              <w:t>return</w:t>
            </w:r>
            <w:proofErr w:type="spellEnd"/>
            <w:r w:rsidRPr="00D73A4D">
              <w:t xml:space="preserve"> </w:t>
            </w:r>
            <w:proofErr w:type="spellStart"/>
            <w:r w:rsidRPr="00D73A4D">
              <w:t>null</w:t>
            </w:r>
            <w:proofErr w:type="spellEnd"/>
            <w:r w:rsidRPr="00D73A4D">
              <w:t>;</w:t>
            </w:r>
          </w:p>
          <w:p w:rsidR="006D3596" w:rsidRPr="00D73A4D" w:rsidRDefault="006D3596" w:rsidP="00D73A4D">
            <w:pPr>
              <w:pStyle w:val="Codigo"/>
            </w:pPr>
            <w:r w:rsidRPr="00D73A4D">
              <w:tab/>
            </w:r>
            <w:proofErr w:type="gramStart"/>
            <w:r w:rsidRPr="00D73A4D">
              <w:t>}</w:t>
            </w:r>
            <w:proofErr w:type="gramEnd"/>
          </w:p>
          <w:p w:rsidR="006D3596" w:rsidRDefault="006D3596" w:rsidP="00D73A4D">
            <w:pPr>
              <w:pStyle w:val="Codigo"/>
            </w:pPr>
            <w:proofErr w:type="gramStart"/>
            <w:r w:rsidRPr="00D73A4D">
              <w:t>}</w:t>
            </w:r>
            <w:proofErr w:type="gramEnd"/>
          </w:p>
          <w:p w:rsidR="007A2681" w:rsidRPr="00D73A4D" w:rsidRDefault="007A2681" w:rsidP="00D73A4D">
            <w:pPr>
              <w:pStyle w:val="Codigo"/>
            </w:pPr>
          </w:p>
        </w:tc>
      </w:tr>
    </w:tbl>
    <w:p w:rsidR="00054B3A" w:rsidRDefault="00054B3A" w:rsidP="00A52BC2">
      <w:pPr>
        <w:pStyle w:val="Legenda"/>
        <w:ind w:left="-142"/>
      </w:pPr>
      <w:bookmarkStart w:id="54" w:name="_Ref309199464"/>
      <w:bookmarkStart w:id="55" w:name="_Toc312072404"/>
      <w:bookmarkEnd w:id="27"/>
      <w:r>
        <w:t xml:space="preserve">Figura </w:t>
      </w:r>
      <w:r>
        <w:fldChar w:fldCharType="begin"/>
      </w:r>
      <w:r>
        <w:instrText xml:space="preserve"> SEQ Figura \* ARABIC </w:instrText>
      </w:r>
      <w:r>
        <w:fldChar w:fldCharType="separate"/>
      </w:r>
      <w:r w:rsidR="00B17405">
        <w:rPr>
          <w:noProof/>
        </w:rPr>
        <w:t>11</w:t>
      </w:r>
      <w:r>
        <w:fldChar w:fldCharType="end"/>
      </w:r>
      <w:bookmarkEnd w:id="54"/>
      <w:r>
        <w:t>. Entrada de dados</w:t>
      </w:r>
      <w:r w:rsidR="00051D43">
        <w:t xml:space="preserve"> do </w:t>
      </w:r>
      <w:proofErr w:type="gramStart"/>
      <w:r w:rsidR="00051D43">
        <w:t>PortugolCore</w:t>
      </w:r>
      <w:bookmarkEnd w:id="55"/>
      <w:proofErr w:type="gramEnd"/>
    </w:p>
    <w:p w:rsidR="00F84A84" w:rsidRDefault="00054B3A" w:rsidP="00054B3A">
      <w:pPr>
        <w:pStyle w:val="1CorpodeTexto"/>
      </w:pPr>
      <w:r>
        <w:t>A interface “</w:t>
      </w:r>
      <w:r w:rsidR="00F2104E">
        <w:t>Saída</w:t>
      </w:r>
      <w:r>
        <w:t xml:space="preserve">” é responsável pela escrita dos valores de saída do programa utilizando o comando “escreva”. Para realizar esta escrita, a interface provê </w:t>
      </w:r>
      <w:r w:rsidR="00764BD8">
        <w:t xml:space="preserve">cinco sobrecargas do </w:t>
      </w:r>
      <w:r>
        <w:t xml:space="preserve">método </w:t>
      </w:r>
      <w:r w:rsidR="00764BD8">
        <w:t>“escrever</w:t>
      </w:r>
      <w:r>
        <w:t>”</w:t>
      </w:r>
      <w:r w:rsidR="00764BD8">
        <w:t>, uma para cada tipo de dado,</w:t>
      </w:r>
      <w:r>
        <w:t xml:space="preserve"> passando como argumento o </w:t>
      </w:r>
      <w:r w:rsidR="00764BD8">
        <w:t>valor a ser escrito</w:t>
      </w:r>
      <w:r>
        <w:t xml:space="preserve">. </w:t>
      </w:r>
      <w:r w:rsidR="00764BD8">
        <w:t xml:space="preserve">Esta interface provê ainda o método “limpar” utilizado para </w:t>
      </w:r>
      <w:r w:rsidR="006F01AD">
        <w:t>limpar a saída de dados</w:t>
      </w:r>
      <w:r w:rsidR="00764BD8">
        <w:t xml:space="preserve">. </w:t>
      </w:r>
    </w:p>
    <w:p w:rsidR="00054B3A" w:rsidRDefault="00054B3A" w:rsidP="00054B3A">
      <w:pPr>
        <w:pStyle w:val="1CorpodeTexto"/>
      </w:pPr>
      <w:r>
        <w:t xml:space="preserve">A </w:t>
      </w:r>
      <w:proofErr w:type="gramStart"/>
      <w:r w:rsidR="00764BD8">
        <w:t>implementação</w:t>
      </w:r>
      <w:proofErr w:type="gramEnd"/>
      <w:r w:rsidR="00764BD8">
        <w:t xml:space="preserve"> da saída de dados pode ser </w:t>
      </w:r>
      <w:r>
        <w:t>feita</w:t>
      </w:r>
      <w:r w:rsidR="00764BD8">
        <w:t xml:space="preserve"> de qualquer forma, ficando a critério da aplicação. É possível, por exemplo,</w:t>
      </w:r>
      <w:r w:rsidR="006F01AD">
        <w:t xml:space="preserve"> redirecioná-la para alimentar um banco de dados ou a entrada </w:t>
      </w:r>
      <w:r w:rsidR="00F84A84">
        <w:t>de outro</w:t>
      </w:r>
      <w:r w:rsidR="006F01AD">
        <w:t xml:space="preserve">s </w:t>
      </w:r>
      <w:r w:rsidR="00F84A84">
        <w:t>algoritmos</w:t>
      </w:r>
      <w:r w:rsidR="006F01AD">
        <w:t xml:space="preserve">. </w:t>
      </w:r>
      <w:r w:rsidR="00D70049">
        <w:t xml:space="preserve">A </w:t>
      </w:r>
      <w:r w:rsidR="004750CA">
        <w:fldChar w:fldCharType="begin"/>
      </w:r>
      <w:r w:rsidR="004750CA">
        <w:instrText xml:space="preserve"> REF _Ref309199842 \h </w:instrText>
      </w:r>
      <w:r w:rsidR="004750CA">
        <w:fldChar w:fldCharType="separate"/>
      </w:r>
      <w:r w:rsidR="00B17405">
        <w:t xml:space="preserve">Figura </w:t>
      </w:r>
      <w:r w:rsidR="00B17405">
        <w:rPr>
          <w:noProof/>
        </w:rPr>
        <w:t>12</w:t>
      </w:r>
      <w:r w:rsidR="004750CA">
        <w:fldChar w:fldCharType="end"/>
      </w:r>
      <w:r w:rsidR="00D70049">
        <w:t xml:space="preserve"> apresenta um </w:t>
      </w:r>
      <w:r w:rsidR="006F01AD">
        <w:t xml:space="preserve">trecho de código </w:t>
      </w:r>
      <w:r w:rsidR="00D70049">
        <w:t>que</w:t>
      </w:r>
      <w:r w:rsidR="006F01AD">
        <w:t xml:space="preserve"> demonstra uma saída de dados simples onde os valores são impressos no console da JVM (</w:t>
      </w:r>
      <w:r w:rsidR="006F01AD" w:rsidRPr="00466A1C">
        <w:rPr>
          <w:lang w:val="en-US"/>
        </w:rPr>
        <w:t>Java Virtual Machine</w:t>
      </w:r>
      <w:r w:rsidR="006F01A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3168CF" w:rsidRPr="007A2681" w:rsidTr="00163BAB">
        <w:tc>
          <w:tcPr>
            <w:tcW w:w="9778" w:type="dxa"/>
            <w:shd w:val="clear" w:color="auto" w:fill="auto"/>
          </w:tcPr>
          <w:p w:rsidR="003168CF" w:rsidRPr="003E52DE" w:rsidRDefault="003168CF" w:rsidP="007A2681">
            <w:pPr>
              <w:pStyle w:val="Codigo"/>
              <w:rPr>
                <w:lang w:val="en-US"/>
              </w:rPr>
            </w:pPr>
            <w:r w:rsidRPr="003E52DE">
              <w:rPr>
                <w:lang w:val="en-US"/>
              </w:rPr>
              <w:lastRenderedPageBreak/>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 xml:space="preserve">(String </w:t>
            </w:r>
            <w:proofErr w:type="spellStart"/>
            <w:r w:rsidRPr="003E52DE">
              <w:rPr>
                <w:lang w:val="en-US"/>
              </w:rPr>
              <w:t>cadeia</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w:t>
            </w:r>
            <w:proofErr w:type="spellStart"/>
            <w:r w:rsidRPr="003E52DE">
              <w:rPr>
                <w:lang w:val="en-US"/>
              </w:rPr>
              <w:t>cadeia</w:t>
            </w:r>
            <w:proofErr w:type="spellEnd"/>
            <w:r w:rsidRPr="003E52DE">
              <w:rPr>
                <w:lang w:val="en-US"/>
              </w:rPr>
              <w:t>);</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 xml:space="preserve">(boolean </w:t>
            </w:r>
            <w:proofErr w:type="spellStart"/>
            <w:r w:rsidRPr="003E52DE">
              <w:rPr>
                <w:lang w:val="en-US"/>
              </w:rPr>
              <w:t>logico</w:t>
            </w:r>
            <w:proofErr w:type="spellEnd"/>
            <w:r w:rsidRPr="003E52DE">
              <w:rPr>
                <w:lang w:val="en-US"/>
              </w:rPr>
              <w:t>) throws Exception</w:t>
            </w:r>
          </w:p>
          <w:p w:rsidR="003168CF" w:rsidRPr="007A2681" w:rsidRDefault="003168CF" w:rsidP="007A2681">
            <w:pPr>
              <w:pStyle w:val="Codigo"/>
            </w:pPr>
            <w:proofErr w:type="gramStart"/>
            <w:r w:rsidRPr="007A2681">
              <w:t>{</w:t>
            </w:r>
          </w:p>
          <w:p w:rsidR="003168CF" w:rsidRPr="007A2681" w:rsidRDefault="003168CF" w:rsidP="007A2681">
            <w:pPr>
              <w:pStyle w:val="Codigo"/>
            </w:pPr>
            <w:proofErr w:type="gramEnd"/>
            <w:r w:rsidRPr="007A2681">
              <w:tab/>
            </w:r>
            <w:proofErr w:type="spellStart"/>
            <w:proofErr w:type="gramStart"/>
            <w:r w:rsidRPr="007A2681">
              <w:t>System.</w:t>
            </w:r>
            <w:proofErr w:type="gramEnd"/>
            <w:r w:rsidRPr="007A2681">
              <w:t>out.print</w:t>
            </w:r>
            <w:proofErr w:type="spellEnd"/>
            <w:r w:rsidRPr="007A2681">
              <w:t>(logico? "verdadeiro" : "falso");</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w:t>
            </w:r>
            <w:proofErr w:type="spellStart"/>
            <w:r w:rsidRPr="003E52DE">
              <w:rPr>
                <w:lang w:val="en-US"/>
              </w:rPr>
              <w:t>int</w:t>
            </w:r>
            <w:proofErr w:type="spellEnd"/>
            <w:r w:rsidRPr="003E52DE">
              <w:rPr>
                <w:lang w:val="en-US"/>
              </w:rPr>
              <w:t xml:space="preserve"> </w:t>
            </w:r>
            <w:proofErr w:type="spellStart"/>
            <w:r w:rsidRPr="003E52DE">
              <w:rPr>
                <w:lang w:val="en-US"/>
              </w:rPr>
              <w:t>inteiro</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w:t>
            </w:r>
            <w:proofErr w:type="spellStart"/>
            <w:r w:rsidRPr="003E52DE">
              <w:rPr>
                <w:lang w:val="en-US"/>
              </w:rPr>
              <w:t>inteiro</w:t>
            </w:r>
            <w:proofErr w:type="spellEnd"/>
            <w:r w:rsidRPr="003E52DE">
              <w:rPr>
                <w:lang w:val="en-US"/>
              </w:rPr>
              <w:t>);</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(double real)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(real);</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escrever</w:t>
            </w:r>
            <w:proofErr w:type="spellEnd"/>
            <w:r w:rsidRPr="003E52DE">
              <w:rPr>
                <w:lang w:val="en-US"/>
              </w:rPr>
              <w:t xml:space="preserve">(char </w:t>
            </w:r>
            <w:proofErr w:type="spellStart"/>
            <w:r w:rsidRPr="003E52DE">
              <w:rPr>
                <w:lang w:val="en-US"/>
              </w:rPr>
              <w:t>caracter</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r>
            <w:proofErr w:type="spellStart"/>
            <w:r w:rsidRPr="003E52DE">
              <w:rPr>
                <w:lang w:val="en-US"/>
              </w:rPr>
              <w:t>System.out.print</w:t>
            </w:r>
            <w:proofErr w:type="spellEnd"/>
            <w:r w:rsidRPr="003E52DE">
              <w:rPr>
                <w:lang w:val="en-US"/>
              </w:rPr>
              <w:t>(</w:t>
            </w:r>
            <w:proofErr w:type="spellStart"/>
            <w:r w:rsidRPr="003E52DE">
              <w:rPr>
                <w:lang w:val="en-US"/>
              </w:rPr>
              <w:t>caracter</w:t>
            </w:r>
            <w:proofErr w:type="spellEnd"/>
            <w:r w:rsidRPr="003E52DE">
              <w:rPr>
                <w:lang w:val="en-US"/>
              </w:rPr>
              <w:t>);</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p>
          <w:p w:rsidR="003168CF" w:rsidRPr="003E52DE" w:rsidRDefault="003168CF" w:rsidP="007A2681">
            <w:pPr>
              <w:pStyle w:val="Codigo"/>
              <w:rPr>
                <w:lang w:val="en-US"/>
              </w:rPr>
            </w:pPr>
            <w:r w:rsidRPr="003E52DE">
              <w:rPr>
                <w:lang w:val="en-US"/>
              </w:rPr>
              <w:t>@Override</w:t>
            </w:r>
          </w:p>
          <w:p w:rsidR="003168CF" w:rsidRPr="003E52DE" w:rsidRDefault="003168CF" w:rsidP="007A2681">
            <w:pPr>
              <w:pStyle w:val="Codigo"/>
              <w:rPr>
                <w:lang w:val="en-US"/>
              </w:rPr>
            </w:pPr>
            <w:r w:rsidRPr="003E52DE">
              <w:rPr>
                <w:lang w:val="en-US"/>
              </w:rPr>
              <w:t xml:space="preserve">public void </w:t>
            </w:r>
            <w:proofErr w:type="spellStart"/>
            <w:r w:rsidRPr="003E52DE">
              <w:rPr>
                <w:lang w:val="en-US"/>
              </w:rPr>
              <w:t>limpar</w:t>
            </w:r>
            <w:proofErr w:type="spellEnd"/>
            <w:r w:rsidRPr="003E52DE">
              <w:rPr>
                <w:lang w:val="en-US"/>
              </w:rPr>
              <w:t>() throws Exception</w:t>
            </w:r>
          </w:p>
          <w:p w:rsidR="003168CF" w:rsidRPr="003E52DE" w:rsidRDefault="003168CF" w:rsidP="007A2681">
            <w:pPr>
              <w:pStyle w:val="Codigo"/>
              <w:rPr>
                <w:lang w:val="en-US"/>
              </w:rPr>
            </w:pPr>
            <w:r w:rsidRPr="003E52DE">
              <w:rPr>
                <w:lang w:val="en-US"/>
              </w:rPr>
              <w:t>{</w:t>
            </w:r>
          </w:p>
          <w:p w:rsidR="003168CF" w:rsidRPr="003E52DE" w:rsidRDefault="003168CF" w:rsidP="007A2681">
            <w:pPr>
              <w:pStyle w:val="Codigo"/>
              <w:rPr>
                <w:lang w:val="en-US"/>
              </w:rPr>
            </w:pPr>
            <w:r w:rsidRPr="003E52DE">
              <w:rPr>
                <w:lang w:val="en-US"/>
              </w:rPr>
              <w:tab/>
              <w:t>for (</w:t>
            </w:r>
            <w:proofErr w:type="spellStart"/>
            <w:r w:rsidRPr="003E52DE">
              <w:rPr>
                <w:lang w:val="en-US"/>
              </w:rPr>
              <w:t>int</w:t>
            </w:r>
            <w:proofErr w:type="spellEnd"/>
            <w:r w:rsidRPr="003E52DE">
              <w:rPr>
                <w:lang w:val="en-US"/>
              </w:rPr>
              <w:t xml:space="preserve"> </w:t>
            </w:r>
            <w:proofErr w:type="spellStart"/>
            <w:r w:rsidRPr="003E52DE">
              <w:rPr>
                <w:lang w:val="en-US"/>
              </w:rPr>
              <w:t>i</w:t>
            </w:r>
            <w:proofErr w:type="spellEnd"/>
            <w:r w:rsidRPr="003E52DE">
              <w:rPr>
                <w:lang w:val="en-US"/>
              </w:rPr>
              <w:t xml:space="preserve"> = 0; </w:t>
            </w:r>
            <w:proofErr w:type="spellStart"/>
            <w:r w:rsidRPr="003E52DE">
              <w:rPr>
                <w:lang w:val="en-US"/>
              </w:rPr>
              <w:t>i</w:t>
            </w:r>
            <w:proofErr w:type="spellEnd"/>
            <w:r w:rsidRPr="003E52DE">
              <w:rPr>
                <w:lang w:val="en-US"/>
              </w:rPr>
              <w:t xml:space="preserve"> &lt; 20; </w:t>
            </w:r>
            <w:proofErr w:type="spellStart"/>
            <w:r w:rsidRPr="003E52DE">
              <w:rPr>
                <w:lang w:val="en-US"/>
              </w:rPr>
              <w:t>i</w:t>
            </w:r>
            <w:proofErr w:type="spellEnd"/>
            <w:r w:rsidRPr="003E52DE">
              <w:rPr>
                <w:lang w:val="en-US"/>
              </w:rPr>
              <w:t>++)</w:t>
            </w:r>
          </w:p>
          <w:p w:rsidR="00951EB4" w:rsidRPr="003E52DE" w:rsidRDefault="003168CF" w:rsidP="007A2681">
            <w:pPr>
              <w:pStyle w:val="Codigo"/>
              <w:rPr>
                <w:lang w:val="en-US"/>
              </w:rPr>
            </w:pPr>
            <w:r w:rsidRPr="003E52DE">
              <w:rPr>
                <w:lang w:val="en-US"/>
              </w:rPr>
              <w:tab/>
            </w:r>
            <w:r w:rsidRPr="003E52DE">
              <w:rPr>
                <w:lang w:val="en-US"/>
              </w:rPr>
              <w:tab/>
            </w:r>
            <w:proofErr w:type="spellStart"/>
            <w:r w:rsidRPr="003E52DE">
              <w:rPr>
                <w:lang w:val="en-US"/>
              </w:rPr>
              <w:t>System.out.println</w:t>
            </w:r>
            <w:proofErr w:type="spellEnd"/>
            <w:r w:rsidRPr="003E52DE">
              <w:rPr>
                <w:lang w:val="en-US"/>
              </w:rPr>
              <w:t>();</w:t>
            </w:r>
          </w:p>
          <w:p w:rsidR="007A2681" w:rsidRPr="007A2681" w:rsidRDefault="003168CF" w:rsidP="005D3584">
            <w:pPr>
              <w:pStyle w:val="Codigo"/>
            </w:pPr>
            <w:proofErr w:type="gramStart"/>
            <w:r w:rsidRPr="007A2681">
              <w:t>}</w:t>
            </w:r>
            <w:proofErr w:type="gramEnd"/>
          </w:p>
        </w:tc>
      </w:tr>
    </w:tbl>
    <w:p w:rsidR="00051D43" w:rsidRDefault="00051D43" w:rsidP="00527EC6">
      <w:pPr>
        <w:pStyle w:val="Legenda"/>
      </w:pPr>
      <w:bookmarkStart w:id="56" w:name="_Ref309199842"/>
      <w:bookmarkStart w:id="57" w:name="_Toc312072405"/>
      <w:r>
        <w:t xml:space="preserve">Figura </w:t>
      </w:r>
      <w:r>
        <w:fldChar w:fldCharType="begin"/>
      </w:r>
      <w:r>
        <w:instrText xml:space="preserve"> SEQ Figura \* ARABIC </w:instrText>
      </w:r>
      <w:r>
        <w:fldChar w:fldCharType="separate"/>
      </w:r>
      <w:r w:rsidR="00B17405">
        <w:rPr>
          <w:noProof/>
        </w:rPr>
        <w:t>12</w:t>
      </w:r>
      <w:r>
        <w:fldChar w:fldCharType="end"/>
      </w:r>
      <w:bookmarkEnd w:id="56"/>
      <w:r>
        <w:t xml:space="preserve">. Saída de dados do </w:t>
      </w:r>
      <w:proofErr w:type="gramStart"/>
      <w:r>
        <w:t>PortugolCore</w:t>
      </w:r>
      <w:bookmarkEnd w:id="57"/>
      <w:proofErr w:type="gramEnd"/>
    </w:p>
    <w:p w:rsidR="00334537" w:rsidRDefault="00334537" w:rsidP="00054B3A">
      <w:pPr>
        <w:pStyle w:val="1CorpodeTexto"/>
      </w:pPr>
      <w:r>
        <w:t xml:space="preserve">Ao </w:t>
      </w:r>
      <w:proofErr w:type="gramStart"/>
      <w:r>
        <w:t>implementar</w:t>
      </w:r>
      <w:proofErr w:type="gramEnd"/>
      <w:r>
        <w:t xml:space="preserve"> as interfaces “Entrada” e “</w:t>
      </w:r>
      <w:r w:rsidR="00F2104E">
        <w:t>Saída</w:t>
      </w:r>
      <w:r>
        <w:t xml:space="preserve">” deve-se </w:t>
      </w:r>
      <w:r w:rsidR="002F0069">
        <w:t xml:space="preserve">tomar muito cuidado com a utilização de threads, pois </w:t>
      </w:r>
      <w:r w:rsidR="00856B0E">
        <w:t xml:space="preserve">a entrada e saída de dados </w:t>
      </w:r>
      <w:r w:rsidR="002F0069">
        <w:t>do PortugolCore ocorre de forma</w:t>
      </w:r>
      <w:r w:rsidR="00856B0E">
        <w:t xml:space="preserve"> síncrona.</w:t>
      </w:r>
      <w:r w:rsidR="002F0069">
        <w:t xml:space="preserve"> </w:t>
      </w:r>
      <w:r w:rsidR="00856B0E">
        <w:t xml:space="preserve">Em outras palavras, quando uma instrução de entrada ou saída é encontrada, o </w:t>
      </w:r>
      <w:proofErr w:type="gramStart"/>
      <w:r w:rsidR="00856B0E">
        <w:t>PortugolCore</w:t>
      </w:r>
      <w:proofErr w:type="gramEnd"/>
      <w:r w:rsidR="00856B0E">
        <w:t xml:space="preserve"> fica aguardando até que a </w:t>
      </w:r>
      <w:r w:rsidR="000A3BB2">
        <w:t>leitura/escrita</w:t>
      </w:r>
      <w:r w:rsidR="00856B0E">
        <w:t xml:space="preserve"> termine de ser processada para então continuar a execução do programa. </w:t>
      </w:r>
      <w:r w:rsidR="002F0069">
        <w:t>Caso sejam utilizadas threads</w:t>
      </w:r>
      <w:r w:rsidR="002B28D7">
        <w:t xml:space="preserve">, cabe à aplicação garantir </w:t>
      </w:r>
      <w:r w:rsidR="00564370">
        <w:t>a</w:t>
      </w:r>
      <w:r w:rsidR="002B28D7">
        <w:t xml:space="preserve"> sincronia</w:t>
      </w:r>
      <w:r w:rsidR="00564370">
        <w:t xml:space="preserve"> das operações</w:t>
      </w:r>
      <w:r w:rsidR="002B28D7">
        <w:t xml:space="preserve">, caso contrário elas podem resultar </w:t>
      </w:r>
      <w:r w:rsidR="00564370">
        <w:t>em inconsistências na execução.</w:t>
      </w:r>
    </w:p>
    <w:p w:rsidR="001838DE" w:rsidRDefault="001838DE" w:rsidP="00054B3A">
      <w:pPr>
        <w:pStyle w:val="1CorpodeTexto"/>
      </w:pPr>
      <w:r>
        <w:t>Existe ainda uma terceira interface no mecanismo de integração chamada “</w:t>
      </w:r>
      <w:proofErr w:type="spellStart"/>
      <w:proofErr w:type="gramStart"/>
      <w:r>
        <w:t>ObservadorExecucao</w:t>
      </w:r>
      <w:proofErr w:type="spellEnd"/>
      <w:proofErr w:type="gramEnd"/>
      <w:r>
        <w:t xml:space="preserve">”. </w:t>
      </w:r>
      <w:r w:rsidR="00140C69">
        <w:t xml:space="preserve">Ela não é obrigatória, mas </w:t>
      </w:r>
      <w:r>
        <w:t xml:space="preserve">pode ser utilizada para monitorar o estado da execução de um programa. </w:t>
      </w:r>
      <w:r w:rsidR="006720FA">
        <w:t>Na verdade, podem existir vários observadores de execução para um</w:t>
      </w:r>
      <w:r w:rsidR="00C03004">
        <w:t xml:space="preserve"> </w:t>
      </w:r>
      <w:r w:rsidR="006720FA">
        <w:t>mesmo programa</w:t>
      </w:r>
      <w:r w:rsidR="00C03004">
        <w:t>, mas geralmente isto não é necessário</w:t>
      </w:r>
      <w:r w:rsidR="006720FA">
        <w:t xml:space="preserve">. Para permitir este monitoramento, </w:t>
      </w:r>
      <w:r>
        <w:t>esta interface provê dois métodos: “</w:t>
      </w:r>
      <w:proofErr w:type="spellStart"/>
      <w:proofErr w:type="gramStart"/>
      <w:r>
        <w:t>execucaoIniciada</w:t>
      </w:r>
      <w:proofErr w:type="spellEnd"/>
      <w:proofErr w:type="gramEnd"/>
      <w:r>
        <w:t>”</w:t>
      </w:r>
      <w:r w:rsidR="00951EB4">
        <w:t xml:space="preserve"> e</w:t>
      </w:r>
      <w:r w:rsidR="00051D43">
        <w:t xml:space="preserve"> “</w:t>
      </w:r>
      <w:proofErr w:type="spellStart"/>
      <w:r>
        <w:t>execucaoEncerrada</w:t>
      </w:r>
      <w:proofErr w:type="spellEnd"/>
      <w:r>
        <w:t>”.</w:t>
      </w:r>
    </w:p>
    <w:p w:rsidR="00054B3A" w:rsidRDefault="001838DE" w:rsidP="00054B3A">
      <w:pPr>
        <w:pStyle w:val="1CorpodeTexto"/>
      </w:pPr>
      <w:r>
        <w:t>O método “</w:t>
      </w:r>
      <w:proofErr w:type="spellStart"/>
      <w:proofErr w:type="gramStart"/>
      <w:r>
        <w:t>execucaoIniciada</w:t>
      </w:r>
      <w:proofErr w:type="spellEnd"/>
      <w:proofErr w:type="gramEnd"/>
      <w:r>
        <w:t>” é chamado pelo interpretador do PortugolCore antes de iniciar a execução de um programa</w:t>
      </w:r>
      <w:r w:rsidR="00051D43">
        <w:t xml:space="preserve"> e recebe por parâmetro a instância do programa em questão</w:t>
      </w:r>
      <w:r>
        <w:t xml:space="preserve">. Este </w:t>
      </w:r>
      <w:r>
        <w:lastRenderedPageBreak/>
        <w:t xml:space="preserve">método pode ser utilizado para </w:t>
      </w:r>
      <w:r w:rsidR="00051D43">
        <w:t>realizar</w:t>
      </w:r>
      <w:r>
        <w:t xml:space="preserve"> ações de </w:t>
      </w:r>
      <w:proofErr w:type="spellStart"/>
      <w:r>
        <w:t>pré</w:t>
      </w:r>
      <w:proofErr w:type="spellEnd"/>
      <w:r>
        <w:t xml:space="preserve">-inicialização. </w:t>
      </w:r>
      <w:r w:rsidR="004C338D">
        <w:t xml:space="preserve">A </w:t>
      </w:r>
      <w:r w:rsidR="00E40700">
        <w:fldChar w:fldCharType="begin"/>
      </w:r>
      <w:r w:rsidR="00E40700">
        <w:instrText xml:space="preserve"> REF _Ref309199985 \h </w:instrText>
      </w:r>
      <w:r w:rsidR="00E40700">
        <w:fldChar w:fldCharType="separate"/>
      </w:r>
      <w:r w:rsidR="00B17405">
        <w:t xml:space="preserve">Figura </w:t>
      </w:r>
      <w:r w:rsidR="00B17405">
        <w:rPr>
          <w:noProof/>
        </w:rPr>
        <w:t>13</w:t>
      </w:r>
      <w:r w:rsidR="00E40700">
        <w:fldChar w:fldCharType="end"/>
      </w:r>
      <w:r w:rsidR="004C338D">
        <w:t xml:space="preserve"> ilustra um </w:t>
      </w:r>
      <w:r w:rsidR="00051D43">
        <w:t xml:space="preserve">trecho de código </w:t>
      </w:r>
      <w:r w:rsidR="004C338D">
        <w:t>que</w:t>
      </w:r>
      <w:r w:rsidR="00051D43">
        <w:t xml:space="preserve"> demonstra a utilização deste método imprimindo uma mensagem na saída de dados: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051D43" w:rsidRPr="00984F02" w:rsidTr="004A64E7">
        <w:tc>
          <w:tcPr>
            <w:tcW w:w="5000" w:type="pct"/>
            <w:shd w:val="clear" w:color="auto" w:fill="auto"/>
          </w:tcPr>
          <w:p w:rsidR="00984F02" w:rsidRPr="00E40700" w:rsidRDefault="00984F02" w:rsidP="00E40700">
            <w:pPr>
              <w:pStyle w:val="Codigo"/>
            </w:pPr>
            <w:r w:rsidRPr="00E40700">
              <w:t>@</w:t>
            </w:r>
            <w:proofErr w:type="spellStart"/>
            <w:r w:rsidRPr="00E40700">
              <w:t>Override</w:t>
            </w:r>
            <w:proofErr w:type="spellEnd"/>
          </w:p>
          <w:p w:rsidR="00984F02" w:rsidRPr="00E40700" w:rsidRDefault="00984F02" w:rsidP="00E40700">
            <w:pPr>
              <w:pStyle w:val="Codigo"/>
            </w:pPr>
            <w:proofErr w:type="spellStart"/>
            <w:proofErr w:type="gramStart"/>
            <w:r w:rsidRPr="00E40700">
              <w:t>public</w:t>
            </w:r>
            <w:proofErr w:type="spellEnd"/>
            <w:proofErr w:type="gramEnd"/>
            <w:r w:rsidRPr="00E40700">
              <w:t xml:space="preserve"> </w:t>
            </w:r>
            <w:proofErr w:type="spellStart"/>
            <w:r w:rsidRPr="00E40700">
              <w:t>void</w:t>
            </w:r>
            <w:proofErr w:type="spellEnd"/>
            <w:r w:rsidRPr="00E40700">
              <w:t xml:space="preserve"> </w:t>
            </w:r>
            <w:proofErr w:type="spellStart"/>
            <w:r w:rsidRPr="00E40700">
              <w:t>execucaoIniciada</w:t>
            </w:r>
            <w:proofErr w:type="spellEnd"/>
            <w:r w:rsidRPr="00E40700">
              <w:t>(Programa programa)</w:t>
            </w:r>
          </w:p>
          <w:p w:rsidR="00984F02" w:rsidRPr="00E40700" w:rsidRDefault="00984F02" w:rsidP="00E40700">
            <w:pPr>
              <w:pStyle w:val="Codigo"/>
            </w:pPr>
            <w:proofErr w:type="gramStart"/>
            <w:r w:rsidRPr="00E40700">
              <w:t>{</w:t>
            </w:r>
          </w:p>
          <w:p w:rsidR="00984F02" w:rsidRPr="00E40700" w:rsidRDefault="00984F02" w:rsidP="00E40700">
            <w:pPr>
              <w:pStyle w:val="Codigo"/>
            </w:pPr>
            <w:proofErr w:type="gramEnd"/>
            <w:r w:rsidRPr="00E40700">
              <w:tab/>
            </w:r>
            <w:proofErr w:type="spellStart"/>
            <w:proofErr w:type="gramStart"/>
            <w:r w:rsidRPr="00E40700">
              <w:t>System.</w:t>
            </w:r>
            <w:proofErr w:type="gramEnd"/>
            <w:r w:rsidRPr="00E40700">
              <w:t>out.println</w:t>
            </w:r>
            <w:proofErr w:type="spellEnd"/>
            <w:r w:rsidRPr="00E40700">
              <w:t xml:space="preserve">("Iniciando a execução </w:t>
            </w:r>
            <w:r w:rsidR="00E40700">
              <w:t>d</w:t>
            </w:r>
            <w:r w:rsidRPr="00E40700">
              <w:t>o programa...");</w:t>
            </w:r>
          </w:p>
          <w:p w:rsidR="00E40700" w:rsidRPr="00984F02" w:rsidRDefault="00984F02" w:rsidP="00926990">
            <w:pPr>
              <w:pStyle w:val="Codigo"/>
            </w:pPr>
            <w:proofErr w:type="gramStart"/>
            <w:r w:rsidRPr="00E40700">
              <w:t>}</w:t>
            </w:r>
            <w:proofErr w:type="gramEnd"/>
          </w:p>
        </w:tc>
      </w:tr>
    </w:tbl>
    <w:p w:rsidR="004D1581" w:rsidRDefault="004D1581" w:rsidP="004A64E7">
      <w:pPr>
        <w:pStyle w:val="Legenda"/>
        <w:ind w:left="-142"/>
      </w:pPr>
      <w:bookmarkStart w:id="58" w:name="_Ref309199985"/>
      <w:bookmarkStart w:id="59" w:name="_Toc312072406"/>
      <w:r>
        <w:t xml:space="preserve">Figura </w:t>
      </w:r>
      <w:r>
        <w:fldChar w:fldCharType="begin"/>
      </w:r>
      <w:r>
        <w:instrText xml:space="preserve"> SEQ Figura \* ARABIC </w:instrText>
      </w:r>
      <w:r>
        <w:fldChar w:fldCharType="separate"/>
      </w:r>
      <w:r w:rsidR="00B17405">
        <w:rPr>
          <w:noProof/>
        </w:rPr>
        <w:t>13</w:t>
      </w:r>
      <w:r>
        <w:fldChar w:fldCharType="end"/>
      </w:r>
      <w:bookmarkEnd w:id="58"/>
      <w:r>
        <w:t>. Monitorando o início da execução de um</w:t>
      </w:r>
      <w:r>
        <w:rPr>
          <w:noProof/>
        </w:rPr>
        <w:t xml:space="preserve"> programa</w:t>
      </w:r>
      <w:bookmarkEnd w:id="59"/>
    </w:p>
    <w:p w:rsidR="00C87EDC" w:rsidRDefault="004D1581" w:rsidP="00054B3A">
      <w:pPr>
        <w:pStyle w:val="1CorpodeTexto"/>
      </w:pPr>
      <w:r>
        <w:t>O método “</w:t>
      </w:r>
      <w:proofErr w:type="spellStart"/>
      <w:proofErr w:type="gramStart"/>
      <w:r>
        <w:t>execucaoEncerrada</w:t>
      </w:r>
      <w:proofErr w:type="spellEnd"/>
      <w:proofErr w:type="gramEnd"/>
      <w:r>
        <w:t xml:space="preserve">” é chamado pelo interpretador do PortugolCore após o encerramento de um programa. </w:t>
      </w:r>
      <w:r w:rsidR="003B744F">
        <w:t xml:space="preserve">Existem três </w:t>
      </w:r>
      <w:r w:rsidR="00C87EDC">
        <w:t>modos d</w:t>
      </w:r>
      <w:r w:rsidR="00560544">
        <w:t>iferentes de encerramento de um</w:t>
      </w:r>
      <w:r w:rsidR="00C87EDC">
        <w:t xml:space="preserve"> programa: encerramento normal</w:t>
      </w:r>
      <w:r w:rsidR="003B744F">
        <w:t xml:space="preserve">, </w:t>
      </w:r>
      <w:r w:rsidR="00C87EDC">
        <w:t xml:space="preserve">encerramento por </w:t>
      </w:r>
      <w:r w:rsidR="003B744F">
        <w:t xml:space="preserve">interrupção e </w:t>
      </w:r>
      <w:r w:rsidR="00C87EDC">
        <w:t>encerramento ocasionado por erro.</w:t>
      </w:r>
      <w:r w:rsidR="00926990">
        <w:t xml:space="preserve"> </w:t>
      </w:r>
      <w:r w:rsidR="00C87EDC">
        <w:t xml:space="preserve">O encerramento normal ocorre quando todas as instruções foram interpretadas e o programa chegou ao </w:t>
      </w:r>
      <w:r w:rsidR="00EF639D">
        <w:t xml:space="preserve">seu </w:t>
      </w:r>
      <w:r w:rsidR="00C87EDC">
        <w:t xml:space="preserve">fim. O encerramento por interrupção ocorre quando o usuário interrompe manualmente o programa por algum motivo. O encerramento ocasionado por erro ocorre quando o programa encontra um erro em tempo de </w:t>
      </w:r>
      <w:r w:rsidR="00C75256">
        <w:t>execução (ex.: divisão por zero;</w:t>
      </w:r>
      <w:r w:rsidR="00C87EDC">
        <w:t xml:space="preserve"> acesso a um índice de vetor inválido).</w:t>
      </w:r>
    </w:p>
    <w:p w:rsidR="000B1DC6" w:rsidRDefault="000B1DC6" w:rsidP="00054B3A">
      <w:pPr>
        <w:pStyle w:val="1CorpodeTexto"/>
      </w:pPr>
      <w:r>
        <w:t>O método “</w:t>
      </w:r>
      <w:proofErr w:type="spellStart"/>
      <w:proofErr w:type="gramStart"/>
      <w:r>
        <w:t>execucaoEncerrada</w:t>
      </w:r>
      <w:proofErr w:type="spellEnd"/>
      <w:proofErr w:type="gramEnd"/>
      <w:r>
        <w:t>” ao ser chamado, recebe por parâmetro o programa que estava se</w:t>
      </w:r>
      <w:r w:rsidR="0043231B">
        <w:t>n</w:t>
      </w:r>
      <w:r>
        <w:t>do executado e um objeto do tipo “</w:t>
      </w:r>
      <w:proofErr w:type="spellStart"/>
      <w:r>
        <w:t>ResultadoExecucao</w:t>
      </w:r>
      <w:proofErr w:type="spellEnd"/>
      <w:r>
        <w:t>”</w:t>
      </w:r>
      <w:r w:rsidR="0043231B">
        <w:t>, a partir do qual é possível</w:t>
      </w:r>
      <w:r>
        <w:t xml:space="preserve"> obter três informações importantes: o tempo de execução do programa, o modo de encerramento do programa e, caso tenha ocorrido, o erro</w:t>
      </w:r>
      <w:r w:rsidR="00C15A47">
        <w:t xml:space="preserve"> que ocasionou o encerramento</w:t>
      </w:r>
      <w:r>
        <w:t>.</w:t>
      </w:r>
      <w:r w:rsidR="00096179">
        <w:t xml:space="preserve"> </w:t>
      </w:r>
      <w:r w:rsidR="00270B0C">
        <w:t xml:space="preserve">A </w:t>
      </w:r>
      <w:r w:rsidR="006C2AE0">
        <w:fldChar w:fldCharType="begin"/>
      </w:r>
      <w:r w:rsidR="006C2AE0">
        <w:instrText xml:space="preserve"> REF _Ref309201655 \h </w:instrText>
      </w:r>
      <w:r w:rsidR="006C2AE0">
        <w:fldChar w:fldCharType="separate"/>
      </w:r>
      <w:r w:rsidR="00B17405">
        <w:t xml:space="preserve">Figura </w:t>
      </w:r>
      <w:r w:rsidR="00B17405">
        <w:rPr>
          <w:noProof/>
        </w:rPr>
        <w:t>14</w:t>
      </w:r>
      <w:r w:rsidR="006C2AE0">
        <w:fldChar w:fldCharType="end"/>
      </w:r>
      <w:r w:rsidR="00270B0C">
        <w:t xml:space="preserve"> ilustra um </w:t>
      </w:r>
      <w:r>
        <w:t xml:space="preserve">trecho de código </w:t>
      </w:r>
      <w:r w:rsidR="00270B0C">
        <w:t>que</w:t>
      </w:r>
      <w:r>
        <w:t xml:space="preserve"> demonstra a utilização d</w:t>
      </w:r>
      <w:r w:rsidR="0043231B">
        <w:t>este método</w:t>
      </w:r>
      <w:r w:rsidR="00270B0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0B1DC6" w:rsidRPr="00672B80" w:rsidTr="00F63240">
        <w:tc>
          <w:tcPr>
            <w:tcW w:w="5000" w:type="pct"/>
            <w:shd w:val="clear" w:color="auto" w:fill="auto"/>
          </w:tcPr>
          <w:p w:rsidR="00C15A47" w:rsidRPr="00672B80" w:rsidRDefault="00C15A47" w:rsidP="00672B80">
            <w:pPr>
              <w:pStyle w:val="Codigo"/>
            </w:pPr>
            <w:r w:rsidRPr="00672B80">
              <w:t>@</w:t>
            </w:r>
            <w:proofErr w:type="spellStart"/>
            <w:r w:rsidRPr="00672B80">
              <w:t>Override</w:t>
            </w:r>
            <w:proofErr w:type="spellEnd"/>
          </w:p>
          <w:p w:rsidR="00C15A47" w:rsidRPr="00672B80" w:rsidRDefault="00C15A47" w:rsidP="00672B80">
            <w:pPr>
              <w:pStyle w:val="Codigo"/>
            </w:pPr>
            <w:proofErr w:type="spellStart"/>
            <w:proofErr w:type="gramStart"/>
            <w:r w:rsidRPr="00672B80">
              <w:t>public</w:t>
            </w:r>
            <w:proofErr w:type="spellEnd"/>
            <w:proofErr w:type="gramEnd"/>
            <w:r w:rsidRPr="00672B80">
              <w:t xml:space="preserve"> </w:t>
            </w:r>
            <w:proofErr w:type="spellStart"/>
            <w:r w:rsidRPr="00672B80">
              <w:t>void</w:t>
            </w:r>
            <w:proofErr w:type="spellEnd"/>
            <w:r w:rsidRPr="00672B80">
              <w:t xml:space="preserve"> </w:t>
            </w:r>
            <w:proofErr w:type="spellStart"/>
            <w:r w:rsidRPr="00672B80">
              <w:t>execucaoEncerrada</w:t>
            </w:r>
            <w:proofErr w:type="spellEnd"/>
            <w:r w:rsidRPr="00672B80">
              <w:t xml:space="preserve">(Programa programa, </w:t>
            </w:r>
            <w:proofErr w:type="spellStart"/>
            <w:r w:rsidRPr="00672B80">
              <w:t>Res</w:t>
            </w:r>
            <w:r w:rsidR="009F2AF4">
              <w:t>ultadoExecucao</w:t>
            </w:r>
            <w:proofErr w:type="spellEnd"/>
            <w:r w:rsidR="009F2AF4">
              <w:t xml:space="preserve"> resultado</w:t>
            </w:r>
            <w:r w:rsidRPr="00672B80">
              <w:t>)</w:t>
            </w:r>
          </w:p>
          <w:p w:rsidR="00C15A47" w:rsidRDefault="00C15A47" w:rsidP="00672B80">
            <w:pPr>
              <w:pStyle w:val="Codigo"/>
            </w:pPr>
            <w:proofErr w:type="gramStart"/>
            <w:r w:rsidRPr="00672B80">
              <w:t>{</w:t>
            </w:r>
          </w:p>
          <w:p w:rsidR="00724D7F" w:rsidRPr="00672B80" w:rsidRDefault="00724D7F" w:rsidP="00672B80">
            <w:pPr>
              <w:pStyle w:val="Codigo"/>
            </w:pPr>
            <w:proofErr w:type="gramEnd"/>
            <w:r>
              <w:t xml:space="preserve">  </w:t>
            </w:r>
            <w:proofErr w:type="spellStart"/>
            <w:r>
              <w:t>Long</w:t>
            </w:r>
            <w:proofErr w:type="spellEnd"/>
            <w:r>
              <w:t xml:space="preserve"> tempo = </w:t>
            </w:r>
            <w:proofErr w:type="spellStart"/>
            <w:proofErr w:type="gramStart"/>
            <w:r w:rsidRPr="00672B80">
              <w:t>resultado</w:t>
            </w:r>
            <w:r>
              <w:t>.</w:t>
            </w:r>
            <w:proofErr w:type="gramEnd"/>
            <w:r>
              <w:t>getTempoExecucao</w:t>
            </w:r>
            <w:proofErr w:type="spellEnd"/>
            <w:r>
              <w:t>();</w:t>
            </w:r>
          </w:p>
          <w:p w:rsidR="00C15A47" w:rsidRPr="00672B80" w:rsidRDefault="00724D7F" w:rsidP="00672B80">
            <w:pPr>
              <w:pStyle w:val="Codigo"/>
            </w:pPr>
            <w:r>
              <w:t xml:space="preserve">  </w:t>
            </w:r>
            <w:proofErr w:type="spellStart"/>
            <w:proofErr w:type="gramStart"/>
            <w:r w:rsidR="00C15A47" w:rsidRPr="00672B80">
              <w:t>ModoEncerramento</w:t>
            </w:r>
            <w:proofErr w:type="spellEnd"/>
            <w:proofErr w:type="gramEnd"/>
            <w:r w:rsidR="00C15A47" w:rsidRPr="00672B80">
              <w:t xml:space="preserve"> </w:t>
            </w:r>
            <w:proofErr w:type="spellStart"/>
            <w:r w:rsidR="00C15A47" w:rsidRPr="00672B80">
              <w:t>modo</w:t>
            </w:r>
            <w:r w:rsidR="009F2AF4">
              <w:t>Encerramento</w:t>
            </w:r>
            <w:proofErr w:type="spellEnd"/>
            <w:r w:rsidR="009F2AF4">
              <w:t xml:space="preserve"> = </w:t>
            </w:r>
            <w:proofErr w:type="spellStart"/>
            <w:r w:rsidR="009F2AF4">
              <w:t>resultado</w:t>
            </w:r>
            <w:r w:rsidR="00C15A47" w:rsidRPr="00672B80">
              <w:t>.getModoEncerramento</w:t>
            </w:r>
            <w:proofErr w:type="spellEnd"/>
            <w:r w:rsidR="00C15A47" w:rsidRPr="00672B80">
              <w:t>();</w:t>
            </w:r>
          </w:p>
          <w:p w:rsidR="00C15A47" w:rsidRPr="00672B80" w:rsidRDefault="00C15A47" w:rsidP="00672B80">
            <w:pPr>
              <w:pStyle w:val="Codigo"/>
            </w:pPr>
            <w:r w:rsidRPr="00672B80">
              <w:tab/>
            </w:r>
            <w:r w:rsidRPr="00672B80">
              <w:tab/>
            </w:r>
            <w:r w:rsidRPr="00672B80">
              <w:tab/>
            </w:r>
            <w:r w:rsidRPr="00672B80">
              <w:tab/>
            </w:r>
          </w:p>
          <w:p w:rsidR="00C15A47" w:rsidRPr="00672B80" w:rsidRDefault="00724D7F" w:rsidP="00672B80">
            <w:pPr>
              <w:pStyle w:val="Codigo"/>
            </w:pPr>
            <w:r>
              <w:t xml:space="preserve">  </w:t>
            </w:r>
            <w:proofErr w:type="gramStart"/>
            <w:r w:rsidR="00C15A47" w:rsidRPr="00672B80">
              <w:t>switch</w:t>
            </w:r>
            <w:proofErr w:type="gramEnd"/>
            <w:r w:rsidR="00C15A47" w:rsidRPr="00672B80">
              <w:t xml:space="preserve"> (</w:t>
            </w:r>
            <w:proofErr w:type="spellStart"/>
            <w:r w:rsidR="00C15A47" w:rsidRPr="00672B80">
              <w:t>modoEncerramento</w:t>
            </w:r>
            <w:proofErr w:type="spellEnd"/>
            <w:r w:rsidR="00C15A47" w:rsidRPr="00672B80">
              <w:t>)</w:t>
            </w:r>
          </w:p>
          <w:p w:rsidR="00C15A47" w:rsidRPr="00672B80" w:rsidRDefault="00724D7F" w:rsidP="00672B80">
            <w:pPr>
              <w:pStyle w:val="Codigo"/>
            </w:pPr>
            <w:r>
              <w:t xml:space="preserve">  </w:t>
            </w:r>
            <w:proofErr w:type="gramStart"/>
            <w:r w:rsidR="00C15A47" w:rsidRPr="00672B80">
              <w:t>{</w:t>
            </w:r>
          </w:p>
          <w:p w:rsidR="00C15A47" w:rsidRPr="00672B80" w:rsidRDefault="00724D7F" w:rsidP="00672B80">
            <w:pPr>
              <w:pStyle w:val="Codigo"/>
            </w:pPr>
            <w:proofErr w:type="gramEnd"/>
            <w:r>
              <w:t xml:space="preserve">     </w:t>
            </w:r>
            <w:proofErr w:type="gramStart"/>
            <w:r w:rsidR="00C15A47" w:rsidRPr="00672B80">
              <w:t>case</w:t>
            </w:r>
            <w:proofErr w:type="gramEnd"/>
            <w:r w:rsidR="00C15A47" w:rsidRPr="00672B80">
              <w:t xml:space="preserve"> NORMAL:</w:t>
            </w:r>
            <w:r w:rsidR="008A77C1">
              <w:t xml:space="preserve"> </w:t>
            </w:r>
            <w:proofErr w:type="spellStart"/>
            <w:r w:rsidR="00C15A47" w:rsidRPr="00672B80">
              <w:t>System.out.println</w:t>
            </w:r>
            <w:proofErr w:type="spellEnd"/>
            <w:r w:rsidR="00C15A47" w:rsidRPr="00672B80">
              <w:t>("Programa finalizado.");</w:t>
            </w:r>
            <w:r>
              <w:t xml:space="preserve"> </w:t>
            </w:r>
            <w:r w:rsidR="00C15A47" w:rsidRPr="00672B80">
              <w:t>break;</w:t>
            </w:r>
          </w:p>
          <w:p w:rsidR="00C15A47" w:rsidRPr="00672B80" w:rsidRDefault="00724D7F" w:rsidP="00672B80">
            <w:pPr>
              <w:pStyle w:val="Codigo"/>
            </w:pPr>
            <w:r>
              <w:t xml:space="preserve">     </w:t>
            </w:r>
            <w:proofErr w:type="gramStart"/>
            <w:r w:rsidR="00C15A47" w:rsidRPr="00672B80">
              <w:t>case</w:t>
            </w:r>
            <w:proofErr w:type="gramEnd"/>
            <w:r w:rsidR="00C15A47" w:rsidRPr="00672B80">
              <w:t xml:space="preserve"> INTERRUPCAO: </w:t>
            </w:r>
            <w:proofErr w:type="spellStart"/>
            <w:r w:rsidR="00C15A47" w:rsidRPr="00672B80">
              <w:t>System.out.println</w:t>
            </w:r>
            <w:proofErr w:type="spellEnd"/>
            <w:r w:rsidR="00C15A47" w:rsidRPr="00672B80">
              <w:t>("Programa interrompido.");</w:t>
            </w:r>
            <w:r>
              <w:t xml:space="preserve"> </w:t>
            </w:r>
            <w:r w:rsidR="00C15A47" w:rsidRPr="00672B80">
              <w:t>break;</w:t>
            </w:r>
          </w:p>
          <w:p w:rsidR="00374886" w:rsidRPr="00672B80" w:rsidRDefault="00724D7F" w:rsidP="00672B80">
            <w:pPr>
              <w:pStyle w:val="Codigo"/>
            </w:pPr>
            <w:r>
              <w:t xml:space="preserve">     </w:t>
            </w:r>
            <w:proofErr w:type="gramStart"/>
            <w:r w:rsidR="00C15A47" w:rsidRPr="00672B80">
              <w:t>case</w:t>
            </w:r>
            <w:proofErr w:type="gramEnd"/>
            <w:r w:rsidR="00C15A47" w:rsidRPr="00672B80">
              <w:t xml:space="preserve"> ERRO:</w:t>
            </w:r>
            <w:r w:rsidR="008A77C1">
              <w:t xml:space="preserve"> </w:t>
            </w:r>
            <w:proofErr w:type="spellStart"/>
            <w:r w:rsidR="00C15A47" w:rsidRPr="00672B80">
              <w:t>System.out.println</w:t>
            </w:r>
            <w:proofErr w:type="spellEnd"/>
            <w:r w:rsidR="00C15A47" w:rsidRPr="00672B80">
              <w:t>(</w:t>
            </w:r>
            <w:proofErr w:type="spellStart"/>
            <w:r w:rsidR="00C15A47" w:rsidRPr="00672B80">
              <w:t>resultado.getErro</w:t>
            </w:r>
            <w:proofErr w:type="spellEnd"/>
            <w:r w:rsidR="00C15A47" w:rsidRPr="00672B80">
              <w:t>().</w:t>
            </w:r>
            <w:proofErr w:type="spellStart"/>
            <w:r w:rsidR="00C15A47" w:rsidRPr="00672B80">
              <w:t>getMensagem</w:t>
            </w:r>
            <w:proofErr w:type="spellEnd"/>
            <w:r w:rsidR="00C15A47" w:rsidRPr="00672B80">
              <w:t>()</w:t>
            </w:r>
            <w:r>
              <w:t xml:space="preserve">); </w:t>
            </w:r>
            <w:r w:rsidR="00374886">
              <w:t>break;</w:t>
            </w:r>
          </w:p>
          <w:p w:rsidR="00C15A47" w:rsidRPr="00672B80" w:rsidRDefault="00724D7F" w:rsidP="00672B80">
            <w:pPr>
              <w:pStyle w:val="Codigo"/>
            </w:pPr>
            <w:r>
              <w:t xml:space="preserve">  </w:t>
            </w:r>
            <w:proofErr w:type="gramStart"/>
            <w:r w:rsidR="00C15A47" w:rsidRPr="00672B80">
              <w:t>}</w:t>
            </w:r>
            <w:proofErr w:type="gramEnd"/>
          </w:p>
          <w:p w:rsidR="00C15A47" w:rsidRPr="00672B80" w:rsidRDefault="00C15A47" w:rsidP="00672B80">
            <w:pPr>
              <w:pStyle w:val="Codigo"/>
            </w:pPr>
            <w:r w:rsidRPr="00672B80">
              <w:tab/>
            </w:r>
            <w:r w:rsidRPr="00672B80">
              <w:tab/>
            </w:r>
            <w:r w:rsidRPr="00672B80">
              <w:tab/>
            </w:r>
          </w:p>
          <w:p w:rsidR="00C15A47" w:rsidRPr="00672B80" w:rsidRDefault="00724D7F" w:rsidP="00672B80">
            <w:pPr>
              <w:pStyle w:val="Codigo"/>
            </w:pPr>
            <w:r>
              <w:t xml:space="preserve">  </w:t>
            </w:r>
            <w:proofErr w:type="spellStart"/>
            <w:proofErr w:type="gramStart"/>
            <w:r w:rsidR="00C15A47" w:rsidRPr="00672B80">
              <w:t>System.</w:t>
            </w:r>
            <w:proofErr w:type="gramEnd"/>
            <w:r w:rsidR="00C15A47" w:rsidRPr="00672B80">
              <w:t>out.println</w:t>
            </w:r>
            <w:proofErr w:type="spellEnd"/>
            <w:r w:rsidR="00C15A47" w:rsidRPr="00672B80">
              <w:t xml:space="preserve">("Tempo de execução: " + </w:t>
            </w:r>
            <w:r>
              <w:t xml:space="preserve">tempo + </w:t>
            </w:r>
            <w:r w:rsidR="00C15A47" w:rsidRPr="00672B80">
              <w:t>" milissegundos.");</w:t>
            </w:r>
          </w:p>
          <w:p w:rsidR="0033342E" w:rsidRPr="00672B80" w:rsidRDefault="00C15A47" w:rsidP="00926990">
            <w:pPr>
              <w:pStyle w:val="Codigo"/>
            </w:pPr>
            <w:proofErr w:type="gramStart"/>
            <w:r w:rsidRPr="00672B80">
              <w:t>}</w:t>
            </w:r>
            <w:proofErr w:type="gramEnd"/>
          </w:p>
        </w:tc>
      </w:tr>
    </w:tbl>
    <w:p w:rsidR="000B1DC6" w:rsidRPr="00054B3A" w:rsidRDefault="00C15A47" w:rsidP="00527EC6">
      <w:pPr>
        <w:pStyle w:val="Legenda"/>
      </w:pPr>
      <w:bookmarkStart w:id="60" w:name="_Ref309201655"/>
      <w:bookmarkStart w:id="61" w:name="_Toc312072407"/>
      <w:r>
        <w:t xml:space="preserve">Figura </w:t>
      </w:r>
      <w:r>
        <w:fldChar w:fldCharType="begin"/>
      </w:r>
      <w:r>
        <w:instrText xml:space="preserve"> SEQ Figura \* ARABIC </w:instrText>
      </w:r>
      <w:r>
        <w:fldChar w:fldCharType="separate"/>
      </w:r>
      <w:r w:rsidR="00B17405">
        <w:rPr>
          <w:noProof/>
        </w:rPr>
        <w:t>14</w:t>
      </w:r>
      <w:r>
        <w:fldChar w:fldCharType="end"/>
      </w:r>
      <w:bookmarkEnd w:id="60"/>
      <w:r>
        <w:t>. Monitorando o encerramento de um programa</w:t>
      </w:r>
      <w:bookmarkEnd w:id="61"/>
    </w:p>
    <w:p w:rsidR="00140C69" w:rsidRDefault="006720FA" w:rsidP="00140C69">
      <w:pPr>
        <w:pStyle w:val="1CorpodeTexto"/>
      </w:pPr>
      <w:r>
        <w:t xml:space="preserve">Uma vez que </w:t>
      </w:r>
      <w:r w:rsidR="005B4D06">
        <w:t xml:space="preserve">estas </w:t>
      </w:r>
      <w:r>
        <w:t>interfaces tenha</w:t>
      </w:r>
      <w:r w:rsidR="00B9099C">
        <w:t>m</w:t>
      </w:r>
      <w:r>
        <w:t xml:space="preserve"> sido implementadas, é necessário instruir o </w:t>
      </w:r>
      <w:proofErr w:type="gramStart"/>
      <w:r>
        <w:t>PortugolCore</w:t>
      </w:r>
      <w:proofErr w:type="gramEnd"/>
      <w:r>
        <w:t xml:space="preserve"> a utilizá-las. Isto é feito através d</w:t>
      </w:r>
      <w:r w:rsidR="00CA64ED">
        <w:t>os</w:t>
      </w:r>
      <w:r>
        <w:t xml:space="preserve"> métodos </w:t>
      </w:r>
      <w:r w:rsidR="00CA64ED">
        <w:t>“</w:t>
      </w:r>
      <w:proofErr w:type="spellStart"/>
      <w:proofErr w:type="gramStart"/>
      <w:r w:rsidR="00CA64ED">
        <w:t>adicionarObservadorExecucao</w:t>
      </w:r>
      <w:proofErr w:type="spellEnd"/>
      <w:proofErr w:type="gramEnd"/>
      <w:r w:rsidR="00CA64ED">
        <w:t xml:space="preserve">”, </w:t>
      </w:r>
      <w:r>
        <w:t>“</w:t>
      </w:r>
      <w:proofErr w:type="spellStart"/>
      <w:r>
        <w:t>setEntrada</w:t>
      </w:r>
      <w:proofErr w:type="spellEnd"/>
      <w:r>
        <w:t>”</w:t>
      </w:r>
      <w:r w:rsidR="00CA64ED">
        <w:t xml:space="preserve"> e </w:t>
      </w:r>
      <w:r>
        <w:t>“</w:t>
      </w:r>
      <w:proofErr w:type="spellStart"/>
      <w:r>
        <w:t>setSaida</w:t>
      </w:r>
      <w:proofErr w:type="spellEnd"/>
      <w:r>
        <w:t>”</w:t>
      </w:r>
      <w:r w:rsidR="00CA64ED">
        <w:t xml:space="preserve"> do objeto “Programa”. Por fim, a execução pode ser iniciada realizando</w:t>
      </w:r>
      <w:r w:rsidR="00B9099C">
        <w:t>-</w:t>
      </w:r>
      <w:r w:rsidR="00B9099C">
        <w:lastRenderedPageBreak/>
        <w:t>se</w:t>
      </w:r>
      <w:r w:rsidR="00CA64ED">
        <w:t xml:space="preserve"> uma chamada ao método “executar” do objeto “Programa”. </w:t>
      </w:r>
      <w:r w:rsidR="00C069EE">
        <w:t xml:space="preserve">A </w:t>
      </w:r>
      <w:r w:rsidR="003E11DC">
        <w:fldChar w:fldCharType="begin"/>
      </w:r>
      <w:r w:rsidR="003E11DC">
        <w:instrText xml:space="preserve"> REF _Ref309201679 \h </w:instrText>
      </w:r>
      <w:r w:rsidR="003E11DC">
        <w:fldChar w:fldCharType="separate"/>
      </w:r>
      <w:r w:rsidR="00B17405">
        <w:t xml:space="preserve">Figura </w:t>
      </w:r>
      <w:r w:rsidR="00B17405">
        <w:rPr>
          <w:noProof/>
        </w:rPr>
        <w:t>15</w:t>
      </w:r>
      <w:r w:rsidR="003E11DC">
        <w:fldChar w:fldCharType="end"/>
      </w:r>
      <w:r w:rsidR="00C069EE">
        <w:t xml:space="preserve"> ilustra um </w:t>
      </w:r>
      <w:r w:rsidR="00CA64ED">
        <w:t xml:space="preserve">trecho de código </w:t>
      </w:r>
      <w:r w:rsidR="00C069EE">
        <w:t xml:space="preserve">que </w:t>
      </w:r>
      <w:r w:rsidR="00CA64ED">
        <w:t>demonstra</w:t>
      </w:r>
      <w:r w:rsidR="00C069EE">
        <w:t xml:space="preserve"> a execução de um programa.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B9099C" w:rsidRPr="003E11DC" w:rsidTr="0029451A">
        <w:tc>
          <w:tcPr>
            <w:tcW w:w="5000" w:type="pct"/>
            <w:shd w:val="clear" w:color="auto" w:fill="auto"/>
          </w:tcPr>
          <w:p w:rsidR="003E11DC" w:rsidRDefault="003E11DC" w:rsidP="003E11DC">
            <w:pPr>
              <w:pStyle w:val="Codigo"/>
            </w:pPr>
          </w:p>
          <w:p w:rsidR="00295931" w:rsidRPr="003E11DC" w:rsidRDefault="00295931" w:rsidP="003E11DC">
            <w:pPr>
              <w:pStyle w:val="Codigo"/>
            </w:pPr>
            <w:proofErr w:type="spellStart"/>
            <w:proofErr w:type="gramStart"/>
            <w:r w:rsidRPr="003E11DC">
              <w:t>private</w:t>
            </w:r>
            <w:proofErr w:type="spellEnd"/>
            <w:proofErr w:type="gramEnd"/>
            <w:r w:rsidRPr="003E11DC">
              <w:t xml:space="preserve"> </w:t>
            </w:r>
            <w:proofErr w:type="spellStart"/>
            <w:r w:rsidRPr="003E11DC">
              <w:t>void</w:t>
            </w:r>
            <w:proofErr w:type="spellEnd"/>
            <w:r w:rsidRPr="003E11DC">
              <w:t xml:space="preserve"> iniciar(</w:t>
            </w:r>
            <w:proofErr w:type="spellStart"/>
            <w:r w:rsidRPr="003E11DC">
              <w:t>String</w:t>
            </w:r>
            <w:proofErr w:type="spellEnd"/>
            <w:r w:rsidRPr="003E11DC">
              <w:t xml:space="preserve">[] </w:t>
            </w:r>
            <w:proofErr w:type="spellStart"/>
            <w:r w:rsidRPr="003E11DC">
              <w:t>parametros</w:t>
            </w:r>
            <w:proofErr w:type="spellEnd"/>
            <w:r w:rsidRPr="003E11DC">
              <w:t>)</w:t>
            </w:r>
          </w:p>
          <w:p w:rsidR="00295931" w:rsidRPr="003E11DC" w:rsidRDefault="00295931" w:rsidP="003E11DC">
            <w:pPr>
              <w:pStyle w:val="Codigo"/>
            </w:pPr>
            <w:proofErr w:type="gramStart"/>
            <w:r w:rsidRPr="003E11DC">
              <w:t>{</w:t>
            </w:r>
          </w:p>
          <w:p w:rsidR="00295931" w:rsidRPr="003E11DC" w:rsidRDefault="00295931" w:rsidP="003E11DC">
            <w:pPr>
              <w:pStyle w:val="Codigo"/>
            </w:pPr>
            <w:proofErr w:type="gramEnd"/>
            <w:r w:rsidRPr="003E11DC">
              <w:tab/>
              <w:t xml:space="preserve">File arquivo = new </w:t>
            </w:r>
            <w:proofErr w:type="gramStart"/>
            <w:r w:rsidRPr="003E11DC">
              <w:t>File(</w:t>
            </w:r>
            <w:proofErr w:type="gramEnd"/>
            <w:r w:rsidRPr="003E11DC">
              <w:t>"/home/</w:t>
            </w:r>
            <w:proofErr w:type="spellStart"/>
            <w:r w:rsidRPr="003E11DC">
              <w:t>noschang</w:t>
            </w:r>
            <w:proofErr w:type="spellEnd"/>
            <w:r w:rsidRPr="003E11DC">
              <w:t>/</w:t>
            </w:r>
            <w:proofErr w:type="spellStart"/>
            <w:r w:rsidRPr="003E11DC">
              <w:t>algoritmo.por</w:t>
            </w:r>
            <w:proofErr w:type="spellEnd"/>
            <w:r w:rsidRPr="003E11DC">
              <w:t>");</w:t>
            </w:r>
          </w:p>
          <w:p w:rsidR="00295931" w:rsidRPr="003E11DC" w:rsidRDefault="00295931" w:rsidP="003E11DC">
            <w:pPr>
              <w:pStyle w:val="Codigo"/>
            </w:pPr>
            <w:r w:rsidRPr="003E11DC">
              <w:tab/>
            </w:r>
            <w:proofErr w:type="spellStart"/>
            <w:r w:rsidRPr="003E11DC">
              <w:t>String</w:t>
            </w:r>
            <w:proofErr w:type="spellEnd"/>
            <w:r w:rsidRPr="003E11DC">
              <w:t xml:space="preserve"> algoritmo = </w:t>
            </w:r>
            <w:proofErr w:type="spellStart"/>
            <w:proofErr w:type="gramStart"/>
            <w:r w:rsidRPr="003E11DC">
              <w:t>CodigoFonte</w:t>
            </w:r>
            <w:proofErr w:type="gramEnd"/>
            <w:r w:rsidRPr="003E11DC">
              <w:t>.carregar</w:t>
            </w:r>
            <w:proofErr w:type="spellEnd"/>
            <w:r w:rsidRPr="003E11DC">
              <w:t>(arquivo);</w:t>
            </w:r>
          </w:p>
          <w:p w:rsidR="00295931" w:rsidRPr="003E11DC" w:rsidRDefault="00295931" w:rsidP="003E11DC">
            <w:pPr>
              <w:pStyle w:val="Codigo"/>
            </w:pPr>
            <w:r w:rsidRPr="003E11DC">
              <w:tab/>
            </w:r>
          </w:p>
          <w:p w:rsidR="00295931" w:rsidRPr="003E11DC" w:rsidRDefault="00295931" w:rsidP="003E11DC">
            <w:pPr>
              <w:pStyle w:val="Codigo"/>
            </w:pPr>
            <w:r w:rsidRPr="003E11DC">
              <w:tab/>
            </w:r>
            <w:proofErr w:type="spellStart"/>
            <w:proofErr w:type="gramStart"/>
            <w:r w:rsidRPr="003E11DC">
              <w:t>try</w:t>
            </w:r>
            <w:proofErr w:type="spellEnd"/>
            <w:proofErr w:type="gramEnd"/>
          </w:p>
          <w:p w:rsidR="00295931" w:rsidRPr="003E11DC" w:rsidRDefault="00295931" w:rsidP="003E11DC">
            <w:pPr>
              <w:pStyle w:val="Codigo"/>
            </w:pPr>
            <w:r w:rsidRPr="003E11DC">
              <w:tab/>
            </w:r>
            <w:proofErr w:type="gramStart"/>
            <w:r w:rsidRPr="003E11DC">
              <w:t>{</w:t>
            </w:r>
          </w:p>
          <w:p w:rsidR="00295931" w:rsidRPr="003E11DC" w:rsidRDefault="00295931" w:rsidP="003E11DC">
            <w:pPr>
              <w:pStyle w:val="Codigo"/>
            </w:pPr>
            <w:proofErr w:type="gramEnd"/>
            <w:r w:rsidRPr="003E11DC">
              <w:tab/>
            </w:r>
            <w:r w:rsidRPr="003E11DC">
              <w:tab/>
            </w:r>
            <w:proofErr w:type="gramStart"/>
            <w:r w:rsidRPr="003E11DC">
              <w:t xml:space="preserve">Programa </w:t>
            </w:r>
            <w:proofErr w:type="spellStart"/>
            <w:r w:rsidRPr="003E11DC">
              <w:t>programa</w:t>
            </w:r>
            <w:proofErr w:type="spellEnd"/>
            <w:proofErr w:type="gramEnd"/>
            <w:r w:rsidRPr="003E11DC">
              <w:t xml:space="preserve"> = </w:t>
            </w:r>
            <w:proofErr w:type="spellStart"/>
            <w:r w:rsidRPr="003E11DC">
              <w:t>Portugol.compilar</w:t>
            </w:r>
            <w:proofErr w:type="spellEnd"/>
            <w:r w:rsidRPr="003E11DC">
              <w:t>(algoritmo);</w:t>
            </w:r>
            <w:r w:rsidRPr="003E11DC">
              <w:tab/>
            </w:r>
            <w:r w:rsidRPr="003E11DC">
              <w:tab/>
            </w:r>
            <w:r w:rsidRPr="003E11DC">
              <w:tab/>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.setEntrada</w:t>
            </w:r>
            <w:proofErr w:type="spellEnd"/>
            <w:r w:rsidRPr="003E11DC">
              <w:t>(</w:t>
            </w:r>
            <w:proofErr w:type="spellStart"/>
            <w:r w:rsidRPr="003E11DC">
              <w:t>this</w:t>
            </w:r>
            <w:proofErr w:type="spellEnd"/>
            <w:r w:rsidRPr="003E11DC">
              <w:t>);</w:t>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.setSaida</w:t>
            </w:r>
            <w:proofErr w:type="spellEnd"/>
            <w:r w:rsidRPr="003E11DC">
              <w:t>(</w:t>
            </w:r>
            <w:proofErr w:type="spellStart"/>
            <w:r w:rsidRPr="003E11DC">
              <w:t>this</w:t>
            </w:r>
            <w:proofErr w:type="spellEnd"/>
            <w:r w:rsidRPr="003E11DC">
              <w:t>);</w:t>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.adicionarObservadorExecucao</w:t>
            </w:r>
            <w:proofErr w:type="spellEnd"/>
            <w:r w:rsidRPr="003E11DC">
              <w:t>(</w:t>
            </w:r>
            <w:proofErr w:type="spellStart"/>
            <w:r w:rsidRPr="003E11DC">
              <w:t>this</w:t>
            </w:r>
            <w:proofErr w:type="spellEnd"/>
            <w:r w:rsidRPr="003E11DC">
              <w:t>);</w:t>
            </w:r>
          </w:p>
          <w:p w:rsidR="00295931" w:rsidRPr="003E11DC" w:rsidRDefault="00295931" w:rsidP="003E11DC">
            <w:pPr>
              <w:pStyle w:val="Codigo"/>
            </w:pPr>
            <w:r w:rsidRPr="003E11DC">
              <w:tab/>
            </w:r>
            <w:r w:rsidRPr="003E11DC">
              <w:tab/>
            </w:r>
            <w:proofErr w:type="spellStart"/>
            <w:proofErr w:type="gramStart"/>
            <w:r w:rsidRPr="003E11DC">
              <w:t>programa</w:t>
            </w:r>
            <w:proofErr w:type="gramEnd"/>
            <w:r w:rsidRPr="003E11DC">
              <w:t>.executar</w:t>
            </w:r>
            <w:proofErr w:type="spellEnd"/>
            <w:r w:rsidRPr="003E11DC">
              <w:t>(</w:t>
            </w:r>
            <w:proofErr w:type="spellStart"/>
            <w:r w:rsidRPr="003E11DC">
              <w:t>parametros</w:t>
            </w:r>
            <w:proofErr w:type="spellEnd"/>
            <w:r w:rsidRPr="003E11DC">
              <w:t>);</w:t>
            </w:r>
            <w:r w:rsidRPr="003E11DC">
              <w:tab/>
            </w:r>
            <w:r w:rsidRPr="003E11DC">
              <w:tab/>
            </w:r>
            <w:r w:rsidRPr="003E11DC">
              <w:tab/>
            </w:r>
            <w:r w:rsidRPr="003E11DC">
              <w:tab/>
            </w:r>
            <w:r w:rsidRPr="003E11DC">
              <w:tab/>
            </w:r>
            <w:r w:rsidRPr="003E11DC">
              <w:tab/>
            </w:r>
          </w:p>
          <w:p w:rsidR="00295931" w:rsidRPr="003E11DC" w:rsidRDefault="00295931" w:rsidP="003E11DC">
            <w:pPr>
              <w:pStyle w:val="Codigo"/>
            </w:pPr>
            <w:r w:rsidRPr="003E11DC">
              <w:tab/>
            </w:r>
            <w:proofErr w:type="gramStart"/>
            <w:r w:rsidRPr="003E11DC">
              <w:t>}</w:t>
            </w:r>
            <w:proofErr w:type="gramEnd"/>
          </w:p>
          <w:p w:rsidR="00295931" w:rsidRPr="003E11DC" w:rsidRDefault="00295931" w:rsidP="003E11DC">
            <w:pPr>
              <w:pStyle w:val="Codigo"/>
            </w:pPr>
            <w:r w:rsidRPr="003E11DC">
              <w:tab/>
            </w:r>
            <w:proofErr w:type="gramStart"/>
            <w:r w:rsidRPr="003E11DC">
              <w:t>catch</w:t>
            </w:r>
            <w:proofErr w:type="gramEnd"/>
            <w:r w:rsidRPr="003E11DC">
              <w:t xml:space="preserve"> (</w:t>
            </w:r>
            <w:proofErr w:type="spellStart"/>
            <w:r w:rsidRPr="003E11DC">
              <w:t>ErroCompilacao</w:t>
            </w:r>
            <w:proofErr w:type="spellEnd"/>
            <w:r w:rsidRPr="003E11DC">
              <w:t xml:space="preserve"> e) </w:t>
            </w:r>
          </w:p>
          <w:p w:rsidR="00295931" w:rsidRPr="003E11DC" w:rsidRDefault="00295931" w:rsidP="003E11DC">
            <w:pPr>
              <w:pStyle w:val="Codigo"/>
            </w:pPr>
            <w:r w:rsidRPr="003E11DC">
              <w:tab/>
            </w:r>
            <w:proofErr w:type="gramStart"/>
            <w:r w:rsidRPr="003E11DC">
              <w:t>{</w:t>
            </w:r>
          </w:p>
          <w:p w:rsidR="00295931" w:rsidRPr="003E11DC" w:rsidRDefault="00295931" w:rsidP="003E11DC">
            <w:pPr>
              <w:pStyle w:val="Codigo"/>
            </w:pPr>
            <w:proofErr w:type="gramEnd"/>
            <w:r w:rsidRPr="003E11DC">
              <w:tab/>
            </w:r>
            <w:r w:rsidRPr="003E11DC">
              <w:tab/>
            </w:r>
            <w:proofErr w:type="spellStart"/>
            <w:proofErr w:type="gramStart"/>
            <w:r w:rsidRPr="003E11DC">
              <w:t>exibirErros</w:t>
            </w:r>
            <w:proofErr w:type="spellEnd"/>
            <w:proofErr w:type="gramEnd"/>
            <w:r w:rsidRPr="003E11DC">
              <w:t>(</w:t>
            </w:r>
            <w:proofErr w:type="spellStart"/>
            <w:r w:rsidRPr="003E11DC">
              <w:t>e.getResultadoAnalise</w:t>
            </w:r>
            <w:proofErr w:type="spellEnd"/>
            <w:r w:rsidRPr="003E11DC">
              <w:t>());</w:t>
            </w:r>
          </w:p>
          <w:p w:rsidR="00295931" w:rsidRPr="003E11DC" w:rsidRDefault="00295931" w:rsidP="003E11DC">
            <w:pPr>
              <w:pStyle w:val="Codigo"/>
            </w:pPr>
            <w:r w:rsidRPr="003E11DC">
              <w:tab/>
            </w:r>
            <w:proofErr w:type="gramStart"/>
            <w:r w:rsidRPr="003E11DC">
              <w:t>}</w:t>
            </w:r>
            <w:proofErr w:type="gramEnd"/>
          </w:p>
          <w:p w:rsidR="00B9099C" w:rsidRDefault="00295931" w:rsidP="003E11DC">
            <w:pPr>
              <w:pStyle w:val="Codigo"/>
            </w:pPr>
            <w:proofErr w:type="gramStart"/>
            <w:r w:rsidRPr="003E11DC">
              <w:t>}</w:t>
            </w:r>
            <w:proofErr w:type="gramEnd"/>
          </w:p>
          <w:p w:rsidR="003E11DC" w:rsidRPr="003E11DC" w:rsidRDefault="003E11DC" w:rsidP="003E11DC">
            <w:pPr>
              <w:pStyle w:val="Codigo"/>
            </w:pPr>
          </w:p>
        </w:tc>
      </w:tr>
    </w:tbl>
    <w:p w:rsidR="00B9099C" w:rsidRPr="00140C69" w:rsidRDefault="00295931" w:rsidP="00527EC6">
      <w:pPr>
        <w:pStyle w:val="Legenda"/>
      </w:pPr>
      <w:bookmarkStart w:id="62" w:name="_Ref309201679"/>
      <w:bookmarkStart w:id="63" w:name="_Toc312072408"/>
      <w:r>
        <w:t xml:space="preserve">Figura </w:t>
      </w:r>
      <w:r>
        <w:fldChar w:fldCharType="begin"/>
      </w:r>
      <w:r>
        <w:instrText xml:space="preserve"> SEQ Figura \* ARABIC </w:instrText>
      </w:r>
      <w:r>
        <w:fldChar w:fldCharType="separate"/>
      </w:r>
      <w:r w:rsidR="00B17405">
        <w:rPr>
          <w:noProof/>
        </w:rPr>
        <w:t>15</w:t>
      </w:r>
      <w:r>
        <w:fldChar w:fldCharType="end"/>
      </w:r>
      <w:bookmarkEnd w:id="62"/>
      <w:r>
        <w:t>. Ex</w:t>
      </w:r>
      <w:r w:rsidR="001A044D">
        <w:t xml:space="preserve">emplo de utilização da execução de programas do </w:t>
      </w:r>
      <w:proofErr w:type="gramStart"/>
      <w:r w:rsidR="001A044D">
        <w:t>PortugolCore</w:t>
      </w:r>
      <w:bookmarkEnd w:id="63"/>
      <w:proofErr w:type="gramEnd"/>
    </w:p>
    <w:p w:rsidR="009C36D1" w:rsidRDefault="00295931" w:rsidP="009C36D1">
      <w:pPr>
        <w:pStyle w:val="1CorpodeTexto"/>
      </w:pPr>
      <w:r>
        <w:t>A execução do programa pode ser interrompida a qualquer momento chamando</w:t>
      </w:r>
      <w:r w:rsidR="00EC6F27">
        <w:t>-se</w:t>
      </w:r>
      <w:r>
        <w:t xml:space="preserve"> o método “interromper” do objeto “Programa”. </w:t>
      </w:r>
      <w:r w:rsidR="00EC6F27">
        <w:t xml:space="preserve"> Além disso, é possível verificar se um programa está em execução através do método “</w:t>
      </w:r>
      <w:proofErr w:type="spellStart"/>
      <w:proofErr w:type="gramStart"/>
      <w:r w:rsidR="00EC6F27">
        <w:t>isExecutando</w:t>
      </w:r>
      <w:proofErr w:type="spellEnd"/>
      <w:proofErr w:type="gramEnd"/>
      <w:r w:rsidR="00EC6F27">
        <w:t>”.</w:t>
      </w:r>
      <w:r>
        <w:t xml:space="preserve"> </w:t>
      </w:r>
      <w:r w:rsidR="009C36D1">
        <w:t>O</w:t>
      </w:r>
      <w:r w:rsidR="00EC6F27">
        <w:t xml:space="preserve"> </w:t>
      </w:r>
      <w:proofErr w:type="gramStart"/>
      <w:r w:rsidR="00EC6F27">
        <w:t>PortugolCore</w:t>
      </w:r>
      <w:proofErr w:type="gramEnd"/>
      <w:r w:rsidR="00EC6F27">
        <w:t xml:space="preserve"> também permite </w:t>
      </w:r>
      <w:r w:rsidR="009C36D1">
        <w:t xml:space="preserve">a </w:t>
      </w:r>
      <w:r>
        <w:t>passa</w:t>
      </w:r>
      <w:r w:rsidR="009C36D1">
        <w:t xml:space="preserve">gem de </w:t>
      </w:r>
      <w:r>
        <w:t xml:space="preserve">parâmetros para o programa através do método “executar”. </w:t>
      </w:r>
    </w:p>
    <w:p w:rsidR="00FB04F7" w:rsidRDefault="00334537" w:rsidP="00FB04F7">
      <w:pPr>
        <w:pStyle w:val="1CorpodeTexto"/>
      </w:pPr>
      <w:r>
        <w:t>Por último, o</w:t>
      </w:r>
      <w:r w:rsidR="007F7D05">
        <w:t xml:space="preserve"> interpretador do </w:t>
      </w:r>
      <w:proofErr w:type="gramStart"/>
      <w:r w:rsidR="007F7D05">
        <w:t>PortugolCore</w:t>
      </w:r>
      <w:proofErr w:type="gramEnd"/>
      <w:r w:rsidR="007F7D05">
        <w:t xml:space="preserve"> necessita que seja definido um ponto de partida para a execução. Isto é feito através do método “</w:t>
      </w:r>
      <w:proofErr w:type="spellStart"/>
      <w:proofErr w:type="gramStart"/>
      <w:r w:rsidR="007F7D05">
        <w:t>setFuncaoInicial</w:t>
      </w:r>
      <w:proofErr w:type="spellEnd"/>
      <w:proofErr w:type="gramEnd"/>
      <w:r w:rsidR="007F7D05">
        <w:t>” do objeto “Programa”</w:t>
      </w:r>
      <w:r>
        <w:t>, passando-se o nome de uma função</w:t>
      </w:r>
      <w:r w:rsidR="007F7D05">
        <w:t xml:space="preserve">. O </w:t>
      </w:r>
      <w:r>
        <w:t>programa a ser executado</w:t>
      </w:r>
      <w:r w:rsidR="007F7D05">
        <w:t xml:space="preserve"> deverá obrigatoriamente conter </w:t>
      </w:r>
      <w:r>
        <w:t>esta</w:t>
      </w:r>
      <w:r w:rsidR="007F7D05">
        <w:t xml:space="preserve"> função, caso contrário</w:t>
      </w:r>
      <w:r>
        <w:t xml:space="preserve"> o interpretador lançará </w:t>
      </w:r>
      <w:r w:rsidRPr="00527EC6">
        <w:t>um</w:t>
      </w:r>
      <w:r>
        <w:t xml:space="preserve"> erro e a execução não ocorrerá. Se a função inicial não for informada, o </w:t>
      </w:r>
      <w:proofErr w:type="gramStart"/>
      <w:r>
        <w:t>PortugolCore</w:t>
      </w:r>
      <w:proofErr w:type="gramEnd"/>
      <w:r>
        <w:t xml:space="preserve"> assume por padrão a função “inicio”.</w:t>
      </w:r>
    </w:p>
    <w:p w:rsidR="00116479" w:rsidRDefault="00FB04F7" w:rsidP="00F749C2">
      <w:pPr>
        <w:pStyle w:val="3TtulodeSeo"/>
        <w:numPr>
          <w:ilvl w:val="1"/>
          <w:numId w:val="5"/>
        </w:numPr>
        <w:ind w:left="578" w:hanging="578"/>
      </w:pPr>
      <w:r w:rsidRPr="00116479">
        <w:br w:type="page"/>
      </w:r>
      <w:bookmarkStart w:id="64" w:name="_Ref309398527"/>
      <w:bookmarkStart w:id="65" w:name="_Toc312072369"/>
      <w:r w:rsidR="00116479">
        <w:lastRenderedPageBreak/>
        <w:t>REQUISITOS</w:t>
      </w:r>
      <w:bookmarkEnd w:id="64"/>
      <w:r w:rsidR="00CA57F5">
        <w:t xml:space="preserve"> DE INTEGRAÇÃO</w:t>
      </w:r>
      <w:bookmarkEnd w:id="65"/>
    </w:p>
    <w:p w:rsidR="00A005AA" w:rsidRDefault="00E172E8" w:rsidP="001F7506">
      <w:pPr>
        <w:pStyle w:val="1CorpodeTexto"/>
      </w:pPr>
      <w:r>
        <w:t xml:space="preserve">O objetivo geral deste trabalho é adaptar o </w:t>
      </w:r>
      <w:proofErr w:type="gramStart"/>
      <w:r>
        <w:t>PortugolCore</w:t>
      </w:r>
      <w:proofErr w:type="gramEnd"/>
      <w:r>
        <w:t xml:space="preserve"> de forma que ele possa ser integrado com ferramentas escritas em outras linguagens de programação. Esta integração será feita utilizando uma das tecnologias/técnicas de integração a serem pesquisadas. A seguir, </w:t>
      </w:r>
      <w:r w:rsidR="005A4C53">
        <w:t>é apresentad</w:t>
      </w:r>
      <w:r>
        <w:t>a uma relação dos requisitos que se espera obter destas tecnologias</w:t>
      </w:r>
      <w:r w:rsidR="00734CB6">
        <w:t>.</w:t>
      </w:r>
      <w:r w:rsidR="00A005AA">
        <w:t xml:space="preserve"> </w:t>
      </w:r>
      <w:r w:rsidR="006427FA">
        <w:t xml:space="preserve">Os </w:t>
      </w:r>
      <w:r w:rsidR="00D15DB9">
        <w:t xml:space="preserve">requisitos serão utilizados como critério de avaliação para determinar </w:t>
      </w:r>
      <w:r w:rsidR="00D62EE8">
        <w:t>qual d</w:t>
      </w:r>
      <w:r w:rsidR="002246A0">
        <w:t xml:space="preserve">as tecnologias pesquisadas representa </w:t>
      </w:r>
      <w:r w:rsidR="00D62EE8">
        <w:t xml:space="preserve">a melhor </w:t>
      </w:r>
      <w:r w:rsidR="00A81587">
        <w:t>solução a ser adotada</w:t>
      </w:r>
      <w:r w:rsidR="003B27B6">
        <w:t>.</w:t>
      </w:r>
      <w:r w:rsidR="006427FA">
        <w:t xml:space="preserve"> </w:t>
      </w:r>
    </w:p>
    <w:p w:rsidR="00013E72" w:rsidRDefault="00CB2A53" w:rsidP="001F7506">
      <w:pPr>
        <w:pStyle w:val="1CorpodeTexto"/>
      </w:pPr>
      <w:r>
        <w:t>S</w:t>
      </w:r>
      <w:r w:rsidR="00A005AA">
        <w:t>erão determinados pesos para cada requisit</w:t>
      </w:r>
      <w:r w:rsidR="003506DD">
        <w:t>o indicando sua relevância</w:t>
      </w:r>
      <w:r>
        <w:t xml:space="preserve"> dentro do trabalho</w:t>
      </w:r>
      <w:r w:rsidR="003506DD">
        <w:t>. A soma do peso de todos os requisitos totalizará 100.00 pontos. Para cada requisito também serão criadas classificaç</w:t>
      </w:r>
      <w:r w:rsidR="001E2032">
        <w:t>ões</w:t>
      </w:r>
      <w:r w:rsidR="003506DD">
        <w:t xml:space="preserve"> que determinarão os </w:t>
      </w:r>
      <w:r w:rsidR="00A005AA">
        <w:t>p</w:t>
      </w:r>
      <w:r w:rsidR="003506DD">
        <w:t xml:space="preserve">ossíveis </w:t>
      </w:r>
      <w:r w:rsidR="00A005AA">
        <w:t xml:space="preserve">valores </w:t>
      </w:r>
      <w:r w:rsidR="00631BA3">
        <w:t xml:space="preserve">para cada requisito </w:t>
      </w:r>
      <w:r w:rsidR="003506DD">
        <w:t xml:space="preserve">e </w:t>
      </w:r>
      <w:r w:rsidR="00F45263">
        <w:t xml:space="preserve">o </w:t>
      </w:r>
      <w:r w:rsidR="003506DD">
        <w:t>peso</w:t>
      </w:r>
      <w:r w:rsidR="00F45263">
        <w:t xml:space="preserve"> de cada valor</w:t>
      </w:r>
      <w:r w:rsidR="00C235B2">
        <w:t>.</w:t>
      </w:r>
    </w:p>
    <w:p w:rsidR="001F7506" w:rsidRDefault="000353C8" w:rsidP="001F7506">
      <w:pPr>
        <w:pStyle w:val="3TtulodeSubseo2"/>
      </w:pPr>
      <w:r>
        <w:t>Interoperabilidade</w:t>
      </w:r>
    </w:p>
    <w:p w:rsidR="000D44A0" w:rsidRDefault="0060723E" w:rsidP="001F7506">
      <w:pPr>
        <w:pStyle w:val="1CorpodeTexto"/>
      </w:pPr>
      <w:r>
        <w:t>Tendo em vista o cumprimento do objetivo geral deste trabalho, a solução a ser adotada deve permitir a integração com o maior número possível de linguagens de programação</w:t>
      </w:r>
      <w:r w:rsidR="001F7506">
        <w:t>.</w:t>
      </w:r>
      <w:r w:rsidR="006C3793">
        <w:t xml:space="preserve"> Este requisito </w:t>
      </w:r>
      <w:r w:rsidR="00430FD0">
        <w:t xml:space="preserve">terá </w:t>
      </w:r>
      <w:r w:rsidR="0095488B">
        <w:t>peso</w:t>
      </w:r>
      <w:r w:rsidR="00E15ACF">
        <w:t xml:space="preserve"> </w:t>
      </w:r>
      <w:r w:rsidR="003B0204">
        <w:t>2</w:t>
      </w:r>
      <w:r w:rsidR="007F0693">
        <w:t>5</w:t>
      </w:r>
      <w:r w:rsidR="007F5A5A">
        <w:t xml:space="preserve">.00 e </w:t>
      </w:r>
      <w:r w:rsidR="006C3793">
        <w:t>ser</w:t>
      </w:r>
      <w:r w:rsidR="00430FD0">
        <w:t>á</w:t>
      </w:r>
      <w:r w:rsidR="006C3793">
        <w:t xml:space="preserve"> </w:t>
      </w:r>
      <w:r w:rsidR="00B320C5">
        <w:t>classificado da seguinte forma</w:t>
      </w:r>
      <w:r w:rsidR="00430FD0">
        <w:t>:</w:t>
      </w:r>
    </w:p>
    <w:tbl>
      <w:tblPr>
        <w:tblW w:w="4099" w:type="pct"/>
        <w:jc w:val="center"/>
        <w:tblCellMar>
          <w:left w:w="0" w:type="dxa"/>
          <w:right w:w="0" w:type="dxa"/>
        </w:tblCellMar>
        <w:tblLook w:val="04A0" w:firstRow="1" w:lastRow="0" w:firstColumn="1" w:lastColumn="0" w:noHBand="0" w:noVBand="1"/>
      </w:tblPr>
      <w:tblGrid>
        <w:gridCol w:w="2541"/>
        <w:gridCol w:w="1742"/>
        <w:gridCol w:w="1742"/>
        <w:gridCol w:w="1901"/>
      </w:tblGrid>
      <w:tr w:rsidR="00430FD0" w:rsidTr="00972370">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430FD0" w:rsidRPr="00430FD0" w:rsidRDefault="00430FD0" w:rsidP="00FA759B">
            <w:pPr>
              <w:jc w:val="center"/>
              <w:rPr>
                <w:b/>
                <w:color w:val="000000"/>
              </w:rPr>
            </w:pPr>
            <w:bookmarkStart w:id="66" w:name="OLE_LINK1"/>
            <w:bookmarkStart w:id="67" w:name="OLE_LINK2"/>
            <w:r w:rsidRPr="00430FD0">
              <w:rPr>
                <w:b/>
                <w:color w:val="000000"/>
              </w:rPr>
              <w:t>Interoperabilidade</w:t>
            </w:r>
            <w:r w:rsidR="003506DD">
              <w:rPr>
                <w:b/>
                <w:color w:val="000000"/>
              </w:rPr>
              <w:t xml:space="preserve"> (Peso: </w:t>
            </w:r>
            <w:r w:rsidR="00FA759B">
              <w:rPr>
                <w:b/>
                <w:color w:val="000000"/>
              </w:rPr>
              <w:t>25</w:t>
            </w:r>
            <w:r w:rsidR="003506DD">
              <w:rPr>
                <w:b/>
                <w:color w:val="000000"/>
              </w:rPr>
              <w:t>.00)</w:t>
            </w:r>
          </w:p>
        </w:tc>
      </w:tr>
      <w:tr w:rsidR="00A2113D" w:rsidTr="00972370">
        <w:trPr>
          <w:trHeight w:val="680"/>
          <w:jc w:val="center"/>
        </w:trPr>
        <w:tc>
          <w:tcPr>
            <w:tcW w:w="1603" w:type="pct"/>
            <w:tcBorders>
              <w:top w:val="nil"/>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rsidR="00A2113D" w:rsidRPr="00430FD0" w:rsidRDefault="00A2113D" w:rsidP="00430FD0">
            <w:pPr>
              <w:jc w:val="center"/>
              <w:rPr>
                <w:b/>
                <w:color w:val="000000"/>
              </w:rPr>
            </w:pPr>
            <w:r w:rsidRPr="00430FD0">
              <w:rPr>
                <w:b/>
                <w:color w:val="000000"/>
              </w:rPr>
              <w:t>Quantidade de linguagens suportadas</w:t>
            </w:r>
          </w:p>
        </w:tc>
        <w:tc>
          <w:tcPr>
            <w:tcW w:w="109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Uma</w:t>
            </w:r>
          </w:p>
        </w:tc>
        <w:tc>
          <w:tcPr>
            <w:tcW w:w="109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Duas a quatro</w:t>
            </w:r>
          </w:p>
        </w:tc>
        <w:tc>
          <w:tcPr>
            <w:tcW w:w="119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Cinco ou mais</w:t>
            </w:r>
          </w:p>
        </w:tc>
      </w:tr>
      <w:tr w:rsidR="00A2113D" w:rsidTr="00972370">
        <w:trPr>
          <w:trHeight w:val="340"/>
          <w:jc w:val="center"/>
        </w:trPr>
        <w:tc>
          <w:tcPr>
            <w:tcW w:w="1603"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A2113D" w:rsidRPr="00430FD0" w:rsidRDefault="00A2113D" w:rsidP="00430FD0">
            <w:pPr>
              <w:jc w:val="center"/>
              <w:rPr>
                <w:b/>
                <w:color w:val="000000"/>
              </w:rPr>
            </w:pPr>
            <w:r w:rsidRPr="00430FD0">
              <w:rPr>
                <w:b/>
                <w:color w:val="000000"/>
              </w:rPr>
              <w:t>Classificação</w:t>
            </w:r>
          </w:p>
        </w:tc>
        <w:tc>
          <w:tcPr>
            <w:tcW w:w="1099"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Baixa</w:t>
            </w:r>
          </w:p>
        </w:tc>
        <w:tc>
          <w:tcPr>
            <w:tcW w:w="1099"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Média</w:t>
            </w:r>
          </w:p>
        </w:tc>
        <w:tc>
          <w:tcPr>
            <w:tcW w:w="1199"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A2113D" w:rsidRPr="00430FD0" w:rsidRDefault="00A2113D" w:rsidP="00430FD0">
            <w:pPr>
              <w:jc w:val="center"/>
              <w:rPr>
                <w:color w:val="000000"/>
              </w:rPr>
            </w:pPr>
            <w:r w:rsidRPr="00430FD0">
              <w:rPr>
                <w:color w:val="000000"/>
              </w:rPr>
              <w:t>Alta</w:t>
            </w:r>
          </w:p>
        </w:tc>
      </w:tr>
      <w:tr w:rsidR="00A2113D" w:rsidTr="00972370">
        <w:trPr>
          <w:trHeight w:val="340"/>
          <w:jc w:val="center"/>
        </w:trPr>
        <w:tc>
          <w:tcPr>
            <w:tcW w:w="1603"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A2113D" w:rsidRPr="00430FD0" w:rsidRDefault="00A2113D" w:rsidP="00430FD0">
            <w:pPr>
              <w:jc w:val="center"/>
              <w:rPr>
                <w:b/>
                <w:color w:val="000000"/>
              </w:rPr>
            </w:pPr>
            <w:r>
              <w:rPr>
                <w:b/>
                <w:color w:val="000000"/>
              </w:rPr>
              <w:t>Peso</w:t>
            </w:r>
          </w:p>
        </w:tc>
        <w:tc>
          <w:tcPr>
            <w:tcW w:w="109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2113D" w:rsidRPr="00430FD0" w:rsidRDefault="00A2113D" w:rsidP="009013E4">
            <w:pPr>
              <w:jc w:val="center"/>
              <w:rPr>
                <w:color w:val="000000"/>
              </w:rPr>
            </w:pPr>
            <w:r>
              <w:rPr>
                <w:color w:val="000000"/>
              </w:rPr>
              <w:t>25.00</w:t>
            </w:r>
          </w:p>
        </w:tc>
        <w:tc>
          <w:tcPr>
            <w:tcW w:w="109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2113D" w:rsidRPr="00430FD0" w:rsidRDefault="00A2113D" w:rsidP="00A2113D">
            <w:pPr>
              <w:jc w:val="center"/>
              <w:rPr>
                <w:color w:val="000000"/>
              </w:rPr>
            </w:pPr>
            <w:r>
              <w:rPr>
                <w:color w:val="000000"/>
              </w:rPr>
              <w:t>50.00</w:t>
            </w:r>
          </w:p>
        </w:tc>
        <w:tc>
          <w:tcPr>
            <w:tcW w:w="119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2113D" w:rsidRPr="00430FD0" w:rsidRDefault="00A2113D" w:rsidP="009013E4">
            <w:pPr>
              <w:jc w:val="center"/>
              <w:rPr>
                <w:color w:val="000000"/>
              </w:rPr>
            </w:pPr>
            <w:r>
              <w:rPr>
                <w:color w:val="000000"/>
              </w:rPr>
              <w:t>100.00</w:t>
            </w:r>
          </w:p>
        </w:tc>
      </w:tr>
    </w:tbl>
    <w:bookmarkEnd w:id="66"/>
    <w:bookmarkEnd w:id="67"/>
    <w:p w:rsidR="001F7506" w:rsidRDefault="00430FD0" w:rsidP="001F7506">
      <w:pPr>
        <w:pStyle w:val="3TtulodeSubseo2"/>
      </w:pPr>
      <w:r>
        <w:t xml:space="preserve"> </w:t>
      </w:r>
      <w:r w:rsidR="000D44A0">
        <w:t>Reusabilidade</w:t>
      </w:r>
    </w:p>
    <w:p w:rsidR="000D44A0" w:rsidRDefault="000D26D7" w:rsidP="000D44A0">
      <w:pPr>
        <w:pStyle w:val="1CorpodeTexto"/>
      </w:pPr>
      <w:r>
        <w:t xml:space="preserve">A principal motivação em possibilitar a integração do </w:t>
      </w:r>
      <w:proofErr w:type="gramStart"/>
      <w:r>
        <w:t>PortugolCore</w:t>
      </w:r>
      <w:proofErr w:type="gramEnd"/>
      <w:r>
        <w:t xml:space="preserve"> com outras ferramentas</w:t>
      </w:r>
      <w:r w:rsidR="00B97D2C">
        <w:t xml:space="preserve"> está em </w:t>
      </w:r>
      <w:r>
        <w:t xml:space="preserve">permitir com que elas </w:t>
      </w:r>
      <w:r w:rsidR="000D44A0">
        <w:t>reutilizem</w:t>
      </w:r>
      <w:r>
        <w:t xml:space="preserve"> as funcionalidades oferecidas pelo PortugolCore</w:t>
      </w:r>
      <w:r w:rsidR="0063365C">
        <w:t xml:space="preserve"> ao invés de implementá-las.</w:t>
      </w:r>
      <w:r>
        <w:t xml:space="preserve"> A</w:t>
      </w:r>
      <w:r w:rsidR="00B97D2C">
        <w:t xml:space="preserve"> </w:t>
      </w:r>
      <w:r>
        <w:t>solução a ser adotada deve g</w:t>
      </w:r>
      <w:r w:rsidR="00B97D2C">
        <w:t>arantir</w:t>
      </w:r>
      <w:r>
        <w:t xml:space="preserve"> a </w:t>
      </w:r>
      <w:r w:rsidR="00464B50">
        <w:t xml:space="preserve">reutilização das </w:t>
      </w:r>
      <w:proofErr w:type="gramStart"/>
      <w:r w:rsidR="00464B50">
        <w:t>implementações</w:t>
      </w:r>
      <w:proofErr w:type="gramEnd"/>
      <w:r w:rsidR="00464B50">
        <w:t xml:space="preserve"> existentes</w:t>
      </w:r>
      <w:r w:rsidR="000D44A0">
        <w:t>.</w:t>
      </w:r>
      <w:r w:rsidR="006D542C">
        <w:t xml:space="preserve"> Este requisito terá </w:t>
      </w:r>
      <w:r w:rsidR="007F0693">
        <w:t>peso 3</w:t>
      </w:r>
      <w:r w:rsidR="006348DC">
        <w:t>0</w:t>
      </w:r>
      <w:r w:rsidR="006D542C">
        <w:t>.0 e será classificado da seguinte forma:</w:t>
      </w:r>
    </w:p>
    <w:tbl>
      <w:tblPr>
        <w:tblW w:w="3120" w:type="pct"/>
        <w:jc w:val="center"/>
        <w:tblCellMar>
          <w:left w:w="0" w:type="dxa"/>
          <w:right w:w="0" w:type="dxa"/>
        </w:tblCellMar>
        <w:tblLook w:val="04A0" w:firstRow="1" w:lastRow="0" w:firstColumn="1" w:lastColumn="0" w:noHBand="0" w:noVBand="1"/>
      </w:tblPr>
      <w:tblGrid>
        <w:gridCol w:w="2541"/>
        <w:gridCol w:w="1741"/>
        <w:gridCol w:w="1741"/>
        <w:gridCol w:w="10"/>
      </w:tblGrid>
      <w:tr w:rsidR="00D96445" w:rsidTr="00D96445">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E15ACF" w:rsidRPr="00430FD0" w:rsidRDefault="00BD3760" w:rsidP="00FA759B">
            <w:pPr>
              <w:jc w:val="center"/>
              <w:rPr>
                <w:b/>
                <w:color w:val="000000"/>
              </w:rPr>
            </w:pPr>
            <w:r>
              <w:rPr>
                <w:b/>
                <w:color w:val="000000"/>
              </w:rPr>
              <w:t>Reusabilidade</w:t>
            </w:r>
            <w:r w:rsidR="006D6B83">
              <w:rPr>
                <w:b/>
                <w:color w:val="000000"/>
              </w:rPr>
              <w:t xml:space="preserve"> (Peso: </w:t>
            </w:r>
            <w:r w:rsidR="00FA759B">
              <w:rPr>
                <w:b/>
                <w:color w:val="000000"/>
              </w:rPr>
              <w:t>30</w:t>
            </w:r>
            <w:r w:rsidR="003506DD">
              <w:rPr>
                <w:b/>
                <w:color w:val="000000"/>
              </w:rPr>
              <w:t>.</w:t>
            </w:r>
            <w:r w:rsidR="00D57948">
              <w:rPr>
                <w:b/>
                <w:color w:val="000000"/>
              </w:rPr>
              <w:t>0</w:t>
            </w:r>
            <w:r w:rsidR="003506DD">
              <w:rPr>
                <w:b/>
                <w:color w:val="000000"/>
              </w:rPr>
              <w:t>0)</w:t>
            </w:r>
          </w:p>
        </w:tc>
      </w:tr>
      <w:tr w:rsidR="00D96445" w:rsidTr="00D96445">
        <w:trPr>
          <w:gridAfter w:val="1"/>
          <w:wAfter w:w="8" w:type="pct"/>
          <w:trHeight w:val="340"/>
          <w:jc w:val="center"/>
        </w:trPr>
        <w:tc>
          <w:tcPr>
            <w:tcW w:w="2106"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D96445" w:rsidRPr="00430FD0" w:rsidRDefault="00D96445" w:rsidP="00EF0ADC">
            <w:pPr>
              <w:jc w:val="center"/>
              <w:rPr>
                <w:b/>
                <w:color w:val="000000"/>
              </w:rPr>
            </w:pPr>
            <w:r w:rsidRPr="00430FD0">
              <w:rPr>
                <w:b/>
                <w:color w:val="000000"/>
              </w:rPr>
              <w:t>Classificação</w:t>
            </w:r>
          </w:p>
        </w:tc>
        <w:tc>
          <w:tcPr>
            <w:tcW w:w="1443"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D96445" w:rsidRPr="00430FD0" w:rsidRDefault="00647F4F" w:rsidP="00647F4F">
            <w:pPr>
              <w:jc w:val="center"/>
              <w:rPr>
                <w:color w:val="000000"/>
              </w:rPr>
            </w:pPr>
            <w:r>
              <w:rPr>
                <w:color w:val="000000"/>
              </w:rPr>
              <w:t>Não contempla</w:t>
            </w:r>
          </w:p>
        </w:tc>
        <w:tc>
          <w:tcPr>
            <w:tcW w:w="1443"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D96445" w:rsidRPr="00430FD0" w:rsidRDefault="00647F4F" w:rsidP="00647F4F">
            <w:pPr>
              <w:jc w:val="center"/>
              <w:rPr>
                <w:color w:val="000000"/>
              </w:rPr>
            </w:pPr>
            <w:r>
              <w:rPr>
                <w:color w:val="000000"/>
              </w:rPr>
              <w:t>Contempla</w:t>
            </w:r>
          </w:p>
        </w:tc>
      </w:tr>
      <w:tr w:rsidR="00D96445" w:rsidTr="00D96445">
        <w:trPr>
          <w:gridAfter w:val="1"/>
          <w:wAfter w:w="8" w:type="pct"/>
          <w:trHeight w:val="340"/>
          <w:jc w:val="center"/>
        </w:trPr>
        <w:tc>
          <w:tcPr>
            <w:tcW w:w="2106"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D96445" w:rsidRPr="00430FD0" w:rsidRDefault="00D96445" w:rsidP="00EF0ADC">
            <w:pPr>
              <w:jc w:val="center"/>
              <w:rPr>
                <w:b/>
                <w:color w:val="000000"/>
              </w:rPr>
            </w:pPr>
            <w:r>
              <w:rPr>
                <w:b/>
                <w:color w:val="000000"/>
              </w:rPr>
              <w:t>Peso</w:t>
            </w:r>
          </w:p>
        </w:tc>
        <w:tc>
          <w:tcPr>
            <w:tcW w:w="144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D96445" w:rsidRPr="00430FD0" w:rsidRDefault="00D96445" w:rsidP="00EF0ADC">
            <w:pPr>
              <w:jc w:val="center"/>
              <w:rPr>
                <w:color w:val="000000"/>
              </w:rPr>
            </w:pPr>
            <w:r>
              <w:rPr>
                <w:color w:val="000000"/>
              </w:rPr>
              <w:t>00.00</w:t>
            </w:r>
          </w:p>
        </w:tc>
        <w:tc>
          <w:tcPr>
            <w:tcW w:w="144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D96445" w:rsidRPr="00430FD0" w:rsidRDefault="00D96445" w:rsidP="003506DD">
            <w:pPr>
              <w:jc w:val="center"/>
              <w:rPr>
                <w:color w:val="000000"/>
              </w:rPr>
            </w:pPr>
            <w:r>
              <w:rPr>
                <w:color w:val="000000"/>
              </w:rPr>
              <w:t>100.00</w:t>
            </w:r>
          </w:p>
        </w:tc>
      </w:tr>
    </w:tbl>
    <w:p w:rsidR="00A316E9" w:rsidRDefault="00A316E9" w:rsidP="000D44A0">
      <w:pPr>
        <w:pStyle w:val="3TtulodeSubseo2"/>
        <w:rPr>
          <w:lang w:val="pt-BR"/>
        </w:rPr>
      </w:pPr>
    </w:p>
    <w:p w:rsidR="000D44A0" w:rsidRDefault="0083755D" w:rsidP="000D44A0">
      <w:pPr>
        <w:pStyle w:val="3TtulodeSubseo2"/>
      </w:pPr>
      <w:r>
        <w:lastRenderedPageBreak/>
        <w:t>Licença</w:t>
      </w:r>
    </w:p>
    <w:p w:rsidR="000D44A0" w:rsidRDefault="0063365C" w:rsidP="000D44A0">
      <w:pPr>
        <w:pStyle w:val="1CorpodeTexto"/>
      </w:pPr>
      <w:r>
        <w:t xml:space="preserve">Um dos objetivos específicos do trabalho é </w:t>
      </w:r>
      <w:r w:rsidR="00C03357">
        <w:t>disponibilizar</w:t>
      </w:r>
      <w:r>
        <w:t xml:space="preserve"> o </w:t>
      </w:r>
      <w:proofErr w:type="gramStart"/>
      <w:r>
        <w:t>PortugolCore</w:t>
      </w:r>
      <w:proofErr w:type="gramEnd"/>
      <w:r>
        <w:t xml:space="preserve"> e sua documentação em um repositório de projetos OpenSource para que ele venha contribuir com a comunidade científica. Assim sendo, a soluç</w:t>
      </w:r>
      <w:r w:rsidR="00183849">
        <w:t xml:space="preserve">ão a ser adotada deve </w:t>
      </w:r>
      <w:r w:rsidR="00243BD2">
        <w:t>possuir licença</w:t>
      </w:r>
      <w:r w:rsidR="00183849">
        <w:t xml:space="preserve"> </w:t>
      </w:r>
      <w:r>
        <w:t xml:space="preserve">livre ou </w:t>
      </w:r>
      <w:proofErr w:type="gramStart"/>
      <w:r>
        <w:t>OpenSource</w:t>
      </w:r>
      <w:proofErr w:type="gramEnd"/>
      <w:r w:rsidR="007F0693">
        <w:t xml:space="preserve">. Este requisito terá peso </w:t>
      </w:r>
      <w:r w:rsidR="00991302">
        <w:t>30.00</w:t>
      </w:r>
      <w:r w:rsidR="00FA759B">
        <w:t xml:space="preserve"> e será classificado da seguinte forma:</w:t>
      </w:r>
    </w:p>
    <w:tbl>
      <w:tblPr>
        <w:tblW w:w="5000" w:type="pct"/>
        <w:jc w:val="center"/>
        <w:tblCellMar>
          <w:left w:w="0" w:type="dxa"/>
          <w:right w:w="0" w:type="dxa"/>
        </w:tblCellMar>
        <w:tblLook w:val="04A0" w:firstRow="1" w:lastRow="0" w:firstColumn="1" w:lastColumn="0" w:noHBand="0" w:noVBand="1"/>
      </w:tblPr>
      <w:tblGrid>
        <w:gridCol w:w="1912"/>
        <w:gridCol w:w="3676"/>
        <w:gridCol w:w="4080"/>
      </w:tblGrid>
      <w:tr w:rsidR="00991302" w:rsidTr="007B2CE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991302" w:rsidRPr="00430FD0" w:rsidRDefault="00991302" w:rsidP="00991302">
            <w:pPr>
              <w:jc w:val="center"/>
              <w:rPr>
                <w:b/>
                <w:color w:val="000000"/>
              </w:rPr>
            </w:pPr>
            <w:r>
              <w:rPr>
                <w:b/>
                <w:color w:val="000000"/>
              </w:rPr>
              <w:t>Licença (Peso: 30.0</w:t>
            </w:r>
            <w:r w:rsidR="00D57948">
              <w:rPr>
                <w:b/>
                <w:color w:val="000000"/>
              </w:rPr>
              <w:t>0</w:t>
            </w:r>
            <w:r>
              <w:rPr>
                <w:b/>
                <w:color w:val="000000"/>
              </w:rPr>
              <w:t>)</w:t>
            </w:r>
          </w:p>
        </w:tc>
      </w:tr>
      <w:tr w:rsidR="007B2CEA" w:rsidTr="007B2CEA">
        <w:trPr>
          <w:trHeight w:val="340"/>
          <w:jc w:val="center"/>
        </w:trPr>
        <w:tc>
          <w:tcPr>
            <w:tcW w:w="989"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991302" w:rsidRPr="00430FD0" w:rsidRDefault="00991302" w:rsidP="00EF0ADC">
            <w:pPr>
              <w:jc w:val="center"/>
              <w:rPr>
                <w:b/>
                <w:color w:val="000000"/>
              </w:rPr>
            </w:pPr>
            <w:r>
              <w:rPr>
                <w:b/>
                <w:color w:val="000000"/>
              </w:rPr>
              <w:t>Classificação</w:t>
            </w:r>
          </w:p>
        </w:tc>
        <w:tc>
          <w:tcPr>
            <w:tcW w:w="1901"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991302" w:rsidRPr="00430FD0" w:rsidRDefault="00991302" w:rsidP="00991302">
            <w:pPr>
              <w:jc w:val="center"/>
              <w:rPr>
                <w:color w:val="000000"/>
              </w:rPr>
            </w:pPr>
            <w:r>
              <w:rPr>
                <w:color w:val="000000"/>
              </w:rPr>
              <w:t>Proprietária</w:t>
            </w:r>
            <w:r w:rsidR="00D8460C">
              <w:rPr>
                <w:color w:val="000000"/>
              </w:rPr>
              <w:t xml:space="preserve"> / </w:t>
            </w:r>
            <w:r w:rsidR="00FB77B2">
              <w:rPr>
                <w:color w:val="000000"/>
              </w:rPr>
              <w:t>Indisponível</w:t>
            </w:r>
            <w:r w:rsidR="004B4CAF">
              <w:rPr>
                <w:color w:val="000000"/>
              </w:rPr>
              <w:t xml:space="preserve"> </w:t>
            </w:r>
            <w:r w:rsidR="00FB77B2">
              <w:rPr>
                <w:color w:val="000000"/>
              </w:rPr>
              <w:t xml:space="preserve">/ </w:t>
            </w:r>
            <w:r w:rsidR="00D8460C">
              <w:rPr>
                <w:color w:val="000000"/>
              </w:rPr>
              <w:t>Outra</w:t>
            </w:r>
          </w:p>
        </w:tc>
        <w:tc>
          <w:tcPr>
            <w:tcW w:w="2110"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991302" w:rsidRPr="00430FD0" w:rsidRDefault="00991302" w:rsidP="00795AB1">
            <w:pPr>
              <w:jc w:val="center"/>
              <w:rPr>
                <w:color w:val="000000"/>
              </w:rPr>
            </w:pPr>
            <w:proofErr w:type="gramStart"/>
            <w:r>
              <w:rPr>
                <w:color w:val="000000"/>
              </w:rPr>
              <w:t>OpenSource</w:t>
            </w:r>
            <w:proofErr w:type="gramEnd"/>
            <w:r>
              <w:rPr>
                <w:color w:val="000000"/>
              </w:rPr>
              <w:t xml:space="preserve"> </w:t>
            </w:r>
            <w:r w:rsidR="00795AB1">
              <w:rPr>
                <w:color w:val="000000"/>
              </w:rPr>
              <w:t>/</w:t>
            </w:r>
            <w:r>
              <w:rPr>
                <w:color w:val="000000"/>
              </w:rPr>
              <w:t xml:space="preserve"> Livre</w:t>
            </w:r>
            <w:r w:rsidR="00DC6975">
              <w:rPr>
                <w:color w:val="000000"/>
              </w:rPr>
              <w:t xml:space="preserve"> / Não possui</w:t>
            </w:r>
          </w:p>
        </w:tc>
      </w:tr>
      <w:tr w:rsidR="007B2CEA" w:rsidTr="007B2CEA">
        <w:trPr>
          <w:trHeight w:val="340"/>
          <w:jc w:val="center"/>
        </w:trPr>
        <w:tc>
          <w:tcPr>
            <w:tcW w:w="989"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991302" w:rsidRPr="00430FD0" w:rsidRDefault="00991302" w:rsidP="00EF0ADC">
            <w:pPr>
              <w:jc w:val="center"/>
              <w:rPr>
                <w:b/>
                <w:color w:val="000000"/>
              </w:rPr>
            </w:pPr>
            <w:r>
              <w:rPr>
                <w:b/>
                <w:color w:val="000000"/>
              </w:rPr>
              <w:t>Peso</w:t>
            </w:r>
          </w:p>
        </w:tc>
        <w:tc>
          <w:tcPr>
            <w:tcW w:w="190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991302" w:rsidRPr="00430FD0" w:rsidRDefault="00991302" w:rsidP="00EF0ADC">
            <w:pPr>
              <w:jc w:val="center"/>
              <w:rPr>
                <w:color w:val="000000"/>
              </w:rPr>
            </w:pPr>
            <w:r>
              <w:rPr>
                <w:color w:val="000000"/>
              </w:rPr>
              <w:t>00.00</w:t>
            </w:r>
          </w:p>
        </w:tc>
        <w:tc>
          <w:tcPr>
            <w:tcW w:w="2110"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991302" w:rsidRPr="00430FD0" w:rsidRDefault="00991302" w:rsidP="00EF0ADC">
            <w:pPr>
              <w:jc w:val="center"/>
              <w:rPr>
                <w:color w:val="000000"/>
              </w:rPr>
            </w:pPr>
            <w:r>
              <w:rPr>
                <w:color w:val="000000"/>
              </w:rPr>
              <w:t>100.00</w:t>
            </w:r>
          </w:p>
        </w:tc>
      </w:tr>
    </w:tbl>
    <w:p w:rsidR="00F14776" w:rsidRDefault="00F14776" w:rsidP="00F14776">
      <w:pPr>
        <w:pStyle w:val="1CorpodeTexto"/>
      </w:pPr>
      <w:r>
        <w:t xml:space="preserve">Para auxiliar na classificação das licenças, foi elaborada </w:t>
      </w:r>
      <w:r w:rsidR="00091029">
        <w:t xml:space="preserve">a </w:t>
      </w:r>
      <w:r w:rsidR="00074B04">
        <w:fldChar w:fldCharType="begin"/>
      </w:r>
      <w:r w:rsidR="00074B04">
        <w:instrText xml:space="preserve"> REF _Ref309467403 \h </w:instrText>
      </w:r>
      <w:r w:rsidR="00074B04">
        <w:fldChar w:fldCharType="separate"/>
      </w:r>
      <w:r w:rsidR="00B17405">
        <w:t xml:space="preserve">Tabela </w:t>
      </w:r>
      <w:r w:rsidR="00B17405">
        <w:rPr>
          <w:noProof/>
        </w:rPr>
        <w:t>1</w:t>
      </w:r>
      <w:r w:rsidR="00074B04">
        <w:fldChar w:fldCharType="end"/>
      </w:r>
      <w:r>
        <w:t xml:space="preserve">, a qual contém uma relação das principais licenças </w:t>
      </w:r>
      <w:proofErr w:type="gramStart"/>
      <w:r w:rsidRPr="003E52DE">
        <w:t>OpenSource</w:t>
      </w:r>
      <w:proofErr w:type="gramEnd"/>
      <w:r>
        <w:t xml:space="preserve"> existentes. A tabela foi elaborada a partir de uma pesquisa no site da OSI (</w:t>
      </w:r>
      <w:r w:rsidRPr="00623ABD">
        <w:rPr>
          <w:lang w:val="en-US"/>
        </w:rPr>
        <w:t>Open Source Initiative</w:t>
      </w:r>
      <w:r>
        <w:t>).</w:t>
      </w:r>
    </w:p>
    <w:p w:rsidR="00074B04" w:rsidRDefault="00074B04" w:rsidP="00074B04">
      <w:pPr>
        <w:pStyle w:val="Legenda"/>
        <w:keepNext/>
      </w:pPr>
      <w:bookmarkStart w:id="68" w:name="_Ref309467403"/>
      <w:bookmarkStart w:id="69" w:name="_Toc312072415"/>
      <w:r>
        <w:t xml:space="preserve">Tabela </w:t>
      </w:r>
      <w:r>
        <w:fldChar w:fldCharType="begin"/>
      </w:r>
      <w:r>
        <w:instrText xml:space="preserve"> SEQ Tabela \* ARABIC </w:instrText>
      </w:r>
      <w:r>
        <w:fldChar w:fldCharType="separate"/>
      </w:r>
      <w:r w:rsidR="00B17405">
        <w:rPr>
          <w:noProof/>
        </w:rPr>
        <w:t>1</w:t>
      </w:r>
      <w:r>
        <w:fldChar w:fldCharType="end"/>
      </w:r>
      <w:bookmarkEnd w:id="68"/>
      <w:r>
        <w:t xml:space="preserve">. Principais licenças </w:t>
      </w:r>
      <w:proofErr w:type="gramStart"/>
      <w:r>
        <w:t>OpenSource</w:t>
      </w:r>
      <w:bookmarkEnd w:id="69"/>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41"/>
        <w:gridCol w:w="2337"/>
      </w:tblGrid>
      <w:tr w:rsidR="00091029" w:rsidTr="004931E4">
        <w:tblPrEx>
          <w:tblCellMar>
            <w:top w:w="0" w:type="dxa"/>
            <w:bottom w:w="0" w:type="dxa"/>
          </w:tblCellMar>
        </w:tblPrEx>
        <w:trPr>
          <w:tblHeader/>
        </w:trPr>
        <w:tc>
          <w:tcPr>
            <w:tcW w:w="3805" w:type="pct"/>
            <w:tcBorders>
              <w:top w:val="single" w:sz="12" w:space="0" w:color="auto"/>
              <w:left w:val="nil"/>
              <w:bottom w:val="single" w:sz="12" w:space="0" w:color="auto"/>
            </w:tcBorders>
          </w:tcPr>
          <w:p w:rsidR="00091029" w:rsidRDefault="00091029" w:rsidP="00EF0ADC">
            <w:pPr>
              <w:pStyle w:val="2Textodetabela"/>
              <w:rPr>
                <w:b/>
                <w:bCs/>
              </w:rPr>
            </w:pPr>
            <w:r>
              <w:rPr>
                <w:b/>
                <w:bCs/>
              </w:rPr>
              <w:t>Nome</w:t>
            </w:r>
          </w:p>
        </w:tc>
        <w:tc>
          <w:tcPr>
            <w:tcW w:w="1195" w:type="pct"/>
            <w:tcBorders>
              <w:top w:val="single" w:sz="12" w:space="0" w:color="auto"/>
              <w:bottom w:val="single" w:sz="12" w:space="0" w:color="auto"/>
              <w:right w:val="nil"/>
            </w:tcBorders>
          </w:tcPr>
          <w:p w:rsidR="00091029" w:rsidRDefault="00091029" w:rsidP="00EF0ADC">
            <w:pPr>
              <w:pStyle w:val="2Textodetabela"/>
              <w:rPr>
                <w:b/>
                <w:bCs/>
              </w:rPr>
            </w:pPr>
            <w:r>
              <w:rPr>
                <w:b/>
                <w:bCs/>
              </w:rPr>
              <w:t>Abreviatura</w:t>
            </w:r>
          </w:p>
        </w:tc>
      </w:tr>
      <w:tr w:rsidR="00091029" w:rsidTr="00C71B9C">
        <w:tblPrEx>
          <w:tblCellMar>
            <w:top w:w="0" w:type="dxa"/>
            <w:bottom w:w="0" w:type="dxa"/>
          </w:tblCellMar>
        </w:tblPrEx>
        <w:tc>
          <w:tcPr>
            <w:tcW w:w="3805" w:type="pct"/>
            <w:tcBorders>
              <w:top w:val="single" w:sz="12" w:space="0" w:color="auto"/>
              <w:left w:val="nil"/>
            </w:tcBorders>
            <w:vAlign w:val="bottom"/>
          </w:tcPr>
          <w:p w:rsidR="00091029" w:rsidRPr="00126850" w:rsidRDefault="00091029">
            <w:pPr>
              <w:rPr>
                <w:color w:val="000000"/>
                <w:lang w:val="en-US"/>
              </w:rPr>
            </w:pPr>
            <w:r w:rsidRPr="00126850">
              <w:rPr>
                <w:color w:val="000000"/>
                <w:lang w:val="en-US"/>
              </w:rPr>
              <w:t>Apache License, 2.0</w:t>
            </w:r>
          </w:p>
        </w:tc>
        <w:tc>
          <w:tcPr>
            <w:tcW w:w="1195" w:type="pct"/>
            <w:tcBorders>
              <w:top w:val="single" w:sz="12" w:space="0" w:color="auto"/>
              <w:right w:val="nil"/>
            </w:tcBorders>
            <w:vAlign w:val="bottom"/>
          </w:tcPr>
          <w:p w:rsidR="00091029" w:rsidRPr="00126850" w:rsidRDefault="00091029">
            <w:pPr>
              <w:rPr>
                <w:color w:val="000000"/>
              </w:rPr>
            </w:pPr>
            <w:r w:rsidRPr="00126850">
              <w:rPr>
                <w:color w:val="000000"/>
              </w:rPr>
              <w:t>Apache-2.0</w:t>
            </w:r>
          </w:p>
        </w:tc>
      </w:tr>
      <w:tr w:rsidR="00091029" w:rsidTr="00C71B9C">
        <w:tblPrEx>
          <w:tblCellMar>
            <w:top w:w="0" w:type="dxa"/>
            <w:bottom w:w="0" w:type="dxa"/>
          </w:tblCellMar>
        </w:tblPrEx>
        <w:tc>
          <w:tcPr>
            <w:tcW w:w="3805" w:type="pct"/>
            <w:tcBorders>
              <w:left w:val="nil"/>
              <w:bottom w:val="single" w:sz="4" w:space="0" w:color="auto"/>
            </w:tcBorders>
            <w:vAlign w:val="bottom"/>
          </w:tcPr>
          <w:p w:rsidR="00091029" w:rsidRPr="00126850" w:rsidRDefault="00091029">
            <w:pPr>
              <w:rPr>
                <w:color w:val="000000"/>
                <w:lang w:val="en-US"/>
              </w:rPr>
            </w:pPr>
            <w:r w:rsidRPr="00126850">
              <w:rPr>
                <w:color w:val="000000"/>
                <w:lang w:val="en-US"/>
              </w:rPr>
              <w:t>BSD 3-Clause "New" or "Revised" license</w:t>
            </w:r>
          </w:p>
        </w:tc>
        <w:tc>
          <w:tcPr>
            <w:tcW w:w="1195" w:type="pct"/>
            <w:tcBorders>
              <w:bottom w:val="single" w:sz="4" w:space="0" w:color="auto"/>
              <w:right w:val="nil"/>
            </w:tcBorders>
            <w:vAlign w:val="bottom"/>
          </w:tcPr>
          <w:p w:rsidR="00091029" w:rsidRPr="00126850" w:rsidRDefault="00091029">
            <w:pPr>
              <w:rPr>
                <w:color w:val="000000"/>
              </w:rPr>
            </w:pPr>
            <w:r w:rsidRPr="00126850">
              <w:rPr>
                <w:color w:val="000000"/>
              </w:rPr>
              <w:t>BSD-3-Clause</w:t>
            </w:r>
          </w:p>
        </w:tc>
      </w:tr>
      <w:tr w:rsidR="00091029" w:rsidTr="00C71B9C">
        <w:tblPrEx>
          <w:tblCellMar>
            <w:top w:w="0" w:type="dxa"/>
            <w:bottom w:w="0" w:type="dxa"/>
          </w:tblCellMar>
        </w:tblPrEx>
        <w:tc>
          <w:tcPr>
            <w:tcW w:w="3805" w:type="pct"/>
            <w:tcBorders>
              <w:left w:val="nil"/>
            </w:tcBorders>
            <w:vAlign w:val="bottom"/>
          </w:tcPr>
          <w:p w:rsidR="00091029" w:rsidRPr="00126850" w:rsidRDefault="00091029">
            <w:pPr>
              <w:rPr>
                <w:color w:val="000000"/>
                <w:lang w:val="en-US"/>
              </w:rPr>
            </w:pPr>
            <w:r w:rsidRPr="00126850">
              <w:rPr>
                <w:color w:val="000000"/>
                <w:lang w:val="en-US"/>
              </w:rPr>
              <w:t>BSD 3-Clause "Simplified" or "FreeBSD" license</w:t>
            </w:r>
          </w:p>
        </w:tc>
        <w:tc>
          <w:tcPr>
            <w:tcW w:w="1195" w:type="pct"/>
            <w:tcBorders>
              <w:right w:val="nil"/>
            </w:tcBorders>
            <w:vAlign w:val="bottom"/>
          </w:tcPr>
          <w:p w:rsidR="00091029" w:rsidRPr="00126850" w:rsidRDefault="00091029">
            <w:pPr>
              <w:rPr>
                <w:color w:val="000000"/>
              </w:rPr>
            </w:pPr>
            <w:r w:rsidRPr="00126850">
              <w:rPr>
                <w:color w:val="000000"/>
              </w:rPr>
              <w:t>BSD-2-Clause</w:t>
            </w:r>
          </w:p>
        </w:tc>
      </w:tr>
      <w:tr w:rsidR="00091029" w:rsidTr="00C71B9C">
        <w:tblPrEx>
          <w:tblCellMar>
            <w:top w:w="0" w:type="dxa"/>
            <w:bottom w:w="0" w:type="dxa"/>
          </w:tblCellMar>
        </w:tblPrEx>
        <w:tc>
          <w:tcPr>
            <w:tcW w:w="3805" w:type="pct"/>
            <w:tcBorders>
              <w:left w:val="nil"/>
            </w:tcBorders>
            <w:vAlign w:val="bottom"/>
          </w:tcPr>
          <w:p w:rsidR="00091029" w:rsidRPr="00126850" w:rsidRDefault="00091029">
            <w:pPr>
              <w:rPr>
                <w:color w:val="000000"/>
                <w:lang w:val="en-US"/>
              </w:rPr>
            </w:pPr>
            <w:r w:rsidRPr="00126850">
              <w:rPr>
                <w:color w:val="000000"/>
                <w:lang w:val="en-US"/>
              </w:rPr>
              <w:t>Common Development and Distribution License</w:t>
            </w:r>
          </w:p>
        </w:tc>
        <w:tc>
          <w:tcPr>
            <w:tcW w:w="1195" w:type="pct"/>
            <w:tcBorders>
              <w:right w:val="nil"/>
            </w:tcBorders>
            <w:vAlign w:val="bottom"/>
          </w:tcPr>
          <w:p w:rsidR="00091029" w:rsidRPr="00126850" w:rsidRDefault="00091029">
            <w:pPr>
              <w:rPr>
                <w:color w:val="000000"/>
              </w:rPr>
            </w:pPr>
            <w:r w:rsidRPr="00126850">
              <w:rPr>
                <w:color w:val="000000"/>
              </w:rPr>
              <w:t>CDDL-1.0</w:t>
            </w:r>
          </w:p>
        </w:tc>
      </w:tr>
      <w:tr w:rsidR="00091029" w:rsidTr="00C71B9C">
        <w:tblPrEx>
          <w:tblCellMar>
            <w:top w:w="0" w:type="dxa"/>
            <w:bottom w:w="0" w:type="dxa"/>
          </w:tblCellMar>
        </w:tblPrEx>
        <w:tc>
          <w:tcPr>
            <w:tcW w:w="3805" w:type="pct"/>
            <w:tcBorders>
              <w:left w:val="nil"/>
            </w:tcBorders>
            <w:vAlign w:val="bottom"/>
          </w:tcPr>
          <w:p w:rsidR="00091029" w:rsidRPr="00126850" w:rsidRDefault="00091029">
            <w:pPr>
              <w:rPr>
                <w:color w:val="000000"/>
                <w:lang w:val="en-US"/>
              </w:rPr>
            </w:pPr>
            <w:r w:rsidRPr="00126850">
              <w:rPr>
                <w:color w:val="000000"/>
                <w:lang w:val="en-US"/>
              </w:rPr>
              <w:t>Eclipse Public License</w:t>
            </w:r>
          </w:p>
        </w:tc>
        <w:tc>
          <w:tcPr>
            <w:tcW w:w="1195" w:type="pct"/>
            <w:tcBorders>
              <w:right w:val="nil"/>
            </w:tcBorders>
            <w:vAlign w:val="bottom"/>
          </w:tcPr>
          <w:p w:rsidR="00091029" w:rsidRPr="00126850" w:rsidRDefault="00091029">
            <w:pPr>
              <w:rPr>
                <w:color w:val="000000"/>
              </w:rPr>
            </w:pPr>
            <w:r w:rsidRPr="00126850">
              <w:rPr>
                <w:color w:val="000000"/>
              </w:rPr>
              <w:t>EPL-1.0</w:t>
            </w:r>
          </w:p>
        </w:tc>
      </w:tr>
      <w:tr w:rsidR="00091029" w:rsidTr="00C71B9C">
        <w:tblPrEx>
          <w:tblCellMar>
            <w:top w:w="0" w:type="dxa"/>
            <w:bottom w:w="0" w:type="dxa"/>
          </w:tblCellMar>
        </w:tblPrEx>
        <w:tc>
          <w:tcPr>
            <w:tcW w:w="3805" w:type="pct"/>
            <w:tcBorders>
              <w:left w:val="nil"/>
            </w:tcBorders>
            <w:vAlign w:val="bottom"/>
          </w:tcPr>
          <w:p w:rsidR="00091029" w:rsidRPr="00126850" w:rsidRDefault="00091029">
            <w:pPr>
              <w:rPr>
                <w:color w:val="000000"/>
                <w:lang w:val="en-US"/>
              </w:rPr>
            </w:pPr>
            <w:r w:rsidRPr="00126850">
              <w:rPr>
                <w:color w:val="000000"/>
                <w:lang w:val="en-US"/>
              </w:rPr>
              <w:t>GNU General Public License</w:t>
            </w:r>
          </w:p>
        </w:tc>
        <w:tc>
          <w:tcPr>
            <w:tcW w:w="1195" w:type="pct"/>
            <w:tcBorders>
              <w:right w:val="nil"/>
            </w:tcBorders>
            <w:vAlign w:val="bottom"/>
          </w:tcPr>
          <w:p w:rsidR="00091029" w:rsidRPr="00126850" w:rsidRDefault="00091029">
            <w:pPr>
              <w:rPr>
                <w:color w:val="000000"/>
              </w:rPr>
            </w:pPr>
            <w:r w:rsidRPr="00126850">
              <w:rPr>
                <w:color w:val="000000"/>
              </w:rPr>
              <w:t>GPL</w:t>
            </w:r>
          </w:p>
        </w:tc>
      </w:tr>
      <w:tr w:rsidR="00091029" w:rsidTr="00C71B9C">
        <w:tblPrEx>
          <w:tblCellMar>
            <w:top w:w="0" w:type="dxa"/>
            <w:bottom w:w="0" w:type="dxa"/>
          </w:tblCellMar>
        </w:tblPrEx>
        <w:tc>
          <w:tcPr>
            <w:tcW w:w="3805" w:type="pct"/>
            <w:tcBorders>
              <w:left w:val="nil"/>
            </w:tcBorders>
            <w:vAlign w:val="bottom"/>
          </w:tcPr>
          <w:p w:rsidR="00091029" w:rsidRPr="00126850" w:rsidRDefault="00091029">
            <w:pPr>
              <w:rPr>
                <w:color w:val="000000"/>
                <w:lang w:val="en-US"/>
              </w:rPr>
            </w:pPr>
            <w:r w:rsidRPr="00126850">
              <w:rPr>
                <w:color w:val="000000"/>
                <w:lang w:val="en-US"/>
              </w:rPr>
              <w:t>GNU Library or "Lesser" General Public License</w:t>
            </w:r>
          </w:p>
        </w:tc>
        <w:tc>
          <w:tcPr>
            <w:tcW w:w="1195" w:type="pct"/>
            <w:tcBorders>
              <w:right w:val="nil"/>
            </w:tcBorders>
            <w:vAlign w:val="bottom"/>
          </w:tcPr>
          <w:p w:rsidR="00091029" w:rsidRPr="00126850" w:rsidRDefault="00091029">
            <w:pPr>
              <w:rPr>
                <w:color w:val="000000"/>
              </w:rPr>
            </w:pPr>
            <w:r w:rsidRPr="00126850">
              <w:rPr>
                <w:color w:val="000000"/>
              </w:rPr>
              <w:t>LGPL</w:t>
            </w:r>
          </w:p>
        </w:tc>
      </w:tr>
      <w:tr w:rsidR="00091029" w:rsidTr="00C71B9C">
        <w:tblPrEx>
          <w:tblCellMar>
            <w:top w:w="0" w:type="dxa"/>
            <w:bottom w:w="0" w:type="dxa"/>
          </w:tblCellMar>
        </w:tblPrEx>
        <w:tc>
          <w:tcPr>
            <w:tcW w:w="3805" w:type="pct"/>
            <w:tcBorders>
              <w:left w:val="nil"/>
            </w:tcBorders>
            <w:vAlign w:val="bottom"/>
          </w:tcPr>
          <w:p w:rsidR="00091029" w:rsidRPr="00126850" w:rsidRDefault="00091029">
            <w:pPr>
              <w:rPr>
                <w:color w:val="000000"/>
                <w:lang w:val="en-US"/>
              </w:rPr>
            </w:pPr>
            <w:r w:rsidRPr="00126850">
              <w:rPr>
                <w:color w:val="000000"/>
                <w:lang w:val="en-US"/>
              </w:rPr>
              <w:t>MIT licens</w:t>
            </w:r>
            <w:r w:rsidR="00C71B9C" w:rsidRPr="00126850">
              <w:rPr>
                <w:color w:val="000000"/>
                <w:lang w:val="en-US"/>
              </w:rPr>
              <w:t>e</w:t>
            </w:r>
          </w:p>
        </w:tc>
        <w:tc>
          <w:tcPr>
            <w:tcW w:w="1195" w:type="pct"/>
            <w:tcBorders>
              <w:right w:val="nil"/>
            </w:tcBorders>
            <w:vAlign w:val="bottom"/>
          </w:tcPr>
          <w:p w:rsidR="00091029" w:rsidRPr="00126850" w:rsidRDefault="00091029">
            <w:pPr>
              <w:rPr>
                <w:color w:val="000000"/>
              </w:rPr>
            </w:pPr>
            <w:r w:rsidRPr="00126850">
              <w:rPr>
                <w:color w:val="000000"/>
              </w:rPr>
              <w:t>MIT</w:t>
            </w:r>
          </w:p>
        </w:tc>
      </w:tr>
      <w:tr w:rsidR="00091029" w:rsidTr="00C71B9C">
        <w:tblPrEx>
          <w:tblCellMar>
            <w:top w:w="0" w:type="dxa"/>
            <w:bottom w:w="0" w:type="dxa"/>
          </w:tblCellMar>
        </w:tblPrEx>
        <w:tc>
          <w:tcPr>
            <w:tcW w:w="3805" w:type="pct"/>
            <w:tcBorders>
              <w:left w:val="nil"/>
              <w:bottom w:val="single" w:sz="12" w:space="0" w:color="auto"/>
            </w:tcBorders>
            <w:vAlign w:val="bottom"/>
          </w:tcPr>
          <w:p w:rsidR="00091029" w:rsidRPr="00126850" w:rsidRDefault="00091029" w:rsidP="00EF0ADC">
            <w:pPr>
              <w:rPr>
                <w:color w:val="000000"/>
                <w:lang w:val="en-US"/>
              </w:rPr>
            </w:pPr>
            <w:r w:rsidRPr="00126850">
              <w:rPr>
                <w:color w:val="000000"/>
                <w:lang w:val="en-US"/>
              </w:rPr>
              <w:t>Mozilla Public License 1.1</w:t>
            </w:r>
          </w:p>
        </w:tc>
        <w:tc>
          <w:tcPr>
            <w:tcW w:w="1195" w:type="pct"/>
            <w:tcBorders>
              <w:bottom w:val="single" w:sz="12" w:space="0" w:color="auto"/>
              <w:right w:val="nil"/>
            </w:tcBorders>
            <w:vAlign w:val="bottom"/>
          </w:tcPr>
          <w:p w:rsidR="00091029" w:rsidRPr="00126850" w:rsidRDefault="00091029" w:rsidP="00EF0ADC">
            <w:pPr>
              <w:rPr>
                <w:color w:val="000000"/>
              </w:rPr>
            </w:pPr>
            <w:r w:rsidRPr="00126850">
              <w:rPr>
                <w:color w:val="000000"/>
              </w:rPr>
              <w:t>MPL-1.1</w:t>
            </w:r>
          </w:p>
        </w:tc>
      </w:tr>
    </w:tbl>
    <w:p w:rsidR="002468BA" w:rsidRDefault="002468BA" w:rsidP="002468BA">
      <w:pPr>
        <w:pStyle w:val="3TtulodeSubseo2"/>
      </w:pPr>
      <w:r>
        <w:t>Documentação</w:t>
      </w:r>
    </w:p>
    <w:p w:rsidR="002468BA" w:rsidRDefault="002468BA" w:rsidP="002468BA">
      <w:pPr>
        <w:pStyle w:val="1CorpodeTexto"/>
      </w:pPr>
      <w:r>
        <w:t>A solução a ser adotada deve possuir uma documentação</w:t>
      </w:r>
      <w:r w:rsidR="00DB2EC6">
        <w:t xml:space="preserve"> ampla</w:t>
      </w:r>
      <w:r w:rsidR="00ED4B0B">
        <w:t>,</w:t>
      </w:r>
      <w:r w:rsidR="00B42BBA">
        <w:t xml:space="preserve"> que </w:t>
      </w:r>
      <w:r w:rsidR="00891325">
        <w:t xml:space="preserve">auxilie na elaboração e </w:t>
      </w:r>
      <w:proofErr w:type="gramStart"/>
      <w:r w:rsidR="00891325">
        <w:t>implementação</w:t>
      </w:r>
      <w:proofErr w:type="gramEnd"/>
      <w:r w:rsidR="00891325">
        <w:t xml:space="preserve"> do </w:t>
      </w:r>
      <w:r w:rsidR="002443FE">
        <w:t>projeto</w:t>
      </w:r>
      <w:r w:rsidR="00B42BBA">
        <w:t xml:space="preserve"> do sistema</w:t>
      </w:r>
      <w:r w:rsidR="00B7221F">
        <w:t xml:space="preserve">. A documentação deve </w:t>
      </w:r>
      <w:r w:rsidR="0027430D">
        <w:t>conte</w:t>
      </w:r>
      <w:r w:rsidR="00B7221F">
        <w:t xml:space="preserve">r descrições claras que possibilitem sua compreensão, </w:t>
      </w:r>
      <w:r>
        <w:t>exemplos de utilização</w:t>
      </w:r>
      <w:r w:rsidR="00B7221F">
        <w:t>, códigos-fonte</w:t>
      </w:r>
      <w:r w:rsidR="00931DF8">
        <w:t xml:space="preserve">, </w:t>
      </w:r>
      <w:r w:rsidR="00B7221F">
        <w:t>diagramas</w:t>
      </w:r>
      <w:r w:rsidR="00931DF8">
        <w:t>, figuras, etc</w:t>
      </w:r>
      <w:r>
        <w:t>.</w:t>
      </w:r>
      <w:r w:rsidR="001C5141">
        <w:t xml:space="preserve"> Este requisito terá peso 15.00 e será classificado da seguinte forma:</w:t>
      </w:r>
    </w:p>
    <w:tbl>
      <w:tblPr>
        <w:tblW w:w="3836" w:type="pct"/>
        <w:jc w:val="center"/>
        <w:tblCellMar>
          <w:left w:w="0" w:type="dxa"/>
          <w:right w:w="0" w:type="dxa"/>
        </w:tblCellMar>
        <w:tblLook w:val="04A0" w:firstRow="1" w:lastRow="0" w:firstColumn="1" w:lastColumn="0" w:noHBand="0" w:noVBand="1"/>
      </w:tblPr>
      <w:tblGrid>
        <w:gridCol w:w="2230"/>
        <w:gridCol w:w="1770"/>
        <w:gridCol w:w="1552"/>
        <w:gridCol w:w="1865"/>
      </w:tblGrid>
      <w:tr w:rsidR="00DC6975" w:rsidTr="00EF0ADC">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rsidR="00DC6975" w:rsidRPr="00430FD0" w:rsidRDefault="00E152A0" w:rsidP="00F26F00">
            <w:pPr>
              <w:jc w:val="center"/>
              <w:rPr>
                <w:b/>
                <w:color w:val="000000"/>
              </w:rPr>
            </w:pPr>
            <w:r>
              <w:rPr>
                <w:b/>
                <w:color w:val="000000"/>
              </w:rPr>
              <w:t>Documentação</w:t>
            </w:r>
            <w:r w:rsidR="00DC6975">
              <w:rPr>
                <w:b/>
                <w:color w:val="000000"/>
              </w:rPr>
              <w:t xml:space="preserve"> (Peso: </w:t>
            </w:r>
            <w:r w:rsidR="00F26F00">
              <w:rPr>
                <w:b/>
                <w:color w:val="000000"/>
              </w:rPr>
              <w:t>15</w:t>
            </w:r>
            <w:r w:rsidR="00DC6975">
              <w:rPr>
                <w:b/>
                <w:color w:val="000000"/>
              </w:rPr>
              <w:t>.0</w:t>
            </w:r>
            <w:r w:rsidR="00D57948">
              <w:rPr>
                <w:b/>
                <w:color w:val="000000"/>
              </w:rPr>
              <w:t>0</w:t>
            </w:r>
            <w:r w:rsidR="00DC6975">
              <w:rPr>
                <w:b/>
                <w:color w:val="000000"/>
              </w:rPr>
              <w:t>)</w:t>
            </w:r>
          </w:p>
        </w:tc>
      </w:tr>
      <w:tr w:rsidR="00E152A0" w:rsidTr="00066BE9">
        <w:trPr>
          <w:trHeight w:val="340"/>
          <w:jc w:val="center"/>
        </w:trPr>
        <w:tc>
          <w:tcPr>
            <w:tcW w:w="1504" w:type="pct"/>
            <w:tcBorders>
              <w:top w:val="nil"/>
              <w:left w:val="single" w:sz="4" w:space="0" w:color="auto"/>
              <w:bottom w:val="nil"/>
              <w:right w:val="single" w:sz="4" w:space="0" w:color="auto"/>
            </w:tcBorders>
            <w:shd w:val="clear" w:color="auto" w:fill="D9D9D9"/>
            <w:noWrap/>
            <w:tcMar>
              <w:top w:w="15" w:type="dxa"/>
              <w:left w:w="15" w:type="dxa"/>
              <w:bottom w:w="0" w:type="dxa"/>
              <w:right w:w="15" w:type="dxa"/>
            </w:tcMar>
            <w:vAlign w:val="center"/>
            <w:hideMark/>
          </w:tcPr>
          <w:p w:rsidR="00E152A0" w:rsidRPr="00430FD0" w:rsidRDefault="00E152A0" w:rsidP="00EF0ADC">
            <w:pPr>
              <w:jc w:val="center"/>
              <w:rPr>
                <w:b/>
                <w:color w:val="000000"/>
              </w:rPr>
            </w:pPr>
            <w:r>
              <w:rPr>
                <w:b/>
                <w:color w:val="000000"/>
              </w:rPr>
              <w:t>Classificação</w:t>
            </w:r>
          </w:p>
        </w:tc>
        <w:tc>
          <w:tcPr>
            <w:tcW w:w="1193"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E152A0" w:rsidRPr="00430FD0" w:rsidRDefault="00E152A0" w:rsidP="00E152A0">
            <w:pPr>
              <w:jc w:val="center"/>
              <w:rPr>
                <w:color w:val="000000"/>
              </w:rPr>
            </w:pPr>
            <w:r>
              <w:rPr>
                <w:color w:val="000000"/>
              </w:rPr>
              <w:t>Não possui</w:t>
            </w:r>
          </w:p>
        </w:tc>
        <w:tc>
          <w:tcPr>
            <w:tcW w:w="1046" w:type="pct"/>
            <w:tcBorders>
              <w:top w:val="nil"/>
              <w:left w:val="nil"/>
              <w:bottom w:val="nil"/>
              <w:right w:val="single" w:sz="4" w:space="0" w:color="auto"/>
            </w:tcBorders>
            <w:shd w:val="clear" w:color="auto" w:fill="auto"/>
            <w:vAlign w:val="center"/>
          </w:tcPr>
          <w:p w:rsidR="00E152A0" w:rsidRPr="00430FD0" w:rsidRDefault="00E152A0" w:rsidP="00E152A0">
            <w:pPr>
              <w:jc w:val="center"/>
              <w:rPr>
                <w:color w:val="000000"/>
              </w:rPr>
            </w:pPr>
            <w:r>
              <w:rPr>
                <w:color w:val="000000"/>
              </w:rPr>
              <w:t>Pobre</w:t>
            </w:r>
          </w:p>
        </w:tc>
        <w:tc>
          <w:tcPr>
            <w:tcW w:w="1257"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rsidR="00E152A0" w:rsidRPr="00430FD0" w:rsidRDefault="00E152A0" w:rsidP="00EF0ADC">
            <w:pPr>
              <w:jc w:val="center"/>
              <w:rPr>
                <w:color w:val="000000"/>
              </w:rPr>
            </w:pPr>
            <w:r>
              <w:rPr>
                <w:color w:val="000000"/>
              </w:rPr>
              <w:t>Rica</w:t>
            </w:r>
          </w:p>
        </w:tc>
      </w:tr>
      <w:tr w:rsidR="00E152A0" w:rsidTr="00066BE9">
        <w:trPr>
          <w:trHeight w:val="340"/>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tcPr>
          <w:p w:rsidR="00E152A0" w:rsidRPr="00430FD0" w:rsidRDefault="00E152A0" w:rsidP="00EF0ADC">
            <w:pPr>
              <w:jc w:val="center"/>
              <w:rPr>
                <w:b/>
                <w:color w:val="000000"/>
              </w:rPr>
            </w:pPr>
            <w:r>
              <w:rPr>
                <w:b/>
                <w:color w:val="000000"/>
              </w:rPr>
              <w:t>Peso</w:t>
            </w:r>
          </w:p>
        </w:tc>
        <w:tc>
          <w:tcPr>
            <w:tcW w:w="119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E152A0" w:rsidRPr="00430FD0" w:rsidRDefault="00E152A0" w:rsidP="00E152A0">
            <w:pPr>
              <w:jc w:val="center"/>
              <w:rPr>
                <w:color w:val="000000"/>
              </w:rPr>
            </w:pPr>
            <w:r>
              <w:rPr>
                <w:color w:val="000000"/>
              </w:rPr>
              <w:t>00.00</w:t>
            </w:r>
          </w:p>
        </w:tc>
        <w:tc>
          <w:tcPr>
            <w:tcW w:w="1046" w:type="pct"/>
            <w:tcBorders>
              <w:top w:val="single" w:sz="4" w:space="0" w:color="auto"/>
              <w:left w:val="nil"/>
              <w:bottom w:val="single" w:sz="4" w:space="0" w:color="auto"/>
              <w:right w:val="single" w:sz="4" w:space="0" w:color="auto"/>
            </w:tcBorders>
            <w:shd w:val="clear" w:color="auto" w:fill="auto"/>
            <w:vAlign w:val="center"/>
          </w:tcPr>
          <w:p w:rsidR="00E152A0" w:rsidRPr="00430FD0" w:rsidRDefault="00E152A0" w:rsidP="00EF0ADC">
            <w:pPr>
              <w:jc w:val="center"/>
              <w:rPr>
                <w:color w:val="000000"/>
              </w:rPr>
            </w:pPr>
            <w:r>
              <w:rPr>
                <w:color w:val="000000"/>
              </w:rPr>
              <w:t>50.00</w:t>
            </w:r>
          </w:p>
        </w:tc>
        <w:tc>
          <w:tcPr>
            <w:tcW w:w="1257"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E152A0" w:rsidRPr="00430FD0" w:rsidRDefault="00E152A0" w:rsidP="00EF0ADC">
            <w:pPr>
              <w:jc w:val="center"/>
              <w:rPr>
                <w:color w:val="000000"/>
              </w:rPr>
            </w:pPr>
            <w:r>
              <w:rPr>
                <w:color w:val="000000"/>
              </w:rPr>
              <w:t>100.00</w:t>
            </w:r>
          </w:p>
        </w:tc>
      </w:tr>
    </w:tbl>
    <w:p w:rsidR="00E220A2" w:rsidRDefault="00E220A2" w:rsidP="00E220A2">
      <w:pPr>
        <w:pStyle w:val="1CorpodeTexto"/>
      </w:pPr>
      <w:r>
        <w:t xml:space="preserve">O cálculo final da relevância será feito utilizando uma média ponderada entre os requisitos, conforme mostra a </w:t>
      </w:r>
      <w:r w:rsidR="001E56EB">
        <w:fldChar w:fldCharType="begin"/>
      </w:r>
      <w:r w:rsidR="001E56EB">
        <w:instrText xml:space="preserve"> REF _Ref312048238 \h </w:instrText>
      </w:r>
      <w:r w:rsidR="001E56EB">
        <w:fldChar w:fldCharType="separate"/>
      </w:r>
      <w:r w:rsidR="00B17405">
        <w:t xml:space="preserve">Equação </w:t>
      </w:r>
      <w:r w:rsidR="00B17405">
        <w:rPr>
          <w:noProof/>
        </w:rPr>
        <w:t>1</w:t>
      </w:r>
      <w:r w:rsidR="001E56EB">
        <w:fldChar w:fldCharType="end"/>
      </w:r>
      <w:r>
        <w:t>.</w:t>
      </w:r>
    </w:p>
    <w:tbl>
      <w:tblPr>
        <w:tblW w:w="5000" w:type="pct"/>
        <w:tblCellMar>
          <w:left w:w="70" w:type="dxa"/>
          <w:right w:w="70" w:type="dxa"/>
        </w:tblCellMar>
        <w:tblLook w:val="0000" w:firstRow="0" w:lastRow="0" w:firstColumn="0" w:lastColumn="0" w:noHBand="0" w:noVBand="0"/>
      </w:tblPr>
      <w:tblGrid>
        <w:gridCol w:w="8292"/>
        <w:gridCol w:w="1486"/>
      </w:tblGrid>
      <w:tr w:rsidR="00E220A2" w:rsidTr="00AF0B37">
        <w:tblPrEx>
          <w:tblCellMar>
            <w:top w:w="0" w:type="dxa"/>
            <w:bottom w:w="0" w:type="dxa"/>
          </w:tblCellMar>
        </w:tblPrEx>
        <w:trPr>
          <w:trHeight w:val="987"/>
        </w:trPr>
        <w:tc>
          <w:tcPr>
            <w:tcW w:w="4240" w:type="pct"/>
            <w:vAlign w:val="center"/>
          </w:tcPr>
          <w:p w:rsidR="00E220A2" w:rsidRDefault="00E220A2" w:rsidP="00F04CDD">
            <w:pPr>
              <w:pStyle w:val="1CorpodeTexto"/>
              <w:jc w:val="center"/>
            </w:pPr>
            <m:oMathPara>
              <m:oMath>
                <m:r>
                  <w:rPr>
                    <w:rFonts w:ascii="Cambria Math" w:hAnsi="Cambria Math"/>
                  </w:rPr>
                  <w:lastRenderedPageBreak/>
                  <m:t>R=</m:t>
                </m:r>
                <m:f>
                  <m:fPr>
                    <m:ctrlPr>
                      <w:rPr>
                        <w:rFonts w:ascii="Cambria Math" w:hAnsi="Cambria Math"/>
                        <w:i/>
                      </w:rPr>
                    </m:ctrlPr>
                  </m:fPr>
                  <m:num>
                    <m:d>
                      <m:dPr>
                        <m:ctrlPr>
                          <w:rPr>
                            <w:rFonts w:ascii="Cambria Math" w:hAnsi="Cambria Math"/>
                            <w:i/>
                          </w:rPr>
                        </m:ctrlPr>
                      </m:dPr>
                      <m:e>
                        <m:r>
                          <w:rPr>
                            <w:rFonts w:ascii="Cambria Math" w:hAnsi="Cambria Math"/>
                          </w:rPr>
                          <m:t>VI*PI</m:t>
                        </m:r>
                      </m:e>
                    </m:d>
                    <m:r>
                      <w:rPr>
                        <w:rFonts w:ascii="Cambria Math" w:hAnsi="Cambria Math"/>
                      </w:rPr>
                      <m:t>+</m:t>
                    </m:r>
                    <m:d>
                      <m:dPr>
                        <m:ctrlPr>
                          <w:rPr>
                            <w:rFonts w:ascii="Cambria Math" w:hAnsi="Cambria Math"/>
                            <w:i/>
                          </w:rPr>
                        </m:ctrlPr>
                      </m:dPr>
                      <m:e>
                        <m:r>
                          <w:rPr>
                            <w:rFonts w:ascii="Cambria Math" w:hAnsi="Cambria Math"/>
                          </w:rPr>
                          <m:t>VR*PR</m:t>
                        </m:r>
                      </m:e>
                    </m:d>
                    <m:r>
                      <w:rPr>
                        <w:rFonts w:ascii="Cambria Math" w:hAnsi="Cambria Math"/>
                      </w:rPr>
                      <m:t>+</m:t>
                    </m:r>
                    <m:d>
                      <m:dPr>
                        <m:ctrlPr>
                          <w:rPr>
                            <w:rFonts w:ascii="Cambria Math" w:hAnsi="Cambria Math"/>
                            <w:i/>
                          </w:rPr>
                        </m:ctrlPr>
                      </m:dPr>
                      <m:e>
                        <m:r>
                          <w:rPr>
                            <w:rFonts w:ascii="Cambria Math" w:hAnsi="Cambria Math"/>
                          </w:rPr>
                          <m:t>V</m:t>
                        </m:r>
                        <m:r>
                          <w:rPr>
                            <w:rFonts w:ascii="Cambria Math" w:hAnsi="Cambria Math"/>
                          </w:rPr>
                          <m:t>L</m:t>
                        </m:r>
                        <m:r>
                          <w:rPr>
                            <w:rFonts w:ascii="Cambria Math" w:hAnsi="Cambria Math"/>
                          </w:rPr>
                          <m:t>*P</m:t>
                        </m:r>
                        <m:r>
                          <w:rPr>
                            <w:rFonts w:ascii="Cambria Math" w:hAnsi="Cambria Math"/>
                          </w:rPr>
                          <m:t>L</m:t>
                        </m:r>
                      </m:e>
                    </m:d>
                    <m:r>
                      <w:rPr>
                        <w:rFonts w:ascii="Cambria Math" w:hAnsi="Cambria Math"/>
                      </w:rPr>
                      <m:t>+(</m:t>
                    </m:r>
                    <m:r>
                      <w:rPr>
                        <w:rFonts w:ascii="Cambria Math" w:hAnsi="Cambria Math"/>
                      </w:rPr>
                      <m:t>VD</m:t>
                    </m:r>
                    <m:r>
                      <w:rPr>
                        <w:rFonts w:ascii="Cambria Math" w:hAnsi="Cambria Math"/>
                      </w:rPr>
                      <m:t>*P</m:t>
                    </m:r>
                    <m:r>
                      <w:rPr>
                        <w:rFonts w:ascii="Cambria Math" w:hAnsi="Cambria Math"/>
                      </w:rPr>
                      <m:t>D</m:t>
                    </m:r>
                    <m:r>
                      <w:rPr>
                        <w:rFonts w:ascii="Cambria Math" w:hAnsi="Cambria Math"/>
                      </w:rPr>
                      <m:t>)</m:t>
                    </m:r>
                  </m:num>
                  <m:den>
                    <m:r>
                      <w:rPr>
                        <w:rFonts w:ascii="Cambria Math" w:hAnsi="Cambria Math"/>
                      </w:rPr>
                      <m:t>PI+PR+P</m:t>
                    </m:r>
                    <m:r>
                      <w:rPr>
                        <w:rFonts w:ascii="Cambria Math" w:hAnsi="Cambria Math"/>
                      </w:rPr>
                      <m:t>L</m:t>
                    </m:r>
                    <m:r>
                      <w:rPr>
                        <w:rFonts w:ascii="Cambria Math" w:hAnsi="Cambria Math"/>
                      </w:rPr>
                      <m:t>+P</m:t>
                    </m:r>
                    <m:r>
                      <w:rPr>
                        <w:rFonts w:ascii="Cambria Math" w:hAnsi="Cambria Math"/>
                      </w:rPr>
                      <m:t>D</m:t>
                    </m:r>
                  </m:den>
                </m:f>
              </m:oMath>
            </m:oMathPara>
          </w:p>
        </w:tc>
        <w:tc>
          <w:tcPr>
            <w:tcW w:w="760" w:type="pct"/>
            <w:shd w:val="clear" w:color="auto" w:fill="auto"/>
            <w:vAlign w:val="center"/>
          </w:tcPr>
          <w:p w:rsidR="00E220A2" w:rsidRDefault="00C96236" w:rsidP="00C96236">
            <w:pPr>
              <w:pStyle w:val="Legenda"/>
              <w:keepNext/>
              <w:jc w:val="center"/>
            </w:pPr>
            <w:bookmarkStart w:id="70" w:name="_Ref312048238"/>
            <w:bookmarkStart w:id="71" w:name="_Toc312072421"/>
            <w:r>
              <w:t xml:space="preserve">Equação </w:t>
            </w:r>
            <w:r>
              <w:fldChar w:fldCharType="begin"/>
            </w:r>
            <w:r>
              <w:instrText xml:space="preserve"> SEQ Equação \* ARABIC </w:instrText>
            </w:r>
            <w:r>
              <w:fldChar w:fldCharType="separate"/>
            </w:r>
            <w:r w:rsidR="00B17405">
              <w:rPr>
                <w:noProof/>
              </w:rPr>
              <w:t>1</w:t>
            </w:r>
            <w:bookmarkEnd w:id="71"/>
            <w:r>
              <w:fldChar w:fldCharType="end"/>
            </w:r>
            <w:bookmarkEnd w:id="70"/>
          </w:p>
        </w:tc>
      </w:tr>
    </w:tbl>
    <w:p w:rsidR="00FD399D" w:rsidRDefault="00FD399D" w:rsidP="00FD399D">
      <w:pPr>
        <w:pStyle w:val="1CorpodeTexto"/>
      </w:pPr>
      <w:r>
        <w:t xml:space="preserve">Onde: R = Relevância; VI = Valor Interoperabilidade; PI = Peso Interoperabilidade; VR = Valor Reusabilidade; PR = Peso Reusabilidade; </w:t>
      </w:r>
      <w:r w:rsidR="00F04CDD">
        <w:t xml:space="preserve">VL = Valor Licença; PL = Peso Licença; </w:t>
      </w:r>
      <w:r>
        <w:t>VD = Valor Documentação; PD = Peso Documentaç</w:t>
      </w:r>
      <w:r w:rsidR="00F04CDD">
        <w:t>ão</w:t>
      </w:r>
      <w:r>
        <w:t>.</w:t>
      </w:r>
    </w:p>
    <w:p w:rsidR="00225400" w:rsidRDefault="00225400" w:rsidP="00FD399D">
      <w:pPr>
        <w:pStyle w:val="1CorpodeTexto"/>
      </w:pPr>
      <w:r>
        <w:t xml:space="preserve">A </w:t>
      </w:r>
      <w:r w:rsidR="001E56EB">
        <w:fldChar w:fldCharType="begin"/>
      </w:r>
      <w:r w:rsidR="001E56EB">
        <w:instrText xml:space="preserve"> REF _Ref312048241 \h </w:instrText>
      </w:r>
      <w:r w:rsidR="001E56EB">
        <w:fldChar w:fldCharType="separate"/>
      </w:r>
      <w:r w:rsidR="00B17405">
        <w:t xml:space="preserve">Equação </w:t>
      </w:r>
      <w:r w:rsidR="00B17405">
        <w:rPr>
          <w:noProof/>
        </w:rPr>
        <w:t>2</w:t>
      </w:r>
      <w:r w:rsidR="001E56EB">
        <w:fldChar w:fldCharType="end"/>
      </w:r>
      <w:r>
        <w:t xml:space="preserve"> ilustra </w:t>
      </w:r>
      <w:r w:rsidR="00F04CDD">
        <w:t xml:space="preserve">o cálculo realizado para uma determinada </w:t>
      </w:r>
      <w:r>
        <w:t>tecnologia</w:t>
      </w:r>
      <w:r w:rsidR="00F04CDD">
        <w:t xml:space="preserve"> que </w:t>
      </w:r>
      <w:r>
        <w:t xml:space="preserve">possui média interoperabilidade, contempla reusabilidade, possui licença proprietária e </w:t>
      </w:r>
      <w:r w:rsidR="001F2367">
        <w:t xml:space="preserve">cuja </w:t>
      </w:r>
      <w:r>
        <w:t xml:space="preserve">documentação </w:t>
      </w:r>
      <w:r w:rsidR="001F2367">
        <w:t xml:space="preserve">é </w:t>
      </w:r>
      <w:r>
        <w:t>pobre.</w:t>
      </w:r>
      <w:r w:rsidR="00F04CDD">
        <w:t xml:space="preserve"> Neste exemplo</w:t>
      </w:r>
      <w:r w:rsidR="00C235B2">
        <w:t>, a tecnologia possui</w:t>
      </w:r>
      <w:r w:rsidR="00F04CDD">
        <w:t xml:space="preserve"> relevância </w:t>
      </w:r>
      <w:r w:rsidR="00C235B2">
        <w:t>5</w:t>
      </w:r>
      <w:r w:rsidR="00F04CDD">
        <w:t>0</w:t>
      </w:r>
      <w:r w:rsidR="00C235B2">
        <w:t>.00</w:t>
      </w:r>
      <w:r w:rsidR="00F04CDD">
        <w:t>.</w:t>
      </w:r>
    </w:p>
    <w:tbl>
      <w:tblPr>
        <w:tblW w:w="5000" w:type="pct"/>
        <w:tblCellMar>
          <w:left w:w="70" w:type="dxa"/>
          <w:right w:w="70" w:type="dxa"/>
        </w:tblCellMar>
        <w:tblLook w:val="0000" w:firstRow="0" w:lastRow="0" w:firstColumn="0" w:lastColumn="0" w:noHBand="0" w:noVBand="0"/>
      </w:tblPr>
      <w:tblGrid>
        <w:gridCol w:w="8292"/>
        <w:gridCol w:w="1486"/>
      </w:tblGrid>
      <w:tr w:rsidR="00225400" w:rsidTr="00AF0B37">
        <w:tblPrEx>
          <w:tblCellMar>
            <w:top w:w="0" w:type="dxa"/>
            <w:bottom w:w="0" w:type="dxa"/>
          </w:tblCellMar>
        </w:tblPrEx>
        <w:trPr>
          <w:trHeight w:val="987"/>
        </w:trPr>
        <w:tc>
          <w:tcPr>
            <w:tcW w:w="4240" w:type="pct"/>
            <w:vAlign w:val="center"/>
          </w:tcPr>
          <w:p w:rsidR="00225400" w:rsidRDefault="00225400" w:rsidP="00F04CDD">
            <w:pPr>
              <w:pStyle w:val="1CorpodeTexto"/>
              <w:jc w:val="center"/>
            </w:pPr>
            <m:oMathPara>
              <m:oMath>
                <m:r>
                  <w:rPr>
                    <w:rFonts w:ascii="Cambria Math" w:hAnsi="Cambria Math"/>
                  </w:rPr>
                  <m:t>R=</m:t>
                </m:r>
                <m:f>
                  <m:fPr>
                    <m:ctrlPr>
                      <w:rPr>
                        <w:rFonts w:ascii="Cambria Math" w:hAnsi="Cambria Math"/>
                        <w:i/>
                      </w:rPr>
                    </m:ctrlPr>
                  </m:fPr>
                  <m:num>
                    <m:d>
                      <m:dPr>
                        <m:ctrlPr>
                          <w:rPr>
                            <w:rFonts w:ascii="Cambria Math" w:hAnsi="Cambria Math"/>
                            <w:i/>
                          </w:rPr>
                        </m:ctrlPr>
                      </m:dPr>
                      <m:e>
                        <m:r>
                          <w:rPr>
                            <w:rFonts w:ascii="Cambria Math" w:hAnsi="Cambria Math"/>
                          </w:rPr>
                          <m:t>50*25</m:t>
                        </m:r>
                      </m:e>
                    </m:d>
                    <m:r>
                      <w:rPr>
                        <w:rFonts w:ascii="Cambria Math" w:hAnsi="Cambria Math"/>
                      </w:rPr>
                      <m:t>+</m:t>
                    </m:r>
                    <m:d>
                      <m:dPr>
                        <m:ctrlPr>
                          <w:rPr>
                            <w:rFonts w:ascii="Cambria Math" w:hAnsi="Cambria Math"/>
                            <w:i/>
                          </w:rPr>
                        </m:ctrlPr>
                      </m:dPr>
                      <m:e>
                        <m:r>
                          <w:rPr>
                            <w:rFonts w:ascii="Cambria Math" w:hAnsi="Cambria Math"/>
                          </w:rPr>
                          <m:t>100*30</m:t>
                        </m:r>
                      </m:e>
                    </m:d>
                    <m:r>
                      <w:rPr>
                        <w:rFonts w:ascii="Cambria Math" w:hAnsi="Cambria Math"/>
                      </w:rPr>
                      <m:t>+</m:t>
                    </m:r>
                    <m:d>
                      <m:dPr>
                        <m:ctrlPr>
                          <w:rPr>
                            <w:rFonts w:ascii="Cambria Math" w:hAnsi="Cambria Math"/>
                            <w:i/>
                          </w:rPr>
                        </m:ctrlPr>
                      </m:dPr>
                      <m:e>
                        <m:r>
                          <w:rPr>
                            <w:rFonts w:ascii="Cambria Math" w:hAnsi="Cambria Math"/>
                          </w:rPr>
                          <m:t>0*30</m:t>
                        </m:r>
                      </m:e>
                    </m:d>
                    <m:r>
                      <w:rPr>
                        <w:rFonts w:ascii="Cambria Math" w:hAnsi="Cambria Math"/>
                      </w:rPr>
                      <m:t>+(</m:t>
                    </m:r>
                    <m:r>
                      <w:rPr>
                        <w:rFonts w:ascii="Cambria Math" w:hAnsi="Cambria Math"/>
                      </w:rPr>
                      <m:t>50</m:t>
                    </m:r>
                    <m:r>
                      <w:rPr>
                        <w:rFonts w:ascii="Cambria Math" w:hAnsi="Cambria Math"/>
                      </w:rPr>
                      <m:t>*</m:t>
                    </m:r>
                    <m:r>
                      <w:rPr>
                        <w:rFonts w:ascii="Cambria Math" w:hAnsi="Cambria Math"/>
                      </w:rPr>
                      <m:t>15</m:t>
                    </m:r>
                    <m:r>
                      <w:rPr>
                        <w:rFonts w:ascii="Cambria Math" w:hAnsi="Cambria Math"/>
                      </w:rPr>
                      <m:t>)</m:t>
                    </m:r>
                  </m:num>
                  <m:den>
                    <m:r>
                      <w:rPr>
                        <w:rFonts w:ascii="Cambria Math" w:hAnsi="Cambria Math"/>
                      </w:rPr>
                      <m:t>25</m:t>
                    </m:r>
                    <m:r>
                      <w:rPr>
                        <w:rFonts w:ascii="Cambria Math" w:hAnsi="Cambria Math"/>
                      </w:rPr>
                      <m:t>+</m:t>
                    </m:r>
                    <m:r>
                      <w:rPr>
                        <w:rFonts w:ascii="Cambria Math" w:hAnsi="Cambria Math"/>
                      </w:rPr>
                      <m:t>30</m:t>
                    </m:r>
                    <m:r>
                      <w:rPr>
                        <w:rFonts w:ascii="Cambria Math" w:hAnsi="Cambria Math"/>
                      </w:rPr>
                      <m:t>+</m:t>
                    </m:r>
                    <m:r>
                      <w:rPr>
                        <w:rFonts w:ascii="Cambria Math" w:hAnsi="Cambria Math"/>
                      </w:rPr>
                      <m:t>30</m:t>
                    </m:r>
                    <m:r>
                      <w:rPr>
                        <w:rFonts w:ascii="Cambria Math" w:hAnsi="Cambria Math"/>
                      </w:rPr>
                      <m:t>+</m:t>
                    </m:r>
                    <m:r>
                      <w:rPr>
                        <w:rFonts w:ascii="Cambria Math" w:hAnsi="Cambria Math"/>
                      </w:rPr>
                      <m:t>15</m:t>
                    </m:r>
                  </m:den>
                </m:f>
                <m:r>
                  <w:rPr>
                    <w:rFonts w:ascii="Cambria Math" w:hAnsi="Cambria Math"/>
                  </w:rPr>
                  <m:t>=50</m:t>
                </m:r>
              </m:oMath>
            </m:oMathPara>
          </w:p>
        </w:tc>
        <w:tc>
          <w:tcPr>
            <w:tcW w:w="760" w:type="pct"/>
            <w:shd w:val="clear" w:color="auto" w:fill="auto"/>
            <w:vAlign w:val="center"/>
          </w:tcPr>
          <w:p w:rsidR="00225400" w:rsidRDefault="00C96236" w:rsidP="00C96236">
            <w:pPr>
              <w:pStyle w:val="Legenda"/>
              <w:keepNext/>
              <w:jc w:val="center"/>
            </w:pPr>
            <w:bookmarkStart w:id="72" w:name="_Ref312048241"/>
            <w:bookmarkStart w:id="73" w:name="_Toc312072422"/>
            <w:r>
              <w:t xml:space="preserve">Equação </w:t>
            </w:r>
            <w:r>
              <w:fldChar w:fldCharType="begin"/>
            </w:r>
            <w:r>
              <w:instrText xml:space="preserve"> SEQ Equação \* ARABIC </w:instrText>
            </w:r>
            <w:r>
              <w:fldChar w:fldCharType="separate"/>
            </w:r>
            <w:r w:rsidR="00B17405">
              <w:rPr>
                <w:noProof/>
              </w:rPr>
              <w:t>2</w:t>
            </w:r>
            <w:bookmarkEnd w:id="73"/>
            <w:r>
              <w:fldChar w:fldCharType="end"/>
            </w:r>
            <w:bookmarkEnd w:id="72"/>
          </w:p>
        </w:tc>
      </w:tr>
    </w:tbl>
    <w:p w:rsidR="00081905" w:rsidRPr="00081905" w:rsidRDefault="00AB3EDE" w:rsidP="00081905">
      <w:pPr>
        <w:pStyle w:val="1CorpodeTexto"/>
        <w:rPr>
          <w:lang w:eastAsia="x-none"/>
        </w:rPr>
      </w:pPr>
      <w:r>
        <w:t>Será eleita</w:t>
      </w:r>
      <w:r w:rsidR="00081905">
        <w:t xml:space="preserve"> como melhor tecnologia a ser utilizada no desenvolvimento do trabalho</w:t>
      </w:r>
      <w:r>
        <w:t>,</w:t>
      </w:r>
      <w:r w:rsidR="00081905">
        <w:t xml:space="preserve"> aquela que apresentar a maior relevância. Caso haja mais de uma tecnologia com a mesma relevância, uma delas será escolhida </w:t>
      </w:r>
      <w:r w:rsidR="00644BC2">
        <w:t xml:space="preserve">mediante uma </w:t>
      </w:r>
      <w:r w:rsidR="00081905">
        <w:t>análise</w:t>
      </w:r>
      <w:r w:rsidR="00644BC2">
        <w:t xml:space="preserve"> mais detalhada</w:t>
      </w:r>
      <w:r w:rsidR="00081905">
        <w:t>.</w:t>
      </w:r>
    </w:p>
    <w:p w:rsidR="00116479" w:rsidRDefault="00116479" w:rsidP="00116479">
      <w:pPr>
        <w:pStyle w:val="3TtulodeSeo"/>
        <w:numPr>
          <w:ilvl w:val="1"/>
          <w:numId w:val="5"/>
        </w:numPr>
        <w:ind w:left="578" w:hanging="578"/>
      </w:pPr>
      <w:bookmarkStart w:id="74" w:name="_Toc312072370"/>
      <w:r>
        <w:t>TECNOLOGIAS DE INTEGRAÇÃO</w:t>
      </w:r>
      <w:bookmarkEnd w:id="74"/>
    </w:p>
    <w:p w:rsidR="0077076B" w:rsidRDefault="00B62CE1" w:rsidP="00540FFF">
      <w:pPr>
        <w:pStyle w:val="1CorpodeTexto"/>
        <w:tabs>
          <w:tab w:val="clear" w:pos="0"/>
        </w:tabs>
      </w:pPr>
      <w:r>
        <w:t xml:space="preserve">Existem atualmente diversas tecnologias para </w:t>
      </w:r>
      <w:r w:rsidR="0077076B">
        <w:t xml:space="preserve">possibilitar </w:t>
      </w:r>
      <w:r>
        <w:t xml:space="preserve">a integração de sistemas. </w:t>
      </w:r>
      <w:r w:rsidR="0077076B">
        <w:t>Algumas mais antigas e simples</w:t>
      </w:r>
      <w:r w:rsidR="000B2226">
        <w:t xml:space="preserve"> como a comunicação baseada em a</w:t>
      </w:r>
      <w:r w:rsidR="0077076B">
        <w:t xml:space="preserve">rquivos </w:t>
      </w:r>
      <w:r w:rsidR="00FA6353">
        <w:t>textuais</w:t>
      </w:r>
      <w:r w:rsidR="0077076B">
        <w:t xml:space="preserve">. Outras mais robustas e elaboradas como os </w:t>
      </w:r>
      <w:proofErr w:type="gramStart"/>
      <w:r w:rsidR="0077076B">
        <w:t>WebServices</w:t>
      </w:r>
      <w:proofErr w:type="gramEnd"/>
      <w:r w:rsidR="0077076B">
        <w:t>.</w:t>
      </w:r>
      <w:r w:rsidR="00540FFF">
        <w:t xml:space="preserve"> </w:t>
      </w:r>
      <w:r w:rsidR="0077076B">
        <w:t xml:space="preserve">A seguir é feita uma análise </w:t>
      </w:r>
      <w:r w:rsidR="006969C3">
        <w:t>de</w:t>
      </w:r>
      <w:r w:rsidR="00151F5A">
        <w:t>/</w:t>
      </w:r>
      <w:r w:rsidR="006969C3">
        <w:t xml:space="preserve"> algumas </w:t>
      </w:r>
      <w:r w:rsidR="0077076B">
        <w:t xml:space="preserve">das tecnologias de integração existentes, </w:t>
      </w:r>
      <w:r w:rsidR="00140469">
        <w:t xml:space="preserve">descrevendo características que permitam avalia-las </w:t>
      </w:r>
      <w:r w:rsidR="0077076B">
        <w:t xml:space="preserve">em relação aos requisitos </w:t>
      </w:r>
      <w:r w:rsidR="00624641">
        <w:t>estabelecidos</w:t>
      </w:r>
      <w:r w:rsidR="00540FFF">
        <w:t>.</w:t>
      </w:r>
    </w:p>
    <w:p w:rsidR="00386C10" w:rsidRDefault="00506C98" w:rsidP="00386C10">
      <w:pPr>
        <w:pStyle w:val="3TtulodeSubseo1"/>
        <w:numPr>
          <w:ilvl w:val="2"/>
          <w:numId w:val="5"/>
        </w:numPr>
        <w:tabs>
          <w:tab w:val="left" w:pos="720"/>
        </w:tabs>
        <w:ind w:left="720"/>
      </w:pPr>
      <w:bookmarkStart w:id="75" w:name="_Toc312072371"/>
      <w:r>
        <w:t>A</w:t>
      </w:r>
      <w:r w:rsidR="00386C10">
        <w:t>rquivos textuais</w:t>
      </w:r>
      <w:bookmarkEnd w:id="75"/>
    </w:p>
    <w:p w:rsidR="00ED6207" w:rsidRDefault="00854DA2" w:rsidP="00B62CE1">
      <w:pPr>
        <w:pStyle w:val="1CorpodeTexto"/>
        <w:tabs>
          <w:tab w:val="clear" w:pos="0"/>
        </w:tabs>
      </w:pPr>
      <w:r>
        <w:t>Uma das técnicas mais simples para a integração entre sistemas é a</w:t>
      </w:r>
      <w:r w:rsidR="00506C98">
        <w:t>través</w:t>
      </w:r>
      <w:r>
        <w:t xml:space="preserve"> de arquivos textuais.</w:t>
      </w:r>
      <w:r w:rsidR="002468BA">
        <w:t xml:space="preserve"> </w:t>
      </w:r>
      <w:r w:rsidR="00506C98">
        <w:t>Neste tipo de integração, as aplicações leem e escrevem arquivos de texto no disco, contendo as informações a serem compartilhadas. Para que este tipo de integração funcione, as aplicações devem definir uma estrutura de arquivo que será conhecid</w:t>
      </w:r>
      <w:r w:rsidR="00F366AF">
        <w:t>a</w:t>
      </w:r>
      <w:r w:rsidR="00506C98">
        <w:t xml:space="preserve"> por ambas.</w:t>
      </w:r>
      <w:r w:rsidR="00ED6207">
        <w:t xml:space="preserve"> </w:t>
      </w:r>
    </w:p>
    <w:p w:rsidR="00386C10" w:rsidRDefault="002468BA" w:rsidP="00B62CE1">
      <w:pPr>
        <w:pStyle w:val="1CorpodeTexto"/>
        <w:tabs>
          <w:tab w:val="clear" w:pos="0"/>
        </w:tabs>
      </w:pPr>
      <w:r>
        <w:t>A maioria das linguagens de programação</w:t>
      </w:r>
      <w:r w:rsidR="00ED6207">
        <w:t xml:space="preserve"> (se não todas) </w:t>
      </w:r>
      <w:proofErr w:type="gramStart"/>
      <w:r w:rsidR="00B42BBA">
        <w:t>implementa</w:t>
      </w:r>
      <w:proofErr w:type="gramEnd"/>
      <w:r w:rsidR="00B42BBA">
        <w:t xml:space="preserve"> </w:t>
      </w:r>
      <w:r w:rsidR="0059195E">
        <w:t>rotinas de leitura e escrita de arquivos.</w:t>
      </w:r>
      <w:r w:rsidR="00ED6207">
        <w:t xml:space="preserve"> Desta forma, é possível a integração entre diversas linguagens de programação.</w:t>
      </w:r>
      <w:r w:rsidR="00825D8D">
        <w:t xml:space="preserve"> </w:t>
      </w:r>
      <w:r w:rsidR="00825D8D">
        <w:lastRenderedPageBreak/>
        <w:t>No entanto, a simplicidade dos arquivos de texto faz com seja difícil trocar informações complexas entre essas aplicações.</w:t>
      </w:r>
    </w:p>
    <w:p w:rsidR="0023314E" w:rsidRDefault="0023314E" w:rsidP="0023314E">
      <w:pPr>
        <w:pStyle w:val="3TtulodeSubseo1"/>
        <w:numPr>
          <w:ilvl w:val="2"/>
          <w:numId w:val="5"/>
        </w:numPr>
        <w:tabs>
          <w:tab w:val="left" w:pos="720"/>
        </w:tabs>
        <w:ind w:left="720"/>
      </w:pPr>
      <w:bookmarkStart w:id="76" w:name="_Toc312072372"/>
      <w:r>
        <w:t>XM</w:t>
      </w:r>
      <w:r w:rsidR="008410E9">
        <w:t>L</w:t>
      </w:r>
      <w:bookmarkEnd w:id="76"/>
    </w:p>
    <w:p w:rsidR="0023314E" w:rsidRDefault="008410E9" w:rsidP="0023314E">
      <w:pPr>
        <w:pStyle w:val="1CorpodeTexto"/>
      </w:pPr>
      <w:r>
        <w:t>A XML (</w:t>
      </w:r>
      <w:r w:rsidRPr="008B6B2B">
        <w:rPr>
          <w:lang w:val="en-US"/>
        </w:rPr>
        <w:t>Extensible Markup Language</w:t>
      </w:r>
      <w:r>
        <w:t>)</w:t>
      </w:r>
      <w:r w:rsidR="0023314E">
        <w:t xml:space="preserve"> é uma linguagem textual que possibilita a troca de informações entre aplicativos. Uma das principais vantagens da XML é que esta permite representar de forma textual, estruturas de dados complexas e hierárquicas, como por exemplo, uma coleção de objetos</w:t>
      </w:r>
      <w:r w:rsidR="000B4ADC">
        <w:t xml:space="preserve"> e seus atributos (que podem ser outros objetos)</w:t>
      </w:r>
      <w:r w:rsidR="0023314E">
        <w:t xml:space="preserve"> em Java.</w:t>
      </w:r>
      <w:r w:rsidR="000E0157">
        <w:t xml:space="preserve"> Isto a torna mais robusta do que a abordagem com arquivos textuais simples.</w:t>
      </w:r>
    </w:p>
    <w:p w:rsidR="0057019A" w:rsidRDefault="0023314E" w:rsidP="0023314E">
      <w:pPr>
        <w:pStyle w:val="1CorpodeTexto"/>
      </w:pPr>
      <w:r w:rsidRPr="00FE35E0">
        <w:t>Cummins (2002, p. 245)</w:t>
      </w:r>
      <w:r>
        <w:t>, cita oito características que popularizaram a linguagem XML: (i) é uma tecnologia não patenteada</w:t>
      </w:r>
      <w:r w:rsidR="00056DE5">
        <w:t xml:space="preserve"> (portanto não possui licença ou restrições de uso)</w:t>
      </w:r>
      <w:r>
        <w:t>; (ii) é independente de plataforma</w:t>
      </w:r>
      <w:r w:rsidR="00056DE5">
        <w:t xml:space="preserve"> (permite representar dados em qualquer linguagem e sistema operacional)</w:t>
      </w:r>
      <w:r>
        <w:t>; (iii) é compatível com o protocolo HTTP; (iv) suporta internacionalização; (v) é extensível; (vi) é autodefinível; (vii) possui diversas ferramentas de apoio; e (viii) permite transformação.</w:t>
      </w:r>
    </w:p>
    <w:p w:rsidR="00455451" w:rsidRDefault="00455451" w:rsidP="0023314E">
      <w:pPr>
        <w:pStyle w:val="1CorpodeTexto"/>
      </w:pPr>
      <w:r>
        <w:t xml:space="preserve">A maioria das linguagens possui </w:t>
      </w:r>
      <w:r w:rsidR="00D97F73">
        <w:t>processadores</w:t>
      </w:r>
      <w:r>
        <w:t xml:space="preserve"> de XML, permitindo com que seja possível trocar informações via XML entre várias linguagens de programação. </w:t>
      </w:r>
      <w:r w:rsidR="00E808D8">
        <w:t>Por sua flexibilidade, a</w:t>
      </w:r>
      <w:r w:rsidR="005D4B78">
        <w:t xml:space="preserve"> XML </w:t>
      </w:r>
      <w:r w:rsidR="00AE380B">
        <w:t xml:space="preserve">é utilizada </w:t>
      </w:r>
      <w:r w:rsidR="00E808D8">
        <w:t>em conjunto</w:t>
      </w:r>
      <w:r w:rsidR="00E91D00">
        <w:t xml:space="preserve"> </w:t>
      </w:r>
      <w:r w:rsidR="00E808D8">
        <w:t>com outras</w:t>
      </w:r>
      <w:r w:rsidR="00E91D00">
        <w:t xml:space="preserve"> tecnologias </w:t>
      </w:r>
      <w:r w:rsidR="00E808D8">
        <w:t xml:space="preserve">para permitir troca de informações e integração, um exemplo disso </w:t>
      </w:r>
      <w:r w:rsidR="00C134CC">
        <w:t xml:space="preserve">é a </w:t>
      </w:r>
      <w:proofErr w:type="gramStart"/>
      <w:r w:rsidR="00C134CC">
        <w:t>plataforma .</w:t>
      </w:r>
      <w:proofErr w:type="gramEnd"/>
      <w:r w:rsidR="00C134CC">
        <w:t>NET</w:t>
      </w:r>
      <w:r w:rsidR="00E91D00">
        <w:t>.</w:t>
      </w:r>
    </w:p>
    <w:p w:rsidR="00346FE6" w:rsidRDefault="00346FE6" w:rsidP="0023314E">
      <w:pPr>
        <w:pStyle w:val="1CorpodeTexto"/>
      </w:pPr>
      <w:r>
        <w:t>A linguagem XML possui uma excelente documentação n</w:t>
      </w:r>
      <w:r w:rsidR="006418B2">
        <w:t>o site da W3Schools que inclui</w:t>
      </w:r>
      <w:r>
        <w:t xml:space="preserve"> diversos exemplos. Lá é possível encontrar não só a documentação da linguagem XML, mas de várias outras tecnologias relacionadas, como por exemplo, o XML </w:t>
      </w:r>
      <w:r w:rsidRPr="00633737">
        <w:rPr>
          <w:lang w:val="en-US"/>
        </w:rPr>
        <w:t>Schema</w:t>
      </w:r>
      <w:r>
        <w:t>.</w:t>
      </w:r>
    </w:p>
    <w:p w:rsidR="00AB663F" w:rsidRDefault="00AB663F" w:rsidP="00AB663F">
      <w:pPr>
        <w:pStyle w:val="3TtulodeSubseo1"/>
        <w:numPr>
          <w:ilvl w:val="2"/>
          <w:numId w:val="5"/>
        </w:numPr>
        <w:tabs>
          <w:tab w:val="left" w:pos="720"/>
        </w:tabs>
        <w:ind w:left="720"/>
      </w:pPr>
      <w:bookmarkStart w:id="77" w:name="_Toc312072373"/>
      <w:r>
        <w:t>Sockets</w:t>
      </w:r>
      <w:bookmarkEnd w:id="77"/>
    </w:p>
    <w:p w:rsidR="00F535B7" w:rsidRDefault="00F535B7" w:rsidP="00156C57">
      <w:pPr>
        <w:pStyle w:val="1CorpodeTexto"/>
      </w:pPr>
      <w:r>
        <w:t xml:space="preserve">Sockets consistem em um conjunto de interfaces que permitem a comunicação entre aplicativos e/ou dispositivos em uma rede através do protocolo TCP. </w:t>
      </w:r>
      <w:r w:rsidRPr="002D65FE">
        <w:t xml:space="preserve">Segundo </w:t>
      </w:r>
      <w:proofErr w:type="gramStart"/>
      <w:r w:rsidRPr="002D65FE">
        <w:t>Santos Junior (2007, p. 80)</w:t>
      </w:r>
      <w:proofErr w:type="gramEnd"/>
      <w:r>
        <w:t>, com sockets uma aplicação pode conversar com aplicações em outras linguagens como C++, Delphi, etc.</w:t>
      </w:r>
    </w:p>
    <w:p w:rsidR="00AB663F" w:rsidRDefault="005C14FD" w:rsidP="00156C57">
      <w:pPr>
        <w:pStyle w:val="1CorpodeTexto"/>
      </w:pPr>
      <w:r>
        <w:t>As interfaces padronizadas dos sockets trabalham com d</w:t>
      </w:r>
      <w:r w:rsidR="002D2B98">
        <w:t xml:space="preserve">ados em baixo nível, </w:t>
      </w:r>
      <w:r w:rsidR="008635DF">
        <w:t>os</w:t>
      </w:r>
      <w:r w:rsidR="002D2B98">
        <w:t xml:space="preserve"> bytes</w:t>
      </w:r>
      <w:r>
        <w:t xml:space="preserve">. Desta forma, </w:t>
      </w:r>
      <w:r w:rsidR="002D2B98">
        <w:t xml:space="preserve">é necessário estabelecer um formato de dados para a comunicação entre as aplicações. Em </w:t>
      </w:r>
      <w:r w:rsidR="002D2B98">
        <w:lastRenderedPageBreak/>
        <w:t>outras palavras, uma aplicação deve “saber ler” o que a “outra escreve” através dos sockets.</w:t>
      </w:r>
      <w:r w:rsidR="00332DEF">
        <w:t xml:space="preserve"> Este baixo nível de abstração faz com que a comunicação entre as aplicações, embora possível, seja difícil.</w:t>
      </w:r>
    </w:p>
    <w:p w:rsidR="008D4FD5" w:rsidRDefault="00702CBF" w:rsidP="00156C57">
      <w:pPr>
        <w:pStyle w:val="1CorpodeTexto"/>
      </w:pPr>
      <w:r>
        <w:t>Os sockets geralmente são implementados e disponibilizados pelo sistema operacional, desta forma</w:t>
      </w:r>
      <w:r w:rsidR="00603C31">
        <w:t>,</w:t>
      </w:r>
      <w:r>
        <w:t xml:space="preserve"> não possuem </w:t>
      </w:r>
      <w:r w:rsidR="00603C31">
        <w:t xml:space="preserve">licença nem </w:t>
      </w:r>
      <w:r>
        <w:t>restrição de uso</w:t>
      </w:r>
      <w:r w:rsidR="00B560EA">
        <w:t xml:space="preserve"> e funcionam em qualquer sistema operacional</w:t>
      </w:r>
      <w:r w:rsidR="005679C2">
        <w:t xml:space="preserve"> que os </w:t>
      </w:r>
      <w:proofErr w:type="gramStart"/>
      <w:r w:rsidR="005679C2">
        <w:t>implementem</w:t>
      </w:r>
      <w:proofErr w:type="gramEnd"/>
      <w:r>
        <w:t>.</w:t>
      </w:r>
      <w:r w:rsidR="00187DDF">
        <w:t xml:space="preserve"> Na Internet é possível encontrar boa documentação com exemplos.</w:t>
      </w:r>
    </w:p>
    <w:p w:rsidR="0074419B" w:rsidRDefault="0074419B" w:rsidP="0074419B">
      <w:pPr>
        <w:pStyle w:val="3TtulodeSubseo1"/>
        <w:numPr>
          <w:ilvl w:val="2"/>
          <w:numId w:val="5"/>
        </w:numPr>
        <w:tabs>
          <w:tab w:val="left" w:pos="720"/>
        </w:tabs>
        <w:ind w:left="720"/>
      </w:pPr>
      <w:bookmarkStart w:id="78" w:name="_Toc312072374"/>
      <w:r>
        <w:t>RPC</w:t>
      </w:r>
      <w:bookmarkEnd w:id="78"/>
    </w:p>
    <w:p w:rsidR="00130BFD" w:rsidRDefault="00735498" w:rsidP="0074419B">
      <w:pPr>
        <w:pStyle w:val="1CorpodeTexto"/>
      </w:pPr>
      <w:r>
        <w:t xml:space="preserve">RPC </w:t>
      </w:r>
      <w:r w:rsidR="00EB5322">
        <w:t>(</w:t>
      </w:r>
      <w:r w:rsidR="00EB5322" w:rsidRPr="00C04713">
        <w:rPr>
          <w:lang w:val="en-US"/>
        </w:rPr>
        <w:t>Remote Procedure Call</w:t>
      </w:r>
      <w:r w:rsidR="00EB5322">
        <w:t xml:space="preserve">) </w:t>
      </w:r>
      <w:r>
        <w:t xml:space="preserve">é um protocolo de comunicação entre processos que permite que um procedimento de </w:t>
      </w:r>
      <w:r w:rsidR="00740813">
        <w:t xml:space="preserve">determinado </w:t>
      </w:r>
      <w:r>
        <w:t>processo seja chamado por outro</w:t>
      </w:r>
      <w:r w:rsidR="00740813">
        <w:t xml:space="preserve"> processo</w:t>
      </w:r>
      <w:r>
        <w:t xml:space="preserve"> </w:t>
      </w:r>
      <w:r w:rsidR="00740813">
        <w:t xml:space="preserve">em um espaço de memória diferente. Diversas das tecnologias de integração existentes utilizam o protocolo RPC para </w:t>
      </w:r>
      <w:proofErr w:type="gramStart"/>
      <w:r w:rsidR="00740813">
        <w:t>implementar</w:t>
      </w:r>
      <w:proofErr w:type="gramEnd"/>
      <w:r w:rsidR="00740813">
        <w:t xml:space="preserve"> suas funcionalidades.</w:t>
      </w:r>
    </w:p>
    <w:p w:rsidR="00D371D6" w:rsidRDefault="00D371D6" w:rsidP="0074419B">
      <w:pPr>
        <w:pStyle w:val="1CorpodeTexto"/>
      </w:pPr>
      <w:r>
        <w:t xml:space="preserve">O RPC é mais robusto do que </w:t>
      </w:r>
      <w:r w:rsidR="00562189">
        <w:t>uma comunicação via</w:t>
      </w:r>
      <w:r>
        <w:t xml:space="preserve"> sockets porque, ao contrário destes, a comunicação ocorre de forma </w:t>
      </w:r>
      <w:r w:rsidR="00562189">
        <w:t xml:space="preserve">mais </w:t>
      </w:r>
      <w:r>
        <w:t>transparente</w:t>
      </w:r>
      <w:r w:rsidR="00562189">
        <w:t>. A</w:t>
      </w:r>
      <w:r>
        <w:t xml:space="preserve"> aplicação que chama o procedimento </w:t>
      </w:r>
      <w:r w:rsidR="00562189">
        <w:t xml:space="preserve">remoto geralmente </w:t>
      </w:r>
      <w:r>
        <w:t>não sabe que ele está sendo executando remotamente</w:t>
      </w:r>
      <w:r w:rsidR="00562189">
        <w:t>.</w:t>
      </w:r>
    </w:p>
    <w:p w:rsidR="000F2421" w:rsidRDefault="001F02EA" w:rsidP="0074419B">
      <w:pPr>
        <w:pStyle w:val="1CorpodeTexto"/>
      </w:pPr>
      <w:r w:rsidRPr="00151F5A">
        <w:t xml:space="preserve">No entanto, </w:t>
      </w:r>
      <w:r w:rsidR="00C415AA" w:rsidRPr="00151F5A">
        <w:t xml:space="preserve">segundo </w:t>
      </w:r>
      <w:r w:rsidR="005966F4" w:rsidRPr="00151F5A">
        <w:t>Togni (2005)</w:t>
      </w:r>
      <w:r w:rsidR="005966F4">
        <w:t xml:space="preserve">, </w:t>
      </w:r>
      <w:r w:rsidR="00411965">
        <w:t>“</w:t>
      </w:r>
      <w:r w:rsidR="0074419B" w:rsidRPr="00C53796">
        <w:t>RPC é baseado no modelo est</w:t>
      </w:r>
      <w:r w:rsidR="0074419B">
        <w:t>ruturado, portanto, um servidor</w:t>
      </w:r>
      <w:r w:rsidR="0074419B" w:rsidRPr="00C53796">
        <w:t xml:space="preserve"> pode ter apenas uma instância de uma dada função, e os parâmetros que podem ser passados são tipos s</w:t>
      </w:r>
      <w:r w:rsidR="00411965">
        <w:t>im</w:t>
      </w:r>
      <w:r w:rsidR="0074419B" w:rsidRPr="00C53796">
        <w:t>ples como números e sequências de caracteres</w:t>
      </w:r>
      <w:r w:rsidR="00411965">
        <w:t>”</w:t>
      </w:r>
      <w:r w:rsidR="0074419B">
        <w:t>.</w:t>
      </w:r>
    </w:p>
    <w:p w:rsidR="007A02F6" w:rsidRDefault="007A02F6" w:rsidP="007A02F6">
      <w:pPr>
        <w:pStyle w:val="3TtulodeSubseo1"/>
        <w:numPr>
          <w:ilvl w:val="2"/>
          <w:numId w:val="5"/>
        </w:numPr>
        <w:tabs>
          <w:tab w:val="left" w:pos="720"/>
        </w:tabs>
        <w:ind w:left="720"/>
      </w:pPr>
      <w:bookmarkStart w:id="79" w:name="_Toc312072375"/>
      <w:r>
        <w:t>JNI</w:t>
      </w:r>
      <w:bookmarkEnd w:id="79"/>
    </w:p>
    <w:p w:rsidR="007A02F6" w:rsidRDefault="007A02F6" w:rsidP="007A02F6">
      <w:pPr>
        <w:pStyle w:val="1CorpodeTexto"/>
      </w:pPr>
      <w:r>
        <w:t>A JNI</w:t>
      </w:r>
      <w:r w:rsidR="00CF1D02">
        <w:t xml:space="preserve"> (</w:t>
      </w:r>
      <w:r w:rsidR="00CF1D02" w:rsidRPr="00B06CEC">
        <w:rPr>
          <w:lang w:val="en-US"/>
        </w:rPr>
        <w:t>Java Native Interface</w:t>
      </w:r>
      <w:r w:rsidR="00CF1D02">
        <w:t>)</w:t>
      </w:r>
      <w:r>
        <w:t xml:space="preserve"> é uma API (</w:t>
      </w:r>
      <w:r w:rsidRPr="00B06CEC">
        <w:rPr>
          <w:lang w:val="en-US"/>
        </w:rPr>
        <w:t>Application Programming Interface</w:t>
      </w:r>
      <w:r>
        <w:t xml:space="preserve">) da plataforma Java que permite a uma aplicação Java chamar ou ser chamado por rotinas </w:t>
      </w:r>
      <w:proofErr w:type="gramStart"/>
      <w:r>
        <w:t>implementadas</w:t>
      </w:r>
      <w:proofErr w:type="gramEnd"/>
      <w:r>
        <w:t xml:space="preserve"> em outras linguagens de programação (geralmente em C e C++).</w:t>
      </w:r>
      <w:r w:rsidR="00C05745">
        <w:t xml:space="preserve"> Por se tratar de uma extensão do Java, esta </w:t>
      </w:r>
      <w:r w:rsidR="00D9613B">
        <w:t>tecnologia possui licença livre.</w:t>
      </w:r>
    </w:p>
    <w:p w:rsidR="0012718C" w:rsidRDefault="007A02F6" w:rsidP="00156C57">
      <w:pPr>
        <w:pStyle w:val="1CorpodeTexto"/>
      </w:pPr>
      <w:r>
        <w:t xml:space="preserve">A JNI surgiu como uma solução para as aplicações que não podem ser desenvolvidas totalmente em Java. A JNI é utilizada pela própria plataforma Java para disponibilizar </w:t>
      </w:r>
      <w:r w:rsidR="00A400D0">
        <w:t xml:space="preserve">recursos de </w:t>
      </w:r>
      <w:r>
        <w:t xml:space="preserve">baixo nível </w:t>
      </w:r>
      <w:r w:rsidR="00A400D0">
        <w:t>d</w:t>
      </w:r>
      <w:r>
        <w:t>o sistema operacional</w:t>
      </w:r>
      <w:r w:rsidR="00A400D0">
        <w:t xml:space="preserve"> como leitura e escrita de arquivos.</w:t>
      </w:r>
    </w:p>
    <w:p w:rsidR="005D1571" w:rsidRDefault="0012718C" w:rsidP="00156C57">
      <w:pPr>
        <w:pStyle w:val="1CorpodeTexto"/>
      </w:pPr>
      <w:r w:rsidRPr="000F32DC">
        <w:t xml:space="preserve"> </w:t>
      </w:r>
      <w:r w:rsidR="001B6197" w:rsidRPr="000F32DC">
        <w:t>Bishop (2003)</w:t>
      </w:r>
      <w:r w:rsidR="001B6197">
        <w:t xml:space="preserve"> apresenta um exemplo de integração entre Java e C#</w:t>
      </w:r>
      <w:r w:rsidR="00756B3E">
        <w:t xml:space="preserve"> utilizando JNI. Para realizar a integração foi necessário criar uma ponte entre as duas linguagens utilizando C++. Bishop afirma que</w:t>
      </w:r>
      <w:r w:rsidR="001B6197">
        <w:t xml:space="preserve">, embora </w:t>
      </w:r>
      <w:r w:rsidR="00756B3E">
        <w:t xml:space="preserve">tenha sido </w:t>
      </w:r>
      <w:r w:rsidR="001B6197">
        <w:t>possível</w:t>
      </w:r>
      <w:r w:rsidR="00756B3E">
        <w:t xml:space="preserve"> </w:t>
      </w:r>
      <w:r w:rsidR="00F6285B">
        <w:t>realizar esta integração</w:t>
      </w:r>
      <w:r w:rsidR="001B6197">
        <w:t>,</w:t>
      </w:r>
      <w:r w:rsidR="00756B3E">
        <w:t xml:space="preserve"> esta</w:t>
      </w:r>
      <w:r w:rsidR="001B6197">
        <w:t xml:space="preserve"> não é uma tarefa fácil.</w:t>
      </w:r>
      <w:r>
        <w:t xml:space="preserve"> </w:t>
      </w:r>
      <w:proofErr w:type="gramStart"/>
      <w:r w:rsidRPr="000F32DC">
        <w:t>Santos</w:t>
      </w:r>
      <w:r w:rsidR="00416767" w:rsidRPr="000F32DC">
        <w:t xml:space="preserve"> </w:t>
      </w:r>
      <w:r w:rsidRPr="000F32DC">
        <w:lastRenderedPageBreak/>
        <w:t>Junior (2007, p. 38)</w:t>
      </w:r>
      <w:proofErr w:type="gramEnd"/>
      <w:r>
        <w:t>, no entanto, aponta a reutilização e a performance como os principais motivos para utilizar esta solução.</w:t>
      </w:r>
    </w:p>
    <w:p w:rsidR="00111B88" w:rsidRDefault="00111B88" w:rsidP="00111B88">
      <w:pPr>
        <w:pStyle w:val="1CorpodeTexto"/>
      </w:pPr>
      <w:r>
        <w:t xml:space="preserve">A API JNI conta com uma ampla documentação. No próprio site da Oracle é possível encontrar vários exemplos e tutorias de utilização. Além disso, ela conta com o </w:t>
      </w:r>
      <w:r w:rsidRPr="00623ABD">
        <w:rPr>
          <w:lang w:val="en-US"/>
        </w:rPr>
        <w:t>Javadoc</w:t>
      </w:r>
      <w:r>
        <w:t>, um formato de documentação próprio da plataforma Java que oferece informações detalhadas das classes da API e que se integra automaticamente aos ambientes de desenvolvimento (</w:t>
      </w:r>
      <w:proofErr w:type="gramStart"/>
      <w:r w:rsidRPr="00623ABD">
        <w:rPr>
          <w:lang w:val="en-US"/>
        </w:rPr>
        <w:t>IDEs</w:t>
      </w:r>
      <w:proofErr w:type="gramEnd"/>
      <w:r>
        <w:t>).</w:t>
      </w:r>
    </w:p>
    <w:p w:rsidR="0040652E" w:rsidRDefault="0040652E" w:rsidP="00B62CE1">
      <w:pPr>
        <w:pStyle w:val="3TtulodeSubseo1"/>
        <w:numPr>
          <w:ilvl w:val="2"/>
          <w:numId w:val="5"/>
        </w:numPr>
        <w:tabs>
          <w:tab w:val="left" w:pos="720"/>
        </w:tabs>
        <w:ind w:left="720"/>
      </w:pPr>
      <w:bookmarkStart w:id="80" w:name="_Toc312072376"/>
      <w:r>
        <w:t>Java RMI</w:t>
      </w:r>
      <w:bookmarkEnd w:id="80"/>
    </w:p>
    <w:p w:rsidR="00E4155D" w:rsidRDefault="00E4155D" w:rsidP="00721B18">
      <w:pPr>
        <w:pStyle w:val="1CorpodeTexto"/>
      </w:pPr>
      <w:r w:rsidRPr="00E4155D">
        <w:t>Java RMI</w:t>
      </w:r>
      <w:r w:rsidR="001E20ED">
        <w:t xml:space="preserve"> (</w:t>
      </w:r>
      <w:r w:rsidR="001E20ED" w:rsidRPr="00623ABD">
        <w:rPr>
          <w:lang w:val="en-US"/>
        </w:rPr>
        <w:t>Remote Method Invocation</w:t>
      </w:r>
      <w:r w:rsidR="001E20ED">
        <w:t>)</w:t>
      </w:r>
      <w:r w:rsidRPr="00E4155D">
        <w:t xml:space="preserve"> é uma d</w:t>
      </w:r>
      <w:r>
        <w:t>as abordagens da tecnologia Jav</w:t>
      </w:r>
      <w:r w:rsidRPr="00E4155D">
        <w:t>a para prover as funcionalidades de uma plataform</w:t>
      </w:r>
      <w:r>
        <w:t>a</w:t>
      </w:r>
      <w:r w:rsidRPr="00E4155D">
        <w:t xml:space="preserve"> de objetos distribuídos</w:t>
      </w:r>
      <w:r>
        <w:t xml:space="preserve">. </w:t>
      </w:r>
      <w:r w:rsidRPr="00C136E1">
        <w:t xml:space="preserve">Segundo </w:t>
      </w:r>
      <w:r w:rsidRPr="005E0385">
        <w:t>Ricarte (2002</w:t>
      </w:r>
      <w:r w:rsidR="006E1F49">
        <w:t xml:space="preserve"> apud BORSOI, 2004, p. 4</w:t>
      </w:r>
      <w:r w:rsidRPr="005E0385">
        <w:t>)</w:t>
      </w:r>
      <w:r w:rsidRPr="00C136E1">
        <w:t xml:space="preserve">, </w:t>
      </w:r>
      <w:r>
        <w:t>“</w:t>
      </w:r>
      <w:r w:rsidRPr="00C136E1">
        <w:t>através da utilização da arquitetura RMI, é possível que um objeto ativo em uma máquina virtual Java possa interagir com objetos de outras máquinas virtuais Java, independentemente da localização dessas máquinas virtuais</w:t>
      </w:r>
      <w:r>
        <w:t>”.</w:t>
      </w:r>
      <w:r w:rsidR="00417FD4">
        <w:t xml:space="preserve"> Assim como o JNI, o Java RMI também é livre e possui ampla documentação.</w:t>
      </w:r>
    </w:p>
    <w:p w:rsidR="00C136E1" w:rsidRDefault="00CC39AB" w:rsidP="00A46E85">
      <w:pPr>
        <w:pStyle w:val="1CorpodeTexto"/>
      </w:pPr>
      <w:r>
        <w:t xml:space="preserve">O Java RMI oferece um excelente suporte a sistemas de objetos distribuídos em Java, </w:t>
      </w:r>
      <w:r w:rsidR="003D2839">
        <w:t xml:space="preserve">porém, </w:t>
      </w:r>
      <w:r w:rsidR="00D37E5E">
        <w:t xml:space="preserve">por se tratar de uma </w:t>
      </w:r>
      <w:r w:rsidR="00D37E5E" w:rsidRPr="00D37E5E">
        <w:t>extensão da linguagem</w:t>
      </w:r>
      <w:r w:rsidR="00D37E5E">
        <w:t xml:space="preserve">, </w:t>
      </w:r>
      <w:r>
        <w:t xml:space="preserve">não permite </w:t>
      </w:r>
      <w:r w:rsidR="003D2839">
        <w:t xml:space="preserve">a </w:t>
      </w:r>
      <w:r>
        <w:t xml:space="preserve">integração com outras linguagens </w:t>
      </w:r>
      <w:r w:rsidR="00D37E5E">
        <w:t xml:space="preserve">de </w:t>
      </w:r>
      <w:r>
        <w:t>programação</w:t>
      </w:r>
      <w:r w:rsidR="00D37E5E">
        <w:t>.</w:t>
      </w:r>
      <w:r w:rsidR="00B30F0A">
        <w:t xml:space="preserve"> Assim </w:t>
      </w:r>
      <w:r w:rsidR="007D4B16">
        <w:t>como as demais tecnologias Java,</w:t>
      </w:r>
      <w:r w:rsidR="00B30F0A">
        <w:t xml:space="preserve"> o Java RMI possui uma documentação rica</w:t>
      </w:r>
      <w:r w:rsidR="007D4B16">
        <w:t xml:space="preserve"> disponível no site da Oracle</w:t>
      </w:r>
      <w:r w:rsidR="00B30F0A">
        <w:t>.</w:t>
      </w:r>
    </w:p>
    <w:p w:rsidR="005C512D" w:rsidRDefault="005C512D" w:rsidP="00403D64">
      <w:pPr>
        <w:pStyle w:val="3TtulodeSubseo1"/>
        <w:numPr>
          <w:ilvl w:val="2"/>
          <w:numId w:val="5"/>
        </w:numPr>
        <w:tabs>
          <w:tab w:val="left" w:pos="720"/>
        </w:tabs>
        <w:ind w:left="720"/>
      </w:pPr>
      <w:bookmarkStart w:id="81" w:name="_Toc312072377"/>
      <w:r>
        <w:t>COM/DCOM</w:t>
      </w:r>
      <w:r w:rsidR="00AA2943">
        <w:t>/.NET</w:t>
      </w:r>
      <w:bookmarkEnd w:id="81"/>
    </w:p>
    <w:p w:rsidR="00A462D4" w:rsidRDefault="004F1FF5" w:rsidP="00A462D4">
      <w:pPr>
        <w:pStyle w:val="1CorpodeTexto"/>
      </w:pPr>
      <w:r>
        <w:t xml:space="preserve">O </w:t>
      </w:r>
      <w:r w:rsidR="00933FBF">
        <w:t xml:space="preserve">COM </w:t>
      </w:r>
      <w:r w:rsidR="00933FBF" w:rsidRPr="003E52DE">
        <w:t>(</w:t>
      </w:r>
      <w:r w:rsidRPr="00B70BDE">
        <w:rPr>
          <w:lang w:val="en-US"/>
        </w:rPr>
        <w:t>Component Object Model</w:t>
      </w:r>
      <w:r w:rsidR="00933FBF" w:rsidRPr="003E52DE">
        <w:t>)</w:t>
      </w:r>
      <w:r>
        <w:t xml:space="preserve"> é um framework da Microsoft para permitir a comunicação entre processos.</w:t>
      </w:r>
      <w:r w:rsidR="00170C99">
        <w:t xml:space="preserve"> A arquitetura COM permite que objeto</w:t>
      </w:r>
      <w:r w:rsidR="001437D2">
        <w:t>s</w:t>
      </w:r>
      <w:r w:rsidR="00170C99">
        <w:t xml:space="preserve"> sejam escritos de forma independente de linguagem de programação</w:t>
      </w:r>
      <w:r w:rsidR="007A034C">
        <w:t>, pois</w:t>
      </w:r>
      <w:r w:rsidR="00170C99">
        <w:t xml:space="preserve"> obriga </w:t>
      </w:r>
      <w:r w:rsidR="00F63622">
        <w:t xml:space="preserve">que estes objetos definam </w:t>
      </w:r>
      <w:r w:rsidR="00170C99">
        <w:t>in</w:t>
      </w:r>
      <w:r w:rsidR="00F63622">
        <w:t>terfaces para a comunicação</w:t>
      </w:r>
      <w:r w:rsidR="00170C99">
        <w:t>.</w:t>
      </w:r>
    </w:p>
    <w:p w:rsidR="00A758E6" w:rsidRDefault="001F725B" w:rsidP="00981787">
      <w:pPr>
        <w:pStyle w:val="1CorpodeTexto"/>
      </w:pPr>
      <w:r>
        <w:t>A partir do COM surgiram outras tecnologias como o DCOM (</w:t>
      </w:r>
      <w:r w:rsidRPr="00B70BDE">
        <w:rPr>
          <w:lang w:val="en-US"/>
        </w:rPr>
        <w:t>Distributed Component Object Model</w:t>
      </w:r>
      <w:r>
        <w:t xml:space="preserve">), que </w:t>
      </w:r>
      <w:r w:rsidR="00BF7222">
        <w:t>permite a implementação de objetos COM de forma distribuída</w:t>
      </w:r>
      <w:r w:rsidR="00DA0B27">
        <w:t xml:space="preserve"> e </w:t>
      </w:r>
      <w:proofErr w:type="gramStart"/>
      <w:r w:rsidR="00DA0B27">
        <w:t xml:space="preserve">o </w:t>
      </w:r>
      <w:r w:rsidR="00197F00">
        <w:t>.</w:t>
      </w:r>
      <w:proofErr w:type="gramEnd"/>
      <w:r w:rsidR="00197F00">
        <w:t>NET framework que é baseado em DCOM</w:t>
      </w:r>
      <w:r w:rsidR="00DA0B27">
        <w:t xml:space="preserve"> e segue princípios parecidos</w:t>
      </w:r>
      <w:r w:rsidR="00BF7222">
        <w:t>.</w:t>
      </w:r>
    </w:p>
    <w:p w:rsidR="007A034C" w:rsidRDefault="00A758E6" w:rsidP="00981787">
      <w:pPr>
        <w:pStyle w:val="1CorpodeTexto"/>
      </w:pPr>
      <w:r>
        <w:t>A</w:t>
      </w:r>
      <w:r w:rsidR="0035789E">
        <w:t xml:space="preserve"> principal barreira d</w:t>
      </w:r>
      <w:r>
        <w:t xml:space="preserve">estas tecnologias é que, por serem proprietárias da Microsoft, possuem certa dependência dos recursos e serviços </w:t>
      </w:r>
      <w:r w:rsidR="0035789E">
        <w:t>d</w:t>
      </w:r>
      <w:r>
        <w:t>o Windows,</w:t>
      </w:r>
      <w:r w:rsidR="0035789E">
        <w:t xml:space="preserve"> </w:t>
      </w:r>
      <w:r w:rsidR="00502547">
        <w:t xml:space="preserve">limitando </w:t>
      </w:r>
      <w:r>
        <w:t xml:space="preserve">assim, </w:t>
      </w:r>
      <w:r w:rsidR="00502547">
        <w:t>seu uso em outras plataformas</w:t>
      </w:r>
      <w:r w:rsidR="0035789E">
        <w:t>. S</w:t>
      </w:r>
      <w:r w:rsidR="00981787">
        <w:t xml:space="preserve">egundo </w:t>
      </w:r>
      <w:r w:rsidR="00981787" w:rsidRPr="005E0385">
        <w:t>Siqueira (2005, p. 33)</w:t>
      </w:r>
      <w:r w:rsidR="00981787">
        <w:t>, “</w:t>
      </w:r>
      <w:r w:rsidR="0035789E">
        <w:t xml:space="preserve">a </w:t>
      </w:r>
      <w:r w:rsidR="00981787">
        <w:t xml:space="preserve">Microsoft tem procurado argumentar que esta </w:t>
      </w:r>
      <w:r w:rsidR="00981787">
        <w:lastRenderedPageBreak/>
        <w:t xml:space="preserve">plataforma é independente de qualquer sistema operacional, contudo, </w:t>
      </w:r>
      <w:proofErr w:type="gramStart"/>
      <w:r w:rsidR="00981787">
        <w:t>implementações</w:t>
      </w:r>
      <w:proofErr w:type="gramEnd"/>
      <w:r w:rsidR="00981787">
        <w:t xml:space="preserve"> robustas de DCOM existem somente para Windows</w:t>
      </w:r>
      <w:r w:rsidR="0035789E">
        <w:t>”.</w:t>
      </w:r>
    </w:p>
    <w:p w:rsidR="00AA2943" w:rsidRPr="00A462D4" w:rsidRDefault="00AA2943" w:rsidP="00981787">
      <w:pPr>
        <w:pStyle w:val="1CorpodeTexto"/>
      </w:pPr>
      <w:r>
        <w:t>As tecnologias COM</w:t>
      </w:r>
      <w:r w:rsidR="00AA2FFB">
        <w:t>,</w:t>
      </w:r>
      <w:r>
        <w:t xml:space="preserve"> </w:t>
      </w:r>
      <w:r w:rsidR="004D53B5">
        <w:t xml:space="preserve">DCOM </w:t>
      </w:r>
      <w:proofErr w:type="gramStart"/>
      <w:r w:rsidR="004D53B5">
        <w:t xml:space="preserve">e </w:t>
      </w:r>
      <w:r>
        <w:t>.</w:t>
      </w:r>
      <w:proofErr w:type="gramEnd"/>
      <w:r>
        <w:t xml:space="preserve">NET </w:t>
      </w:r>
      <w:r w:rsidR="00AA2FFB">
        <w:t>possuem ampla documentação na página de desenvolvimento oficial da Microsoft a MSDN (</w:t>
      </w:r>
      <w:r w:rsidR="00AA2FFB" w:rsidRPr="00B70BDE">
        <w:rPr>
          <w:lang w:val="en-US"/>
        </w:rPr>
        <w:t>Microsoft Developer Network</w:t>
      </w:r>
      <w:r w:rsidR="00AA2FFB">
        <w:t>).</w:t>
      </w:r>
      <w:r w:rsidR="00CE4C05">
        <w:t xml:space="preserve"> A MSDN oferece uma documentação completa organizada em tópicos e que permite realizar buscas.</w:t>
      </w:r>
    </w:p>
    <w:p w:rsidR="00C303D2" w:rsidRDefault="00C303D2" w:rsidP="00403D64">
      <w:pPr>
        <w:pStyle w:val="3TtulodeSubseo1"/>
        <w:numPr>
          <w:ilvl w:val="2"/>
          <w:numId w:val="5"/>
        </w:numPr>
        <w:tabs>
          <w:tab w:val="left" w:pos="720"/>
        </w:tabs>
        <w:ind w:left="720"/>
      </w:pPr>
      <w:bookmarkStart w:id="82" w:name="_Toc312072378"/>
      <w:r>
        <w:t>CORBA</w:t>
      </w:r>
      <w:bookmarkEnd w:id="82"/>
    </w:p>
    <w:p w:rsidR="00B92BD8" w:rsidRDefault="00504B6C" w:rsidP="00D04F07">
      <w:pPr>
        <w:pStyle w:val="1CorpodeTexto"/>
      </w:pPr>
      <w:r>
        <w:t>CORBA (</w:t>
      </w:r>
      <w:r w:rsidRPr="00B70BDE">
        <w:rPr>
          <w:lang w:val="en-US"/>
        </w:rPr>
        <w:t>Common Object Request Broker</w:t>
      </w:r>
      <w:r>
        <w:t>)</w:t>
      </w:r>
      <w:r w:rsidR="00FA04D4">
        <w:t xml:space="preserve"> é uma arquitetura para desenvolvimento de sistemas de objetos distribuídos</w:t>
      </w:r>
      <w:r w:rsidR="005328D0">
        <w:t xml:space="preserve"> criada em 1991 pela</w:t>
      </w:r>
      <w:r w:rsidR="006961F2">
        <w:t xml:space="preserve"> OMG (</w:t>
      </w:r>
      <w:r w:rsidR="006961F2" w:rsidRPr="00B70BDE">
        <w:rPr>
          <w:lang w:val="en-US"/>
        </w:rPr>
        <w:t>Object Management Group</w:t>
      </w:r>
      <w:r w:rsidR="006961F2">
        <w:t>)</w:t>
      </w:r>
      <w:r w:rsidR="005328D0">
        <w:t>,</w:t>
      </w:r>
      <w:r w:rsidR="00972370">
        <w:t xml:space="preserve"> </w:t>
      </w:r>
      <w:r w:rsidR="005328D0" w:rsidRPr="00D23A2B">
        <w:t xml:space="preserve">uma organização internacional que reúne </w:t>
      </w:r>
      <w:r w:rsidR="005328D0">
        <w:t xml:space="preserve">diversas </w:t>
      </w:r>
      <w:r w:rsidR="005328D0" w:rsidRPr="00D23A2B">
        <w:t>empresas</w:t>
      </w:r>
      <w:r w:rsidR="005328D0">
        <w:t>.</w:t>
      </w:r>
    </w:p>
    <w:p w:rsidR="00754349" w:rsidRDefault="008F6E21" w:rsidP="00D04F07">
      <w:pPr>
        <w:pStyle w:val="1CorpodeTexto"/>
      </w:pPr>
      <w:r>
        <w:t xml:space="preserve">A arquitetura CORBA permite a comunicação entre objetos </w:t>
      </w:r>
      <w:r w:rsidR="00451385">
        <w:t>em linguagens de programação</w:t>
      </w:r>
      <w:r>
        <w:t xml:space="preserve"> </w:t>
      </w:r>
      <w:r w:rsidR="00451385">
        <w:t xml:space="preserve">diferentes </w:t>
      </w:r>
      <w:r>
        <w:t>de forma transparente</w:t>
      </w:r>
      <w:r w:rsidR="001D407A">
        <w:t>.</w:t>
      </w:r>
      <w:r w:rsidR="007A6CCD">
        <w:t xml:space="preserve"> </w:t>
      </w:r>
      <w:r w:rsidR="00754349">
        <w:t xml:space="preserve">Para permitir </w:t>
      </w:r>
      <w:r w:rsidR="00BC3532">
        <w:t xml:space="preserve">esta </w:t>
      </w:r>
      <w:r w:rsidR="00604127">
        <w:t xml:space="preserve">comunicação, </w:t>
      </w:r>
      <w:r w:rsidR="00754349">
        <w:t>CORBA utiliza uma linguagem chamada IDL (</w:t>
      </w:r>
      <w:r w:rsidR="00604127" w:rsidRPr="00B70BDE">
        <w:rPr>
          <w:lang w:val="en-US"/>
        </w:rPr>
        <w:t>Interface Definition Language</w:t>
      </w:r>
      <w:r w:rsidR="00604127">
        <w:t xml:space="preserve">) </w:t>
      </w:r>
      <w:r w:rsidR="00DC6FDE">
        <w:t>que define</w:t>
      </w:r>
      <w:r w:rsidR="00604127">
        <w:t xml:space="preserve"> as interfaces dos objetos</w:t>
      </w:r>
      <w:r w:rsidR="00DC6FDE">
        <w:t xml:space="preserve"> distribuídos</w:t>
      </w:r>
      <w:r w:rsidR="00604127">
        <w:t>.</w:t>
      </w:r>
    </w:p>
    <w:p w:rsidR="0057019A" w:rsidRDefault="0018363F" w:rsidP="00D04F07">
      <w:pPr>
        <w:pStyle w:val="1CorpodeTexto"/>
      </w:pPr>
      <w:r>
        <w:t xml:space="preserve">Para trabalhar com CORBA é necessário </w:t>
      </w:r>
      <w:r w:rsidR="00837C38">
        <w:t xml:space="preserve">obter uma </w:t>
      </w:r>
      <w:proofErr w:type="gramStart"/>
      <w:r w:rsidR="00837C38">
        <w:t>implementação</w:t>
      </w:r>
      <w:proofErr w:type="gramEnd"/>
      <w:r w:rsidR="00837C38">
        <w:t xml:space="preserve"> </w:t>
      </w:r>
      <w:r>
        <w:t xml:space="preserve">da arquitetura. Essas </w:t>
      </w:r>
      <w:proofErr w:type="gramStart"/>
      <w:r>
        <w:t>implementações</w:t>
      </w:r>
      <w:proofErr w:type="gramEnd"/>
      <w:r>
        <w:t xml:space="preserve"> são chamadas de </w:t>
      </w:r>
      <w:r w:rsidR="00837C38">
        <w:t>ORB (</w:t>
      </w:r>
      <w:r w:rsidR="00837C38" w:rsidRPr="00B70BDE">
        <w:rPr>
          <w:lang w:val="en-US"/>
        </w:rPr>
        <w:t>Object Request Brokers</w:t>
      </w:r>
      <w:r w:rsidR="00837C38">
        <w:t>)</w:t>
      </w:r>
      <w:r w:rsidR="00153B7E">
        <w:t xml:space="preserve"> e são elas, por exemplo, que permitem o mapeamento das interfaces em linguagem IDL para as linguagens de programação comuns.</w:t>
      </w:r>
      <w:r w:rsidR="008A3ADC">
        <w:t xml:space="preserve"> </w:t>
      </w:r>
    </w:p>
    <w:p w:rsidR="008A3ADC" w:rsidRDefault="008A3ADC" w:rsidP="00D04F07">
      <w:pPr>
        <w:pStyle w:val="1CorpodeTexto"/>
      </w:pPr>
      <w:r>
        <w:t xml:space="preserve">A arquitetura CORBA possui uma documentação completa da especificação no site da OMG. Além disso, cada </w:t>
      </w:r>
      <w:proofErr w:type="gramStart"/>
      <w:r>
        <w:t>implementação</w:t>
      </w:r>
      <w:proofErr w:type="gramEnd"/>
      <w:r>
        <w:t xml:space="preserve"> de CORBA tem sua própria licença e fornece sua própria documentação.</w:t>
      </w:r>
    </w:p>
    <w:p w:rsidR="00086FCA" w:rsidRDefault="00086FCA" w:rsidP="00086FCA">
      <w:pPr>
        <w:pStyle w:val="3TtulodeSubseo1"/>
        <w:numPr>
          <w:ilvl w:val="2"/>
          <w:numId w:val="5"/>
        </w:numPr>
        <w:tabs>
          <w:tab w:val="left" w:pos="720"/>
        </w:tabs>
        <w:ind w:left="720"/>
      </w:pPr>
      <w:bookmarkStart w:id="83" w:name="_Toc312072379"/>
      <w:proofErr w:type="gramStart"/>
      <w:r>
        <w:rPr>
          <w:lang w:val="pt-BR"/>
        </w:rPr>
        <w:t>WebServices</w:t>
      </w:r>
      <w:bookmarkEnd w:id="83"/>
      <w:proofErr w:type="gramEnd"/>
    </w:p>
    <w:p w:rsidR="00E0514D" w:rsidRDefault="00E0514D" w:rsidP="00D04F07">
      <w:pPr>
        <w:pStyle w:val="1CorpodeTexto"/>
      </w:pPr>
      <w:r>
        <w:t xml:space="preserve">O WebService é uma arquitetura que permite a uma aplicação expor </w:t>
      </w:r>
      <w:r w:rsidR="00C71649">
        <w:t>suas</w:t>
      </w:r>
      <w:r>
        <w:t xml:space="preserve"> </w:t>
      </w:r>
      <w:r w:rsidR="00C71649">
        <w:t>funcionalidades</w:t>
      </w:r>
      <w:r>
        <w:t xml:space="preserve"> na forma de interfaces de serviço acessíveis pela Internet através do protocolo HTTP</w:t>
      </w:r>
      <w:r w:rsidR="0016643B">
        <w:t xml:space="preserve"> (</w:t>
      </w:r>
      <w:r w:rsidR="0016643B" w:rsidRPr="0016643B">
        <w:rPr>
          <w:lang w:val="en-US"/>
        </w:rPr>
        <w:t>Hiper</w:t>
      </w:r>
      <w:r w:rsidR="00882D66">
        <w:rPr>
          <w:lang w:val="en-US"/>
        </w:rPr>
        <w:t>t</w:t>
      </w:r>
      <w:r w:rsidR="0016643B" w:rsidRPr="0016643B">
        <w:rPr>
          <w:lang w:val="en-US"/>
        </w:rPr>
        <w:t>ext Transfer Protocol</w:t>
      </w:r>
      <w:r w:rsidR="0016643B">
        <w:t>)</w:t>
      </w:r>
      <w:r>
        <w:t>. Da mesma forma que nas aplicações Web comuns, as operações de um WebService são acessadas através de uma URL (</w:t>
      </w:r>
      <w:r w:rsidRPr="00BD4AB8">
        <w:rPr>
          <w:lang w:val="en-US"/>
        </w:rPr>
        <w:t>Uniform Resource Locator</w:t>
      </w:r>
      <w:r>
        <w:t>).</w:t>
      </w:r>
    </w:p>
    <w:p w:rsidR="00A248A6" w:rsidRDefault="00D84355" w:rsidP="00A248A6">
      <w:pPr>
        <w:pStyle w:val="1CorpodeTexto"/>
      </w:pPr>
      <w:r>
        <w:t xml:space="preserve">Os </w:t>
      </w:r>
      <w:proofErr w:type="gramStart"/>
      <w:r w:rsidR="0017326B">
        <w:t>WebService</w:t>
      </w:r>
      <w:r>
        <w:t>s</w:t>
      </w:r>
      <w:proofErr w:type="gramEnd"/>
      <w:r w:rsidR="0017326B">
        <w:t xml:space="preserve"> s</w:t>
      </w:r>
      <w:r>
        <w:t>ão descrito</w:t>
      </w:r>
      <w:r w:rsidR="0017326B">
        <w:t>s em uma linguagem chamada WSDL (</w:t>
      </w:r>
      <w:r w:rsidR="0017326B" w:rsidRPr="00F47834">
        <w:rPr>
          <w:lang w:val="en-US"/>
        </w:rPr>
        <w:t>WebService Description La</w:t>
      </w:r>
      <w:r w:rsidR="0017326B">
        <w:rPr>
          <w:lang w:val="en-US"/>
        </w:rPr>
        <w:t>n</w:t>
      </w:r>
      <w:r w:rsidR="0017326B" w:rsidRPr="00F47834">
        <w:rPr>
          <w:lang w:val="en-US"/>
        </w:rPr>
        <w:t>guage</w:t>
      </w:r>
      <w:r w:rsidR="0017326B">
        <w:t>), na qual s</w:t>
      </w:r>
      <w:r>
        <w:t>ão definido</w:t>
      </w:r>
      <w:r w:rsidR="0017326B">
        <w:t>s</w:t>
      </w:r>
      <w:r w:rsidR="00A248A6">
        <w:t>, por exemplo,</w:t>
      </w:r>
      <w:r>
        <w:t xml:space="preserve"> </w:t>
      </w:r>
      <w:r w:rsidR="00C71649">
        <w:t>os</w:t>
      </w:r>
      <w:r w:rsidR="0017326B">
        <w:t xml:space="preserve"> métodos disponíveis no serviço e o protocolo utilizado para a troca de mensagens</w:t>
      </w:r>
      <w:r>
        <w:t>.</w:t>
      </w:r>
      <w:r w:rsidR="00A248A6">
        <w:t xml:space="preserve"> </w:t>
      </w:r>
      <w:r w:rsidR="00C71649">
        <w:t xml:space="preserve">Existem dois protocolos de troca de mensagens que </w:t>
      </w:r>
      <w:r w:rsidR="00C71649">
        <w:lastRenderedPageBreak/>
        <w:t xml:space="preserve">são comumente utilizados pelos </w:t>
      </w:r>
      <w:proofErr w:type="gramStart"/>
      <w:r w:rsidR="00C71649">
        <w:t>WebServices</w:t>
      </w:r>
      <w:proofErr w:type="gramEnd"/>
      <w:r w:rsidR="00C71649">
        <w:t>, o SOAP (</w:t>
      </w:r>
      <w:r w:rsidR="00C71649" w:rsidRPr="00C71649">
        <w:rPr>
          <w:lang w:val="en-US"/>
        </w:rPr>
        <w:t>Simple Object Access Protocol</w:t>
      </w:r>
      <w:r w:rsidR="00C71649">
        <w:t>) e o REST (</w:t>
      </w:r>
      <w:r w:rsidR="00882D66">
        <w:rPr>
          <w:lang w:val="en-US"/>
        </w:rPr>
        <w:t>Re</w:t>
      </w:r>
      <w:r w:rsidR="00024F5D" w:rsidRPr="00024F5D">
        <w:rPr>
          <w:lang w:val="en-US"/>
        </w:rPr>
        <w:t>presentational State Transfer</w:t>
      </w:r>
      <w:r w:rsidR="00C71649">
        <w:t>).</w:t>
      </w:r>
    </w:p>
    <w:p w:rsidR="00BB1062" w:rsidRDefault="009A0DEF" w:rsidP="00D04F07">
      <w:pPr>
        <w:pStyle w:val="1CorpodeTexto"/>
      </w:pPr>
      <w:r>
        <w:t xml:space="preserve">Tanto a descrição do WebService quanto os protocolos de troca de mensagens, </w:t>
      </w:r>
      <w:r w:rsidR="001D024D">
        <w:t xml:space="preserve">são baseados na </w:t>
      </w:r>
      <w:r>
        <w:t xml:space="preserve">linguagem XML. </w:t>
      </w:r>
      <w:r w:rsidR="008F78C8">
        <w:t xml:space="preserve">Segundo Santos Junior (2007, p. 90), “os </w:t>
      </w:r>
      <w:proofErr w:type="gramStart"/>
      <w:r w:rsidR="0092099B">
        <w:t>WebServ</w:t>
      </w:r>
      <w:r w:rsidR="008F78C8">
        <w:t>ices</w:t>
      </w:r>
      <w:proofErr w:type="gramEnd"/>
      <w:r w:rsidR="008F78C8">
        <w:t xml:space="preserve"> são componentes que permitem às aplicações enviar e receber dados em formato XML. Cada aplicação pode ter a sua própria linguagem, que é traduzida para uma linguagem universal, o formato XML”.</w:t>
      </w:r>
      <w:r w:rsidR="00435C2E">
        <w:t xml:space="preserve"> Desta forma, os </w:t>
      </w:r>
      <w:proofErr w:type="gramStart"/>
      <w:r w:rsidR="00435C2E">
        <w:t>WebServices</w:t>
      </w:r>
      <w:proofErr w:type="gramEnd"/>
      <w:r w:rsidR="00435C2E">
        <w:t xml:space="preserve"> permitem a integração de </w:t>
      </w:r>
      <w:r w:rsidR="00FE1930">
        <w:t xml:space="preserve">diferentes </w:t>
      </w:r>
      <w:r w:rsidR="00435C2E">
        <w:t>aplicações, independente da linguagem</w:t>
      </w:r>
      <w:r w:rsidR="00F47834">
        <w:t xml:space="preserve"> de programação</w:t>
      </w:r>
      <w:r w:rsidR="00435C2E">
        <w:t xml:space="preserve"> em que são escritas.</w:t>
      </w:r>
    </w:p>
    <w:p w:rsidR="00875278" w:rsidRDefault="0016643B" w:rsidP="00D04F07">
      <w:pPr>
        <w:pStyle w:val="1CorpodeTexto"/>
      </w:pPr>
      <w:r>
        <w:t xml:space="preserve">Várias linguagens de programação, como JAVA </w:t>
      </w:r>
      <w:proofErr w:type="gramStart"/>
      <w:r>
        <w:t>e .</w:t>
      </w:r>
      <w:proofErr w:type="gramEnd"/>
      <w:r>
        <w:t>NET, permitem transformar suas aplicações em WebServices</w:t>
      </w:r>
      <w:r w:rsidR="003F3822">
        <w:t xml:space="preserve"> com o mínimo de esforço e aproveitando as implementações existentes</w:t>
      </w:r>
      <w:r>
        <w:t xml:space="preserve">. </w:t>
      </w:r>
      <w:r w:rsidR="003F3822">
        <w:t xml:space="preserve">Desta forma, os </w:t>
      </w:r>
      <w:proofErr w:type="gramStart"/>
      <w:r w:rsidR="003F3822">
        <w:t>WebServices</w:t>
      </w:r>
      <w:proofErr w:type="gramEnd"/>
      <w:r w:rsidR="003F3822">
        <w:t xml:space="preserve"> configuram uma tecnologia de alta reusabilidade.</w:t>
      </w:r>
    </w:p>
    <w:p w:rsidR="00B100AD" w:rsidRDefault="003F3822" w:rsidP="00D04F07">
      <w:pPr>
        <w:pStyle w:val="1CorpodeTexto"/>
      </w:pPr>
      <w:r>
        <w:t xml:space="preserve">Uma boa documentação da arquitetura de </w:t>
      </w:r>
      <w:proofErr w:type="gramStart"/>
      <w:r>
        <w:t>WebServices</w:t>
      </w:r>
      <w:proofErr w:type="gramEnd"/>
      <w:r>
        <w:t>, bem como da linguagem WSDL e do protocolo SOAP pode ser encontrada no site da W3C (</w:t>
      </w:r>
      <w:r w:rsidRPr="002E6988">
        <w:rPr>
          <w:lang w:val="en-US"/>
        </w:rPr>
        <w:t>World Wide Web Consortium</w:t>
      </w:r>
      <w:r>
        <w:t xml:space="preserve">) que regulamenta estas tecnologias. Vários exemplos de </w:t>
      </w:r>
      <w:proofErr w:type="gramStart"/>
      <w:r>
        <w:t>implementação</w:t>
      </w:r>
      <w:proofErr w:type="gramEnd"/>
      <w:r>
        <w:t xml:space="preserve"> também estão disponíveis na página da W3Schools.</w:t>
      </w:r>
      <w:r w:rsidR="00387898">
        <w:t xml:space="preserve"> Todas estas tecnologias são </w:t>
      </w:r>
      <w:r w:rsidR="00B31F0E">
        <w:t>de formato aberto</w:t>
      </w:r>
      <w:r w:rsidR="00387898">
        <w:t xml:space="preserve"> e</w:t>
      </w:r>
      <w:r w:rsidR="00E74522">
        <w:t>, portanto</w:t>
      </w:r>
      <w:r w:rsidR="00387898">
        <w:t xml:space="preserve"> não possuem licença</w:t>
      </w:r>
      <w:r w:rsidR="008466BA">
        <w:t xml:space="preserve"> ou restrições</w:t>
      </w:r>
      <w:r w:rsidR="00387898">
        <w:t>.</w:t>
      </w:r>
    </w:p>
    <w:p w:rsidR="00B92BD8" w:rsidRDefault="00E63057" w:rsidP="00D04F07">
      <w:pPr>
        <w:pStyle w:val="3TtulodeSeo"/>
        <w:numPr>
          <w:ilvl w:val="1"/>
          <w:numId w:val="5"/>
        </w:numPr>
        <w:ind w:left="578" w:hanging="578"/>
      </w:pPr>
      <w:bookmarkStart w:id="84" w:name="_Toc312072380"/>
      <w:r>
        <w:rPr>
          <w:lang w:val="pt-BR"/>
        </w:rPr>
        <w:t>ANÁLISE COMPARATIVA</w:t>
      </w:r>
      <w:bookmarkEnd w:id="84"/>
    </w:p>
    <w:p w:rsidR="00167E30" w:rsidRDefault="00C01747" w:rsidP="00D04F07">
      <w:pPr>
        <w:pStyle w:val="1CorpodeTexto"/>
      </w:pPr>
      <w:r>
        <w:t xml:space="preserve">Após a pesquisa bibliográfica das tecnologias de integração existentes, foi realizada a análise </w:t>
      </w:r>
      <w:r w:rsidR="00167E30">
        <w:t xml:space="preserve">comparativa </w:t>
      </w:r>
      <w:r>
        <w:t xml:space="preserve">destas tecnologias para determinar a relevância de cada uma delas para o trabalho. </w:t>
      </w:r>
      <w:r w:rsidR="00167E30">
        <w:t>Durante a análise foram verificados, para cada tecnologia, quais dos requisitos definidos eram atendidos pela mesma e de que forma.</w:t>
      </w:r>
    </w:p>
    <w:p w:rsidR="00D04F07" w:rsidRDefault="00167E30" w:rsidP="00D04F07">
      <w:pPr>
        <w:pStyle w:val="1CorpodeTexto"/>
      </w:pPr>
      <w:r>
        <w:t>Após a verificação dos requisitos, a</w:t>
      </w:r>
      <w:r w:rsidR="00C01747">
        <w:t xml:space="preserve"> relevância foi determinada</w:t>
      </w:r>
      <w:r w:rsidR="002B3092">
        <w:t xml:space="preserve"> através do cálculo da média ponderada dos requisitos de integração, conforme </w:t>
      </w:r>
      <w:r w:rsidR="00A13497">
        <w:t xml:space="preserve">demonstrado na </w:t>
      </w:r>
      <w:r w:rsidR="00A13497">
        <w:fldChar w:fldCharType="begin"/>
      </w:r>
      <w:r w:rsidR="00A13497">
        <w:instrText xml:space="preserve"> REF _Ref312048238 \h </w:instrText>
      </w:r>
      <w:r w:rsidR="00A13497">
        <w:fldChar w:fldCharType="separate"/>
      </w:r>
      <w:r w:rsidR="00B17405">
        <w:t xml:space="preserve">Equação </w:t>
      </w:r>
      <w:r w:rsidR="00B17405">
        <w:rPr>
          <w:noProof/>
        </w:rPr>
        <w:t>1</w:t>
      </w:r>
      <w:r w:rsidR="00A13497">
        <w:fldChar w:fldCharType="end"/>
      </w:r>
      <w:r w:rsidR="00A13497">
        <w:t xml:space="preserve"> e na </w:t>
      </w:r>
      <w:r w:rsidR="00A13497">
        <w:fldChar w:fldCharType="begin"/>
      </w:r>
      <w:r w:rsidR="00A13497">
        <w:instrText xml:space="preserve"> REF _Ref312048241 \h </w:instrText>
      </w:r>
      <w:r w:rsidR="00A13497">
        <w:fldChar w:fldCharType="separate"/>
      </w:r>
      <w:r w:rsidR="00B17405">
        <w:t xml:space="preserve">Equação </w:t>
      </w:r>
      <w:r w:rsidR="00B17405">
        <w:rPr>
          <w:noProof/>
        </w:rPr>
        <w:t>2</w:t>
      </w:r>
      <w:r w:rsidR="00A13497">
        <w:fldChar w:fldCharType="end"/>
      </w:r>
      <w:r w:rsidR="00A06D01">
        <w:t xml:space="preserve">. </w:t>
      </w:r>
      <w:r w:rsidR="00D04F07">
        <w:t xml:space="preserve">A </w:t>
      </w:r>
      <w:r w:rsidR="00A462D4">
        <w:fldChar w:fldCharType="begin"/>
      </w:r>
      <w:r w:rsidR="00A462D4">
        <w:instrText xml:space="preserve"> REF _Ref309415199 \h </w:instrText>
      </w:r>
      <w:r w:rsidR="00A462D4">
        <w:fldChar w:fldCharType="separate"/>
      </w:r>
      <w:r w:rsidR="00B17405">
        <w:t xml:space="preserve">Tabela </w:t>
      </w:r>
      <w:r w:rsidR="00B17405">
        <w:rPr>
          <w:noProof/>
        </w:rPr>
        <w:t>2</w:t>
      </w:r>
      <w:r w:rsidR="00A462D4">
        <w:fldChar w:fldCharType="end"/>
      </w:r>
      <w:r w:rsidR="00D04F07">
        <w:t xml:space="preserve"> </w:t>
      </w:r>
      <w:r w:rsidR="00691B05">
        <w:t xml:space="preserve">mostra os dados levantados nesta análise, </w:t>
      </w:r>
      <w:r w:rsidR="00D04F07">
        <w:t>relaciona</w:t>
      </w:r>
      <w:r w:rsidR="00691B05">
        <w:t>ndo</w:t>
      </w:r>
      <w:r w:rsidR="00D04F07">
        <w:t xml:space="preserve"> as tecnologias pesquisada</w:t>
      </w:r>
      <w:r w:rsidR="00740FFB">
        <w:t>s</w:t>
      </w:r>
      <w:r w:rsidR="00D04F07">
        <w:t xml:space="preserve"> com os requisitos de integração </w:t>
      </w:r>
      <w:r w:rsidR="00A06D01">
        <w:t>e a relevância calculada</w:t>
      </w:r>
      <w:r w:rsidR="00D04F07">
        <w:t>.</w:t>
      </w:r>
    </w:p>
    <w:p w:rsidR="003134C6" w:rsidRDefault="003134C6" w:rsidP="00D04F07">
      <w:pPr>
        <w:pStyle w:val="1CorpodeTexto"/>
      </w:pPr>
    </w:p>
    <w:p w:rsidR="003134C6" w:rsidRDefault="003134C6" w:rsidP="00D04F07">
      <w:pPr>
        <w:pStyle w:val="1CorpodeTexto"/>
      </w:pPr>
    </w:p>
    <w:p w:rsidR="006E6B5C" w:rsidRDefault="006E6B5C" w:rsidP="006E6B5C">
      <w:pPr>
        <w:pStyle w:val="Legenda"/>
        <w:keepNext/>
      </w:pPr>
      <w:bookmarkStart w:id="85" w:name="_Ref309415199"/>
      <w:bookmarkStart w:id="86" w:name="_Toc312072416"/>
      <w:r>
        <w:lastRenderedPageBreak/>
        <w:t xml:space="preserve">Tabela </w:t>
      </w:r>
      <w:r>
        <w:fldChar w:fldCharType="begin"/>
      </w:r>
      <w:r>
        <w:instrText xml:space="preserve"> SEQ Tabela \* ARABIC </w:instrText>
      </w:r>
      <w:r>
        <w:fldChar w:fldCharType="separate"/>
      </w:r>
      <w:r w:rsidR="00B17405">
        <w:rPr>
          <w:noProof/>
        </w:rPr>
        <w:t>2</w:t>
      </w:r>
      <w:r>
        <w:fldChar w:fldCharType="end"/>
      </w:r>
      <w:bookmarkEnd w:id="85"/>
      <w:r>
        <w:t>. Análise comparativa das tecnologias</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268"/>
        <w:gridCol w:w="1701"/>
        <w:gridCol w:w="1420"/>
        <w:gridCol w:w="1701"/>
        <w:gridCol w:w="1342"/>
      </w:tblGrid>
      <w:tr w:rsidR="00655CE3" w:rsidTr="00655CE3">
        <w:tblPrEx>
          <w:tblCellMar>
            <w:top w:w="0" w:type="dxa"/>
            <w:bottom w:w="0" w:type="dxa"/>
          </w:tblCellMar>
        </w:tblPrEx>
        <w:trPr>
          <w:tblHeader/>
        </w:trPr>
        <w:tc>
          <w:tcPr>
            <w:tcW w:w="688" w:type="pct"/>
            <w:tcBorders>
              <w:top w:val="single" w:sz="12" w:space="0" w:color="auto"/>
              <w:left w:val="nil"/>
              <w:bottom w:val="single" w:sz="12" w:space="0" w:color="auto"/>
            </w:tcBorders>
          </w:tcPr>
          <w:p w:rsidR="001E27D4" w:rsidRPr="00FC4048" w:rsidRDefault="001E27D4" w:rsidP="00FC4048">
            <w:pPr>
              <w:rPr>
                <w:b/>
              </w:rPr>
            </w:pPr>
            <w:r w:rsidRPr="00FC4048">
              <w:rPr>
                <w:b/>
              </w:rPr>
              <w:t>Tecnologia</w:t>
            </w:r>
          </w:p>
        </w:tc>
        <w:tc>
          <w:tcPr>
            <w:tcW w:w="1160" w:type="pct"/>
            <w:tcBorders>
              <w:top w:val="single" w:sz="12" w:space="0" w:color="auto"/>
              <w:bottom w:val="single" w:sz="12" w:space="0" w:color="auto"/>
            </w:tcBorders>
          </w:tcPr>
          <w:p w:rsidR="001E27D4" w:rsidRPr="00FC4048" w:rsidRDefault="001E27D4" w:rsidP="00FC4048">
            <w:pPr>
              <w:rPr>
                <w:b/>
              </w:rPr>
            </w:pPr>
            <w:r w:rsidRPr="00FC4048">
              <w:rPr>
                <w:b/>
              </w:rPr>
              <w:t>Interoperabilidade</w:t>
            </w:r>
          </w:p>
        </w:tc>
        <w:tc>
          <w:tcPr>
            <w:tcW w:w="870" w:type="pct"/>
            <w:tcBorders>
              <w:top w:val="single" w:sz="12" w:space="0" w:color="auto"/>
              <w:bottom w:val="single" w:sz="12" w:space="0" w:color="auto"/>
              <w:right w:val="nil"/>
            </w:tcBorders>
          </w:tcPr>
          <w:p w:rsidR="001E27D4" w:rsidRPr="00FC4048" w:rsidRDefault="001E27D4" w:rsidP="00FC4048">
            <w:pPr>
              <w:rPr>
                <w:b/>
              </w:rPr>
            </w:pPr>
            <w:r w:rsidRPr="00FC4048">
              <w:rPr>
                <w:b/>
              </w:rPr>
              <w:t>Reusabilidade</w:t>
            </w:r>
          </w:p>
        </w:tc>
        <w:tc>
          <w:tcPr>
            <w:tcW w:w="726" w:type="pct"/>
            <w:tcBorders>
              <w:top w:val="single" w:sz="12" w:space="0" w:color="auto"/>
              <w:bottom w:val="single" w:sz="12" w:space="0" w:color="auto"/>
              <w:right w:val="nil"/>
            </w:tcBorders>
          </w:tcPr>
          <w:p w:rsidR="001E27D4" w:rsidRPr="00FC4048" w:rsidRDefault="001E27D4" w:rsidP="00FC4048">
            <w:pPr>
              <w:rPr>
                <w:b/>
              </w:rPr>
            </w:pPr>
            <w:r>
              <w:rPr>
                <w:b/>
              </w:rPr>
              <w:t>Licença</w:t>
            </w:r>
          </w:p>
        </w:tc>
        <w:tc>
          <w:tcPr>
            <w:tcW w:w="870" w:type="pct"/>
            <w:tcBorders>
              <w:top w:val="single" w:sz="12" w:space="0" w:color="auto"/>
              <w:bottom w:val="single" w:sz="12" w:space="0" w:color="auto"/>
              <w:right w:val="nil"/>
            </w:tcBorders>
          </w:tcPr>
          <w:p w:rsidR="001E27D4" w:rsidRDefault="001E27D4" w:rsidP="00FC4048">
            <w:pPr>
              <w:rPr>
                <w:b/>
              </w:rPr>
            </w:pPr>
            <w:r>
              <w:rPr>
                <w:b/>
              </w:rPr>
              <w:t>Documentação</w:t>
            </w:r>
          </w:p>
        </w:tc>
        <w:tc>
          <w:tcPr>
            <w:tcW w:w="686" w:type="pct"/>
            <w:tcBorders>
              <w:top w:val="single" w:sz="12" w:space="0" w:color="auto"/>
              <w:bottom w:val="single" w:sz="12" w:space="0" w:color="auto"/>
              <w:right w:val="nil"/>
            </w:tcBorders>
          </w:tcPr>
          <w:p w:rsidR="001E27D4" w:rsidRDefault="00655CE3" w:rsidP="00FC4048">
            <w:pPr>
              <w:rPr>
                <w:b/>
              </w:rPr>
            </w:pPr>
            <w:r>
              <w:rPr>
                <w:b/>
              </w:rPr>
              <w:t>Relevância</w:t>
            </w:r>
          </w:p>
        </w:tc>
      </w:tr>
      <w:tr w:rsidR="00655CE3" w:rsidTr="00655CE3">
        <w:tblPrEx>
          <w:tblCellMar>
            <w:top w:w="0" w:type="dxa"/>
            <w:bottom w:w="0" w:type="dxa"/>
          </w:tblCellMar>
        </w:tblPrEx>
        <w:trPr>
          <w:trHeight w:val="552"/>
        </w:trPr>
        <w:tc>
          <w:tcPr>
            <w:tcW w:w="688" w:type="pct"/>
            <w:tcBorders>
              <w:top w:val="single" w:sz="12" w:space="0" w:color="auto"/>
              <w:left w:val="nil"/>
            </w:tcBorders>
            <w:vAlign w:val="center"/>
          </w:tcPr>
          <w:p w:rsidR="006A15A3" w:rsidRPr="00F1725E" w:rsidRDefault="006A15A3" w:rsidP="00445468">
            <w:r w:rsidRPr="00F1725E">
              <w:t>Arquivos textuais</w:t>
            </w:r>
          </w:p>
        </w:tc>
        <w:tc>
          <w:tcPr>
            <w:tcW w:w="1160" w:type="pct"/>
            <w:tcBorders>
              <w:top w:val="single" w:sz="12" w:space="0" w:color="auto"/>
            </w:tcBorders>
            <w:vAlign w:val="center"/>
          </w:tcPr>
          <w:p w:rsidR="006A15A3" w:rsidRPr="00F1725E" w:rsidRDefault="006A15A3" w:rsidP="00445468">
            <w:r w:rsidRPr="00F1725E">
              <w:t>Alta</w:t>
            </w:r>
          </w:p>
        </w:tc>
        <w:tc>
          <w:tcPr>
            <w:tcW w:w="870" w:type="pct"/>
            <w:tcBorders>
              <w:top w:val="single" w:sz="12" w:space="0" w:color="auto"/>
              <w:right w:val="nil"/>
            </w:tcBorders>
            <w:vAlign w:val="center"/>
          </w:tcPr>
          <w:p w:rsidR="006A15A3" w:rsidRPr="00F1725E" w:rsidRDefault="006A15A3" w:rsidP="00445468">
            <w:r w:rsidRPr="00F1725E">
              <w:t>Não contempla</w:t>
            </w:r>
          </w:p>
        </w:tc>
        <w:tc>
          <w:tcPr>
            <w:tcW w:w="726" w:type="pct"/>
            <w:tcBorders>
              <w:top w:val="single" w:sz="12" w:space="0" w:color="auto"/>
              <w:right w:val="nil"/>
            </w:tcBorders>
            <w:vAlign w:val="center"/>
          </w:tcPr>
          <w:p w:rsidR="006A15A3" w:rsidRPr="00F1725E" w:rsidRDefault="006A15A3" w:rsidP="00445468">
            <w:pPr>
              <w:rPr>
                <w:color w:val="000000"/>
              </w:rPr>
            </w:pPr>
            <w:r w:rsidRPr="00F1725E">
              <w:rPr>
                <w:color w:val="000000"/>
              </w:rPr>
              <w:t>Não possui</w:t>
            </w:r>
          </w:p>
        </w:tc>
        <w:tc>
          <w:tcPr>
            <w:tcW w:w="870" w:type="pct"/>
            <w:tcBorders>
              <w:top w:val="single" w:sz="12" w:space="0" w:color="auto"/>
              <w:right w:val="nil"/>
            </w:tcBorders>
            <w:vAlign w:val="center"/>
          </w:tcPr>
          <w:p w:rsidR="006A15A3" w:rsidRPr="00F1725E" w:rsidRDefault="006A15A3" w:rsidP="00445468">
            <w:r w:rsidRPr="00F1725E">
              <w:t>Não possui</w:t>
            </w:r>
          </w:p>
        </w:tc>
        <w:tc>
          <w:tcPr>
            <w:tcW w:w="686" w:type="pct"/>
            <w:tcBorders>
              <w:top w:val="single" w:sz="12" w:space="0" w:color="auto"/>
              <w:right w:val="nil"/>
            </w:tcBorders>
            <w:vAlign w:val="center"/>
          </w:tcPr>
          <w:p w:rsidR="006A15A3" w:rsidRPr="00F1725E" w:rsidRDefault="006A15A3" w:rsidP="006A15A3">
            <w:pPr>
              <w:rPr>
                <w:color w:val="000000"/>
              </w:rPr>
            </w:pPr>
            <w:r w:rsidRPr="00F1725E">
              <w:rPr>
                <w:color w:val="000000"/>
              </w:rPr>
              <w:t>55</w:t>
            </w:r>
            <w:r w:rsidR="00C44511" w:rsidRPr="00F1725E">
              <w:rPr>
                <w:color w:val="000000"/>
              </w:rPr>
              <w:t>,00</w:t>
            </w:r>
          </w:p>
        </w:tc>
      </w:tr>
      <w:tr w:rsidR="00655CE3" w:rsidTr="00655CE3">
        <w:tblPrEx>
          <w:tblCellMar>
            <w:top w:w="0" w:type="dxa"/>
            <w:bottom w:w="0" w:type="dxa"/>
          </w:tblCellMar>
        </w:tblPrEx>
        <w:trPr>
          <w:trHeight w:val="552"/>
        </w:trPr>
        <w:tc>
          <w:tcPr>
            <w:tcW w:w="688" w:type="pct"/>
            <w:tcBorders>
              <w:left w:val="nil"/>
              <w:bottom w:val="single" w:sz="4" w:space="0" w:color="auto"/>
            </w:tcBorders>
            <w:vAlign w:val="center"/>
          </w:tcPr>
          <w:p w:rsidR="006A15A3" w:rsidRPr="00F1725E" w:rsidRDefault="006A15A3" w:rsidP="00445468">
            <w:r w:rsidRPr="00F1725E">
              <w:t>CORBA</w:t>
            </w:r>
          </w:p>
        </w:tc>
        <w:tc>
          <w:tcPr>
            <w:tcW w:w="1160" w:type="pct"/>
            <w:tcBorders>
              <w:bottom w:val="single" w:sz="4" w:space="0" w:color="auto"/>
            </w:tcBorders>
            <w:vAlign w:val="center"/>
          </w:tcPr>
          <w:p w:rsidR="006A15A3" w:rsidRPr="00F1725E" w:rsidRDefault="006A15A3" w:rsidP="00445468">
            <w:r w:rsidRPr="00F1725E">
              <w:t>Alta</w:t>
            </w:r>
          </w:p>
        </w:tc>
        <w:tc>
          <w:tcPr>
            <w:tcW w:w="870" w:type="pct"/>
            <w:tcBorders>
              <w:bottom w:val="single" w:sz="4" w:space="0" w:color="auto"/>
              <w:right w:val="nil"/>
            </w:tcBorders>
            <w:vAlign w:val="center"/>
          </w:tcPr>
          <w:p w:rsidR="006A15A3" w:rsidRPr="00F1725E" w:rsidRDefault="006A15A3" w:rsidP="00445468">
            <w:r w:rsidRPr="00F1725E">
              <w:t>Contempla</w:t>
            </w:r>
          </w:p>
        </w:tc>
        <w:tc>
          <w:tcPr>
            <w:tcW w:w="726" w:type="pct"/>
            <w:tcBorders>
              <w:bottom w:val="single" w:sz="4" w:space="0" w:color="auto"/>
              <w:right w:val="nil"/>
            </w:tcBorders>
            <w:vAlign w:val="center"/>
          </w:tcPr>
          <w:p w:rsidR="006A15A3" w:rsidRPr="00F1725E" w:rsidRDefault="006A15A3" w:rsidP="00445468">
            <w:pPr>
              <w:rPr>
                <w:color w:val="000000"/>
              </w:rPr>
            </w:pPr>
            <w:r w:rsidRPr="00F1725E">
              <w:rPr>
                <w:color w:val="000000"/>
              </w:rPr>
              <w:t>Livre *</w:t>
            </w:r>
          </w:p>
        </w:tc>
        <w:tc>
          <w:tcPr>
            <w:tcW w:w="870" w:type="pct"/>
            <w:tcBorders>
              <w:bottom w:val="single" w:sz="4" w:space="0" w:color="auto"/>
              <w:right w:val="nil"/>
            </w:tcBorders>
            <w:vAlign w:val="center"/>
          </w:tcPr>
          <w:p w:rsidR="006A15A3" w:rsidRPr="00F1725E" w:rsidRDefault="006A15A3" w:rsidP="00445468">
            <w:r w:rsidRPr="00F1725E">
              <w:t>Rica</w:t>
            </w:r>
          </w:p>
        </w:tc>
        <w:tc>
          <w:tcPr>
            <w:tcW w:w="686" w:type="pct"/>
            <w:tcBorders>
              <w:bottom w:val="single" w:sz="4" w:space="0" w:color="auto"/>
              <w:right w:val="nil"/>
            </w:tcBorders>
            <w:vAlign w:val="center"/>
          </w:tcPr>
          <w:p w:rsidR="006A15A3" w:rsidRPr="00F1725E" w:rsidRDefault="006A15A3" w:rsidP="006A15A3">
            <w:pPr>
              <w:rPr>
                <w:color w:val="000000"/>
              </w:rPr>
            </w:pPr>
            <w:r w:rsidRPr="00F1725E">
              <w:rPr>
                <w:color w:val="000000"/>
              </w:rPr>
              <w:t>100</w:t>
            </w:r>
            <w:r w:rsidR="00C44511" w:rsidRPr="00F1725E">
              <w:rPr>
                <w:color w:val="000000"/>
              </w:rPr>
              <w:t>,00</w:t>
            </w:r>
          </w:p>
        </w:tc>
      </w:tr>
      <w:tr w:rsidR="00655CE3" w:rsidTr="00655CE3">
        <w:tblPrEx>
          <w:tblCellMar>
            <w:top w:w="0" w:type="dxa"/>
            <w:bottom w:w="0" w:type="dxa"/>
          </w:tblCellMar>
        </w:tblPrEx>
        <w:trPr>
          <w:trHeight w:val="552"/>
        </w:trPr>
        <w:tc>
          <w:tcPr>
            <w:tcW w:w="688" w:type="pct"/>
            <w:tcBorders>
              <w:left w:val="nil"/>
            </w:tcBorders>
            <w:vAlign w:val="center"/>
          </w:tcPr>
          <w:p w:rsidR="00655CE3" w:rsidRPr="00F1725E" w:rsidRDefault="006A15A3" w:rsidP="00445468">
            <w:r w:rsidRPr="00F1725E">
              <w:t>COM/</w:t>
            </w:r>
          </w:p>
          <w:p w:rsidR="006A15A3" w:rsidRPr="00F1725E" w:rsidRDefault="006A15A3" w:rsidP="00445468">
            <w:r w:rsidRPr="00F1725E">
              <w:t>DCOM/</w:t>
            </w:r>
          </w:p>
          <w:p w:rsidR="006A15A3" w:rsidRPr="00F1725E" w:rsidRDefault="006A15A3" w:rsidP="00445468">
            <w:r w:rsidRPr="00F1725E">
              <w:t>.NET</w:t>
            </w:r>
          </w:p>
        </w:tc>
        <w:tc>
          <w:tcPr>
            <w:tcW w:w="1160" w:type="pct"/>
            <w:vAlign w:val="center"/>
          </w:tcPr>
          <w:p w:rsidR="006A15A3" w:rsidRPr="00F1725E" w:rsidRDefault="006A15A3" w:rsidP="00445468">
            <w:r w:rsidRPr="00F1725E">
              <w:t>Média</w:t>
            </w:r>
          </w:p>
        </w:tc>
        <w:tc>
          <w:tcPr>
            <w:tcW w:w="870" w:type="pct"/>
            <w:tcBorders>
              <w:right w:val="nil"/>
            </w:tcBorders>
            <w:vAlign w:val="center"/>
          </w:tcPr>
          <w:p w:rsidR="006A15A3" w:rsidRPr="00F1725E" w:rsidRDefault="006A15A3" w:rsidP="00445468">
            <w:r w:rsidRPr="00F1725E">
              <w:t>Contempla</w:t>
            </w:r>
          </w:p>
        </w:tc>
        <w:tc>
          <w:tcPr>
            <w:tcW w:w="726" w:type="pct"/>
            <w:tcBorders>
              <w:right w:val="nil"/>
            </w:tcBorders>
            <w:vAlign w:val="center"/>
          </w:tcPr>
          <w:p w:rsidR="006A15A3" w:rsidRPr="00F1725E" w:rsidRDefault="006A15A3" w:rsidP="00445468">
            <w:pPr>
              <w:rPr>
                <w:color w:val="000000"/>
              </w:rPr>
            </w:pPr>
            <w:r w:rsidRPr="00F1725E">
              <w:rPr>
                <w:color w:val="000000"/>
              </w:rPr>
              <w:t>Livre</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87,5</w:t>
            </w:r>
            <w:r w:rsidR="00C44511" w:rsidRPr="00F1725E">
              <w:rPr>
                <w:color w:val="000000"/>
              </w:rPr>
              <w:t>0</w:t>
            </w:r>
          </w:p>
        </w:tc>
      </w:tr>
      <w:tr w:rsidR="00655CE3" w:rsidTr="00655CE3">
        <w:tblPrEx>
          <w:tblCellMar>
            <w:top w:w="0" w:type="dxa"/>
            <w:bottom w:w="0" w:type="dxa"/>
          </w:tblCellMar>
        </w:tblPrEx>
        <w:trPr>
          <w:trHeight w:val="552"/>
        </w:trPr>
        <w:tc>
          <w:tcPr>
            <w:tcW w:w="688" w:type="pct"/>
            <w:tcBorders>
              <w:left w:val="nil"/>
            </w:tcBorders>
            <w:vAlign w:val="center"/>
          </w:tcPr>
          <w:p w:rsidR="006A15A3" w:rsidRPr="00F1725E" w:rsidRDefault="006A15A3" w:rsidP="00445468">
            <w:r w:rsidRPr="00F1725E">
              <w:t>JNI</w:t>
            </w:r>
          </w:p>
        </w:tc>
        <w:tc>
          <w:tcPr>
            <w:tcW w:w="1160" w:type="pct"/>
            <w:vAlign w:val="center"/>
          </w:tcPr>
          <w:p w:rsidR="006A15A3" w:rsidRPr="00F1725E" w:rsidRDefault="006A15A3" w:rsidP="00445468">
            <w:r w:rsidRPr="00F1725E">
              <w:t>Média</w:t>
            </w:r>
          </w:p>
        </w:tc>
        <w:tc>
          <w:tcPr>
            <w:tcW w:w="870" w:type="pct"/>
            <w:tcBorders>
              <w:right w:val="nil"/>
            </w:tcBorders>
            <w:vAlign w:val="center"/>
          </w:tcPr>
          <w:p w:rsidR="006A15A3" w:rsidRPr="00F1725E" w:rsidRDefault="006A15A3" w:rsidP="00445468">
            <w:r w:rsidRPr="00F1725E">
              <w:t>Contempla</w:t>
            </w:r>
          </w:p>
        </w:tc>
        <w:tc>
          <w:tcPr>
            <w:tcW w:w="726" w:type="pct"/>
            <w:tcBorders>
              <w:right w:val="nil"/>
            </w:tcBorders>
            <w:vAlign w:val="center"/>
          </w:tcPr>
          <w:p w:rsidR="006A15A3" w:rsidRPr="00F1725E" w:rsidRDefault="006A15A3" w:rsidP="00445468">
            <w:pPr>
              <w:rPr>
                <w:color w:val="000000"/>
              </w:rPr>
            </w:pPr>
            <w:r w:rsidRPr="00F1725E">
              <w:rPr>
                <w:color w:val="000000"/>
              </w:rPr>
              <w:t>Livre</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87,5</w:t>
            </w:r>
            <w:r w:rsidR="00C44511" w:rsidRPr="00F1725E">
              <w:rPr>
                <w:color w:val="000000"/>
              </w:rPr>
              <w:t>0</w:t>
            </w:r>
          </w:p>
        </w:tc>
      </w:tr>
      <w:tr w:rsidR="00655CE3" w:rsidTr="00655CE3">
        <w:tblPrEx>
          <w:tblCellMar>
            <w:top w:w="0" w:type="dxa"/>
            <w:bottom w:w="0" w:type="dxa"/>
          </w:tblCellMar>
        </w:tblPrEx>
        <w:trPr>
          <w:trHeight w:val="552"/>
        </w:trPr>
        <w:tc>
          <w:tcPr>
            <w:tcW w:w="688" w:type="pct"/>
            <w:tcBorders>
              <w:left w:val="nil"/>
            </w:tcBorders>
            <w:vAlign w:val="center"/>
          </w:tcPr>
          <w:p w:rsidR="006A15A3" w:rsidRPr="00F1725E" w:rsidRDefault="006A15A3" w:rsidP="00445468">
            <w:r w:rsidRPr="00F1725E">
              <w:t>Java RMI</w:t>
            </w:r>
          </w:p>
        </w:tc>
        <w:tc>
          <w:tcPr>
            <w:tcW w:w="1160" w:type="pct"/>
            <w:vAlign w:val="center"/>
          </w:tcPr>
          <w:p w:rsidR="006A15A3" w:rsidRPr="00F1725E" w:rsidRDefault="006A15A3" w:rsidP="00445468">
            <w:r w:rsidRPr="00F1725E">
              <w:t>Baixa</w:t>
            </w:r>
          </w:p>
        </w:tc>
        <w:tc>
          <w:tcPr>
            <w:tcW w:w="870" w:type="pct"/>
            <w:tcBorders>
              <w:right w:val="nil"/>
            </w:tcBorders>
            <w:vAlign w:val="center"/>
          </w:tcPr>
          <w:p w:rsidR="006A15A3" w:rsidRPr="00F1725E" w:rsidRDefault="006A15A3" w:rsidP="00445468">
            <w:r w:rsidRPr="00F1725E">
              <w:t>Contempla</w:t>
            </w:r>
          </w:p>
        </w:tc>
        <w:tc>
          <w:tcPr>
            <w:tcW w:w="726" w:type="pct"/>
            <w:tcBorders>
              <w:right w:val="nil"/>
            </w:tcBorders>
            <w:vAlign w:val="center"/>
          </w:tcPr>
          <w:p w:rsidR="006A15A3" w:rsidRPr="00F1725E" w:rsidRDefault="006A15A3" w:rsidP="00445468">
            <w:pPr>
              <w:rPr>
                <w:color w:val="000000"/>
              </w:rPr>
            </w:pPr>
            <w:r w:rsidRPr="00F1725E">
              <w:rPr>
                <w:color w:val="000000"/>
              </w:rPr>
              <w:t>Livre</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81,25</w:t>
            </w:r>
          </w:p>
        </w:tc>
      </w:tr>
      <w:tr w:rsidR="00655CE3" w:rsidTr="00655CE3">
        <w:tblPrEx>
          <w:tblCellMar>
            <w:top w:w="0" w:type="dxa"/>
            <w:bottom w:w="0" w:type="dxa"/>
          </w:tblCellMar>
        </w:tblPrEx>
        <w:trPr>
          <w:trHeight w:val="552"/>
        </w:trPr>
        <w:tc>
          <w:tcPr>
            <w:tcW w:w="688" w:type="pct"/>
            <w:tcBorders>
              <w:left w:val="nil"/>
            </w:tcBorders>
            <w:vAlign w:val="center"/>
          </w:tcPr>
          <w:p w:rsidR="006A15A3" w:rsidRPr="00F1725E" w:rsidRDefault="006A15A3" w:rsidP="00445468">
            <w:r w:rsidRPr="00F1725E">
              <w:t>RPC</w:t>
            </w:r>
          </w:p>
        </w:tc>
        <w:tc>
          <w:tcPr>
            <w:tcW w:w="1160" w:type="pct"/>
            <w:vAlign w:val="center"/>
          </w:tcPr>
          <w:p w:rsidR="006A15A3" w:rsidRPr="00F1725E" w:rsidRDefault="006A15A3" w:rsidP="00445468">
            <w:r w:rsidRPr="00F1725E">
              <w:t>Alta</w:t>
            </w:r>
          </w:p>
        </w:tc>
        <w:tc>
          <w:tcPr>
            <w:tcW w:w="870" w:type="pct"/>
            <w:tcBorders>
              <w:right w:val="nil"/>
            </w:tcBorders>
            <w:vAlign w:val="center"/>
          </w:tcPr>
          <w:p w:rsidR="006A15A3" w:rsidRPr="00F1725E" w:rsidRDefault="006A15A3" w:rsidP="00445468">
            <w:r w:rsidRPr="00F1725E">
              <w:t>Não contempla</w:t>
            </w:r>
          </w:p>
        </w:tc>
        <w:tc>
          <w:tcPr>
            <w:tcW w:w="726" w:type="pct"/>
            <w:tcBorders>
              <w:right w:val="nil"/>
            </w:tcBorders>
            <w:vAlign w:val="center"/>
          </w:tcPr>
          <w:p w:rsidR="006A15A3" w:rsidRPr="00F1725E" w:rsidRDefault="006A15A3" w:rsidP="00445468">
            <w:pPr>
              <w:rPr>
                <w:color w:val="000000"/>
              </w:rPr>
            </w:pPr>
            <w:r w:rsidRPr="00F1725E">
              <w:rPr>
                <w:color w:val="000000"/>
              </w:rPr>
              <w:t>Não possui</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70</w:t>
            </w:r>
            <w:r w:rsidR="00C44511" w:rsidRPr="00F1725E">
              <w:rPr>
                <w:color w:val="000000"/>
              </w:rPr>
              <w:t>,00</w:t>
            </w:r>
          </w:p>
        </w:tc>
      </w:tr>
      <w:tr w:rsidR="00655CE3" w:rsidTr="00655CE3">
        <w:tblPrEx>
          <w:tblCellMar>
            <w:top w:w="0" w:type="dxa"/>
            <w:bottom w:w="0" w:type="dxa"/>
          </w:tblCellMar>
        </w:tblPrEx>
        <w:trPr>
          <w:trHeight w:val="552"/>
        </w:trPr>
        <w:tc>
          <w:tcPr>
            <w:tcW w:w="688" w:type="pct"/>
            <w:tcBorders>
              <w:left w:val="nil"/>
            </w:tcBorders>
            <w:vAlign w:val="center"/>
          </w:tcPr>
          <w:p w:rsidR="006A15A3" w:rsidRPr="00F1725E" w:rsidRDefault="006A15A3" w:rsidP="00445468">
            <w:r w:rsidRPr="00F1725E">
              <w:t>Sockets</w:t>
            </w:r>
          </w:p>
        </w:tc>
        <w:tc>
          <w:tcPr>
            <w:tcW w:w="1160" w:type="pct"/>
            <w:vAlign w:val="center"/>
          </w:tcPr>
          <w:p w:rsidR="006A15A3" w:rsidRPr="00F1725E" w:rsidRDefault="006A15A3" w:rsidP="00445468">
            <w:r w:rsidRPr="00F1725E">
              <w:t>Alta</w:t>
            </w:r>
          </w:p>
        </w:tc>
        <w:tc>
          <w:tcPr>
            <w:tcW w:w="870" w:type="pct"/>
            <w:tcBorders>
              <w:right w:val="nil"/>
            </w:tcBorders>
            <w:vAlign w:val="center"/>
          </w:tcPr>
          <w:p w:rsidR="006A15A3" w:rsidRPr="00F1725E" w:rsidRDefault="006A15A3" w:rsidP="00445468">
            <w:r w:rsidRPr="00F1725E">
              <w:t>Não contempla</w:t>
            </w:r>
          </w:p>
        </w:tc>
        <w:tc>
          <w:tcPr>
            <w:tcW w:w="726" w:type="pct"/>
            <w:tcBorders>
              <w:right w:val="nil"/>
            </w:tcBorders>
            <w:vAlign w:val="center"/>
          </w:tcPr>
          <w:p w:rsidR="006A15A3" w:rsidRPr="00F1725E" w:rsidRDefault="006A15A3" w:rsidP="00445468">
            <w:pPr>
              <w:rPr>
                <w:color w:val="000000"/>
              </w:rPr>
            </w:pPr>
            <w:r w:rsidRPr="00F1725E">
              <w:rPr>
                <w:color w:val="000000"/>
              </w:rPr>
              <w:t>Não possui</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6A15A3" w:rsidRPr="00F1725E" w:rsidRDefault="006A15A3" w:rsidP="006A15A3">
            <w:pPr>
              <w:rPr>
                <w:color w:val="000000"/>
              </w:rPr>
            </w:pPr>
            <w:r w:rsidRPr="00F1725E">
              <w:rPr>
                <w:color w:val="000000"/>
              </w:rPr>
              <w:t>70</w:t>
            </w:r>
            <w:r w:rsidR="00C44511" w:rsidRPr="00F1725E">
              <w:rPr>
                <w:color w:val="000000"/>
              </w:rPr>
              <w:t>,00</w:t>
            </w:r>
          </w:p>
        </w:tc>
      </w:tr>
      <w:tr w:rsidR="00655CE3" w:rsidTr="00285ED1">
        <w:tblPrEx>
          <w:tblCellMar>
            <w:top w:w="0" w:type="dxa"/>
            <w:bottom w:w="0" w:type="dxa"/>
          </w:tblCellMar>
        </w:tblPrEx>
        <w:trPr>
          <w:trHeight w:val="552"/>
        </w:trPr>
        <w:tc>
          <w:tcPr>
            <w:tcW w:w="688" w:type="pct"/>
            <w:tcBorders>
              <w:left w:val="nil"/>
            </w:tcBorders>
            <w:vAlign w:val="center"/>
          </w:tcPr>
          <w:p w:rsidR="006A15A3" w:rsidRPr="00F1725E" w:rsidRDefault="006A15A3" w:rsidP="00445468">
            <w:r w:rsidRPr="00F1725E">
              <w:t>XML</w:t>
            </w:r>
          </w:p>
        </w:tc>
        <w:tc>
          <w:tcPr>
            <w:tcW w:w="1160" w:type="pct"/>
            <w:vAlign w:val="center"/>
          </w:tcPr>
          <w:p w:rsidR="006A15A3" w:rsidRPr="00F1725E" w:rsidRDefault="006A15A3" w:rsidP="00445468">
            <w:r w:rsidRPr="00F1725E">
              <w:t>Alta</w:t>
            </w:r>
          </w:p>
        </w:tc>
        <w:tc>
          <w:tcPr>
            <w:tcW w:w="870" w:type="pct"/>
            <w:tcBorders>
              <w:right w:val="nil"/>
            </w:tcBorders>
            <w:vAlign w:val="center"/>
          </w:tcPr>
          <w:p w:rsidR="006A15A3" w:rsidRPr="00F1725E" w:rsidRDefault="006A15A3" w:rsidP="00445468">
            <w:r w:rsidRPr="00F1725E">
              <w:t>Não contempla</w:t>
            </w:r>
          </w:p>
        </w:tc>
        <w:tc>
          <w:tcPr>
            <w:tcW w:w="726" w:type="pct"/>
            <w:tcBorders>
              <w:right w:val="nil"/>
            </w:tcBorders>
            <w:vAlign w:val="center"/>
          </w:tcPr>
          <w:p w:rsidR="006A15A3" w:rsidRPr="00F1725E" w:rsidRDefault="006A15A3" w:rsidP="00445468">
            <w:pPr>
              <w:rPr>
                <w:color w:val="000000"/>
              </w:rPr>
            </w:pPr>
            <w:r w:rsidRPr="00F1725E">
              <w:rPr>
                <w:color w:val="000000"/>
              </w:rPr>
              <w:t>Não possui</w:t>
            </w:r>
          </w:p>
        </w:tc>
        <w:tc>
          <w:tcPr>
            <w:tcW w:w="870" w:type="pct"/>
            <w:tcBorders>
              <w:right w:val="nil"/>
            </w:tcBorders>
            <w:vAlign w:val="center"/>
          </w:tcPr>
          <w:p w:rsidR="006A15A3" w:rsidRPr="00F1725E" w:rsidRDefault="006A15A3" w:rsidP="00445468">
            <w:r w:rsidRPr="00F1725E">
              <w:t>Rica</w:t>
            </w:r>
          </w:p>
        </w:tc>
        <w:tc>
          <w:tcPr>
            <w:tcW w:w="686" w:type="pct"/>
            <w:tcBorders>
              <w:right w:val="nil"/>
            </w:tcBorders>
            <w:vAlign w:val="center"/>
          </w:tcPr>
          <w:p w:rsidR="00285ED1" w:rsidRPr="00F1725E" w:rsidRDefault="006A15A3" w:rsidP="006A15A3">
            <w:pPr>
              <w:rPr>
                <w:color w:val="000000"/>
              </w:rPr>
            </w:pPr>
            <w:r w:rsidRPr="00F1725E">
              <w:rPr>
                <w:color w:val="000000"/>
              </w:rPr>
              <w:t>70</w:t>
            </w:r>
            <w:r w:rsidR="00C44511" w:rsidRPr="00F1725E">
              <w:rPr>
                <w:color w:val="000000"/>
              </w:rPr>
              <w:t>,00</w:t>
            </w:r>
          </w:p>
        </w:tc>
      </w:tr>
      <w:tr w:rsidR="00285ED1" w:rsidTr="00655CE3">
        <w:tblPrEx>
          <w:tblCellMar>
            <w:top w:w="0" w:type="dxa"/>
            <w:bottom w:w="0" w:type="dxa"/>
          </w:tblCellMar>
        </w:tblPrEx>
        <w:trPr>
          <w:trHeight w:val="552"/>
        </w:trPr>
        <w:tc>
          <w:tcPr>
            <w:tcW w:w="688" w:type="pct"/>
            <w:tcBorders>
              <w:left w:val="nil"/>
              <w:bottom w:val="single" w:sz="12" w:space="0" w:color="auto"/>
            </w:tcBorders>
            <w:vAlign w:val="center"/>
          </w:tcPr>
          <w:p w:rsidR="00285ED1" w:rsidRPr="00F1725E" w:rsidRDefault="00285ED1" w:rsidP="00445468">
            <w:r w:rsidRPr="00F1725E">
              <w:t>WebService</w:t>
            </w:r>
          </w:p>
        </w:tc>
        <w:tc>
          <w:tcPr>
            <w:tcW w:w="1160" w:type="pct"/>
            <w:tcBorders>
              <w:bottom w:val="single" w:sz="12" w:space="0" w:color="auto"/>
            </w:tcBorders>
            <w:vAlign w:val="center"/>
          </w:tcPr>
          <w:p w:rsidR="00285ED1" w:rsidRPr="00F1725E" w:rsidRDefault="008C36CE" w:rsidP="00445468">
            <w:r w:rsidRPr="00F1725E">
              <w:t>Alta</w:t>
            </w:r>
          </w:p>
        </w:tc>
        <w:tc>
          <w:tcPr>
            <w:tcW w:w="870" w:type="pct"/>
            <w:tcBorders>
              <w:bottom w:val="single" w:sz="12" w:space="0" w:color="auto"/>
              <w:right w:val="nil"/>
            </w:tcBorders>
            <w:vAlign w:val="center"/>
          </w:tcPr>
          <w:p w:rsidR="00285ED1" w:rsidRPr="00F1725E" w:rsidRDefault="008C36CE" w:rsidP="00445468">
            <w:r w:rsidRPr="00F1725E">
              <w:t>Contempla</w:t>
            </w:r>
          </w:p>
        </w:tc>
        <w:tc>
          <w:tcPr>
            <w:tcW w:w="726" w:type="pct"/>
            <w:tcBorders>
              <w:bottom w:val="single" w:sz="12" w:space="0" w:color="auto"/>
              <w:right w:val="nil"/>
            </w:tcBorders>
            <w:vAlign w:val="center"/>
          </w:tcPr>
          <w:p w:rsidR="00285ED1" w:rsidRPr="00F1725E" w:rsidRDefault="003A2CFA" w:rsidP="00445468">
            <w:pPr>
              <w:rPr>
                <w:color w:val="000000"/>
              </w:rPr>
            </w:pPr>
            <w:r w:rsidRPr="00F1725E">
              <w:rPr>
                <w:color w:val="000000"/>
              </w:rPr>
              <w:t>Não possui</w:t>
            </w:r>
          </w:p>
        </w:tc>
        <w:tc>
          <w:tcPr>
            <w:tcW w:w="870" w:type="pct"/>
            <w:tcBorders>
              <w:bottom w:val="single" w:sz="12" w:space="0" w:color="auto"/>
              <w:right w:val="nil"/>
            </w:tcBorders>
            <w:vAlign w:val="center"/>
          </w:tcPr>
          <w:p w:rsidR="00285ED1" w:rsidRPr="00F1725E" w:rsidRDefault="003A2CFA" w:rsidP="00445468">
            <w:r w:rsidRPr="00F1725E">
              <w:t>Rica</w:t>
            </w:r>
          </w:p>
        </w:tc>
        <w:tc>
          <w:tcPr>
            <w:tcW w:w="686" w:type="pct"/>
            <w:tcBorders>
              <w:bottom w:val="single" w:sz="12" w:space="0" w:color="auto"/>
              <w:right w:val="nil"/>
            </w:tcBorders>
            <w:vAlign w:val="center"/>
          </w:tcPr>
          <w:p w:rsidR="00285ED1" w:rsidRPr="00F1725E" w:rsidRDefault="00F1725E" w:rsidP="006A15A3">
            <w:pPr>
              <w:rPr>
                <w:color w:val="000000"/>
              </w:rPr>
            </w:pPr>
            <w:r w:rsidRPr="00F1725E">
              <w:rPr>
                <w:color w:val="000000"/>
              </w:rPr>
              <w:t>100,00</w:t>
            </w:r>
          </w:p>
        </w:tc>
      </w:tr>
    </w:tbl>
    <w:p w:rsidR="00C96088" w:rsidRPr="00231513" w:rsidRDefault="00CC14D5" w:rsidP="00231513">
      <w:pPr>
        <w:pStyle w:val="1CorpodeTexto"/>
        <w:spacing w:before="20"/>
        <w:ind w:firstLine="0"/>
        <w:rPr>
          <w:sz w:val="20"/>
        </w:rPr>
      </w:pPr>
      <w:r w:rsidRPr="00231513">
        <w:rPr>
          <w:sz w:val="20"/>
        </w:rPr>
        <w:t xml:space="preserve">* Depende da </w:t>
      </w:r>
      <w:proofErr w:type="gramStart"/>
      <w:r w:rsidRPr="00231513">
        <w:rPr>
          <w:sz w:val="20"/>
        </w:rPr>
        <w:t>implementação</w:t>
      </w:r>
      <w:proofErr w:type="gramEnd"/>
      <w:r w:rsidR="007A547F" w:rsidRPr="00231513">
        <w:rPr>
          <w:sz w:val="20"/>
        </w:rPr>
        <w:t xml:space="preserve"> CORBA</w:t>
      </w:r>
    </w:p>
    <w:p w:rsidR="002A058A" w:rsidRDefault="008C413F" w:rsidP="00DE41D2">
      <w:pPr>
        <w:pStyle w:val="1CorpodeTexto"/>
      </w:pPr>
      <w:r>
        <w:t>Conforme pode ser visto na tabela,</w:t>
      </w:r>
      <w:r w:rsidR="00231513">
        <w:t xml:space="preserve"> a</w:t>
      </w:r>
      <w:r w:rsidR="00731137">
        <w:t xml:space="preserve">s tecnologias que apresentaram menor índice de relevância </w:t>
      </w:r>
      <w:r w:rsidR="0026294F">
        <w:t xml:space="preserve">(55,00 e 70,00) </w:t>
      </w:r>
      <w:r w:rsidR="00731137">
        <w:t xml:space="preserve">foram: arquivos textuais, XML, Sockets e RPC. O fator determinante para a eliminação destas </w:t>
      </w:r>
      <w:r w:rsidR="001B05CD">
        <w:t xml:space="preserve">tecnologias foi o fato de elas não contemplarem a reusabilidade das </w:t>
      </w:r>
      <w:proofErr w:type="gramStart"/>
      <w:r w:rsidR="001B05CD">
        <w:t>implementações</w:t>
      </w:r>
      <w:proofErr w:type="gramEnd"/>
      <w:r w:rsidR="001B05CD">
        <w:t xml:space="preserve"> existentes, um dos requisitos mais importantes para o mecanismo de integração. </w:t>
      </w:r>
    </w:p>
    <w:p w:rsidR="0026294F" w:rsidRDefault="0026294F" w:rsidP="00DE41D2">
      <w:pPr>
        <w:pStyle w:val="1CorpodeTexto"/>
      </w:pPr>
      <w:r>
        <w:t xml:space="preserve">O Java RMI </w:t>
      </w:r>
      <w:r w:rsidR="0083365C">
        <w:t>apresentou um índice de relevância maior (81,25)</w:t>
      </w:r>
      <w:r>
        <w:t>,</w:t>
      </w:r>
      <w:r w:rsidR="0083365C">
        <w:t xml:space="preserve"> pois </w:t>
      </w:r>
      <w:r>
        <w:t xml:space="preserve">permite a reusabilidade das </w:t>
      </w:r>
      <w:proofErr w:type="gramStart"/>
      <w:r>
        <w:t>implementações</w:t>
      </w:r>
      <w:proofErr w:type="gramEnd"/>
      <w:r>
        <w:t xml:space="preserve"> existentes</w:t>
      </w:r>
      <w:r w:rsidR="0083365C">
        <w:t>. No entanto, foi prejudicado pela baixa interoperabilidade. Por se tratar de uma tecnologia JAVA, o Java RMI só permite a integração com outras aplicações escritas em JAVA.</w:t>
      </w:r>
    </w:p>
    <w:p w:rsidR="001B05CD" w:rsidRDefault="001B05CD" w:rsidP="00DE41D2">
      <w:pPr>
        <w:pStyle w:val="1CorpodeTexto"/>
      </w:pPr>
      <w:r>
        <w:t>Já as tecnologias COM/DCOM/</w:t>
      </w:r>
      <w:proofErr w:type="gramStart"/>
      <w:r>
        <w:t>.</w:t>
      </w:r>
      <w:proofErr w:type="gramEnd"/>
      <w:r>
        <w:t>NET da Microsoft e o</w:t>
      </w:r>
      <w:r w:rsidR="00673934">
        <w:t xml:space="preserve"> JNI da Oracle, apresentaram o segundo maior </w:t>
      </w:r>
      <w:r>
        <w:t>índice de relevância</w:t>
      </w:r>
      <w:r w:rsidR="00673934">
        <w:t xml:space="preserve"> (87,50)</w:t>
      </w:r>
      <w:r w:rsidR="00F97CB4">
        <w:t>, pois a</w:t>
      </w:r>
      <w:r>
        <w:t>mbas contemplam a reusabilidade das implementaç</w:t>
      </w:r>
      <w:r w:rsidR="00F97CB4">
        <w:t xml:space="preserve">ões existentes. No entanto, ainda não </w:t>
      </w:r>
      <w:proofErr w:type="gramStart"/>
      <w:r w:rsidR="00F97CB4">
        <w:t>são</w:t>
      </w:r>
      <w:proofErr w:type="gramEnd"/>
      <w:r w:rsidR="00F97CB4">
        <w:t xml:space="preserve"> a solução ideal por </w:t>
      </w:r>
      <w:r>
        <w:t>possu</w:t>
      </w:r>
      <w:r w:rsidR="00F97CB4">
        <w:t>ír</w:t>
      </w:r>
      <w:r>
        <w:t xml:space="preserve">em </w:t>
      </w:r>
      <w:r w:rsidR="00F97CB4">
        <w:t xml:space="preserve">interoperabilidade </w:t>
      </w:r>
      <w:r w:rsidR="00F97CB4">
        <w:t>média</w:t>
      </w:r>
      <w:r>
        <w:t xml:space="preserve">. </w:t>
      </w:r>
      <w:r w:rsidR="0080235B">
        <w:t>O JNI</w:t>
      </w:r>
      <w:r w:rsidR="001667D2">
        <w:t xml:space="preserve">, por exemplo, </w:t>
      </w:r>
      <w:r w:rsidR="00F97CB4">
        <w:t>permite a integração direta com C e C++, mas para integrar com outras linguagens é necessário criar uma “ponte” utilizando uma destas duas linguagens. Já as tecnologias Microsoft</w:t>
      </w:r>
      <w:r w:rsidR="00F806B5">
        <w:t xml:space="preserve"> estão limitadas </w:t>
      </w:r>
      <w:r w:rsidR="001A545D">
        <w:t xml:space="preserve">á plataforma Windows, e consequentemente ás linguagens utilizadas </w:t>
      </w:r>
      <w:r w:rsidR="0061536F">
        <w:t>pel</w:t>
      </w:r>
      <w:r w:rsidR="00CB6978">
        <w:t>a</w:t>
      </w:r>
      <w:r w:rsidR="0061536F">
        <w:t xml:space="preserve"> </w:t>
      </w:r>
      <w:r w:rsidR="00CB4AD3">
        <w:t>mesma</w:t>
      </w:r>
      <w:r w:rsidR="0061536F">
        <w:t>:</w:t>
      </w:r>
      <w:r w:rsidR="001A545D">
        <w:t xml:space="preserve"> C, C++, </w:t>
      </w:r>
      <w:proofErr w:type="gramStart"/>
      <w:r w:rsidR="001A545D">
        <w:t>VisualBasic</w:t>
      </w:r>
      <w:proofErr w:type="gramEnd"/>
      <w:r w:rsidR="001A545D">
        <w:t xml:space="preserve"> e C#.</w:t>
      </w:r>
    </w:p>
    <w:p w:rsidR="00CD5919" w:rsidRDefault="002E4F59" w:rsidP="00CD5919">
      <w:pPr>
        <w:pStyle w:val="1CorpodeTexto"/>
        <w:rPr>
          <w:szCs w:val="24"/>
        </w:rPr>
      </w:pPr>
      <w:r>
        <w:lastRenderedPageBreak/>
        <w:t xml:space="preserve">Por fim, as tecnologias que apresentaram maior índice de relevância (100,00) foram CORBA e </w:t>
      </w:r>
      <w:proofErr w:type="gramStart"/>
      <w:r>
        <w:t>WebServices</w:t>
      </w:r>
      <w:proofErr w:type="gramEnd"/>
      <w:r w:rsidR="00CD5919">
        <w:t>, pois a</w:t>
      </w:r>
      <w:r>
        <w:t>mbas as atende</w:t>
      </w:r>
      <w:r w:rsidR="008B11E4">
        <w:t>m</w:t>
      </w:r>
      <w:r>
        <w:t xml:space="preserve"> de forma satisfatória a todos os requisitos estabelecidos.</w:t>
      </w:r>
      <w:r w:rsidR="008B11E4">
        <w:t xml:space="preserve"> </w:t>
      </w:r>
      <w:r w:rsidR="00CD5919">
        <w:t xml:space="preserve">Embora estas duas tecnologias tenham empatado, a </w:t>
      </w:r>
      <w:r w:rsidR="00452186">
        <w:t xml:space="preserve">arquitetura CORBA é a </w:t>
      </w:r>
      <w:r w:rsidR="00CD5919">
        <w:t xml:space="preserve">escolhida </w:t>
      </w:r>
      <w:r w:rsidR="00452186">
        <w:t xml:space="preserve">para a </w:t>
      </w:r>
      <w:proofErr w:type="gramStart"/>
      <w:r w:rsidR="00452186">
        <w:t>implementação</w:t>
      </w:r>
      <w:proofErr w:type="gramEnd"/>
      <w:r w:rsidR="00452186">
        <w:t xml:space="preserve"> do projeto p</w:t>
      </w:r>
      <w:r w:rsidR="005D3DC9">
        <w:t xml:space="preserve">elos seguintes </w:t>
      </w:r>
      <w:r w:rsidR="00CD5919">
        <w:t>motivos:</w:t>
      </w:r>
    </w:p>
    <w:p w:rsidR="00CD5919" w:rsidRDefault="006237CF" w:rsidP="00CD5919">
      <w:pPr>
        <w:pStyle w:val="1Listadeitenscommarcadores"/>
        <w:numPr>
          <w:ilvl w:val="0"/>
          <w:numId w:val="3"/>
        </w:numPr>
      </w:pPr>
      <w:r>
        <w:t>O</w:t>
      </w:r>
      <w:r w:rsidR="00A979F8">
        <w:t xml:space="preserve"> foco dos </w:t>
      </w:r>
      <w:proofErr w:type="gramStart"/>
      <w:r>
        <w:t>WebServices</w:t>
      </w:r>
      <w:proofErr w:type="gramEnd"/>
      <w:r>
        <w:t xml:space="preserve"> </w:t>
      </w:r>
      <w:r w:rsidR="00A979F8">
        <w:t xml:space="preserve">está na integração de aplicativos </w:t>
      </w:r>
      <w:r w:rsidR="007303BF">
        <w:t xml:space="preserve">rodando em diferentes máquinas </w:t>
      </w:r>
      <w:r w:rsidR="00A979F8">
        <w:t>através da Internet</w:t>
      </w:r>
      <w:r w:rsidR="007303BF">
        <w:t>,</w:t>
      </w:r>
      <w:r w:rsidR="00A979F8">
        <w:t xml:space="preserve"> enquanto que</w:t>
      </w:r>
      <w:r w:rsidR="007303BF">
        <w:t>,</w:t>
      </w:r>
      <w:r w:rsidR="00A979F8">
        <w:t xml:space="preserve"> </w:t>
      </w:r>
      <w:r>
        <w:t xml:space="preserve">o foco do PortugolCore </w:t>
      </w:r>
      <w:r w:rsidR="00A979F8">
        <w:t>está na integração de duas</w:t>
      </w:r>
      <w:r>
        <w:t xml:space="preserve"> aplicações</w:t>
      </w:r>
      <w:r w:rsidR="007303BF">
        <w:t xml:space="preserve"> (o PortugolCore e a aplicação que o utiliza)</w:t>
      </w:r>
      <w:r w:rsidR="00A979F8">
        <w:t xml:space="preserve"> </w:t>
      </w:r>
      <w:r w:rsidR="007303BF">
        <w:t xml:space="preserve">em ambiente </w:t>
      </w:r>
      <w:r w:rsidR="00A979F8">
        <w:t>Desktop localizadas na mesma máquina</w:t>
      </w:r>
      <w:r w:rsidR="00CD5919">
        <w:t>;</w:t>
      </w:r>
    </w:p>
    <w:p w:rsidR="00CD5919" w:rsidRDefault="00F55955" w:rsidP="00CD5919">
      <w:pPr>
        <w:pStyle w:val="1Listadeitenscommarcadores"/>
        <w:numPr>
          <w:ilvl w:val="0"/>
          <w:numId w:val="3"/>
        </w:numPr>
      </w:pPr>
      <w:r>
        <w:t xml:space="preserve">Os </w:t>
      </w:r>
      <w:proofErr w:type="gramStart"/>
      <w:r>
        <w:t>WebServices</w:t>
      </w:r>
      <w:proofErr w:type="gramEnd"/>
      <w:r>
        <w:t xml:space="preserve"> dependem de um aplicação Web Server para funcionar</w:t>
      </w:r>
      <w:r w:rsidR="00CD5919">
        <w:t>; e</w:t>
      </w:r>
    </w:p>
    <w:p w:rsidR="00CD5919" w:rsidRDefault="00547548" w:rsidP="00071A08">
      <w:pPr>
        <w:pStyle w:val="1Listadeitenscommarcadores"/>
        <w:numPr>
          <w:ilvl w:val="0"/>
          <w:numId w:val="3"/>
        </w:numPr>
      </w:pPr>
      <w:r>
        <w:t xml:space="preserve">Mesmo que </w:t>
      </w:r>
      <w:r w:rsidR="009452A3">
        <w:t xml:space="preserve">o mecanismo de integração </w:t>
      </w:r>
      <w:r>
        <w:t xml:space="preserve">seja </w:t>
      </w:r>
      <w:proofErr w:type="gramStart"/>
      <w:r w:rsidR="009452A3">
        <w:t>implementado</w:t>
      </w:r>
      <w:proofErr w:type="gramEnd"/>
      <w:r w:rsidR="009452A3">
        <w:t xml:space="preserve"> em CORBA, ainda </w:t>
      </w:r>
      <w:r>
        <w:t xml:space="preserve">será </w:t>
      </w:r>
      <w:r w:rsidR="009452A3">
        <w:t>possível transformá-lo em um WebService (</w:t>
      </w:r>
      <w:r w:rsidR="0083593A">
        <w:t xml:space="preserve">caso </w:t>
      </w:r>
      <w:r w:rsidR="009452A3">
        <w:t xml:space="preserve">isto </w:t>
      </w:r>
      <w:r w:rsidR="0083593A">
        <w:t xml:space="preserve">se torne </w:t>
      </w:r>
      <w:r w:rsidR="009452A3">
        <w:t xml:space="preserve">necessário) utilizando qualquer linguagem de programação que </w:t>
      </w:r>
      <w:r w:rsidR="001D3542">
        <w:t xml:space="preserve">dê suporte à </w:t>
      </w:r>
      <w:r w:rsidR="0094194C">
        <w:t xml:space="preserve">sua </w:t>
      </w:r>
      <w:r w:rsidR="001D3542">
        <w:t>construção</w:t>
      </w:r>
      <w:r w:rsidR="00071A08">
        <w:t>.</w:t>
      </w:r>
    </w:p>
    <w:p w:rsidR="00CD5919" w:rsidRDefault="00CD5919" w:rsidP="00CD5919">
      <w:pPr>
        <w:pStyle w:val="1CorpodeTexto"/>
      </w:pPr>
    </w:p>
    <w:p w:rsidR="00CB6978" w:rsidRDefault="00CB6978" w:rsidP="00DE41D2">
      <w:pPr>
        <w:pStyle w:val="1CorpodeTexto"/>
      </w:pPr>
    </w:p>
    <w:p w:rsidR="003A20FC" w:rsidRDefault="00243E7A" w:rsidP="003E72A1">
      <w:pPr>
        <w:pStyle w:val="3TtulodeCaptulo"/>
        <w:numPr>
          <w:ilvl w:val="0"/>
          <w:numId w:val="31"/>
        </w:numPr>
        <w:ind w:left="426" w:hanging="426"/>
      </w:pPr>
      <w:bookmarkStart w:id="87" w:name="_Toc112906802"/>
      <w:r>
        <w:rPr>
          <w:highlight w:val="lightGray"/>
        </w:rPr>
        <w:br w:type="page"/>
      </w:r>
      <w:bookmarkStart w:id="88" w:name="_Toc312072381"/>
      <w:r w:rsidR="003A20FC">
        <w:lastRenderedPageBreak/>
        <w:t>PROJETO</w:t>
      </w:r>
      <w:bookmarkEnd w:id="87"/>
      <w:bookmarkEnd w:id="88"/>
    </w:p>
    <w:p w:rsidR="00C55D44" w:rsidRDefault="00C55D44" w:rsidP="008A70DC">
      <w:pPr>
        <w:pStyle w:val="1CorpodeTexto"/>
      </w:pPr>
      <w:r>
        <w:t xml:space="preserve">Após o estudo e a análise </w:t>
      </w:r>
      <w:r w:rsidR="005E6E5D">
        <w:t xml:space="preserve">comparativa </w:t>
      </w:r>
      <w:r>
        <w:t xml:space="preserve">das várias tecnologias de integração, decidiu-se utilizar a arquitetura CORBA para a </w:t>
      </w:r>
      <w:proofErr w:type="gramStart"/>
      <w:r>
        <w:t>implementação</w:t>
      </w:r>
      <w:proofErr w:type="gramEnd"/>
      <w:r>
        <w:t xml:space="preserve"> do mecanismo de integração, pois esta atende a todos os requisitos de integração estabelecidos</w:t>
      </w:r>
      <w:r w:rsidR="00167770">
        <w:t xml:space="preserve"> (Interoperabilidade, Reusabilidade, Licença e Documentaç</w:t>
      </w:r>
      <w:r w:rsidR="00314BDB">
        <w:t>ão</w:t>
      </w:r>
      <w:r w:rsidR="00167770">
        <w:t>)</w:t>
      </w:r>
      <w:r>
        <w:t>.</w:t>
      </w:r>
    </w:p>
    <w:p w:rsidR="00C55D44" w:rsidRDefault="00DA0740" w:rsidP="008A70DC">
      <w:pPr>
        <w:pStyle w:val="1CorpodeTexto"/>
      </w:pPr>
      <w:r>
        <w:t>N</w:t>
      </w:r>
      <w:r w:rsidR="00734CE1">
        <w:t>a primeira parte d</w:t>
      </w:r>
      <w:r w:rsidR="00C55D44">
        <w:t>e</w:t>
      </w:r>
      <w:r w:rsidR="007667C0">
        <w:t>ste capítulo</w:t>
      </w:r>
      <w:r w:rsidR="00734CE1">
        <w:t xml:space="preserve"> (</w:t>
      </w:r>
      <w:r w:rsidR="00734CE1">
        <w:fldChar w:fldCharType="begin"/>
      </w:r>
      <w:r w:rsidR="00734CE1">
        <w:instrText xml:space="preserve"> REF _Ref311754562 \h </w:instrText>
      </w:r>
      <w:r w:rsidR="00734CE1">
        <w:fldChar w:fldCharType="separate"/>
      </w:r>
      <w:r w:rsidR="00B17405">
        <w:t>COMPREENDENDO O CORBA</w:t>
      </w:r>
      <w:r w:rsidR="00734CE1">
        <w:fldChar w:fldCharType="end"/>
      </w:r>
      <w:r w:rsidR="00734CE1">
        <w:t>)</w:t>
      </w:r>
      <w:r w:rsidR="0089411C">
        <w:t xml:space="preserve">, </w:t>
      </w:r>
      <w:r w:rsidR="00C55D44">
        <w:t xml:space="preserve">é realizado um estudo um pouco mais aprofundado da arquitetura CORBA, </w:t>
      </w:r>
      <w:r>
        <w:t xml:space="preserve">visando </w:t>
      </w:r>
      <w:r w:rsidR="00E67FD3">
        <w:t>reuni</w:t>
      </w:r>
      <w:r>
        <w:t>r</w:t>
      </w:r>
      <w:r w:rsidR="00C55D44">
        <w:t xml:space="preserve"> </w:t>
      </w:r>
      <w:r>
        <w:t xml:space="preserve">o conhecimento necessário para a </w:t>
      </w:r>
      <w:r w:rsidR="00C55D44">
        <w:t>elaboração do projeto</w:t>
      </w:r>
      <w:r w:rsidR="00102D21">
        <w:t>.</w:t>
      </w:r>
    </w:p>
    <w:p w:rsidR="00AC55BE" w:rsidRDefault="00AC55BE" w:rsidP="008A70DC">
      <w:pPr>
        <w:pStyle w:val="1CorpodeTexto"/>
      </w:pPr>
      <w:r>
        <w:t>Já n</w:t>
      </w:r>
      <w:r w:rsidR="00C55D44">
        <w:t xml:space="preserve">a segunda parte, é realizado o projeto do sistema em si, </w:t>
      </w:r>
      <w:r>
        <w:t>apresentando a forma</w:t>
      </w:r>
      <w:r w:rsidR="00C55D44">
        <w:t xml:space="preserve"> como o sistema deverá ser </w:t>
      </w:r>
      <w:proofErr w:type="gramStart"/>
      <w:r w:rsidR="00C55D44">
        <w:t>implementado</w:t>
      </w:r>
      <w:proofErr w:type="gramEnd"/>
      <w:r w:rsidR="00C55D44">
        <w:t>.</w:t>
      </w:r>
      <w:r>
        <w:t xml:space="preserve"> O projeto é descrito de forma textual e </w:t>
      </w:r>
      <w:r w:rsidR="0066764A">
        <w:t xml:space="preserve">conta </w:t>
      </w:r>
      <w:r>
        <w:t>com o auxílio de figuras para facilitar a compreensão do mesmo.</w:t>
      </w:r>
    </w:p>
    <w:p w:rsidR="007667C0" w:rsidRPr="008A70DC" w:rsidRDefault="00C55D44" w:rsidP="008A70DC">
      <w:pPr>
        <w:pStyle w:val="1CorpodeTexto"/>
      </w:pPr>
      <w:r>
        <w:t xml:space="preserve"> Por último</w:t>
      </w:r>
      <w:r w:rsidR="0066764A">
        <w:t>,</w:t>
      </w:r>
      <w:r>
        <w:t xml:space="preserve"> </w:t>
      </w:r>
      <w:r w:rsidR="0066764A">
        <w:t xml:space="preserve">é </w:t>
      </w:r>
      <w:r w:rsidR="00594182">
        <w:t>feito</w:t>
      </w:r>
      <w:r w:rsidR="0066764A">
        <w:t xml:space="preserve"> o </w:t>
      </w:r>
      <w:r>
        <w:t>planejamento do TCC II</w:t>
      </w:r>
      <w:r w:rsidR="0066764A">
        <w:t>, onde é apresentado o cronograma das atividades a serem realizadas e</w:t>
      </w:r>
      <w:r>
        <w:t xml:space="preserve"> a metodologia a ser utilizada</w:t>
      </w:r>
      <w:r w:rsidR="00085750">
        <w:t xml:space="preserve"> no desenvolvimento destas atividades</w:t>
      </w:r>
      <w:r w:rsidR="00024BD2">
        <w:t>.</w:t>
      </w:r>
    </w:p>
    <w:p w:rsidR="00AE0AC7" w:rsidRPr="00AE0AC7" w:rsidRDefault="00AE0AC7" w:rsidP="00AE0AC7">
      <w:pPr>
        <w:pStyle w:val="PargrafodaLista"/>
        <w:numPr>
          <w:ilvl w:val="0"/>
          <w:numId w:val="5"/>
        </w:numPr>
        <w:tabs>
          <w:tab w:val="left" w:pos="540"/>
        </w:tabs>
        <w:spacing w:before="360"/>
        <w:outlineLvl w:val="1"/>
        <w:rPr>
          <w:b/>
          <w:vanish/>
          <w:sz w:val="28"/>
          <w:szCs w:val="20"/>
          <w:lang w:val="x-none" w:eastAsia="x-none"/>
        </w:rPr>
      </w:pPr>
    </w:p>
    <w:p w:rsidR="00AE0AC7" w:rsidRDefault="00193D35" w:rsidP="00F749C2">
      <w:pPr>
        <w:pStyle w:val="3TtulodeSeo"/>
        <w:numPr>
          <w:ilvl w:val="1"/>
          <w:numId w:val="5"/>
        </w:numPr>
        <w:ind w:left="426"/>
        <w:rPr>
          <w:lang w:val="pt-BR"/>
        </w:rPr>
      </w:pPr>
      <w:bookmarkStart w:id="89" w:name="_Ref311754552"/>
      <w:bookmarkStart w:id="90" w:name="_Ref311754562"/>
      <w:bookmarkStart w:id="91" w:name="_Toc312072382"/>
      <w:r>
        <w:rPr>
          <w:lang w:val="pt-BR"/>
        </w:rPr>
        <w:t>COMPREENDENDO</w:t>
      </w:r>
      <w:r w:rsidR="00C45615">
        <w:rPr>
          <w:lang w:val="pt-BR"/>
        </w:rPr>
        <w:t xml:space="preserve"> </w:t>
      </w:r>
      <w:r w:rsidR="000D210F">
        <w:rPr>
          <w:lang w:val="pt-BR"/>
        </w:rPr>
        <w:t xml:space="preserve">O </w:t>
      </w:r>
      <w:r w:rsidR="00AE0AC7">
        <w:rPr>
          <w:lang w:val="pt-BR"/>
        </w:rPr>
        <w:t>CORB</w:t>
      </w:r>
      <w:r w:rsidR="00ED55DD">
        <w:rPr>
          <w:lang w:val="pt-BR"/>
        </w:rPr>
        <w:t>A</w:t>
      </w:r>
      <w:bookmarkEnd w:id="89"/>
      <w:bookmarkEnd w:id="90"/>
      <w:bookmarkEnd w:id="91"/>
    </w:p>
    <w:p w:rsidR="00AE0AC7" w:rsidRDefault="00AE0AC7" w:rsidP="00AE0AC7">
      <w:pPr>
        <w:pStyle w:val="1CorpodeTexto"/>
      </w:pPr>
      <w:r>
        <w:t>“</w:t>
      </w:r>
      <w:r w:rsidRPr="00D23A2B">
        <w:t>O padrão CORBA foi def</w:t>
      </w:r>
      <w:r w:rsidR="00A10863">
        <w:t>inido em 1991 pela OMG</w:t>
      </w:r>
      <w:r w:rsidRPr="00D23A2B">
        <w:t>, uma organização internacional que reúne empresas vendedoras de sistemas de informação, de desenvolvimento de software, universidades e utilizadores</w:t>
      </w:r>
      <w:r>
        <w:t>”</w:t>
      </w:r>
      <w:r w:rsidRPr="00D23A2B">
        <w:t xml:space="preserve"> </w:t>
      </w:r>
      <w:r w:rsidRPr="005E0385">
        <w:t>(BORSOI, SCHULTZ, 2004, p. 2)</w:t>
      </w:r>
      <w:r w:rsidRPr="00D23A2B">
        <w:t>.</w:t>
      </w:r>
    </w:p>
    <w:p w:rsidR="00AE0AC7" w:rsidRPr="00D23A2B" w:rsidRDefault="00AE0AC7" w:rsidP="00AE0AC7">
      <w:pPr>
        <w:pStyle w:val="1CorpodeTexto"/>
      </w:pPr>
      <w:r>
        <w:t xml:space="preserve">Coulouris, Dollimore e Kindberg </w:t>
      </w:r>
      <w:r w:rsidRPr="005E0385">
        <w:t>(2007, p.710)</w:t>
      </w:r>
      <w:r w:rsidRPr="00D23A2B">
        <w:t xml:space="preserve"> define</w:t>
      </w:r>
      <w:r>
        <w:t>m</w:t>
      </w:r>
      <w:r w:rsidRPr="00D23A2B">
        <w:t xml:space="preserve"> CORBA como sendo </w:t>
      </w:r>
      <w:r>
        <w:t>“</w:t>
      </w:r>
      <w:r w:rsidRPr="00D23A2B">
        <w:t>um projeto de middleware que permite as aplicações se comunicarem umas com as outras independentemente de suas linguagens de programação, de suas plataformas de hardware e software, das redes pelas quais se comunicam e de seus desenvolvedores</w:t>
      </w:r>
      <w:r>
        <w:t>”</w:t>
      </w:r>
      <w:r w:rsidRPr="00D23A2B">
        <w:t>.</w:t>
      </w:r>
    </w:p>
    <w:p w:rsidR="00AE0AC7" w:rsidRDefault="00AE0AC7" w:rsidP="00AE0AC7">
      <w:pPr>
        <w:pStyle w:val="1CorpodeTexto"/>
      </w:pPr>
      <w:r>
        <w:t xml:space="preserve">Para </w:t>
      </w:r>
      <w:r w:rsidRPr="00181D08">
        <w:t>Siqueira (2005, p. 28)</w:t>
      </w:r>
      <w:r>
        <w:t>, “a</w:t>
      </w:r>
      <w:r w:rsidRPr="0047420D">
        <w:t xml:space="preserve"> arquitetura CORBA é um conjunto complex</w:t>
      </w:r>
      <w:r>
        <w:t>o</w:t>
      </w:r>
      <w:r w:rsidRPr="0047420D">
        <w:t xml:space="preserve"> de partes</w:t>
      </w:r>
      <w:r>
        <w:t xml:space="preserve"> que possuem suas particularidades e especificações, que tem como objetivo comum, promover um ambiente que atenda às especificações definidas pela OMG para o CORBA”.</w:t>
      </w:r>
    </w:p>
    <w:p w:rsidR="00A9209E" w:rsidRDefault="00A9209E" w:rsidP="00A9209E">
      <w:pPr>
        <w:pStyle w:val="1CorpodeTexto"/>
      </w:pPr>
      <w:r>
        <w:t xml:space="preserve">Para entender como a integração com CORBA funciona é necessário entender as partes que compõem sua arquitetura. Estas partes serão descritas de forma resumida a seguir e estão ilustradas na </w:t>
      </w:r>
      <w:r>
        <w:fldChar w:fldCharType="begin"/>
      </w:r>
      <w:r>
        <w:instrText xml:space="preserve"> REF _Ref309076366 \h </w:instrText>
      </w:r>
      <w:r>
        <w:fldChar w:fldCharType="separate"/>
      </w:r>
      <w:r w:rsidR="00B17405">
        <w:t xml:space="preserve"> Figura </w:t>
      </w:r>
      <w:r w:rsidR="00B17405">
        <w:rPr>
          <w:noProof/>
        </w:rPr>
        <w:t>16</w:t>
      </w:r>
      <w:r>
        <w:fldChar w:fldCharType="end"/>
      </w:r>
      <w:r>
        <w:t>.</w:t>
      </w:r>
    </w:p>
    <w:p w:rsidR="00A9209E" w:rsidRDefault="00A9209E" w:rsidP="00AE0AC7">
      <w:pPr>
        <w:pStyle w:val="1CorpodeTexto"/>
      </w:pPr>
    </w:p>
    <w:tbl>
      <w:tblPr>
        <w:tblW w:w="0" w:type="auto"/>
        <w:jc w:val="center"/>
        <w:tblInd w:w="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11"/>
      </w:tblGrid>
      <w:tr w:rsidR="00AE0AC7" w:rsidTr="005D4C09">
        <w:tblPrEx>
          <w:tblCellMar>
            <w:top w:w="0" w:type="dxa"/>
            <w:bottom w:w="0" w:type="dxa"/>
          </w:tblCellMar>
        </w:tblPrEx>
        <w:trPr>
          <w:trHeight w:val="5235"/>
          <w:jc w:val="center"/>
        </w:trPr>
        <w:tc>
          <w:tcPr>
            <w:tcW w:w="7411" w:type="dxa"/>
          </w:tcPr>
          <w:p w:rsidR="00AE0AC7" w:rsidRDefault="007709F3" w:rsidP="005D4C09">
            <w:pPr>
              <w:pStyle w:val="1CorpodeTexto"/>
              <w:keepNext/>
              <w:ind w:firstLine="0"/>
              <w:jc w:val="center"/>
            </w:pPr>
            <w:r>
              <w:rPr>
                <w:noProof/>
              </w:rPr>
              <w:drawing>
                <wp:inline distT="0" distB="0" distL="0" distR="0">
                  <wp:extent cx="4381500" cy="3009900"/>
                  <wp:effectExtent l="0" t="0" r="0" b="0"/>
                  <wp:docPr id="1" name="Imagem 1" descr="corba_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ba_ar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3009900"/>
                          </a:xfrm>
                          <a:prstGeom prst="rect">
                            <a:avLst/>
                          </a:prstGeom>
                          <a:noFill/>
                          <a:ln>
                            <a:noFill/>
                          </a:ln>
                        </pic:spPr>
                      </pic:pic>
                    </a:graphicData>
                  </a:graphic>
                </wp:inline>
              </w:drawing>
            </w:r>
          </w:p>
        </w:tc>
      </w:tr>
    </w:tbl>
    <w:p w:rsidR="00AE0AC7" w:rsidRDefault="00AE0AC7" w:rsidP="00AE0AC7">
      <w:pPr>
        <w:pStyle w:val="Legenda"/>
        <w:ind w:left="993"/>
        <w:rPr>
          <w:noProof/>
        </w:rPr>
      </w:pPr>
      <w:bookmarkStart w:id="92" w:name="_Ref309076366"/>
      <w:r>
        <w:t xml:space="preserve"> </w:t>
      </w:r>
      <w:bookmarkStart w:id="93" w:name="_Toc312072409"/>
      <w:r>
        <w:t xml:space="preserve">Figura </w:t>
      </w:r>
      <w:r>
        <w:fldChar w:fldCharType="begin"/>
      </w:r>
      <w:r>
        <w:instrText xml:space="preserve"> SEQ Figura \* ARABIC </w:instrText>
      </w:r>
      <w:r>
        <w:fldChar w:fldCharType="separate"/>
      </w:r>
      <w:r w:rsidR="00B17405">
        <w:rPr>
          <w:noProof/>
        </w:rPr>
        <w:t>16</w:t>
      </w:r>
      <w:r>
        <w:fldChar w:fldCharType="end"/>
      </w:r>
      <w:bookmarkEnd w:id="92"/>
      <w:r>
        <w:t>. Arq</w:t>
      </w:r>
      <w:r>
        <w:rPr>
          <w:noProof/>
        </w:rPr>
        <w:t>uitetura CORBA</w:t>
      </w:r>
      <w:bookmarkEnd w:id="93"/>
    </w:p>
    <w:p w:rsidR="00AE0AC7" w:rsidRDefault="00AE0AC7" w:rsidP="00AE0AC7">
      <w:pPr>
        <w:pStyle w:val="Legenda"/>
        <w:spacing w:after="240"/>
        <w:ind w:left="992"/>
        <w:rPr>
          <w:noProof/>
        </w:rPr>
      </w:pPr>
      <w:r>
        <w:rPr>
          <w:noProof/>
        </w:rPr>
        <w:t xml:space="preserve"> Fonte: Borsoi (2004)</w:t>
      </w:r>
    </w:p>
    <w:p w:rsidR="00AE0AC7" w:rsidRDefault="00AE0AC7" w:rsidP="00AE0AC7">
      <w:pPr>
        <w:pStyle w:val="3TtulodeSubseo2"/>
      </w:pPr>
      <w:r>
        <w:t>Objeto CORBA</w:t>
      </w:r>
    </w:p>
    <w:p w:rsidR="00AE0AC7" w:rsidRDefault="00AE0AC7" w:rsidP="00AE0AC7">
      <w:pPr>
        <w:pStyle w:val="1CorpodeTexto"/>
      </w:pPr>
      <w:r>
        <w:t xml:space="preserve">Objetos CORBA são objetos escritos na linguagem nativa da aplicação e possuem uma referência para um objeto remoto. Segundo </w:t>
      </w:r>
      <w:r w:rsidRPr="00560E9E">
        <w:t>Siqueira (2005, p.23)</w:t>
      </w:r>
      <w:r>
        <w:t>, “cada objeto tem uma interface definida, a qual deve conhecer e saber requisitar um serviço a outro objeto”. Estas interfaces são definidas na linguagem IDL e permitem que seus métodos sejam invocados no objeto remoto.</w:t>
      </w:r>
    </w:p>
    <w:p w:rsidR="00AE0AC7" w:rsidRDefault="00AE0AC7" w:rsidP="00AE0AC7">
      <w:pPr>
        <w:pStyle w:val="3TtulodeSubseo2"/>
      </w:pPr>
      <w:r>
        <w:t>Cliente (</w:t>
      </w:r>
      <w:r w:rsidRPr="00F009B7">
        <w:rPr>
          <w:lang w:val="en-US"/>
        </w:rPr>
        <w:t>Client</w:t>
      </w:r>
      <w:r>
        <w:t>)</w:t>
      </w:r>
    </w:p>
    <w:p w:rsidR="00E2086B" w:rsidRDefault="00AE0AC7" w:rsidP="00AE0AC7">
      <w:pPr>
        <w:pStyle w:val="1CorpodeTexto"/>
      </w:pPr>
      <w:r>
        <w:t>Clientes são as aplicações que enviam requisições aos objetos CORBA. Este nome remete à arquitetura de cliente/servidor geralmente presente em sistemas distribuídos. Uma aplicação em CORBA pode assumir diferentes papéis, podendo ser cliente no escopo de uma requisição e servidora no escopo de outra requisição.</w:t>
      </w:r>
    </w:p>
    <w:p w:rsidR="00A07F5E" w:rsidRDefault="00A07F5E" w:rsidP="00AE0AC7">
      <w:pPr>
        <w:pStyle w:val="1CorpodeTexto"/>
      </w:pPr>
    </w:p>
    <w:p w:rsidR="00A07F5E" w:rsidRDefault="00A07F5E" w:rsidP="00AE0AC7">
      <w:pPr>
        <w:pStyle w:val="1CorpodeTexto"/>
      </w:pPr>
    </w:p>
    <w:p w:rsidR="00AE0AC7" w:rsidRPr="00E2086B" w:rsidRDefault="00AE0AC7" w:rsidP="00AE0AC7">
      <w:pPr>
        <w:pStyle w:val="3TtulodeSubseo2"/>
        <w:rPr>
          <w:lang w:val="pt-BR"/>
        </w:rPr>
      </w:pPr>
      <w:r>
        <w:lastRenderedPageBreak/>
        <w:t>Servidor (</w:t>
      </w:r>
      <w:r w:rsidRPr="003E52DE">
        <w:rPr>
          <w:lang w:val="pt-BR"/>
        </w:rPr>
        <w:t>Server</w:t>
      </w:r>
      <w:r>
        <w:t>)</w:t>
      </w:r>
    </w:p>
    <w:p w:rsidR="00AE0AC7" w:rsidRDefault="00AE0AC7" w:rsidP="00AE0AC7">
      <w:pPr>
        <w:pStyle w:val="1CorpodeTexto"/>
      </w:pPr>
      <w:r>
        <w:t>Servidores são as aplicações que detêm os objetos CORBA e recebem as requisições feitas pelos clientes. Da mesma forma que os clientes, os servidores podem assumir ambos os papéis em momentos diferentes.</w:t>
      </w:r>
    </w:p>
    <w:p w:rsidR="00AE0AC7" w:rsidRDefault="00AE0AC7" w:rsidP="00AE0AC7">
      <w:pPr>
        <w:pStyle w:val="3TtulodeSubseo2"/>
      </w:pPr>
      <w:r>
        <w:t>Servente (</w:t>
      </w:r>
      <w:r w:rsidRPr="00F009B7">
        <w:rPr>
          <w:lang w:val="en-US"/>
        </w:rPr>
        <w:t>Servant</w:t>
      </w:r>
      <w:r>
        <w:t>)</w:t>
      </w:r>
    </w:p>
    <w:p w:rsidR="00AE0AC7" w:rsidRDefault="00AE0AC7" w:rsidP="00AE0AC7">
      <w:pPr>
        <w:pStyle w:val="1CorpodeTexto"/>
      </w:pPr>
      <w:r>
        <w:t xml:space="preserve">Os serventes são objetos escritos na linguagem de programação do servidor e </w:t>
      </w:r>
      <w:proofErr w:type="gramStart"/>
      <w:r>
        <w:t>implementam</w:t>
      </w:r>
      <w:proofErr w:type="gramEnd"/>
      <w:r>
        <w:t xml:space="preserve"> as funcionalidades dos objetos CORBA. Para cada objeto CORBA deve existir um objeto servente.</w:t>
      </w:r>
    </w:p>
    <w:p w:rsidR="00AE0AC7" w:rsidRDefault="00AE0AC7" w:rsidP="00AE0AC7">
      <w:pPr>
        <w:pStyle w:val="3TtulodeSubseo2"/>
        <w:rPr>
          <w:lang w:val="pt-BR"/>
        </w:rPr>
      </w:pPr>
      <w:r>
        <w:t>Agente de requisição de objetos (ORB)</w:t>
      </w:r>
    </w:p>
    <w:p w:rsidR="00C73707" w:rsidRDefault="00C73707" w:rsidP="00C73707">
      <w:pPr>
        <w:pStyle w:val="1CorpodeTexto"/>
        <w:rPr>
          <w:sz w:val="20"/>
        </w:rPr>
      </w:pPr>
      <w:r w:rsidRPr="00C73707">
        <w:rPr>
          <w:lang w:eastAsia="x-none"/>
        </w:rPr>
        <w:t>Agente de requisição de objetos ou ORB (</w:t>
      </w:r>
      <w:r w:rsidRPr="00F009B7">
        <w:rPr>
          <w:lang w:val="en-US" w:eastAsia="x-none"/>
        </w:rPr>
        <w:t>Object Request Broker</w:t>
      </w:r>
      <w:r w:rsidRPr="00C73707">
        <w:rPr>
          <w:lang w:eastAsia="x-none"/>
        </w:rPr>
        <w:t>) é o elemento da arquitetura CORBA responsável pela comun</w:t>
      </w:r>
      <w:r>
        <w:rPr>
          <w:lang w:eastAsia="x-none"/>
        </w:rPr>
        <w:t>icação entre os objetos remotos:</w:t>
      </w:r>
    </w:p>
    <w:p w:rsidR="00AE0AC7" w:rsidRPr="007909D9" w:rsidRDefault="00AE0AC7" w:rsidP="00AE0AC7">
      <w:pPr>
        <w:pStyle w:val="1CorpodeTexto"/>
        <w:ind w:left="2268"/>
        <w:rPr>
          <w:sz w:val="20"/>
        </w:rPr>
      </w:pPr>
      <w:r w:rsidRPr="007909D9">
        <w:rPr>
          <w:sz w:val="20"/>
        </w:rPr>
        <w:t>Os ORBs promovem interoperabilidade de sistemas de objetos distribuídos, pois eles permitem que usuários desenvolvam sistemas através da junção de objetos de diferentes for</w:t>
      </w:r>
      <w:r>
        <w:rPr>
          <w:sz w:val="20"/>
        </w:rPr>
        <w:t>necedores, podendo se comunicar</w:t>
      </w:r>
      <w:r w:rsidRPr="007909D9">
        <w:rPr>
          <w:sz w:val="20"/>
        </w:rPr>
        <w:t xml:space="preserve"> uns com os outros através do ORB. Os ORBs manipulam a transformação de estrutura de dados internos dos processos de e para a sequência de bytes, que é transmitida pela rede. Além disso, expõem funções como transações distribuídas, serviços de diretório ou es</w:t>
      </w:r>
      <w:r>
        <w:rPr>
          <w:sz w:val="20"/>
        </w:rPr>
        <w:t xml:space="preserve">calonamento de tempo de execução </w:t>
      </w:r>
      <w:r w:rsidRPr="002D16EF">
        <w:rPr>
          <w:sz w:val="20"/>
        </w:rPr>
        <w:t>(WIKIPEDIA, 2011)</w:t>
      </w:r>
      <w:r w:rsidRPr="007909D9">
        <w:rPr>
          <w:sz w:val="20"/>
        </w:rPr>
        <w:t>.</w:t>
      </w:r>
    </w:p>
    <w:p w:rsidR="00AE0AC7" w:rsidRDefault="00AE0AC7" w:rsidP="00AE0AC7">
      <w:pPr>
        <w:pStyle w:val="3TtulodeSubseo2"/>
      </w:pPr>
      <w:r>
        <w:t>Linguagem IDL</w:t>
      </w:r>
    </w:p>
    <w:p w:rsidR="00AE0AC7" w:rsidRDefault="00AE0AC7" w:rsidP="00AE0AC7">
      <w:pPr>
        <w:pStyle w:val="1CorpodeTexto"/>
      </w:pPr>
      <w:r>
        <w:t>A linguagem IDL (</w:t>
      </w:r>
      <w:r w:rsidRPr="00F009B7">
        <w:rPr>
          <w:lang w:val="en-US"/>
        </w:rPr>
        <w:t>Interface Definition Language</w:t>
      </w:r>
      <w:r>
        <w:t xml:space="preserve">) “especifica um nome e um conjunto de métodos que os clientes podem solicitar” </w:t>
      </w:r>
      <w:r w:rsidRPr="002D16EF">
        <w:t xml:space="preserve">(COULOURIS, </w:t>
      </w:r>
      <w:r w:rsidR="00A46AC9">
        <w:t xml:space="preserve">DOLLIMORE e KINDBERG, </w:t>
      </w:r>
      <w:r w:rsidRPr="002D16EF">
        <w:t>2007, p. 712)</w:t>
      </w:r>
      <w:r>
        <w:t xml:space="preserve">, em outras palavras, ela descreve as interfaces dos objetos CORBA de forma independente de plataforma ou linguagem de programação. Segundo </w:t>
      </w:r>
      <w:r w:rsidRPr="002D16EF">
        <w:t>Nardi (2003)</w:t>
      </w:r>
      <w:r>
        <w:t>, essa característica é ponto chave para a utilização de CORBA em sistemas heterogêneos e integração de aplicações desenvolvidas separadamente.</w:t>
      </w:r>
    </w:p>
    <w:p w:rsidR="00AE0AC7" w:rsidRDefault="00AE0AC7" w:rsidP="00AE0AC7">
      <w:pPr>
        <w:pStyle w:val="1CorpodeTexto"/>
      </w:pPr>
      <w:r>
        <w:t xml:space="preserve">Para a definição de suas interfaces, a IDL oferece suporte a dois conjuntos de tipos de dados: os tipos primitivos e os tipos construídos. </w:t>
      </w:r>
      <w:r w:rsidRPr="003E52DE">
        <w:rPr>
          <w:lang w:val="en-US"/>
        </w:rPr>
        <w:t>Segundo Coulouris</w:t>
      </w:r>
      <w:r w:rsidR="00A46AC9">
        <w:rPr>
          <w:lang w:val="en-US"/>
        </w:rPr>
        <w:t>, Dollimore e Kindberg</w:t>
      </w:r>
      <w:r w:rsidRPr="003E52DE">
        <w:rPr>
          <w:lang w:val="en-US"/>
        </w:rPr>
        <w:t xml:space="preserve"> (2007, p. 722) </w:t>
      </w:r>
      <w:r w:rsidRPr="002B22C4">
        <w:t>os tipos primitivos suportados pela</w:t>
      </w:r>
      <w:r w:rsidRPr="003E52DE">
        <w:rPr>
          <w:lang w:val="en-US"/>
        </w:rPr>
        <w:t xml:space="preserve"> IDL </w:t>
      </w:r>
      <w:r w:rsidRPr="002B22C4">
        <w:t>são</w:t>
      </w:r>
      <w:r w:rsidRPr="003E52DE">
        <w:rPr>
          <w:lang w:val="en-US"/>
        </w:rPr>
        <w:t>: “</w:t>
      </w:r>
      <w:r w:rsidRPr="00FC0060">
        <w:rPr>
          <w:lang w:val="en-US"/>
        </w:rPr>
        <w:t>short(16 bits), long (32 bits), unsigned short, unsigned long, float (32 bits), double (64 bits), char, boolean (TRUE, FALSE), octet (8 bits) e any</w:t>
      </w:r>
      <w:r w:rsidRPr="003E52DE">
        <w:rPr>
          <w:lang w:val="en-US"/>
        </w:rPr>
        <w:t xml:space="preserve">”. </w:t>
      </w:r>
      <w:r>
        <w:t xml:space="preserve">Os tipos construídos por sua vez, representam tipos de dados mais complexos e são descritos na </w:t>
      </w:r>
      <w:r>
        <w:fldChar w:fldCharType="begin"/>
      </w:r>
      <w:r>
        <w:instrText xml:space="preserve"> REF _Ref309078072 \h </w:instrText>
      </w:r>
      <w:r>
        <w:fldChar w:fldCharType="separate"/>
      </w:r>
      <w:r w:rsidR="00B17405">
        <w:t xml:space="preserve">Tabela </w:t>
      </w:r>
      <w:r w:rsidR="00B17405">
        <w:rPr>
          <w:noProof/>
        </w:rPr>
        <w:t>3</w:t>
      </w:r>
      <w:r>
        <w:fldChar w:fldCharType="end"/>
      </w:r>
      <w:r>
        <w:t>.</w:t>
      </w:r>
    </w:p>
    <w:p w:rsidR="00AE0AC7" w:rsidRDefault="00AE0AC7" w:rsidP="00AE0AC7">
      <w:pPr>
        <w:pStyle w:val="Legenda"/>
        <w:keepNext/>
      </w:pPr>
      <w:bookmarkStart w:id="94" w:name="_Ref309078072"/>
      <w:bookmarkStart w:id="95" w:name="_Toc312072417"/>
      <w:r>
        <w:lastRenderedPageBreak/>
        <w:t xml:space="preserve">Tabela </w:t>
      </w:r>
      <w:r>
        <w:fldChar w:fldCharType="begin"/>
      </w:r>
      <w:r>
        <w:instrText xml:space="preserve"> SEQ Tabela \* ARABIC </w:instrText>
      </w:r>
      <w:r>
        <w:fldChar w:fldCharType="separate"/>
      </w:r>
      <w:r w:rsidR="00B17405">
        <w:rPr>
          <w:noProof/>
        </w:rPr>
        <w:t>3</w:t>
      </w:r>
      <w:r>
        <w:fldChar w:fldCharType="end"/>
      </w:r>
      <w:bookmarkEnd w:id="94"/>
      <w:r>
        <w:t>. Tipos construídos da linguagem IDL do CORBA</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3827"/>
        <w:gridCol w:w="4153"/>
      </w:tblGrid>
      <w:tr w:rsidR="00AE0AC7" w:rsidTr="005D4C09">
        <w:tblPrEx>
          <w:tblCellMar>
            <w:top w:w="0" w:type="dxa"/>
            <w:bottom w:w="0" w:type="dxa"/>
          </w:tblCellMar>
        </w:tblPrEx>
        <w:trPr>
          <w:tblHeader/>
        </w:trPr>
        <w:tc>
          <w:tcPr>
            <w:tcW w:w="1630" w:type="dxa"/>
            <w:tcBorders>
              <w:top w:val="single" w:sz="12" w:space="0" w:color="auto"/>
              <w:left w:val="nil"/>
              <w:bottom w:val="single" w:sz="12" w:space="0" w:color="auto"/>
            </w:tcBorders>
          </w:tcPr>
          <w:p w:rsidR="00AE0AC7" w:rsidRDefault="00AE0AC7" w:rsidP="005D4C09">
            <w:pPr>
              <w:pStyle w:val="2Textodetabela"/>
              <w:rPr>
                <w:b/>
                <w:bCs/>
              </w:rPr>
            </w:pPr>
            <w:r>
              <w:rPr>
                <w:b/>
                <w:bCs/>
              </w:rPr>
              <w:t>Tipo</w:t>
            </w:r>
          </w:p>
        </w:tc>
        <w:tc>
          <w:tcPr>
            <w:tcW w:w="3827" w:type="dxa"/>
            <w:tcBorders>
              <w:top w:val="single" w:sz="12" w:space="0" w:color="auto"/>
              <w:bottom w:val="single" w:sz="12" w:space="0" w:color="auto"/>
            </w:tcBorders>
          </w:tcPr>
          <w:p w:rsidR="00AE0AC7" w:rsidRDefault="00AE0AC7" w:rsidP="005D4C09">
            <w:pPr>
              <w:pStyle w:val="2Textodetabela"/>
              <w:rPr>
                <w:b/>
                <w:bCs/>
              </w:rPr>
            </w:pPr>
            <w:r>
              <w:rPr>
                <w:b/>
                <w:bCs/>
              </w:rPr>
              <w:t>Exemplos</w:t>
            </w:r>
          </w:p>
        </w:tc>
        <w:tc>
          <w:tcPr>
            <w:tcW w:w="4153" w:type="dxa"/>
            <w:tcBorders>
              <w:top w:val="single" w:sz="12" w:space="0" w:color="auto"/>
              <w:bottom w:val="single" w:sz="12" w:space="0" w:color="auto"/>
              <w:right w:val="nil"/>
            </w:tcBorders>
          </w:tcPr>
          <w:p w:rsidR="00AE0AC7" w:rsidRDefault="00AE0AC7" w:rsidP="005D4C09">
            <w:pPr>
              <w:pStyle w:val="2Textodetabela"/>
              <w:rPr>
                <w:b/>
                <w:bCs/>
              </w:rPr>
            </w:pPr>
            <w:r>
              <w:rPr>
                <w:b/>
                <w:bCs/>
              </w:rPr>
              <w:t>Uso</w:t>
            </w:r>
          </w:p>
        </w:tc>
      </w:tr>
      <w:tr w:rsidR="00AE0AC7" w:rsidTr="005D4C09">
        <w:tblPrEx>
          <w:tblCellMar>
            <w:top w:w="0" w:type="dxa"/>
            <w:bottom w:w="0" w:type="dxa"/>
          </w:tblCellMar>
        </w:tblPrEx>
        <w:trPr>
          <w:trHeight w:val="1545"/>
        </w:trPr>
        <w:tc>
          <w:tcPr>
            <w:tcW w:w="1630" w:type="dxa"/>
            <w:tcBorders>
              <w:top w:val="single" w:sz="12" w:space="0" w:color="auto"/>
              <w:left w:val="nil"/>
            </w:tcBorders>
          </w:tcPr>
          <w:p w:rsidR="00AE0AC7" w:rsidRPr="00FC0060" w:rsidRDefault="00AE0AC7" w:rsidP="005D4C09">
            <w:pPr>
              <w:pStyle w:val="2Textodetabela"/>
              <w:rPr>
                <w:lang w:val="en-US"/>
              </w:rPr>
            </w:pPr>
            <w:r w:rsidRPr="00FC0060">
              <w:rPr>
                <w:lang w:val="en-US"/>
              </w:rPr>
              <w:t>Sequence</w:t>
            </w:r>
          </w:p>
        </w:tc>
        <w:tc>
          <w:tcPr>
            <w:tcW w:w="3827" w:type="dxa"/>
            <w:tcBorders>
              <w:top w:val="single" w:sz="12" w:space="0" w:color="auto"/>
            </w:tcBorders>
          </w:tcPr>
          <w:p w:rsidR="00AE0AC7" w:rsidRPr="00FC0060" w:rsidRDefault="00AE0AC7" w:rsidP="005D4C09">
            <w:pPr>
              <w:pStyle w:val="2Textodetabela"/>
              <w:rPr>
                <w:lang w:val="en-US"/>
              </w:rPr>
            </w:pPr>
            <w:r w:rsidRPr="00FC0060">
              <w:rPr>
                <w:lang w:val="en-US"/>
              </w:rPr>
              <w:t>typedef sequence &lt;Shape, 100&gt; All; typedef sequence &lt;Shape&gt; All</w:t>
            </w:r>
          </w:p>
          <w:p w:rsidR="00AE0AC7" w:rsidRDefault="00AE0AC7" w:rsidP="005D4C09">
            <w:pPr>
              <w:pStyle w:val="2Textodetabela"/>
            </w:pPr>
            <w:proofErr w:type="gramStart"/>
            <w:r>
              <w:t>sequências</w:t>
            </w:r>
            <w:proofErr w:type="gramEnd"/>
            <w:r>
              <w:t xml:space="preserve"> limitadas e não limitadas de Shapes</w:t>
            </w:r>
          </w:p>
        </w:tc>
        <w:tc>
          <w:tcPr>
            <w:tcW w:w="4153" w:type="dxa"/>
            <w:tcBorders>
              <w:top w:val="single" w:sz="12" w:space="0" w:color="auto"/>
              <w:right w:val="nil"/>
            </w:tcBorders>
          </w:tcPr>
          <w:p w:rsidR="00AE0AC7" w:rsidRDefault="00AE0AC7" w:rsidP="005D4C09">
            <w:pPr>
              <w:pStyle w:val="2Textodetabela"/>
            </w:pPr>
            <w:r>
              <w:t>Define um tipo para uma sequência de elementos de comprimento variável de um tipo IDL especificado. Pode ser especificado um limite superior para o comprimento.</w:t>
            </w:r>
          </w:p>
        </w:tc>
      </w:tr>
      <w:tr w:rsidR="00AE0AC7" w:rsidTr="005D4C09">
        <w:tblPrEx>
          <w:tblCellMar>
            <w:top w:w="0" w:type="dxa"/>
            <w:bottom w:w="0" w:type="dxa"/>
          </w:tblCellMar>
        </w:tblPrEx>
        <w:trPr>
          <w:trHeight w:val="1260"/>
        </w:trPr>
        <w:tc>
          <w:tcPr>
            <w:tcW w:w="1630" w:type="dxa"/>
            <w:tcBorders>
              <w:left w:val="nil"/>
              <w:bottom w:val="single" w:sz="4" w:space="0" w:color="auto"/>
            </w:tcBorders>
          </w:tcPr>
          <w:p w:rsidR="00AE0AC7" w:rsidRPr="00FC0060" w:rsidRDefault="00AE0AC7" w:rsidP="005D4C09">
            <w:pPr>
              <w:pStyle w:val="2Textodetabela"/>
              <w:rPr>
                <w:lang w:val="en-US"/>
              </w:rPr>
            </w:pPr>
            <w:r>
              <w:rPr>
                <w:lang w:val="en-US"/>
              </w:rPr>
              <w:t>S</w:t>
            </w:r>
            <w:r w:rsidRPr="00FC0060">
              <w:rPr>
                <w:lang w:val="en-US"/>
              </w:rPr>
              <w:t>tring</w:t>
            </w:r>
          </w:p>
        </w:tc>
        <w:tc>
          <w:tcPr>
            <w:tcW w:w="3827" w:type="dxa"/>
            <w:tcBorders>
              <w:bottom w:val="single" w:sz="4" w:space="0" w:color="auto"/>
            </w:tcBorders>
          </w:tcPr>
          <w:p w:rsidR="00AE0AC7" w:rsidRDefault="00AE0AC7" w:rsidP="005D4C09">
            <w:pPr>
              <w:pStyle w:val="2Textodetabela"/>
            </w:pPr>
            <w:proofErr w:type="gramStart"/>
            <w:r>
              <w:t>string</w:t>
            </w:r>
            <w:proofErr w:type="gramEnd"/>
            <w:r>
              <w:t xml:space="preserve"> name; typedef string &lt;8&gt; SmallString; sequências limitadas e não limitadas de caracteres</w:t>
            </w:r>
          </w:p>
        </w:tc>
        <w:tc>
          <w:tcPr>
            <w:tcW w:w="4153" w:type="dxa"/>
            <w:tcBorders>
              <w:bottom w:val="single" w:sz="4" w:space="0" w:color="auto"/>
              <w:right w:val="nil"/>
            </w:tcBorders>
          </w:tcPr>
          <w:p w:rsidR="00AE0AC7" w:rsidRDefault="00AE0AC7" w:rsidP="005D4C09">
            <w:pPr>
              <w:pStyle w:val="2Textodetabela"/>
            </w:pPr>
            <w:r>
              <w:t>Define uma sequência de caracteres, terminada pelo caractere nulo. Pode ser especificado um limite superior para o comprimento.</w:t>
            </w:r>
          </w:p>
        </w:tc>
      </w:tr>
      <w:tr w:rsidR="00AE0AC7" w:rsidTr="005D4C09">
        <w:tblPrEx>
          <w:tblCellMar>
            <w:top w:w="0" w:type="dxa"/>
            <w:bottom w:w="0" w:type="dxa"/>
          </w:tblCellMar>
        </w:tblPrEx>
        <w:trPr>
          <w:trHeight w:val="1264"/>
        </w:trPr>
        <w:tc>
          <w:tcPr>
            <w:tcW w:w="1630" w:type="dxa"/>
            <w:tcBorders>
              <w:left w:val="nil"/>
            </w:tcBorders>
          </w:tcPr>
          <w:p w:rsidR="00AE0AC7" w:rsidRPr="00FC0060" w:rsidRDefault="00AE0AC7" w:rsidP="005D4C09">
            <w:pPr>
              <w:pStyle w:val="2Textodetabela"/>
              <w:rPr>
                <w:lang w:val="en-US"/>
              </w:rPr>
            </w:pPr>
            <w:r>
              <w:rPr>
                <w:lang w:val="en-US"/>
              </w:rPr>
              <w:t>A</w:t>
            </w:r>
            <w:r w:rsidRPr="00FC0060">
              <w:rPr>
                <w:lang w:val="en-US"/>
              </w:rPr>
              <w:t>rray</w:t>
            </w:r>
          </w:p>
        </w:tc>
        <w:tc>
          <w:tcPr>
            <w:tcW w:w="3827" w:type="dxa"/>
          </w:tcPr>
          <w:p w:rsidR="00AE0AC7" w:rsidRPr="00FC0060" w:rsidRDefault="00AE0AC7" w:rsidP="005D4C09">
            <w:pPr>
              <w:pStyle w:val="2Textodetabela"/>
              <w:rPr>
                <w:lang w:val="en-US"/>
              </w:rPr>
            </w:pPr>
            <w:r w:rsidRPr="00FC0060">
              <w:rPr>
                <w:lang w:val="en-US"/>
              </w:rPr>
              <w:t>typedef octet uniqueId[12]; typedef GraphicalObject GO[10][8]</w:t>
            </w:r>
          </w:p>
        </w:tc>
        <w:tc>
          <w:tcPr>
            <w:tcW w:w="4153" w:type="dxa"/>
            <w:tcBorders>
              <w:right w:val="nil"/>
            </w:tcBorders>
          </w:tcPr>
          <w:p w:rsidR="00AE0AC7" w:rsidRDefault="00AE0AC7" w:rsidP="005D4C09">
            <w:pPr>
              <w:pStyle w:val="2Textodetabela"/>
            </w:pPr>
            <w:r>
              <w:t>Define um tipo para uma sequência multidimensional de elementos de comprimento fixo de um tipo IDL especificado.</w:t>
            </w:r>
          </w:p>
        </w:tc>
      </w:tr>
      <w:tr w:rsidR="00AE0AC7" w:rsidTr="005D4C09">
        <w:tblPrEx>
          <w:tblCellMar>
            <w:top w:w="0" w:type="dxa"/>
            <w:bottom w:w="0" w:type="dxa"/>
          </w:tblCellMar>
        </w:tblPrEx>
        <w:tc>
          <w:tcPr>
            <w:tcW w:w="1630" w:type="dxa"/>
            <w:tcBorders>
              <w:left w:val="nil"/>
            </w:tcBorders>
          </w:tcPr>
          <w:p w:rsidR="00AE0AC7" w:rsidRPr="00FC0060" w:rsidRDefault="00AE0AC7" w:rsidP="005D4C09">
            <w:pPr>
              <w:pStyle w:val="2Textodetabela"/>
              <w:rPr>
                <w:lang w:val="en-US"/>
              </w:rPr>
            </w:pPr>
            <w:r>
              <w:rPr>
                <w:lang w:val="en-US"/>
              </w:rPr>
              <w:t>R</w:t>
            </w:r>
            <w:r w:rsidRPr="00FC0060">
              <w:rPr>
                <w:lang w:val="en-US"/>
              </w:rPr>
              <w:t>ecord</w:t>
            </w:r>
          </w:p>
        </w:tc>
        <w:tc>
          <w:tcPr>
            <w:tcW w:w="3827" w:type="dxa"/>
          </w:tcPr>
          <w:p w:rsidR="00AE0AC7" w:rsidRPr="00FC0060" w:rsidRDefault="00AE0AC7" w:rsidP="005D4C09">
            <w:pPr>
              <w:pStyle w:val="2Textodetabela"/>
              <w:rPr>
                <w:lang w:val="en-US"/>
              </w:rPr>
            </w:pPr>
            <w:r>
              <w:rPr>
                <w:lang w:val="en-US"/>
              </w:rPr>
              <w:t>s</w:t>
            </w:r>
            <w:r w:rsidRPr="00FC0060">
              <w:rPr>
                <w:lang w:val="en-US"/>
              </w:rPr>
              <w:t>truct GraphicalObject {</w:t>
            </w:r>
          </w:p>
          <w:p w:rsidR="00AE0AC7" w:rsidRPr="00FC0060" w:rsidRDefault="00AE0AC7" w:rsidP="005D4C09">
            <w:pPr>
              <w:pStyle w:val="2Textodetabela"/>
              <w:rPr>
                <w:lang w:val="en-US"/>
              </w:rPr>
            </w:pPr>
            <w:r w:rsidRPr="00FC0060">
              <w:rPr>
                <w:lang w:val="en-US"/>
              </w:rPr>
              <w:t xml:space="preserve"> string type;</w:t>
            </w:r>
          </w:p>
          <w:p w:rsidR="00AE0AC7" w:rsidRPr="00FC0060" w:rsidRDefault="00AE0AC7" w:rsidP="005D4C09">
            <w:pPr>
              <w:pStyle w:val="2Textodetabela"/>
              <w:rPr>
                <w:lang w:val="en-US"/>
              </w:rPr>
            </w:pPr>
            <w:r w:rsidRPr="00FC0060">
              <w:rPr>
                <w:lang w:val="en-US"/>
              </w:rPr>
              <w:t xml:space="preserve"> Rectangle enclosing;</w:t>
            </w:r>
          </w:p>
          <w:p w:rsidR="00AE0AC7" w:rsidRPr="00FC0060" w:rsidRDefault="00AE0AC7" w:rsidP="005D4C09">
            <w:pPr>
              <w:pStyle w:val="2Textodetabela"/>
              <w:rPr>
                <w:lang w:val="en-US"/>
              </w:rPr>
            </w:pPr>
            <w:r w:rsidRPr="00FC0060">
              <w:rPr>
                <w:lang w:val="en-US"/>
              </w:rPr>
              <w:t xml:space="preserve"> Boolean isFilled;</w:t>
            </w:r>
          </w:p>
          <w:p w:rsidR="00AE0AC7" w:rsidRPr="00FC0060" w:rsidRDefault="00AE0AC7" w:rsidP="005D4C09">
            <w:pPr>
              <w:pStyle w:val="2Textodetabela"/>
              <w:rPr>
                <w:lang w:val="en-US"/>
              </w:rPr>
            </w:pPr>
            <w:r w:rsidRPr="00FC0060">
              <w:rPr>
                <w:lang w:val="en-US"/>
              </w:rPr>
              <w:t>};</w:t>
            </w:r>
          </w:p>
        </w:tc>
        <w:tc>
          <w:tcPr>
            <w:tcW w:w="4153" w:type="dxa"/>
            <w:tcBorders>
              <w:right w:val="nil"/>
            </w:tcBorders>
          </w:tcPr>
          <w:p w:rsidR="00AE0AC7" w:rsidRDefault="00AE0AC7" w:rsidP="005D4C09">
            <w:pPr>
              <w:pStyle w:val="2Textodetabela"/>
            </w:pPr>
            <w:r>
              <w:t xml:space="preserve">Define um tipo para um registro contendo um grupo de entidades relacionadas. </w:t>
            </w:r>
            <w:r w:rsidRPr="00FC0060">
              <w:rPr>
                <w:lang w:val="en-US"/>
              </w:rPr>
              <w:t>Structs</w:t>
            </w:r>
            <w:r>
              <w:t xml:space="preserve"> são passadas por valor em argumentos e resultados.</w:t>
            </w:r>
          </w:p>
        </w:tc>
      </w:tr>
      <w:tr w:rsidR="00AE0AC7" w:rsidTr="005D4C09">
        <w:tblPrEx>
          <w:tblCellMar>
            <w:top w:w="0" w:type="dxa"/>
            <w:bottom w:w="0" w:type="dxa"/>
          </w:tblCellMar>
        </w:tblPrEx>
        <w:trPr>
          <w:trHeight w:val="1018"/>
        </w:trPr>
        <w:tc>
          <w:tcPr>
            <w:tcW w:w="1630" w:type="dxa"/>
            <w:tcBorders>
              <w:left w:val="nil"/>
            </w:tcBorders>
          </w:tcPr>
          <w:p w:rsidR="00AE0AC7" w:rsidRPr="00FC0060" w:rsidRDefault="00AE0AC7" w:rsidP="005D4C09">
            <w:pPr>
              <w:pStyle w:val="2Textodetabela"/>
              <w:rPr>
                <w:lang w:val="en-US"/>
              </w:rPr>
            </w:pPr>
            <w:r w:rsidRPr="00FC0060">
              <w:rPr>
                <w:lang w:val="en-US"/>
              </w:rPr>
              <w:t>Enumerated</w:t>
            </w:r>
          </w:p>
        </w:tc>
        <w:tc>
          <w:tcPr>
            <w:tcW w:w="3827" w:type="dxa"/>
          </w:tcPr>
          <w:p w:rsidR="00AE0AC7" w:rsidRPr="00FC0060" w:rsidRDefault="00AE0AC7" w:rsidP="005D4C09">
            <w:pPr>
              <w:pStyle w:val="2Textodetabela"/>
              <w:rPr>
                <w:lang w:val="en-US"/>
              </w:rPr>
            </w:pPr>
            <w:r w:rsidRPr="00FC0060">
              <w:rPr>
                <w:lang w:val="en-US"/>
              </w:rPr>
              <w:t>enum Rand (Exp, Number, Name);</w:t>
            </w:r>
          </w:p>
        </w:tc>
        <w:tc>
          <w:tcPr>
            <w:tcW w:w="4153" w:type="dxa"/>
            <w:tcBorders>
              <w:right w:val="nil"/>
            </w:tcBorders>
          </w:tcPr>
          <w:p w:rsidR="00AE0AC7" w:rsidRDefault="00AE0AC7" w:rsidP="005D4C09">
            <w:pPr>
              <w:pStyle w:val="2Textodetabela"/>
            </w:pPr>
            <w:r>
              <w:t>O tipo enumerado na IDL faz o mapeamento de um nome de tipo para um pequeno conjunto de valores inteiros.</w:t>
            </w:r>
          </w:p>
        </w:tc>
      </w:tr>
      <w:tr w:rsidR="00AE0AC7" w:rsidTr="005D4C09">
        <w:tblPrEx>
          <w:tblCellMar>
            <w:top w:w="0" w:type="dxa"/>
            <w:bottom w:w="0" w:type="dxa"/>
          </w:tblCellMar>
        </w:tblPrEx>
        <w:trPr>
          <w:trHeight w:val="1543"/>
        </w:trPr>
        <w:tc>
          <w:tcPr>
            <w:tcW w:w="1630" w:type="dxa"/>
            <w:tcBorders>
              <w:left w:val="nil"/>
            </w:tcBorders>
          </w:tcPr>
          <w:p w:rsidR="00AE0AC7" w:rsidRPr="00FC0060" w:rsidRDefault="00AE0AC7" w:rsidP="005D4C09">
            <w:pPr>
              <w:pStyle w:val="2Textodetabela"/>
              <w:rPr>
                <w:lang w:val="en-US"/>
              </w:rPr>
            </w:pPr>
            <w:r>
              <w:rPr>
                <w:lang w:val="en-US"/>
              </w:rPr>
              <w:t>U</w:t>
            </w:r>
            <w:r w:rsidRPr="00FC0060">
              <w:rPr>
                <w:lang w:val="en-US"/>
              </w:rPr>
              <w:t>nion</w:t>
            </w:r>
          </w:p>
        </w:tc>
        <w:tc>
          <w:tcPr>
            <w:tcW w:w="3827" w:type="dxa"/>
          </w:tcPr>
          <w:p w:rsidR="00AE0AC7" w:rsidRPr="00FC0060" w:rsidRDefault="00AE0AC7" w:rsidP="005D4C09">
            <w:pPr>
              <w:pStyle w:val="2Textodetabela"/>
              <w:rPr>
                <w:lang w:val="en-US"/>
              </w:rPr>
            </w:pPr>
            <w:r w:rsidRPr="00FC0060">
              <w:rPr>
                <w:lang w:val="en-US"/>
              </w:rPr>
              <w:t>union Exp switch (Rand) {</w:t>
            </w:r>
          </w:p>
          <w:p w:rsidR="00AE0AC7" w:rsidRPr="00FC0060" w:rsidRDefault="00AE0AC7" w:rsidP="005D4C09">
            <w:pPr>
              <w:pStyle w:val="2Textodetabela"/>
              <w:rPr>
                <w:lang w:val="en-US"/>
              </w:rPr>
            </w:pPr>
            <w:r w:rsidRPr="00FC0060">
              <w:rPr>
                <w:lang w:val="en-US"/>
              </w:rPr>
              <w:t xml:space="preserve">  case Exp: string vote;</w:t>
            </w:r>
          </w:p>
          <w:p w:rsidR="00AE0AC7" w:rsidRPr="00FC0060" w:rsidRDefault="00AE0AC7" w:rsidP="005D4C09">
            <w:pPr>
              <w:pStyle w:val="2Textodetabela"/>
              <w:rPr>
                <w:lang w:val="en-US"/>
              </w:rPr>
            </w:pPr>
            <w:r w:rsidRPr="00FC0060">
              <w:rPr>
                <w:lang w:val="en-US"/>
              </w:rPr>
              <w:t xml:space="preserve">  case Number: long n;</w:t>
            </w:r>
          </w:p>
          <w:p w:rsidR="00AE0AC7" w:rsidRPr="00FC0060" w:rsidRDefault="00AE0AC7" w:rsidP="005D4C09">
            <w:pPr>
              <w:pStyle w:val="2Textodetabela"/>
              <w:rPr>
                <w:lang w:val="en-US"/>
              </w:rPr>
            </w:pPr>
            <w:r w:rsidRPr="00FC0060">
              <w:rPr>
                <w:lang w:val="en-US"/>
              </w:rPr>
              <w:t xml:space="preserve">  case Name: string s;</w:t>
            </w:r>
          </w:p>
          <w:p w:rsidR="00AE0AC7" w:rsidRPr="00FC0060" w:rsidRDefault="00AE0AC7" w:rsidP="005D4C09">
            <w:pPr>
              <w:pStyle w:val="2Textodetabela"/>
              <w:rPr>
                <w:lang w:val="en-US"/>
              </w:rPr>
            </w:pPr>
            <w:r w:rsidRPr="00FC0060">
              <w:rPr>
                <w:lang w:val="en-US"/>
              </w:rPr>
              <w:t>};</w:t>
            </w:r>
          </w:p>
        </w:tc>
        <w:tc>
          <w:tcPr>
            <w:tcW w:w="4153" w:type="dxa"/>
            <w:tcBorders>
              <w:right w:val="nil"/>
            </w:tcBorders>
          </w:tcPr>
          <w:p w:rsidR="00AE0AC7" w:rsidRDefault="00AE0AC7" w:rsidP="005D4C09">
            <w:pPr>
              <w:pStyle w:val="2Textodetabela"/>
            </w:pPr>
            <w:r>
              <w:t xml:space="preserve">A união da IDL permite que um tipo de determinado conjunto de tipos seja passado como argumento. O cabeçalho é parametrizado por um </w:t>
            </w:r>
            <w:r w:rsidRPr="003E52DE">
              <w:t>enum</w:t>
            </w:r>
            <w:r>
              <w:t>, que especifica qual membro está em uso.</w:t>
            </w:r>
          </w:p>
        </w:tc>
      </w:tr>
    </w:tbl>
    <w:p w:rsidR="00AE0AC7" w:rsidRDefault="00AE0AC7" w:rsidP="00AE0AC7">
      <w:r w:rsidRPr="00895E61">
        <w:t>Fonte: Coulouris</w:t>
      </w:r>
      <w:r w:rsidR="0075584A">
        <w:t>, Dollimore e Kindberg</w:t>
      </w:r>
      <w:r w:rsidRPr="00895E61">
        <w:t xml:space="preserve"> (2007</w:t>
      </w:r>
      <w:proofErr w:type="gramStart"/>
      <w:r w:rsidRPr="00895E61">
        <w:t>)</w:t>
      </w:r>
      <w:proofErr w:type="gramEnd"/>
    </w:p>
    <w:p w:rsidR="00AE0AC7" w:rsidRDefault="00AE0AC7" w:rsidP="00AE0AC7">
      <w:pPr>
        <w:pStyle w:val="1CorpodeTexto"/>
      </w:pPr>
      <w:r w:rsidRPr="00EB6179">
        <w:t xml:space="preserve">A IDL suporta ainda um tipo de dados especial chamado </w:t>
      </w:r>
      <w:r>
        <w:t>“</w:t>
      </w:r>
      <w:r w:rsidRPr="00BC480C">
        <w:rPr>
          <w:lang w:val="en-US"/>
        </w:rPr>
        <w:t>Object</w:t>
      </w:r>
      <w:r>
        <w:t>”</w:t>
      </w:r>
      <w:r w:rsidRPr="00EB6179">
        <w:t xml:space="preserve">, o qual é uma referencia a um objeto remoto. Além disso, dá suporte para o disparo de exceções nos métodos da interface e permite a definição de atributos, que são campos encapsulados automaticamente por métodos </w:t>
      </w:r>
      <w:r>
        <w:t>“</w:t>
      </w:r>
      <w:r w:rsidRPr="00BC480C">
        <w:rPr>
          <w:lang w:val="en-US"/>
        </w:rPr>
        <w:t>get</w:t>
      </w:r>
      <w:r>
        <w:t>”</w:t>
      </w:r>
      <w:r w:rsidRPr="00EB6179">
        <w:t xml:space="preserve"> e </w:t>
      </w:r>
      <w:r>
        <w:t>“</w:t>
      </w:r>
      <w:r w:rsidRPr="00BC480C">
        <w:rPr>
          <w:lang w:val="en-US"/>
        </w:rPr>
        <w:t>set</w:t>
      </w:r>
      <w:r>
        <w:t>”</w:t>
      </w:r>
      <w:r w:rsidRPr="00EB6179">
        <w:t>.</w:t>
      </w:r>
    </w:p>
    <w:p w:rsidR="00AE0AC7" w:rsidRDefault="00AE0AC7" w:rsidP="00AE0AC7">
      <w:pPr>
        <w:pStyle w:val="1CorpodeTexto"/>
      </w:pPr>
      <w:r w:rsidRPr="00EB6179">
        <w:t xml:space="preserve">Na linguagem IDL os métodos definidos nas interfaces podem receber parâmetros e retornar valores. Estes valores podem ser de qualquer um dos tipos de dados primitivos ou construídos.  </w:t>
      </w:r>
      <w:r>
        <w:t>“</w:t>
      </w:r>
      <w:r w:rsidRPr="00EB6179">
        <w:t xml:space="preserve">Cada parâmetro é marcado como sendo de entrada, saída ou ambos, usando-se as palavras-chaves </w:t>
      </w:r>
      <w:r w:rsidRPr="00E84221">
        <w:rPr>
          <w:lang w:val="en-US"/>
        </w:rPr>
        <w:t>in</w:t>
      </w:r>
      <w:r w:rsidRPr="00EB6179">
        <w:t xml:space="preserve">, </w:t>
      </w:r>
      <w:r w:rsidRPr="00E84221">
        <w:rPr>
          <w:lang w:val="en-US"/>
        </w:rPr>
        <w:t>out</w:t>
      </w:r>
      <w:r w:rsidRPr="00EB6179">
        <w:t xml:space="preserve"> ou </w:t>
      </w:r>
      <w:r w:rsidRPr="00E84221">
        <w:rPr>
          <w:lang w:val="en-US"/>
        </w:rPr>
        <w:t>inout</w:t>
      </w:r>
      <w:r>
        <w:t>”</w:t>
      </w:r>
      <w:r w:rsidRPr="00EB6179">
        <w:t xml:space="preserve"> </w:t>
      </w:r>
      <w:r w:rsidRPr="00A57D4C">
        <w:t>(COULOURIS,</w:t>
      </w:r>
      <w:r w:rsidR="00470A19">
        <w:t xml:space="preserve"> DOLLIMORE e KINDBERG,</w:t>
      </w:r>
      <w:r w:rsidRPr="00A57D4C">
        <w:t xml:space="preserve"> 2007, p.712)</w:t>
      </w:r>
      <w:r w:rsidRPr="00EB6179">
        <w:t>. Os parâmetros de entrada (</w:t>
      </w:r>
      <w:r w:rsidRPr="0005626B">
        <w:rPr>
          <w:lang w:val="en-US"/>
        </w:rPr>
        <w:t>in</w:t>
      </w:r>
      <w:r w:rsidRPr="00EB6179">
        <w:t>) são enviados ao objeto remoto no servidor. Os parâmetros de saída (</w:t>
      </w:r>
      <w:r w:rsidRPr="0005626B">
        <w:rPr>
          <w:lang w:val="en-US"/>
        </w:rPr>
        <w:t>out</w:t>
      </w:r>
      <w:r w:rsidRPr="00EB6179">
        <w:t xml:space="preserve">) são recebidos </w:t>
      </w:r>
      <w:r w:rsidRPr="00EB6179">
        <w:lastRenderedPageBreak/>
        <w:t>pelo cliente na resposta da invocação de um método no objeto remoto. Os parâmetros de entrada-saída (</w:t>
      </w:r>
      <w:r w:rsidRPr="0005626B">
        <w:rPr>
          <w:lang w:val="en-US"/>
        </w:rPr>
        <w:t>inout</w:t>
      </w:r>
      <w:r w:rsidRPr="00EB6179">
        <w:t>) “trafegam” em ambos os sentidos.</w:t>
      </w:r>
    </w:p>
    <w:p w:rsidR="00AE0AC7" w:rsidRPr="00EB6179" w:rsidRDefault="00AE0AC7" w:rsidP="00AE0AC7">
      <w:pPr>
        <w:pStyle w:val="1CorpodeTexto"/>
      </w:pPr>
      <w:r w:rsidRPr="00EB6179">
        <w:t xml:space="preserve">Por último, a linguagem IDL permite que suas interfaces e definições de tipos sejam agrupadas em unidades lógicas denominadas de módulos (modules). Os módulos funcionam de forma semelhante ao </w:t>
      </w:r>
      <w:r w:rsidRPr="0005626B">
        <w:rPr>
          <w:lang w:val="en-US"/>
        </w:rPr>
        <w:t>namespace</w:t>
      </w:r>
      <w:r w:rsidRPr="00EB6179">
        <w:t xml:space="preserve"> do C++ e ao </w:t>
      </w:r>
      <w:r w:rsidRPr="0005626B">
        <w:rPr>
          <w:lang w:val="en-US"/>
        </w:rPr>
        <w:t>package</w:t>
      </w:r>
      <w:r w:rsidRPr="00EB6179">
        <w:t xml:space="preserve"> do Java, definindo um escopo e impedindo a colisão entre nomes iguais.</w:t>
      </w:r>
    </w:p>
    <w:p w:rsidR="00AE0AC7" w:rsidRDefault="00AE0AC7" w:rsidP="00AE0AC7">
      <w:pPr>
        <w:pStyle w:val="3TtulodeSubseo2"/>
      </w:pPr>
      <w:r>
        <w:t>Mapeamento de linguagens</w:t>
      </w:r>
    </w:p>
    <w:p w:rsidR="00AE0AC7" w:rsidRDefault="00AE0AC7" w:rsidP="00AE0AC7">
      <w:pPr>
        <w:pStyle w:val="1CorpodeTexto"/>
      </w:pPr>
      <w:r>
        <w:t xml:space="preserve">“Uma vez que as interfaces estejam definidas, estas devem ser compiladas de modo que os tipos de dados e as operações sejam mapeados na linguagem de programação utilizada para o desenvolvimento de servidores e clientes” </w:t>
      </w:r>
      <w:r w:rsidRPr="00F525A7">
        <w:t>(NARDI, 2005, p.16)</w:t>
      </w:r>
      <w:r>
        <w:t>.</w:t>
      </w:r>
    </w:p>
    <w:p w:rsidR="00AE0AC7" w:rsidRDefault="00AE0AC7" w:rsidP="00AE0AC7">
      <w:pPr>
        <w:pStyle w:val="1CorpodeTexto"/>
      </w:pPr>
      <w:r>
        <w:t xml:space="preserve">Este mapeamento é feito utilizando-se o compilador IDL da </w:t>
      </w:r>
      <w:proofErr w:type="gramStart"/>
      <w:r>
        <w:t>implementação</w:t>
      </w:r>
      <w:proofErr w:type="gramEnd"/>
      <w:r>
        <w:t xml:space="preserve"> CORBA escolhida. Existem padrões de mapeamentos definidos para várias linguagens: Java, C, C++, </w:t>
      </w:r>
      <w:proofErr w:type="gramStart"/>
      <w:r w:rsidRPr="00D833E5">
        <w:rPr>
          <w:lang w:val="en-US"/>
        </w:rPr>
        <w:t>SmallTalk</w:t>
      </w:r>
      <w:proofErr w:type="gramEnd"/>
      <w:r>
        <w:t xml:space="preserve">, COBOL, Ada, </w:t>
      </w:r>
      <w:r w:rsidRPr="00D833E5">
        <w:rPr>
          <w:lang w:val="en-US"/>
        </w:rPr>
        <w:t>Lisp</w:t>
      </w:r>
      <w:r>
        <w:t xml:space="preserve">, Python, entre outras. No entanto, uma </w:t>
      </w:r>
      <w:proofErr w:type="gramStart"/>
      <w:r>
        <w:t>implementação</w:t>
      </w:r>
      <w:proofErr w:type="gramEnd"/>
      <w:r>
        <w:t xml:space="preserve"> de CORBA pode oferecer suporte para apenas uma ou algumas dessas linguagens.</w:t>
      </w:r>
    </w:p>
    <w:p w:rsidR="00AE0AC7" w:rsidRPr="00896AF1" w:rsidRDefault="00AE0AC7" w:rsidP="00AE0AC7">
      <w:pPr>
        <w:pStyle w:val="3TtulodeSubseo2"/>
        <w:rPr>
          <w:lang w:val="en-US"/>
        </w:rPr>
      </w:pPr>
      <w:r w:rsidRPr="00896AF1">
        <w:rPr>
          <w:lang w:val="en-US"/>
        </w:rPr>
        <w:t>Stub</w:t>
      </w:r>
    </w:p>
    <w:p w:rsidR="00AE0AC7" w:rsidRDefault="00AE0AC7" w:rsidP="00AE0AC7">
      <w:pPr>
        <w:pStyle w:val="1CorpodeTexto"/>
      </w:pPr>
      <w:r>
        <w:t xml:space="preserve">Os </w:t>
      </w:r>
      <w:r w:rsidRPr="00D833E5">
        <w:rPr>
          <w:lang w:val="en-US"/>
        </w:rPr>
        <w:t>Stubs</w:t>
      </w:r>
      <w:r w:rsidRPr="001B70A2">
        <w:t xml:space="preserve"> são</w:t>
      </w:r>
      <w:r>
        <w:t xml:space="preserve"> gerados na linguagem de programação do cliente durante o processo de compilação da IDL. Em linguagens orientadas a objetos eles correspondem a uma classe </w:t>
      </w:r>
      <w:proofErr w:type="gramStart"/>
      <w:r>
        <w:t>proxy</w:t>
      </w:r>
      <w:proofErr w:type="gramEnd"/>
      <w:r>
        <w:t xml:space="preserve"> cujo papel é empacotar os argumentos da requisição ao objeto remoto e desempacotar as exceções e resultados da resposta.</w:t>
      </w:r>
    </w:p>
    <w:p w:rsidR="00AE0AC7" w:rsidRDefault="00AE0AC7" w:rsidP="00AE0AC7">
      <w:pPr>
        <w:pStyle w:val="3TtulodeSubseo2"/>
      </w:pPr>
      <w:r>
        <w:t>Esqueleto (</w:t>
      </w:r>
      <w:r w:rsidRPr="00D833E5">
        <w:rPr>
          <w:lang w:val="en-US"/>
        </w:rPr>
        <w:t>Skeleton</w:t>
      </w:r>
      <w:r>
        <w:t>)</w:t>
      </w:r>
    </w:p>
    <w:p w:rsidR="00AE0AC7" w:rsidRDefault="00AE0AC7" w:rsidP="00AE0AC7">
      <w:pPr>
        <w:pStyle w:val="1CorpodeTexto"/>
      </w:pPr>
      <w:r>
        <w:t xml:space="preserve">Os esqueletos são gerados na linguagem de programação do servidor durante o processo de compilação da IDL. Os esqueletos realizam o processo inverso ao dos </w:t>
      </w:r>
      <w:r w:rsidRPr="00D833E5">
        <w:rPr>
          <w:lang w:val="en-US"/>
        </w:rPr>
        <w:t>Stubs</w:t>
      </w:r>
      <w:r>
        <w:t>, desempacotando os argumentos recebidos na requisição e empacotando as exceções e valores de retorno na resposta.</w:t>
      </w:r>
    </w:p>
    <w:p w:rsidR="00AE0AC7" w:rsidRDefault="00AE0AC7" w:rsidP="00AE0AC7">
      <w:pPr>
        <w:pStyle w:val="3TtulodeSubseo2"/>
      </w:pPr>
      <w:r>
        <w:t>Adaptador de Objeto (</w:t>
      </w:r>
      <w:r w:rsidRPr="00D833E5">
        <w:rPr>
          <w:lang w:val="en-US"/>
        </w:rPr>
        <w:t>Object Adapter</w:t>
      </w:r>
      <w:r>
        <w:t>)</w:t>
      </w:r>
    </w:p>
    <w:p w:rsidR="00AE0AC7" w:rsidRDefault="00AE0AC7" w:rsidP="00AE0AC7">
      <w:pPr>
        <w:pStyle w:val="1CorpodeTexto"/>
      </w:pPr>
      <w:r>
        <w:t xml:space="preserve">Adaptadores de objeto são a interface através da qual as </w:t>
      </w:r>
      <w:proofErr w:type="gramStart"/>
      <w:r>
        <w:t>implementações</w:t>
      </w:r>
      <w:proofErr w:type="gramEnd"/>
      <w:r>
        <w:t xml:space="preserve"> de objetos CORBA têm acesso aos serviços oferecidos pelos ORBs. Entre estes serviços estão: geração e interpretação </w:t>
      </w:r>
      <w:r>
        <w:lastRenderedPageBreak/>
        <w:t xml:space="preserve">das referências de objeto, invocação de método, ativação e desativação das </w:t>
      </w:r>
      <w:proofErr w:type="gramStart"/>
      <w:r>
        <w:t>implementações</w:t>
      </w:r>
      <w:proofErr w:type="gramEnd"/>
      <w:r>
        <w:t xml:space="preserve"> de objetos e mapeamento entre as referências de objeto e suas implementações.</w:t>
      </w:r>
    </w:p>
    <w:p w:rsidR="00F749C2" w:rsidRDefault="0096569B" w:rsidP="00A2084C">
      <w:pPr>
        <w:pStyle w:val="3TtulodeSeo"/>
        <w:numPr>
          <w:ilvl w:val="1"/>
          <w:numId w:val="5"/>
        </w:numPr>
        <w:ind w:left="426"/>
        <w:rPr>
          <w:lang w:val="pt-BR"/>
        </w:rPr>
      </w:pPr>
      <w:bookmarkStart w:id="96" w:name="_Toc312072383"/>
      <w:r>
        <w:rPr>
          <w:lang w:val="pt-BR"/>
        </w:rPr>
        <w:t>ELABORAÇÃO DO PROJETO</w:t>
      </w:r>
      <w:bookmarkEnd w:id="96"/>
    </w:p>
    <w:p w:rsidR="00D609F5" w:rsidRDefault="00D609F5" w:rsidP="00D609F5">
      <w:pPr>
        <w:pStyle w:val="3TtulodeSubseo1"/>
        <w:numPr>
          <w:ilvl w:val="2"/>
          <w:numId w:val="5"/>
        </w:numPr>
        <w:tabs>
          <w:tab w:val="left" w:pos="720"/>
        </w:tabs>
        <w:ind w:left="720"/>
        <w:rPr>
          <w:lang w:val="pt-BR"/>
        </w:rPr>
      </w:pPr>
      <w:bookmarkStart w:id="97" w:name="_Toc312072384"/>
      <w:r>
        <w:rPr>
          <w:lang w:val="pt-BR"/>
        </w:rPr>
        <w:t xml:space="preserve">Requisitos </w:t>
      </w:r>
      <w:r w:rsidR="0081156B">
        <w:rPr>
          <w:lang w:val="pt-BR"/>
        </w:rPr>
        <w:t>não f</w:t>
      </w:r>
      <w:r>
        <w:rPr>
          <w:lang w:val="pt-BR"/>
        </w:rPr>
        <w:t>uncionais</w:t>
      </w:r>
      <w:bookmarkEnd w:id="97"/>
    </w:p>
    <w:p w:rsidR="00CB0697" w:rsidRDefault="008E40CE" w:rsidP="00CB0697">
      <w:pPr>
        <w:pStyle w:val="1CorpodeTexto"/>
        <w:rPr>
          <w:lang w:eastAsia="x-none"/>
        </w:rPr>
      </w:pPr>
      <w:r>
        <w:rPr>
          <w:lang w:eastAsia="x-none"/>
        </w:rPr>
        <w:t xml:space="preserve">O mecanismo de integração será desenvolvido durante o TCC II e deverá atender os seguintes requisitos </w:t>
      </w:r>
      <w:r w:rsidR="00AB6C50">
        <w:rPr>
          <w:lang w:eastAsia="x-none"/>
        </w:rPr>
        <w:t>não</w:t>
      </w:r>
      <w:r w:rsidR="00CB0697">
        <w:rPr>
          <w:lang w:eastAsia="x-none"/>
        </w:rPr>
        <w:t xml:space="preserve"> funcionais</w:t>
      </w:r>
      <w:r>
        <w:rPr>
          <w:lang w:eastAsia="x-none"/>
        </w:rPr>
        <w:t>:</w:t>
      </w:r>
    </w:p>
    <w:p w:rsidR="00082F16" w:rsidRDefault="00082F16" w:rsidP="00082F16">
      <w:pPr>
        <w:pStyle w:val="1Listadeitenscommarcadores"/>
        <w:numPr>
          <w:ilvl w:val="0"/>
          <w:numId w:val="3"/>
        </w:numPr>
      </w:pPr>
      <w:r>
        <w:t xml:space="preserve">O </w:t>
      </w:r>
      <w:r w:rsidR="00AD0677">
        <w:t xml:space="preserve">sistema </w:t>
      </w:r>
      <w:r>
        <w:t>deverá ser desenvolvido utilizando a arquitetura CORBA;</w:t>
      </w:r>
    </w:p>
    <w:p w:rsidR="00CB0697" w:rsidRDefault="00CB0697" w:rsidP="00CB0697">
      <w:pPr>
        <w:pStyle w:val="1Listadeitenscommarcadores"/>
        <w:numPr>
          <w:ilvl w:val="0"/>
          <w:numId w:val="3"/>
        </w:numPr>
      </w:pPr>
      <w:r w:rsidRPr="00D609F5">
        <w:rPr>
          <w:bCs/>
        </w:rPr>
        <w:t xml:space="preserve">O </w:t>
      </w:r>
      <w:r w:rsidR="00AD0677">
        <w:rPr>
          <w:bCs/>
        </w:rPr>
        <w:t>sistema</w:t>
      </w:r>
      <w:r w:rsidR="00403085">
        <w:rPr>
          <w:bCs/>
        </w:rPr>
        <w:t xml:space="preserve"> deverá suportar </w:t>
      </w:r>
      <w:r w:rsidR="00AD0677">
        <w:rPr>
          <w:bCs/>
        </w:rPr>
        <w:t xml:space="preserve">a integração </w:t>
      </w:r>
      <w:r w:rsidR="00D91987">
        <w:rPr>
          <w:bCs/>
        </w:rPr>
        <w:t xml:space="preserve">com </w:t>
      </w:r>
      <w:r w:rsidRPr="00D609F5">
        <w:rPr>
          <w:bCs/>
        </w:rPr>
        <w:t>pelo menos uma linguagem de programação</w:t>
      </w:r>
      <w:r>
        <w:rPr>
          <w:bCs/>
        </w:rPr>
        <w:t xml:space="preserve"> diferente </w:t>
      </w:r>
      <w:r w:rsidR="00BA3029">
        <w:rPr>
          <w:bCs/>
        </w:rPr>
        <w:t xml:space="preserve">da linguagem </w:t>
      </w:r>
      <w:r>
        <w:rPr>
          <w:bCs/>
        </w:rPr>
        <w:t>JAVA</w:t>
      </w:r>
      <w:r>
        <w:t>;</w:t>
      </w:r>
      <w:r w:rsidR="0081156B">
        <w:t xml:space="preserve"> </w:t>
      </w:r>
      <w:proofErr w:type="gramStart"/>
      <w:r w:rsidR="0081156B">
        <w:t>e</w:t>
      </w:r>
      <w:proofErr w:type="gramEnd"/>
    </w:p>
    <w:p w:rsidR="00CB0697" w:rsidRDefault="00555E82" w:rsidP="0081156B">
      <w:pPr>
        <w:pStyle w:val="1Listadeitenscommarcadores"/>
      </w:pPr>
      <w:r>
        <w:t xml:space="preserve">O sistema </w:t>
      </w:r>
      <w:r w:rsidR="004A7643">
        <w:t xml:space="preserve">deverá ser implementado de forma que o </w:t>
      </w:r>
      <w:proofErr w:type="gramStart"/>
      <w:r w:rsidR="0081156B" w:rsidRPr="0081156B">
        <w:t>PortugolCore</w:t>
      </w:r>
      <w:proofErr w:type="gramEnd"/>
      <w:r w:rsidR="0081156B" w:rsidRPr="0081156B">
        <w:t xml:space="preserve"> </w:t>
      </w:r>
      <w:r w:rsidR="004A7643">
        <w:t xml:space="preserve">não se torne </w:t>
      </w:r>
      <w:r w:rsidR="0081156B" w:rsidRPr="0081156B">
        <w:t>dependente dele</w:t>
      </w:r>
      <w:r w:rsidR="004A7643">
        <w:t xml:space="preserve"> para funcionar</w:t>
      </w:r>
      <w:r w:rsidR="00785F5E">
        <w:t>.</w:t>
      </w:r>
    </w:p>
    <w:p w:rsidR="00D609F5" w:rsidRDefault="008706F9" w:rsidP="004F4A5F">
      <w:pPr>
        <w:pStyle w:val="1CorpodeTexto"/>
        <w:rPr>
          <w:bCs/>
        </w:rPr>
      </w:pPr>
      <w:r>
        <w:rPr>
          <w:bCs/>
        </w:rPr>
        <w:t>Para atender a</w:t>
      </w:r>
      <w:r w:rsidR="00C1531E">
        <w:rPr>
          <w:bCs/>
        </w:rPr>
        <w:t xml:space="preserve">o </w:t>
      </w:r>
      <w:r>
        <w:rPr>
          <w:bCs/>
        </w:rPr>
        <w:t>último requisito</w:t>
      </w:r>
      <w:r w:rsidR="00213B79">
        <w:rPr>
          <w:bCs/>
        </w:rPr>
        <w:t>, será necessário separar o</w:t>
      </w:r>
      <w:r w:rsidR="00F74D70">
        <w:rPr>
          <w:bCs/>
        </w:rPr>
        <w:t xml:space="preserve"> código-fonte do</w:t>
      </w:r>
      <w:r w:rsidR="00213B79">
        <w:rPr>
          <w:bCs/>
        </w:rPr>
        <w:t xml:space="preserve"> mecanismo de integraç</w:t>
      </w:r>
      <w:r w:rsidR="00EE4C8E">
        <w:rPr>
          <w:bCs/>
        </w:rPr>
        <w:t xml:space="preserve">ão em </w:t>
      </w:r>
      <w:r w:rsidR="00F74D70">
        <w:rPr>
          <w:bCs/>
        </w:rPr>
        <w:t xml:space="preserve">“módulos de </w:t>
      </w:r>
      <w:r w:rsidR="00B43D83">
        <w:rPr>
          <w:bCs/>
        </w:rPr>
        <w:t>integração</w:t>
      </w:r>
      <w:r w:rsidR="00F74D70">
        <w:rPr>
          <w:bCs/>
        </w:rPr>
        <w:t xml:space="preserve">”. </w:t>
      </w:r>
      <w:r w:rsidR="008E40CE">
        <w:rPr>
          <w:bCs/>
        </w:rPr>
        <w:t>H</w:t>
      </w:r>
      <w:r w:rsidR="00B43D83">
        <w:rPr>
          <w:bCs/>
        </w:rPr>
        <w:t>averá um módulo de integração para cada linguagem de programação</w:t>
      </w:r>
      <w:r w:rsidR="00267B50">
        <w:rPr>
          <w:bCs/>
        </w:rPr>
        <w:t xml:space="preserve"> </w:t>
      </w:r>
      <w:r w:rsidR="00FE25DD">
        <w:rPr>
          <w:bCs/>
        </w:rPr>
        <w:t xml:space="preserve">e cada um desses módulos </w:t>
      </w:r>
      <w:r w:rsidR="00AD5285">
        <w:rPr>
          <w:bCs/>
        </w:rPr>
        <w:t xml:space="preserve">deverá </w:t>
      </w:r>
      <w:r w:rsidR="00FE25DD">
        <w:rPr>
          <w:bCs/>
        </w:rPr>
        <w:t xml:space="preserve">ser codificado como um projeto independente, </w:t>
      </w:r>
      <w:r w:rsidR="00AD5285">
        <w:rPr>
          <w:bCs/>
        </w:rPr>
        <w:t xml:space="preserve">de forma que </w:t>
      </w:r>
      <w:r w:rsidR="00FE25DD">
        <w:rPr>
          <w:bCs/>
        </w:rPr>
        <w:t>po</w:t>
      </w:r>
      <w:r w:rsidR="00AD5285">
        <w:rPr>
          <w:bCs/>
        </w:rPr>
        <w:t>ssa</w:t>
      </w:r>
      <w:r w:rsidR="00FE25DD">
        <w:rPr>
          <w:bCs/>
        </w:rPr>
        <w:t xml:space="preserve"> ser compilado em uma biblioteca a ser incluída somente nas aplicações que utilizarem </w:t>
      </w:r>
      <w:r w:rsidR="00C11D29">
        <w:rPr>
          <w:bCs/>
        </w:rPr>
        <w:t xml:space="preserve">o mecanismo de </w:t>
      </w:r>
      <w:r w:rsidR="00FE25DD">
        <w:rPr>
          <w:bCs/>
        </w:rPr>
        <w:t xml:space="preserve">integração. </w:t>
      </w:r>
      <w:r w:rsidR="00BF33B3">
        <w:rPr>
          <w:bCs/>
        </w:rPr>
        <w:t xml:space="preserve">A </w:t>
      </w:r>
      <w:r w:rsidR="0041316E">
        <w:rPr>
          <w:bCs/>
        </w:rPr>
        <w:fldChar w:fldCharType="begin"/>
      </w:r>
      <w:r w:rsidR="0041316E">
        <w:rPr>
          <w:bCs/>
        </w:rPr>
        <w:instrText xml:space="preserve"> REF _Ref311760201 \h </w:instrText>
      </w:r>
      <w:r w:rsidR="0041316E">
        <w:rPr>
          <w:bCs/>
        </w:rPr>
      </w:r>
      <w:r w:rsidR="0041316E">
        <w:rPr>
          <w:bCs/>
        </w:rPr>
        <w:fldChar w:fldCharType="separate"/>
      </w:r>
      <w:r w:rsidR="00B17405">
        <w:t xml:space="preserve">Figura </w:t>
      </w:r>
      <w:r w:rsidR="00B17405">
        <w:rPr>
          <w:noProof/>
        </w:rPr>
        <w:t>17</w:t>
      </w:r>
      <w:r w:rsidR="0041316E">
        <w:rPr>
          <w:bCs/>
        </w:rPr>
        <w:fldChar w:fldCharType="end"/>
      </w:r>
      <w:r w:rsidR="00CD3FFE">
        <w:rPr>
          <w:bCs/>
        </w:rPr>
        <w:t xml:space="preserve"> ilustra </w:t>
      </w:r>
      <w:r w:rsidR="00FE25DD">
        <w:rPr>
          <w:bCs/>
        </w:rPr>
        <w:t>este esquema.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1531E" w:rsidRPr="00AC4B09" w:rsidTr="00AC4B09">
        <w:trPr>
          <w:trHeight w:val="4763"/>
          <w:jc w:val="center"/>
        </w:trPr>
        <w:tc>
          <w:tcPr>
            <w:tcW w:w="5000" w:type="pct"/>
            <w:shd w:val="clear" w:color="auto" w:fill="auto"/>
          </w:tcPr>
          <w:p w:rsidR="00C1531E" w:rsidRPr="00AC4B09" w:rsidRDefault="007709F3" w:rsidP="00AC4B09">
            <w:pPr>
              <w:pStyle w:val="1CorpodeTexto"/>
              <w:keepNext/>
              <w:ind w:firstLine="0"/>
              <w:rPr>
                <w:bCs/>
              </w:rPr>
            </w:pPr>
            <w:r>
              <w:rPr>
                <w:bCs/>
                <w:noProof/>
              </w:rPr>
              <mc:AlternateContent>
                <mc:Choice Requires="wpg">
                  <w:drawing>
                    <wp:anchor distT="0" distB="0" distL="114300" distR="114300" simplePos="0" relativeHeight="251652608" behindDoc="0" locked="0" layoutInCell="1" allowOverlap="1">
                      <wp:simplePos x="0" y="0"/>
                      <wp:positionH relativeFrom="column">
                        <wp:posOffset>42545</wp:posOffset>
                      </wp:positionH>
                      <wp:positionV relativeFrom="paragraph">
                        <wp:posOffset>165735</wp:posOffset>
                      </wp:positionV>
                      <wp:extent cx="6010275" cy="2646045"/>
                      <wp:effectExtent l="13970" t="13335" r="14605" b="26670"/>
                      <wp:wrapNone/>
                      <wp:docPr id="3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2646045"/>
                                <a:chOff x="1485" y="10383"/>
                                <a:chExt cx="9465" cy="4167"/>
                              </a:xfrm>
                            </wpg:grpSpPr>
                            <wpg:grpSp>
                              <wpg:cNvPr id="35" name="Group 62"/>
                              <wpg:cNvGrpSpPr>
                                <a:grpSpLocks/>
                              </wpg:cNvGrpSpPr>
                              <wpg:grpSpPr bwMode="auto">
                                <a:xfrm>
                                  <a:off x="1485" y="10383"/>
                                  <a:ext cx="3210" cy="1965"/>
                                  <a:chOff x="1575" y="10383"/>
                                  <a:chExt cx="3210" cy="1965"/>
                                </a:xfrm>
                              </wpg:grpSpPr>
                              <wps:wsp>
                                <wps:cNvPr id="36" name="AutoShape 59"/>
                                <wps:cNvSpPr>
                                  <a:spLocks noChangeArrowheads="1"/>
                                </wps:cNvSpPr>
                                <wps:spPr bwMode="auto">
                                  <a:xfrm>
                                    <a:off x="1575"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4236E8">
                                      <w:pPr>
                                        <w:jc w:val="center"/>
                                        <w:rPr>
                                          <w:sz w:val="20"/>
                                        </w:rPr>
                                      </w:pPr>
                                      <w:r>
                                        <w:rPr>
                                          <w:b/>
                                          <w:sz w:val="20"/>
                                        </w:rPr>
                                        <w:t>Módulo de Integração JAVA</w:t>
                                      </w:r>
                                    </w:p>
                                  </w:txbxContent>
                                </wps:txbx>
                                <wps:bodyPr rot="0" vert="horz" wrap="square" lIns="91440" tIns="45720" rIns="91440" bIns="45720" anchor="t" anchorCtr="0" upright="1">
                                  <a:noAutofit/>
                                </wps:bodyPr>
                              </wps:wsp>
                              <wpg:grpSp>
                                <wpg:cNvPr id="37" name="Group 31"/>
                                <wpg:cNvGrpSpPr>
                                  <a:grpSpLocks/>
                                </wpg:cNvGrpSpPr>
                                <wpg:grpSpPr bwMode="auto">
                                  <a:xfrm>
                                    <a:off x="1770" y="10908"/>
                                    <a:ext cx="2790" cy="1155"/>
                                    <a:chOff x="5670" y="9615"/>
                                    <a:chExt cx="2790" cy="1155"/>
                                  </a:xfrm>
                                </wpg:grpSpPr>
                                <wps:wsp>
                                  <wps:cNvPr id="38" name="AutoShape 28"/>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C1531E">
                                        <w:pPr>
                                          <w:jc w:val="center"/>
                                          <w:rPr>
                                            <w:sz w:val="20"/>
                                          </w:rPr>
                                        </w:pPr>
                                        <w:r w:rsidRPr="00C1531E">
                                          <w:rPr>
                                            <w:b/>
                                            <w:sz w:val="20"/>
                                          </w:rPr>
                                          <w:t>CORBA</w:t>
                                        </w:r>
                                      </w:p>
                                    </w:txbxContent>
                                  </wps:txbx>
                                  <wps:bodyPr rot="0" vert="horz" wrap="square" lIns="91440" tIns="45720" rIns="91440" bIns="45720" anchor="t" anchorCtr="0" upright="1">
                                    <a:noAutofit/>
                                  </wps:bodyPr>
                                </wps:wsp>
                                <wps:wsp>
                                  <wps:cNvPr id="39" name="AutoShape 27"/>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C1531E">
                                        <w:pPr>
                                          <w:jc w:val="center"/>
                                          <w:rPr>
                                            <w:b/>
                                            <w:sz w:val="20"/>
                                          </w:rPr>
                                        </w:pPr>
                                        <w:proofErr w:type="gramStart"/>
                                        <w:r w:rsidRPr="00C1531E">
                                          <w:rPr>
                                            <w:b/>
                                            <w:sz w:val="20"/>
                                          </w:rPr>
                                          <w:t>PortugolIntegration</w:t>
                                        </w:r>
                                        <w:proofErr w:type="gramEnd"/>
                                        <w:r w:rsidRPr="00C1531E">
                                          <w:rPr>
                                            <w:b/>
                                            <w:sz w:val="20"/>
                                          </w:rPr>
                                          <w:t>.jar</w:t>
                                        </w:r>
                                      </w:p>
                                    </w:txbxContent>
                                  </wps:txbx>
                                  <wps:bodyPr rot="0" vert="horz" wrap="square" lIns="91440" tIns="45720" rIns="91440" bIns="45720" anchor="t" anchorCtr="0" upright="1">
                                    <a:noAutofit/>
                                  </wps:bodyPr>
                                </wps:wsp>
                              </wpg:grpSp>
                            </wpg:grpSp>
                            <wps:wsp>
                              <wps:cNvPr id="40" name="AutoShape 29"/>
                              <wps:cNvSpPr>
                                <a:spLocks noChangeArrowheads="1"/>
                              </wps:cNvSpPr>
                              <wps:spPr bwMode="auto">
                                <a:xfrm>
                                  <a:off x="1875" y="1407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2F1FB1">
                                    <w:pPr>
                                      <w:jc w:val="center"/>
                                      <w:rPr>
                                        <w:b/>
                                        <w:sz w:val="20"/>
                                      </w:rPr>
                                    </w:pPr>
                                    <w:proofErr w:type="gramStart"/>
                                    <w:r w:rsidRPr="00C1531E">
                                      <w:rPr>
                                        <w:b/>
                                        <w:sz w:val="20"/>
                                      </w:rPr>
                                      <w:t>Portugol</w:t>
                                    </w:r>
                                    <w:r>
                                      <w:rPr>
                                        <w:b/>
                                        <w:sz w:val="20"/>
                                      </w:rPr>
                                      <w:t>Core</w:t>
                                    </w:r>
                                    <w:proofErr w:type="gramEnd"/>
                                    <w:r w:rsidRPr="00C1531E">
                                      <w:rPr>
                                        <w:b/>
                                        <w:sz w:val="20"/>
                                      </w:rPr>
                                      <w:t>.jar</w:t>
                                    </w:r>
                                  </w:p>
                                </w:txbxContent>
                              </wps:txbx>
                              <wps:bodyPr rot="0" vert="horz" wrap="square" lIns="91440" tIns="45720" rIns="91440" bIns="45720" anchor="t" anchorCtr="0" upright="1">
                                <a:noAutofit/>
                              </wps:bodyPr>
                            </wps:wsp>
                            <wpg:grpSp>
                              <wpg:cNvPr id="41" name="Group 63"/>
                              <wpg:cNvGrpSpPr>
                                <a:grpSpLocks/>
                              </wpg:cNvGrpSpPr>
                              <wpg:grpSpPr bwMode="auto">
                                <a:xfrm>
                                  <a:off x="7740" y="10383"/>
                                  <a:ext cx="3210" cy="1965"/>
                                  <a:chOff x="5100" y="10383"/>
                                  <a:chExt cx="3210" cy="1965"/>
                                </a:xfrm>
                              </wpg:grpSpPr>
                              <wps:wsp>
                                <wps:cNvPr id="42" name="AutoShape 61"/>
                                <wps:cNvSpPr>
                                  <a:spLocks noChangeArrowheads="1"/>
                                </wps:cNvSpPr>
                                <wps:spPr bwMode="auto">
                                  <a:xfrm>
                                    <a:off x="5100"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4236E8">
                                      <w:pPr>
                                        <w:jc w:val="center"/>
                                        <w:rPr>
                                          <w:sz w:val="20"/>
                                        </w:rPr>
                                      </w:pPr>
                                      <w:r>
                                        <w:rPr>
                                          <w:b/>
                                          <w:sz w:val="20"/>
                                        </w:rPr>
                                        <w:t>Módulo de Integração C++</w:t>
                                      </w:r>
                                    </w:p>
                                  </w:txbxContent>
                                </wps:txbx>
                                <wps:bodyPr rot="0" vert="horz" wrap="square" lIns="91440" tIns="45720" rIns="91440" bIns="45720" anchor="t" anchorCtr="0" upright="1">
                                  <a:noAutofit/>
                                </wps:bodyPr>
                              </wps:wsp>
                              <wpg:grpSp>
                                <wpg:cNvPr id="43" name="Group 32"/>
                                <wpg:cNvGrpSpPr>
                                  <a:grpSpLocks/>
                                </wpg:cNvGrpSpPr>
                                <wpg:grpSpPr bwMode="auto">
                                  <a:xfrm>
                                    <a:off x="5310" y="10908"/>
                                    <a:ext cx="2790" cy="1155"/>
                                    <a:chOff x="5670" y="9615"/>
                                    <a:chExt cx="2790" cy="1155"/>
                                  </a:xfrm>
                                </wpg:grpSpPr>
                                <wps:wsp>
                                  <wps:cNvPr id="44" name="AutoShape 33"/>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2F1FB1">
                                        <w:pPr>
                                          <w:jc w:val="center"/>
                                          <w:rPr>
                                            <w:sz w:val="20"/>
                                          </w:rPr>
                                        </w:pPr>
                                        <w:r w:rsidRPr="00C1531E">
                                          <w:rPr>
                                            <w:b/>
                                            <w:sz w:val="20"/>
                                          </w:rPr>
                                          <w:t>CORBA</w:t>
                                        </w:r>
                                      </w:p>
                                    </w:txbxContent>
                                  </wps:txbx>
                                  <wps:bodyPr rot="0" vert="horz" wrap="square" lIns="91440" tIns="45720" rIns="91440" bIns="45720" anchor="t" anchorCtr="0" upright="1">
                                    <a:noAutofit/>
                                  </wps:bodyPr>
                                </wps:wsp>
                                <wps:wsp>
                                  <wps:cNvPr id="45" name="AutoShape 34"/>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2F1FB1">
                                        <w:pPr>
                                          <w:jc w:val="center"/>
                                          <w:rPr>
                                            <w:b/>
                                            <w:sz w:val="20"/>
                                          </w:rPr>
                                        </w:pPr>
                                        <w:r w:rsidRPr="00C1531E">
                                          <w:rPr>
                                            <w:b/>
                                            <w:sz w:val="20"/>
                                          </w:rPr>
                                          <w:t>PortugolIntegration.</w:t>
                                        </w:r>
                                        <w:r>
                                          <w:rPr>
                                            <w:b/>
                                            <w:sz w:val="20"/>
                                          </w:rPr>
                                          <w:t>dll</w:t>
                                        </w:r>
                                      </w:p>
                                    </w:txbxContent>
                                  </wps:txbx>
                                  <wps:bodyPr rot="0" vert="horz" wrap="square" lIns="91440" tIns="45720" rIns="91440" bIns="45720" anchor="t" anchorCtr="0" upright="1">
                                    <a:noAutofit/>
                                  </wps:bodyPr>
                                </wps:wsp>
                              </wpg:grpSp>
                            </wpg:grpSp>
                            <wpg:grpSp>
                              <wpg:cNvPr id="46" name="Group 41"/>
                              <wpg:cNvGrpSpPr>
                                <a:grpSpLocks/>
                              </wpg:cNvGrpSpPr>
                              <wpg:grpSpPr bwMode="auto">
                                <a:xfrm>
                                  <a:off x="4950" y="10815"/>
                                  <a:ext cx="2475" cy="1140"/>
                                  <a:chOff x="5370" y="9510"/>
                                  <a:chExt cx="2475" cy="1140"/>
                                </a:xfrm>
                              </wpg:grpSpPr>
                              <wps:wsp>
                                <wps:cNvPr id="47" name="Text Box 39"/>
                                <wps:cNvSpPr txBox="1">
                                  <a:spLocks noChangeArrowheads="1"/>
                                </wps:cNvSpPr>
                                <wps:spPr bwMode="auto">
                                  <a:xfrm>
                                    <a:off x="5370" y="9510"/>
                                    <a:ext cx="24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70CC" w:rsidRPr="002F1FB1" w:rsidRDefault="000770CC" w:rsidP="002F1FB1">
                                      <w:pPr>
                                        <w:jc w:val="center"/>
                                        <w:rPr>
                                          <w:b/>
                                          <w:sz w:val="20"/>
                                        </w:rPr>
                                      </w:pPr>
                                      <w:r w:rsidRPr="002F1FB1">
                                        <w:rPr>
                                          <w:b/>
                                          <w:sz w:val="20"/>
                                        </w:rPr>
                                        <w:t>Objetos Compartilhados</w:t>
                                      </w:r>
                                    </w:p>
                                  </w:txbxContent>
                                </wps:txbx>
                                <wps:bodyPr rot="0" vert="horz" wrap="square" lIns="91440" tIns="45720" rIns="91440" bIns="45720" anchor="t" anchorCtr="0" upright="1">
                                  <a:noAutofit/>
                                </wps:bodyPr>
                              </wps:wsp>
                              <wps:wsp>
                                <wps:cNvPr id="48" name="AutoShape 37"/>
                                <wps:cNvSpPr>
                                  <a:spLocks noChangeArrowheads="1"/>
                                </wps:cNvSpPr>
                                <wps:spPr bwMode="auto">
                                  <a:xfrm>
                                    <a:off x="5475" y="9915"/>
                                    <a:ext cx="2235" cy="345"/>
                                  </a:xfrm>
                                  <a:prstGeom prst="rightArrow">
                                    <a:avLst>
                                      <a:gd name="adj1" fmla="val 50148"/>
                                      <a:gd name="adj2" fmla="val 114209"/>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s:wsp>
                                <wps:cNvPr id="49" name="AutoShape 40"/>
                                <wps:cNvSpPr>
                                  <a:spLocks noChangeArrowheads="1"/>
                                </wps:cNvSpPr>
                                <wps:spPr bwMode="auto">
                                  <a:xfrm rot="10800000">
                                    <a:off x="5475" y="10305"/>
                                    <a:ext cx="2235" cy="345"/>
                                  </a:xfrm>
                                  <a:prstGeom prst="rightArrow">
                                    <a:avLst>
                                      <a:gd name="adj1" fmla="val 50148"/>
                                      <a:gd name="adj2" fmla="val 114209"/>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g:grpSp>
                            <wps:wsp>
                              <wps:cNvPr id="50" name="AutoShape 42"/>
                              <wps:cNvSpPr>
                                <a:spLocks noChangeArrowheads="1"/>
                              </wps:cNvSpPr>
                              <wps:spPr bwMode="auto">
                                <a:xfrm>
                                  <a:off x="8145" y="1407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2F1FB1">
                                    <w:pPr>
                                      <w:jc w:val="center"/>
                                      <w:rPr>
                                        <w:b/>
                                        <w:sz w:val="20"/>
                                      </w:rPr>
                                    </w:pPr>
                                    <w:r>
                                      <w:rPr>
                                        <w:b/>
                                        <w:sz w:val="20"/>
                                      </w:rPr>
                                      <w:t>Aplicação em C++</w:t>
                                    </w:r>
                                  </w:p>
                                </w:txbxContent>
                              </wps:txbx>
                              <wps:bodyPr rot="0" vert="horz" wrap="square" lIns="91440" tIns="45720" rIns="91440" bIns="45720" anchor="t" anchorCtr="0" upright="1">
                                <a:noAutofit/>
                              </wps:bodyPr>
                            </wps:wsp>
                            <wpg:grpSp>
                              <wpg:cNvPr id="51" name="Group 49"/>
                              <wpg:cNvGrpSpPr>
                                <a:grpSpLocks/>
                              </wpg:cNvGrpSpPr>
                              <wpg:grpSpPr bwMode="auto">
                                <a:xfrm>
                                  <a:off x="2640" y="12645"/>
                                  <a:ext cx="780" cy="1155"/>
                                  <a:chOff x="5205" y="10860"/>
                                  <a:chExt cx="780" cy="1155"/>
                                </a:xfrm>
                              </wpg:grpSpPr>
                              <wps:wsp>
                                <wps:cNvPr id="52" name="AutoShape 50"/>
                                <wps:cNvSpPr>
                                  <a:spLocks noChangeArrowheads="1"/>
                                </wps:cNvSpPr>
                                <wps:spPr bwMode="auto">
                                  <a:xfrm rot="16200000">
                                    <a:off x="4800"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s:wsp>
                                <wps:cNvPr id="53" name="AutoShape 51"/>
                                <wps:cNvSpPr>
                                  <a:spLocks noChangeArrowheads="1"/>
                                </wps:cNvSpPr>
                                <wps:spPr bwMode="auto">
                                  <a:xfrm rot="5400000">
                                    <a:off x="5235"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g:grpSp>
                            <wpg:grpSp>
                              <wpg:cNvPr id="54" name="Group 52"/>
                              <wpg:cNvGrpSpPr>
                                <a:grpSpLocks/>
                              </wpg:cNvGrpSpPr>
                              <wpg:grpSpPr bwMode="auto">
                                <a:xfrm>
                                  <a:off x="8940" y="12645"/>
                                  <a:ext cx="780" cy="1155"/>
                                  <a:chOff x="5205" y="10860"/>
                                  <a:chExt cx="780" cy="1155"/>
                                </a:xfrm>
                              </wpg:grpSpPr>
                              <wps:wsp>
                                <wps:cNvPr id="55" name="AutoShape 45"/>
                                <wps:cNvSpPr>
                                  <a:spLocks noChangeArrowheads="1"/>
                                </wps:cNvSpPr>
                                <wps:spPr bwMode="auto">
                                  <a:xfrm rot="16200000">
                                    <a:off x="4800"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s:wsp>
                                <wps:cNvPr id="56" name="AutoShape 47"/>
                                <wps:cNvSpPr>
                                  <a:spLocks noChangeArrowheads="1"/>
                                </wps:cNvSpPr>
                                <wps:spPr bwMode="auto">
                                  <a:xfrm rot="5400000">
                                    <a:off x="5235" y="11265"/>
                                    <a:ext cx="1155" cy="345"/>
                                  </a:xfrm>
                                  <a:prstGeom prst="rightArrow">
                                    <a:avLst>
                                      <a:gd name="adj1" fmla="val 50148"/>
                                      <a:gd name="adj2" fmla="val 99133"/>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4" o:spid="_x0000_s1026" style="position:absolute;left:0;text-align:left;margin-left:3.35pt;margin-top:13.05pt;width:473.25pt;height:208.35pt;z-index:251652608" coordorigin="1485,10383" coordsize="9465,4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">
                      <v:group id="Group 62" o:spid="_x0000_s1027" style="position:absolute;left:1485;top:10383;width:3210;height:1965" coordorigin="1575,10383" coordsize="3210,1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AutoShape 59" o:spid="_x0000_s1028" style="position:absolute;left:1575;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j08MA&#10;AADbAAAADwAAAGRycy9kb3ducmV2LnhtbESPzYoCMRCE78K+Q+gFL6IZVxCZNcoirPhz8ucB2kk7&#10;GXbSGZOsjm9vBMFjUVVfUdN5a2txJR8qxwqGgwwEceF0xaWC4+G3PwERIrLG2jEpuFOA+eyjM8Vc&#10;uxvv6LqPpUgQDjkqMDE2uZShMGQxDFxDnLyz8xZjkr6U2uMtwW0tv7JsLC1WnBYMNrQwVPzt/62C&#10;1alYLvTlcL5sRtGvTW97l8etUt3P9ucbRKQ2vsOv9korGI3h+SX9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j08MAAADbAAAADwAAAAAAAAAAAAAAAACYAgAAZHJzL2Rv&#10;d25yZXYueG1sUEsFBgAAAAAEAAQA9QAAAIgDAAAAAA==&#10;" fillcolor="#b8cce4" strokecolor="#666" strokeweight="1pt">
                          <v:fill color2="#dbe5f1" focus="50%" type="gradient"/>
                          <v:shadow on="t" color="#7f7f7f" opacity=".5" offset="1pt"/>
                          <v:textbox>
                            <w:txbxContent>
                              <w:p w:rsidR="000770CC" w:rsidRPr="00C1531E" w:rsidRDefault="000770CC" w:rsidP="004236E8">
                                <w:pPr>
                                  <w:jc w:val="center"/>
                                  <w:rPr>
                                    <w:sz w:val="20"/>
                                  </w:rPr>
                                </w:pPr>
                                <w:r>
                                  <w:rPr>
                                    <w:b/>
                                    <w:sz w:val="20"/>
                                  </w:rPr>
                                  <w:t>Módulo de Integração JAVA</w:t>
                                </w:r>
                              </w:p>
                            </w:txbxContent>
                          </v:textbox>
                        </v:roundrect>
                        <v:group id="Group 31" o:spid="_x0000_s1029" style="position:absolute;left:177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AutoShape 28" o:spid="_x0000_s1030"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SOsAA&#10;AADbAAAADwAAAGRycy9kb3ducmV2LnhtbERPzYrCMBC+C/sOYYS9yJq6gkg1iggrrp6sPsBsMzbF&#10;ZlKTrNa3NwfB48f3P192thE38qF2rGA0zEAQl07XXCk4HX++piBCRNbYOCYFDwqwXHz05phrd+cD&#10;3YpYiRTCIUcFJsY2lzKUhiyGoWuJE3d23mJM0FdSe7yncNvI7yybSIs1pwaDLa0NlZfi3yrY/pWb&#10;tb4ez9fdOPpfM9g/5Gmv1Ge/W81AROriW/xyb7WCcRqbvq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qSOsAAAADbAAAADwAAAAAAAAAAAAAAAACYAgAAZHJzL2Rvd25y&#10;ZXYueG1sUEsFBgAAAAAEAAQA9QAAAIUDAAAAAA==&#10;" fillcolor="#b8cce4" strokecolor="#666" strokeweight="1pt">
                            <v:fill color2="#dbe5f1" focus="50%" type="gradient"/>
                            <v:shadow on="t" color="#7f7f7f" opacity=".5" offset="1pt"/>
                            <v:textbox>
                              <w:txbxContent>
                                <w:p w:rsidR="000770CC" w:rsidRPr="00C1531E" w:rsidRDefault="000770CC" w:rsidP="00C1531E">
                                  <w:pPr>
                                    <w:jc w:val="center"/>
                                    <w:rPr>
                                      <w:sz w:val="20"/>
                                    </w:rPr>
                                  </w:pPr>
                                  <w:r w:rsidRPr="00C1531E">
                                    <w:rPr>
                                      <w:b/>
                                      <w:sz w:val="20"/>
                                    </w:rPr>
                                    <w:t>CORBA</w:t>
                                  </w:r>
                                </w:p>
                              </w:txbxContent>
                            </v:textbox>
                          </v:roundrect>
                          <v:roundrect id="AutoShape 27" o:spid="_x0000_s1031"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PBMYA&#10;AADbAAAADwAAAGRycy9kb3ducmV2LnhtbESPW2vCQBSE3wv+h+UIvtWNCl6iqxRFsC0IXlB8O2SP&#10;SWz2bMiuGvvruwXBx2FmvmEms9oU4kaVyy0r6LQjEMSJ1TmnCva75fsQhPPIGgvLpOBBDmbTxtsE&#10;Y23vvKHb1qciQNjFqCDzvoyldElGBl3blsTBO9vKoA+ySqWu8B7gppDdKOpLgzmHhQxLmmeU/Gyv&#10;RsHy9+v8fT0O3OEhR8e+xs/FZX1SqtWsP8YgPNX+FX62V1pBbwT/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DPBMYAAADbAAAADwAAAAAAAAAAAAAAAACYAgAAZHJz&#10;L2Rvd25yZXYueG1sUEsFBgAAAAAEAAQA9QAAAIsDAAAAAA==&#10;" fillcolor="#d8d8d8" strokecolor="#666" strokeweight="1pt">
                            <v:fill color2="#f2f2f2" focus="50%" type="gradient"/>
                            <v:shadow on="t" color="#7f7f7f" opacity=".5" offset="1pt"/>
                            <v:textbox>
                              <w:txbxContent>
                                <w:p w:rsidR="000770CC" w:rsidRPr="00C1531E" w:rsidRDefault="000770CC" w:rsidP="00C1531E">
                                  <w:pPr>
                                    <w:jc w:val="center"/>
                                    <w:rPr>
                                      <w:b/>
                                      <w:sz w:val="20"/>
                                    </w:rPr>
                                  </w:pPr>
                                  <w:proofErr w:type="gramStart"/>
                                  <w:r w:rsidRPr="00C1531E">
                                    <w:rPr>
                                      <w:b/>
                                      <w:sz w:val="20"/>
                                    </w:rPr>
                                    <w:t>PortugolIntegration</w:t>
                                  </w:r>
                                  <w:proofErr w:type="gramEnd"/>
                                  <w:r w:rsidRPr="00C1531E">
                                    <w:rPr>
                                      <w:b/>
                                      <w:sz w:val="20"/>
                                    </w:rPr>
                                    <w:t>.jar</w:t>
                                  </w:r>
                                </w:p>
                              </w:txbxContent>
                            </v:textbox>
                          </v:roundrect>
                        </v:group>
                      </v:group>
                      <v:roundrect id="AutoShape 29" o:spid="_x0000_s1032" style="position:absolute;left:1875;top:1407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V5MIA&#10;AADbAAAADwAAAGRycy9kb3ducmV2LnhtbERPy4rCMBTdC/5DuMLsNHUQH9UoMiLMjCD4QHF3aa5t&#10;tbkpTdQ6Xz9ZCC4P5z2Z1aYQd6pcbllBtxOBIE6szjlVsN8t20MQziNrLCyTgic5mE2bjQnG2j54&#10;Q/etT0UIYRejgsz7MpbSJRkZdB1bEgfubCuDPsAqlbrCRwg3hfyMor40mHNoyLCkr4yS6/ZmFCz/&#10;fs+r23HgDk85OvY1/iwu65NSH616PgbhqfZv8cv9rRX0wvrwJfwA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BXkwgAAANsAAAAPAAAAAAAAAAAAAAAAAJgCAABkcnMvZG93&#10;bnJldi54bWxQSwUGAAAAAAQABAD1AAAAhwMAAAAA&#10;" fillcolor="#d8d8d8" strokecolor="#666" strokeweight="1pt">
                        <v:fill color2="#f2f2f2" focus="50%" type="gradient"/>
                        <v:shadow on="t" color="#7f7f7f" opacity=".5" offset="1pt"/>
                        <v:textbox>
                          <w:txbxContent>
                            <w:p w:rsidR="000770CC" w:rsidRPr="00C1531E" w:rsidRDefault="000770CC" w:rsidP="002F1FB1">
                              <w:pPr>
                                <w:jc w:val="center"/>
                                <w:rPr>
                                  <w:b/>
                                  <w:sz w:val="20"/>
                                </w:rPr>
                              </w:pPr>
                              <w:proofErr w:type="gramStart"/>
                              <w:r w:rsidRPr="00C1531E">
                                <w:rPr>
                                  <w:b/>
                                  <w:sz w:val="20"/>
                                </w:rPr>
                                <w:t>Portugol</w:t>
                              </w:r>
                              <w:r>
                                <w:rPr>
                                  <w:b/>
                                  <w:sz w:val="20"/>
                                </w:rPr>
                                <w:t>Core</w:t>
                              </w:r>
                              <w:proofErr w:type="gramEnd"/>
                              <w:r w:rsidRPr="00C1531E">
                                <w:rPr>
                                  <w:b/>
                                  <w:sz w:val="20"/>
                                </w:rPr>
                                <w:t>.jar</w:t>
                              </w:r>
                            </w:p>
                          </w:txbxContent>
                        </v:textbox>
                      </v:roundrect>
                      <v:group id="Group 63" o:spid="_x0000_s1033" style="position:absolute;left:7740;top:10383;width:3210;height:1965" coordorigin="5100,10383" coordsize="3210,1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AutoShape 61" o:spid="_x0000_s1034" style="position:absolute;left:5100;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TWrcMA&#10;AADbAAAADwAAAGRycy9kb3ducmV2LnhtbESP3WoCMRSE74W+QziF3kjNakVkNYoIFluv/HmA081x&#10;s7g5WZOo69s3guDlMDPfMNN5a2txJR8qxwr6vQwEceF0xaWCw371OQYRIrLG2jEpuFOA+eytM8Vc&#10;uxtv6bqLpUgQDjkqMDE2uZShMGQx9FxDnLyj8xZjkr6U2uMtwW0tB1k2khYrTgsGG1oaKk67i1Ww&#10;/iu+l/q8P55/v6L/Md3NXR42Sn28t4sJiEhtfIWf7bVWMBzA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TWrcMAAADbAAAADwAAAAAAAAAAAAAAAACYAgAAZHJzL2Rv&#10;d25yZXYueG1sUEsFBgAAAAAEAAQA9QAAAIgDAAAAAA==&#10;" fillcolor="#b8cce4" strokecolor="#666" strokeweight="1pt">
                          <v:fill color2="#dbe5f1" focus="50%" type="gradient"/>
                          <v:shadow on="t" color="#7f7f7f" opacity=".5" offset="1pt"/>
                          <v:textbox>
                            <w:txbxContent>
                              <w:p w:rsidR="000770CC" w:rsidRPr="00C1531E" w:rsidRDefault="000770CC" w:rsidP="004236E8">
                                <w:pPr>
                                  <w:jc w:val="center"/>
                                  <w:rPr>
                                    <w:sz w:val="20"/>
                                  </w:rPr>
                                </w:pPr>
                                <w:r>
                                  <w:rPr>
                                    <w:b/>
                                    <w:sz w:val="20"/>
                                  </w:rPr>
                                  <w:t>Módulo de Integração C++</w:t>
                                </w:r>
                              </w:p>
                            </w:txbxContent>
                          </v:textbox>
                        </v:roundrect>
                        <v:group id="Group 32" o:spid="_x0000_s1035" style="position:absolute;left:531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oundrect id="AutoShape 33" o:spid="_x0000_s1036"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HrQsMA&#10;AADbAAAADwAAAGRycy9kb3ducmV2LnhtbESP3WoCMRSE7wu+QzhCb4pmtSKyGkUExdYrfx7guDlu&#10;FjcnaxJ1ffumUOjlMDPfMLNFa2vxIB8qxwoG/QwEceF0xaWC03Hdm4AIEVlj7ZgUvCjAYt55m2Gu&#10;3ZP39DjEUiQIhxwVmBibXMpQGLIY+q4hTt7FeYsxSV9K7fGZ4LaWwywbS4sVpwWDDa0MFdfD3SrY&#10;novNSt+Ol9v3Z/Rf5mP3kqedUu/ddjkFEamN/+G/9lYrGI3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HrQsMAAADbAAAADwAAAAAAAAAAAAAAAACYAgAAZHJzL2Rv&#10;d25yZXYueG1sUEsFBgAAAAAEAAQA9QAAAIgDAAAAAA==&#10;" fillcolor="#b8cce4" strokecolor="#666" strokeweight="1pt">
                            <v:fill color2="#dbe5f1" focus="50%" type="gradient"/>
                            <v:shadow on="t" color="#7f7f7f" opacity=".5" offset="1pt"/>
                            <v:textbox>
                              <w:txbxContent>
                                <w:p w:rsidR="000770CC" w:rsidRPr="00C1531E" w:rsidRDefault="000770CC" w:rsidP="002F1FB1">
                                  <w:pPr>
                                    <w:jc w:val="center"/>
                                    <w:rPr>
                                      <w:sz w:val="20"/>
                                    </w:rPr>
                                  </w:pPr>
                                  <w:r w:rsidRPr="00C1531E">
                                    <w:rPr>
                                      <w:b/>
                                      <w:sz w:val="20"/>
                                    </w:rPr>
                                    <w:t>CORBA</w:t>
                                  </w:r>
                                </w:p>
                              </w:txbxContent>
                            </v:textbox>
                          </v:roundrect>
                          <v:roundrect id="AutoShape 34" o:spid="_x0000_s1037"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2fMYA&#10;AADbAAAADwAAAGRycy9kb3ducmV2LnhtbESPQWvCQBSE74L/YXlCb7pRWttG1yAtgVqhoC2Kt0f2&#10;mUSzb0N21dhf3xUKHoeZ+YaZJq2pxJkaV1pWMBxEIIgzq0vOFfx8p/0XEM4ja6wsk4IrOUhm3c4U&#10;Y20vvKLz2uciQNjFqKDwvo6ldFlBBt3A1sTB29vGoA+yyaVu8BLgppKjKBpLgyWHhQJreisoO65P&#10;RkH6+7lfnrbPbnOVr9uxxsX74Wun1EOvnU9AeGr9Pfzf/tAKHp/g9iX8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u2fMYAAADbAAAADwAAAAAAAAAAAAAAAACYAgAAZHJz&#10;L2Rvd25yZXYueG1sUEsFBgAAAAAEAAQA9QAAAIsDAAAAAA==&#10;" fillcolor="#d8d8d8" strokecolor="#666" strokeweight="1pt">
                            <v:fill color2="#f2f2f2" focus="50%" type="gradient"/>
                            <v:shadow on="t" color="#7f7f7f" opacity=".5" offset="1pt"/>
                            <v:textbox>
                              <w:txbxContent>
                                <w:p w:rsidR="000770CC" w:rsidRPr="00C1531E" w:rsidRDefault="000770CC" w:rsidP="002F1FB1">
                                  <w:pPr>
                                    <w:jc w:val="center"/>
                                    <w:rPr>
                                      <w:b/>
                                      <w:sz w:val="20"/>
                                    </w:rPr>
                                  </w:pPr>
                                  <w:r w:rsidRPr="00C1531E">
                                    <w:rPr>
                                      <w:b/>
                                      <w:sz w:val="20"/>
                                    </w:rPr>
                                    <w:t>PortugolIntegration.</w:t>
                                  </w:r>
                                  <w:r>
                                    <w:rPr>
                                      <w:b/>
                                      <w:sz w:val="20"/>
                                    </w:rPr>
                                    <w:t>dll</w:t>
                                  </w:r>
                                </w:p>
                              </w:txbxContent>
                            </v:textbox>
                          </v:roundrect>
                        </v:group>
                      </v:group>
                      <v:group id="Group 41" o:spid="_x0000_s1038" style="position:absolute;left:4950;top:10815;width:2475;height:1140" coordorigin="5370,9510" coordsize="2475,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202" coordsize="21600,21600" o:spt="202" path="m,l,21600r21600,l21600,xe">
                          <v:stroke joinstyle="miter"/>
                          <v:path gradientshapeok="t" o:connecttype="rect"/>
                        </v:shapetype>
                        <v:shape id="Text Box 39" o:spid="_x0000_s1039" type="#_x0000_t202" style="position:absolute;left:5370;top:9510;width:24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0770CC" w:rsidRPr="002F1FB1" w:rsidRDefault="000770CC" w:rsidP="002F1FB1">
                                <w:pPr>
                                  <w:jc w:val="center"/>
                                  <w:rPr>
                                    <w:b/>
                                    <w:sz w:val="20"/>
                                  </w:rPr>
                                </w:pPr>
                                <w:r w:rsidRPr="002F1FB1">
                                  <w:rPr>
                                    <w:b/>
                                    <w:sz w:val="20"/>
                                  </w:rPr>
                                  <w:t>Objetos Compartilhados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40" type="#_x0000_t13" style="position:absolute;left:5475;top:9915;width:22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Kky8EA&#10;AADbAAAADwAAAGRycy9kb3ducmV2LnhtbERPzUrDQBC+F3yHZQRv7UZri8Ruiz8IHqTQ6AOM2TEJ&#10;Zmfj7tjGPr1zKPT48f2vNmPozZ5S7iI7uJ4VYIjr6DtuHHy8v0zvwGRB9thHJgd/lGGzvpissPTx&#10;wDvaV9IYDeFcooNWZCitzXVLAfMsDsTKfcUUUBSmxvqEBw0Pvb0piqUN2LE2tDjQU0v1d/UbtHdY&#10;PMtbwvm22z5KceSf4+d86dzV5fhwD0ZolLP45H71Dm51rH7RH2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CpMvBAAAA2wAAAA8AAAAAAAAAAAAAAAAAmAIAAGRycy9kb3du&#10;cmV2LnhtbFBLBQYAAAAABAAEAPUAAACGAwAAAAA=&#10;" adj="17792,5384" fillcolor="#d8d8d8" strokeweight="1pt">
                          <v:fill color2="#f2f2f2" rotate="t" focus="50%" type="gradient"/>
                        </v:shape>
                        <v:shape id="AutoShape 40" o:spid="_x0000_s1041" type="#_x0000_t13" style="position:absolute;left:5475;top:10305;width:2235;height:34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1asQA&#10;AADbAAAADwAAAGRycy9kb3ducmV2LnhtbESPX2vCQBDE3wv9DscW+lYvSmk1eorYCkJfavyDj0tu&#10;TYK5vZDbxvjtvUKhj8PM/IaZLXpXq47aUHk2MBwkoIhzbysuDOx365cxqCDIFmvPZOBGARbzx4cZ&#10;ptZfeUtdJoWKEA4pGihFmlTrkJfkMAx8Qxy9s28dSpRtoW2L1wh3tR4lyZt2WHFcKLGhVUn5Jftx&#10;Bi5Z93H4/qL69Pm+3nVHscsNiTHPT/1yCkqol//wX3tjDbxO4PdL/AF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9WrEAAAA2wAAAA8AAAAAAAAAAAAAAAAAmAIAAGRycy9k&#10;b3ducmV2LnhtbFBLBQYAAAAABAAEAPUAAACJAwAAAAA=&#10;" adj="17792,5384" fillcolor="#d8d8d8" strokeweight="1pt">
                          <v:fill color2="#f2f2f2" rotate="t" focus="50%" type="gradient"/>
                        </v:shape>
                      </v:group>
                      <v:roundrect id="AutoShape 42" o:spid="_x0000_s1042" style="position:absolute;left:8145;top:1407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OcIA&#10;AADbAAAADwAAAGRycy9kb3ducmV2LnhtbERPy4rCMBTdC/5DuMLsNHXAVzWKjAgzIwg+UNxdmmtb&#10;bW5KE7XO108WgsvDeU9mtSnEnSqXW1bQ7UQgiBOrc04V7HfL9hCE88gaC8uk4EkOZtNmY4Kxtg/e&#10;0H3rUxFC2MWoIPO+jKV0SUYGXceWxIE728qgD7BKpa7wEcJNIT+jqC8N5hwaMizpK6Pkur0ZBcu/&#10;3/Pqdhy4w1OOjn2NP4vL+qTUR6uej0F4qv1b/HJ/awW9sD58CT9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YM5wgAAANsAAAAPAAAAAAAAAAAAAAAAAJgCAABkcnMvZG93&#10;bnJldi54bWxQSwUGAAAAAAQABAD1AAAAhwMAAAAA&#10;" fillcolor="#d8d8d8" strokecolor="#666" strokeweight="1pt">
                        <v:fill color2="#f2f2f2" focus="50%" type="gradient"/>
                        <v:shadow on="t" color="#7f7f7f" opacity=".5" offset="1pt"/>
                        <v:textbox>
                          <w:txbxContent>
                            <w:p w:rsidR="000770CC" w:rsidRPr="00C1531E" w:rsidRDefault="000770CC" w:rsidP="002F1FB1">
                              <w:pPr>
                                <w:jc w:val="center"/>
                                <w:rPr>
                                  <w:b/>
                                  <w:sz w:val="20"/>
                                </w:rPr>
                              </w:pPr>
                              <w:r>
                                <w:rPr>
                                  <w:b/>
                                  <w:sz w:val="20"/>
                                </w:rPr>
                                <w:t>Aplicação em C++</w:t>
                              </w:r>
                            </w:p>
                          </w:txbxContent>
                        </v:textbox>
                      </v:roundrect>
                      <v:group id="Group 49" o:spid="_x0000_s1043" style="position:absolute;left:2640;top:12645;width:780;height:1155" coordorigin="5205,10860" coordsize="78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AutoShape 50" o:spid="_x0000_s1044" type="#_x0000_t13" style="position:absolute;left:4800;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DVMQA&#10;AADbAAAADwAAAGRycy9kb3ducmV2LnhtbESPUUvDMBSF34X9h3AF31zabRaty8Y2UObmi9UfcGmu&#10;bTG5CU1cu3+/DAQfD+ec73CW69EacaI+dI4V5NMMBHHtdMeNgq/Pl/tHECEiazSOScGZAqxXk5sl&#10;ltoN/EGnKjYiQTiUqKCN0ZdShroli2HqPHHyvl1vMSbZN1L3OCS4NXKWZYW02HFaaNHTrqX6p/q1&#10;Co7maXF4G6rXuX/Pt8YU5ux3uVJ3t+PmGUSkMf6H/9p7reBhBtcv6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HA1TEAAAA2wAAAA8AAAAAAAAAAAAAAAAAmAIAAGRycy9k&#10;b3ducmV2LnhtbFBLBQYAAAAABAAEAPUAAACJAwAAAAA=&#10;" adj="15204,5384" fillcolor="#d8d8d8" strokeweight="1pt">
                          <v:fill color2="#f2f2f2" rotate="t" focus="50%" type="gradient"/>
                        </v:shape>
                        <v:shape id="AutoShape 51" o:spid="_x0000_s1045" type="#_x0000_t13" style="position:absolute;left:5235;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5MsQA&#10;AADbAAAADwAAAGRycy9kb3ducmV2LnhtbESPS2vDMBCE74X8B7GB3BqpjzjBjWJKoLQlpzzIeWNt&#10;bVNr5ViK7f77KhDIcZiZb5hlNthadNT6yrGGp6kCQZw7U3Gh4bD/eFyA8AHZYO2YNPyRh2w1elhi&#10;alzPW+p2oRARwj5FDWUITSqlz0uy6KeuIY7ej2sthijbQpoW+wi3tXxWKpEWK44LJTa0Lin/3V2s&#10;hu2rUovEzean/HNz9N81nqQ8az0ZD+9vIAIN4R6+tb+MhtkLX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eTLEAAAA2wAAAA8AAAAAAAAAAAAAAAAAmAIAAGRycy9k&#10;b3ducmV2LnhtbFBLBQYAAAAABAAEAPUAAACJAwAAAAA=&#10;" adj="15204,5384" fillcolor="#d8d8d8" strokeweight="1pt">
                          <v:fill color2="#f2f2f2" rotate="t" focus="50%" type="gradient"/>
                        </v:shape>
                      </v:group>
                      <v:group id="Group 52" o:spid="_x0000_s1046" style="position:absolute;left:8940;top:12645;width:780;height:1155" coordorigin="5205,10860" coordsize="78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AutoShape 45" o:spid="_x0000_s1047" type="#_x0000_t13" style="position:absolute;left:4800;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6bIMQA&#10;AADbAAAADwAAAGRycy9kb3ducmV2LnhtbESPzW7CMBCE75V4B2uRuBUnpaASMIgitaI/l6Y8wCpe&#10;kgh7bcUuCW+PK1XqcTQz32jW28EacaEutI4V5NMMBHHldMu1guP3y/0TiBCRNRrHpOBKAbab0d0a&#10;C+16/qJLGWuRIBwKVNDE6AspQ9WQxTB1njh5J9dZjEl2tdQd9glujXzIsoW02HJaaNDTvqHqXP5Y&#10;BR9m+fj+1pevM/+ZPxuzMFe/z5WajIfdCkSkIf6H/9oHrWA+h98v6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myDEAAAA2wAAAA8AAAAAAAAAAAAAAAAAmAIAAGRycy9k&#10;b3ducmV2LnhtbFBLBQYAAAAABAAEAPUAAACJAwAAAAA=&#10;" adj="15204,5384" fillcolor="#d8d8d8" strokeweight="1pt">
                          <v:fill color2="#f2f2f2" rotate="t" focus="50%" type="gradient"/>
                        </v:shape>
                        <v:shape id="AutoShape 47" o:spid="_x0000_s1048" type="#_x0000_t13" style="position:absolute;left:5235;top:11265;width:1155;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aqsMA&#10;AADbAAAADwAAAGRycy9kb3ducmV2LnhtbESPzWrDMBCE74G+g9hCb7HU0jjGiWxCobQlp/yQ88ba&#10;2KbWyrHUxH37qFDIcZiZb5hlOdpOXGjwrWMNz4kCQVw503KtYb97n2YgfEA22DkmDb/koSweJkvM&#10;jbvyhi7bUIsIYZ+jhiaEPpfSVw1Z9InriaN3coPFEOVQSzPgNcJtJ1+USqXFluNCgz29NVR9b3+s&#10;hs2rUlnqZvNj9bE++K8Oj1KetX56HFcLEIHGcA//tz+NhlkKf1/i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aqsMAAADbAAAADwAAAAAAAAAAAAAAAACYAgAAZHJzL2Rv&#10;d25yZXYueG1sUEsFBgAAAAAEAAQA9QAAAIgDAAAAAA==&#10;" adj="15204,5384" fillcolor="#d8d8d8" strokeweight="1pt">
                          <v:fill color2="#f2f2f2" rotate="t" focus="50%" type="gradient"/>
                        </v:shape>
                      </v:group>
                    </v:group>
                  </w:pict>
                </mc:Fallback>
              </mc:AlternateContent>
            </w:r>
          </w:p>
        </w:tc>
      </w:tr>
    </w:tbl>
    <w:p w:rsidR="00CD3FFE" w:rsidRDefault="006033FC" w:rsidP="006016CA">
      <w:pPr>
        <w:pStyle w:val="Legenda"/>
        <w:ind w:left="-142"/>
        <w:rPr>
          <w:bCs w:val="0"/>
        </w:rPr>
      </w:pPr>
      <w:bookmarkStart w:id="98" w:name="_Ref311760201"/>
      <w:bookmarkStart w:id="99" w:name="_Toc312072410"/>
      <w:r>
        <w:t xml:space="preserve">Figura </w:t>
      </w:r>
      <w:r>
        <w:fldChar w:fldCharType="begin"/>
      </w:r>
      <w:r>
        <w:instrText xml:space="preserve"> SEQ Figura \* ARABIC </w:instrText>
      </w:r>
      <w:r>
        <w:fldChar w:fldCharType="separate"/>
      </w:r>
      <w:r w:rsidR="00B17405">
        <w:rPr>
          <w:noProof/>
        </w:rPr>
        <w:t>17</w:t>
      </w:r>
      <w:r>
        <w:fldChar w:fldCharType="end"/>
      </w:r>
      <w:bookmarkEnd w:id="98"/>
      <w:r>
        <w:t>. Estrutura do mecanismo de integração</w:t>
      </w:r>
      <w:bookmarkEnd w:id="99"/>
    </w:p>
    <w:p w:rsidR="00FE25DD" w:rsidRDefault="00FE25DD" w:rsidP="00FE25DD">
      <w:pPr>
        <w:pStyle w:val="1CorpodeTexto"/>
        <w:rPr>
          <w:bCs/>
        </w:rPr>
      </w:pPr>
      <w:r>
        <w:rPr>
          <w:bCs/>
        </w:rPr>
        <w:lastRenderedPageBreak/>
        <w:t xml:space="preserve">Conforme ilustrado na figura, o módulo </w:t>
      </w:r>
      <w:r w:rsidR="00483A39">
        <w:rPr>
          <w:bCs/>
        </w:rPr>
        <w:t xml:space="preserve">de integração </w:t>
      </w:r>
      <w:r>
        <w:rPr>
          <w:bCs/>
        </w:rPr>
        <w:t xml:space="preserve">JAVA </w:t>
      </w:r>
      <w:r w:rsidR="006757F4">
        <w:rPr>
          <w:bCs/>
        </w:rPr>
        <w:t xml:space="preserve">deverá </w:t>
      </w:r>
      <w:r>
        <w:rPr>
          <w:bCs/>
        </w:rPr>
        <w:t xml:space="preserve">ser responsável por acessar os objetos do </w:t>
      </w:r>
      <w:proofErr w:type="gramStart"/>
      <w:r>
        <w:rPr>
          <w:bCs/>
        </w:rPr>
        <w:t>PortugolCore</w:t>
      </w:r>
      <w:proofErr w:type="gramEnd"/>
      <w:r>
        <w:rPr>
          <w:bCs/>
        </w:rPr>
        <w:t xml:space="preserve"> e disponibilizá-los aos outros módulos através do CORBA. Os demais módulos </w:t>
      </w:r>
      <w:r w:rsidR="006757F4">
        <w:rPr>
          <w:bCs/>
        </w:rPr>
        <w:t xml:space="preserve">deverão </w:t>
      </w:r>
      <w:r>
        <w:rPr>
          <w:bCs/>
        </w:rPr>
        <w:t>recebe</w:t>
      </w:r>
      <w:r w:rsidR="00A01502">
        <w:rPr>
          <w:bCs/>
        </w:rPr>
        <w:t>r</w:t>
      </w:r>
      <w:r>
        <w:rPr>
          <w:bCs/>
        </w:rPr>
        <w:t xml:space="preserve"> os objetos do </w:t>
      </w:r>
      <w:proofErr w:type="gramStart"/>
      <w:r>
        <w:rPr>
          <w:bCs/>
        </w:rPr>
        <w:t>PortugolCore</w:t>
      </w:r>
      <w:proofErr w:type="gramEnd"/>
      <w:r>
        <w:rPr>
          <w:bCs/>
        </w:rPr>
        <w:t xml:space="preserve"> através do CORBA e disponibiliz</w:t>
      </w:r>
      <w:r w:rsidR="00A01502">
        <w:rPr>
          <w:bCs/>
        </w:rPr>
        <w:t>á-los</w:t>
      </w:r>
      <w:r>
        <w:rPr>
          <w:bCs/>
        </w:rPr>
        <w:t xml:space="preserve"> ás aplicações.</w:t>
      </w:r>
    </w:p>
    <w:p w:rsidR="00167770" w:rsidRDefault="005302FB" w:rsidP="00167770">
      <w:pPr>
        <w:pStyle w:val="3TtulodeSubseo1"/>
        <w:numPr>
          <w:ilvl w:val="2"/>
          <w:numId w:val="5"/>
        </w:numPr>
        <w:tabs>
          <w:tab w:val="left" w:pos="720"/>
        </w:tabs>
        <w:ind w:left="720"/>
      </w:pPr>
      <w:bookmarkStart w:id="100" w:name="_Toc312072385"/>
      <w:r>
        <w:rPr>
          <w:lang w:val="pt-BR"/>
        </w:rPr>
        <w:t xml:space="preserve">Integração </w:t>
      </w:r>
      <w:r w:rsidR="000602A7">
        <w:rPr>
          <w:lang w:val="pt-BR"/>
        </w:rPr>
        <w:t>em</w:t>
      </w:r>
      <w:r w:rsidR="00167770">
        <w:rPr>
          <w:lang w:val="pt-BR"/>
        </w:rPr>
        <w:t xml:space="preserve"> CORBA</w:t>
      </w:r>
      <w:bookmarkEnd w:id="100"/>
    </w:p>
    <w:p w:rsidR="00167770" w:rsidRDefault="00C106E6" w:rsidP="00167770">
      <w:pPr>
        <w:pStyle w:val="1CorpodeTexto"/>
      </w:pPr>
      <w:r>
        <w:t>Para a criação dos módulos de integraç</w:t>
      </w:r>
      <w:r w:rsidR="0022305E">
        <w:t xml:space="preserve">ão, </w:t>
      </w:r>
      <w:r w:rsidR="00AD5285">
        <w:t>deve</w:t>
      </w:r>
      <w:r w:rsidR="00B52653">
        <w:t>rão</w:t>
      </w:r>
      <w:r w:rsidR="00AD5285">
        <w:t xml:space="preserve"> ser </w:t>
      </w:r>
      <w:r w:rsidR="0022305E">
        <w:t xml:space="preserve">realizados os </w:t>
      </w:r>
      <w:r w:rsidR="00167770">
        <w:t xml:space="preserve">passos </w:t>
      </w:r>
      <w:r w:rsidR="00B52653">
        <w:t xml:space="preserve">definidos por </w:t>
      </w:r>
      <w:r w:rsidR="0022305E" w:rsidRPr="00285FF6">
        <w:t>Borsoi (2004, p. 8)</w:t>
      </w:r>
      <w:r w:rsidR="00B52653">
        <w:t xml:space="preserve"> para a construção de programas em CORBA. </w:t>
      </w:r>
      <w:r w:rsidR="00167770">
        <w:t xml:space="preserve">Estes passos são transcritos </w:t>
      </w:r>
      <w:r w:rsidR="00D27735">
        <w:t xml:space="preserve">de forma generalizada </w:t>
      </w:r>
      <w:r w:rsidR="00167770">
        <w:t>a seguir:</w:t>
      </w:r>
    </w:p>
    <w:p w:rsidR="00B52653" w:rsidRDefault="00167770" w:rsidP="00F71479">
      <w:pPr>
        <w:pStyle w:val="1Listadeitensnumerados"/>
        <w:numPr>
          <w:ilvl w:val="0"/>
          <w:numId w:val="17"/>
        </w:numPr>
        <w:tabs>
          <w:tab w:val="clear" w:pos="1069"/>
        </w:tabs>
      </w:pPr>
      <w:r w:rsidRPr="00B52653">
        <w:rPr>
          <w:color w:val="auto"/>
          <w:u w:val="single"/>
        </w:rPr>
        <w:t>Primeiro passo</w:t>
      </w:r>
      <w:r w:rsidRPr="00B52653">
        <w:rPr>
          <w:color w:val="auto"/>
        </w:rPr>
        <w:t xml:space="preserve">: </w:t>
      </w:r>
      <w:r>
        <w:t>definir na linguagem IDL as interfaces dos objetos que estarão acessíveis nas aplicações clientes e servidoras.</w:t>
      </w:r>
    </w:p>
    <w:p w:rsidR="00167770" w:rsidRDefault="00167770" w:rsidP="00167770">
      <w:pPr>
        <w:pStyle w:val="1Listadeitensnumerados"/>
        <w:numPr>
          <w:ilvl w:val="0"/>
          <w:numId w:val="17"/>
        </w:numPr>
      </w:pPr>
      <w:r w:rsidRPr="001F6129">
        <w:rPr>
          <w:u w:val="single"/>
        </w:rPr>
        <w:t>Segundo passo</w:t>
      </w:r>
      <w:r>
        <w:t>: compilar as interfaces IDL nas linguagens de programação do servidor e do cliente. A partir desta compilação serão gerados arquivos de código-fonte para cada interface IDL definida.</w:t>
      </w:r>
    </w:p>
    <w:p w:rsidR="00167770" w:rsidRDefault="00167770" w:rsidP="00167770">
      <w:pPr>
        <w:pStyle w:val="1Listadeitensnumerados"/>
        <w:numPr>
          <w:ilvl w:val="0"/>
          <w:numId w:val="17"/>
        </w:numPr>
      </w:pPr>
      <w:r w:rsidRPr="001F6129">
        <w:rPr>
          <w:u w:val="single"/>
        </w:rPr>
        <w:t>Terceiro passo</w:t>
      </w:r>
      <w:r w:rsidRPr="00E1382C">
        <w:t>:</w:t>
      </w:r>
      <w:r>
        <w:t xml:space="preserve"> incluir os arquivos de código-fonte nas aplicações do cliente e do servidor e, </w:t>
      </w:r>
      <w:proofErr w:type="gramStart"/>
      <w:r>
        <w:t>implementar</w:t>
      </w:r>
      <w:proofErr w:type="gramEnd"/>
      <w:r>
        <w:t xml:space="preserve"> no servidor as funcionalidades dos objetos, utilizando as interfaces e cla</w:t>
      </w:r>
      <w:r w:rsidR="00F71479">
        <w:t>sses definidas nesses arquivos.</w:t>
      </w:r>
    </w:p>
    <w:p w:rsidR="00B9062A" w:rsidRDefault="00B9062A" w:rsidP="00B9062A">
      <w:pPr>
        <w:pStyle w:val="1CorpodeTexto"/>
        <w:rPr>
          <w:bCs/>
        </w:rPr>
      </w:pPr>
      <w:r>
        <w:rPr>
          <w:bCs/>
        </w:rPr>
        <w:t xml:space="preserve">No primeiro passo, todos os objetos que serão compartilhados entre o </w:t>
      </w:r>
      <w:proofErr w:type="gramStart"/>
      <w:r>
        <w:rPr>
          <w:bCs/>
        </w:rPr>
        <w:t>PotugolCore</w:t>
      </w:r>
      <w:proofErr w:type="gramEnd"/>
      <w:r>
        <w:rPr>
          <w:bCs/>
        </w:rPr>
        <w:t xml:space="preserve"> e as aplicações</w:t>
      </w:r>
      <w:r w:rsidR="008D038B">
        <w:rPr>
          <w:bCs/>
        </w:rPr>
        <w:t xml:space="preserve"> (consultar </w:t>
      </w:r>
      <w:r w:rsidR="008D038B">
        <w:t xml:space="preserve">a </w:t>
      </w:r>
      <w:r w:rsidR="008D038B">
        <w:fldChar w:fldCharType="begin"/>
      </w:r>
      <w:r w:rsidR="008D038B">
        <w:instrText xml:space="preserve"> REF _Ref309491463 \h </w:instrText>
      </w:r>
      <w:r w:rsidR="008D038B">
        <w:fldChar w:fldCharType="separate"/>
      </w:r>
      <w:r w:rsidR="00B17405">
        <w:t xml:space="preserve">Tabela </w:t>
      </w:r>
      <w:r w:rsidR="00B17405">
        <w:rPr>
          <w:noProof/>
        </w:rPr>
        <w:t>6</w:t>
      </w:r>
      <w:r w:rsidR="008D038B">
        <w:fldChar w:fldCharType="end"/>
      </w:r>
      <w:r w:rsidR="008D038B">
        <w:t xml:space="preserve"> no </w:t>
      </w:r>
      <w:r w:rsidR="008D038B">
        <w:fldChar w:fldCharType="begin"/>
      </w:r>
      <w:r w:rsidR="008D038B">
        <w:instrText xml:space="preserve"> REF _Ref309492908 \r \h </w:instrText>
      </w:r>
      <w:r w:rsidR="008D038B">
        <w:fldChar w:fldCharType="separate"/>
      </w:r>
      <w:r w:rsidR="00B17405">
        <w:t>APÊNDICE B</w:t>
      </w:r>
      <w:r w:rsidR="008D038B">
        <w:fldChar w:fldCharType="end"/>
      </w:r>
      <w:r w:rsidR="008D038B">
        <w:rPr>
          <w:bCs/>
        </w:rPr>
        <w:t>)</w:t>
      </w:r>
      <w:r>
        <w:rPr>
          <w:bCs/>
        </w:rPr>
        <w:t xml:space="preserve"> deverão ser transcritos</w:t>
      </w:r>
      <w:r w:rsidR="008D038B">
        <w:rPr>
          <w:bCs/>
        </w:rPr>
        <w:t xml:space="preserve"> em interfaces IDL. </w:t>
      </w:r>
      <w:r w:rsidR="00F340E5">
        <w:rPr>
          <w:bCs/>
        </w:rPr>
        <w:t>Para compreender melhor, a</w:t>
      </w:r>
      <w:r w:rsidR="004F4A60">
        <w:rPr>
          <w:bCs/>
        </w:rPr>
        <w:t xml:space="preserve"> </w:t>
      </w:r>
      <w:r w:rsidR="00B42A71">
        <w:rPr>
          <w:bCs/>
        </w:rPr>
        <w:fldChar w:fldCharType="begin"/>
      </w:r>
      <w:r w:rsidR="00B42A71">
        <w:rPr>
          <w:bCs/>
        </w:rPr>
        <w:instrText xml:space="preserve"> REF _Ref311769765 \h </w:instrText>
      </w:r>
      <w:r w:rsidR="00B42A71">
        <w:rPr>
          <w:bCs/>
        </w:rPr>
      </w:r>
      <w:r w:rsidR="00B42A71">
        <w:rPr>
          <w:bCs/>
        </w:rPr>
        <w:fldChar w:fldCharType="separate"/>
      </w:r>
      <w:r w:rsidR="00B17405">
        <w:t xml:space="preserve">Figura </w:t>
      </w:r>
      <w:r w:rsidR="00B17405">
        <w:rPr>
          <w:noProof/>
        </w:rPr>
        <w:t>18</w:t>
      </w:r>
      <w:r w:rsidR="00B42A71">
        <w:rPr>
          <w:bCs/>
        </w:rPr>
        <w:fldChar w:fldCharType="end"/>
      </w:r>
      <w:r w:rsidR="00A1272E">
        <w:rPr>
          <w:bCs/>
        </w:rPr>
        <w:t xml:space="preserve"> </w:t>
      </w:r>
      <w:r w:rsidR="00606F13">
        <w:rPr>
          <w:bCs/>
        </w:rPr>
        <w:t xml:space="preserve">e a </w:t>
      </w:r>
      <w:r w:rsidR="00B42A71">
        <w:rPr>
          <w:bCs/>
        </w:rPr>
        <w:fldChar w:fldCharType="begin"/>
      </w:r>
      <w:r w:rsidR="00B42A71">
        <w:rPr>
          <w:bCs/>
        </w:rPr>
        <w:instrText xml:space="preserve"> REF _Ref311769776 \h </w:instrText>
      </w:r>
      <w:r w:rsidR="00B42A71">
        <w:rPr>
          <w:bCs/>
        </w:rPr>
      </w:r>
      <w:r w:rsidR="00B42A71">
        <w:rPr>
          <w:bCs/>
        </w:rPr>
        <w:fldChar w:fldCharType="separate"/>
      </w:r>
      <w:r w:rsidR="00B17405">
        <w:t xml:space="preserve">Figura </w:t>
      </w:r>
      <w:r w:rsidR="00B17405">
        <w:rPr>
          <w:noProof/>
        </w:rPr>
        <w:t>19</w:t>
      </w:r>
      <w:r w:rsidR="00B42A71">
        <w:rPr>
          <w:bCs/>
        </w:rPr>
        <w:fldChar w:fldCharType="end"/>
      </w:r>
      <w:r w:rsidR="00606F13">
        <w:rPr>
          <w:bCs/>
        </w:rPr>
        <w:t xml:space="preserve"> </w:t>
      </w:r>
      <w:r w:rsidR="00A1272E">
        <w:rPr>
          <w:bCs/>
        </w:rPr>
        <w:t>apresenta</w:t>
      </w:r>
      <w:r w:rsidR="00606F13">
        <w:rPr>
          <w:bCs/>
        </w:rPr>
        <w:t xml:space="preserve">m </w:t>
      </w:r>
      <w:r w:rsidR="00A1272E">
        <w:rPr>
          <w:bCs/>
        </w:rPr>
        <w:t xml:space="preserve">o </w:t>
      </w:r>
      <w:r w:rsidR="004F4A60">
        <w:rPr>
          <w:bCs/>
        </w:rPr>
        <w:t xml:space="preserve">código-fonte da classe “Programa” </w:t>
      </w:r>
      <w:r w:rsidR="009338C5">
        <w:rPr>
          <w:bCs/>
        </w:rPr>
        <w:t xml:space="preserve">do </w:t>
      </w:r>
      <w:proofErr w:type="gramStart"/>
      <w:r w:rsidR="009338C5">
        <w:rPr>
          <w:bCs/>
        </w:rPr>
        <w:t>PortugolCore</w:t>
      </w:r>
      <w:proofErr w:type="gramEnd"/>
      <w:r w:rsidR="009338C5">
        <w:rPr>
          <w:bCs/>
        </w:rPr>
        <w:t xml:space="preserve"> </w:t>
      </w:r>
      <w:r w:rsidR="004F4A60">
        <w:rPr>
          <w:bCs/>
        </w:rPr>
        <w:t>e</w:t>
      </w:r>
      <w:r w:rsidR="00A1272E">
        <w:rPr>
          <w:bCs/>
        </w:rPr>
        <w:t xml:space="preserve"> </w:t>
      </w:r>
      <w:r w:rsidR="0017626A">
        <w:rPr>
          <w:bCs/>
        </w:rPr>
        <w:t>su</w:t>
      </w:r>
      <w:r w:rsidR="00A1272E">
        <w:rPr>
          <w:bCs/>
        </w:rPr>
        <w:t xml:space="preserve">a </w:t>
      </w:r>
      <w:r w:rsidR="004F4A60">
        <w:rPr>
          <w:bCs/>
        </w:rPr>
        <w:t>interface IDL equivalente.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4F4A60" w:rsidRPr="00AC4B09" w:rsidTr="009338C5">
        <w:trPr>
          <w:trHeight w:val="3422"/>
        </w:trPr>
        <w:tc>
          <w:tcPr>
            <w:tcW w:w="5000" w:type="pct"/>
            <w:shd w:val="clear" w:color="auto" w:fill="auto"/>
          </w:tcPr>
          <w:p w:rsidR="004F4A60" w:rsidRPr="004F4A60" w:rsidRDefault="004F4A60" w:rsidP="004F4A60">
            <w:pPr>
              <w:pStyle w:val="Codigo"/>
            </w:pPr>
            <w:proofErr w:type="gramStart"/>
            <w:r w:rsidRPr="004F4A60">
              <w:t>package</w:t>
            </w:r>
            <w:proofErr w:type="gramEnd"/>
            <w:r w:rsidRPr="004F4A60">
              <w:t xml:space="preserve"> br.univali.portugol.nucleo;</w:t>
            </w:r>
          </w:p>
          <w:p w:rsidR="004F4A60" w:rsidRPr="004F4A60" w:rsidRDefault="004F4A60" w:rsidP="004F4A60">
            <w:pPr>
              <w:pStyle w:val="Codigo"/>
            </w:pPr>
            <w:r w:rsidRPr="004F4A60">
              <w:t>[...]</w:t>
            </w:r>
          </w:p>
          <w:p w:rsidR="004F4A60" w:rsidRPr="004F4A60" w:rsidRDefault="004F4A60" w:rsidP="004F4A60">
            <w:pPr>
              <w:pStyle w:val="Codigo"/>
            </w:pPr>
          </w:p>
          <w:p w:rsidR="004F4A60" w:rsidRPr="004F4A60" w:rsidRDefault="004F4A60" w:rsidP="004F4A60">
            <w:pPr>
              <w:pStyle w:val="Codigo"/>
            </w:pPr>
            <w:proofErr w:type="gramStart"/>
            <w:r w:rsidRPr="004F4A60">
              <w:t>public</w:t>
            </w:r>
            <w:proofErr w:type="gramEnd"/>
            <w:r w:rsidRPr="004F4A60">
              <w:t xml:space="preserve"> final class Programa</w:t>
            </w:r>
          </w:p>
          <w:p w:rsidR="004F4A60" w:rsidRPr="004F4A60" w:rsidRDefault="004F4A60" w:rsidP="004F4A60">
            <w:pPr>
              <w:pStyle w:val="Codigo"/>
            </w:pPr>
            <w:proofErr w:type="gramStart"/>
            <w:r w:rsidRPr="004F4A60">
              <w:t>{</w:t>
            </w:r>
          </w:p>
          <w:p w:rsidR="004F4A60" w:rsidRPr="004F4A60" w:rsidRDefault="004F4A60" w:rsidP="004F4A60">
            <w:pPr>
              <w:pStyle w:val="Codigo"/>
            </w:pPr>
            <w:proofErr w:type="gramEnd"/>
            <w:r w:rsidRPr="004F4A60">
              <w:t xml:space="preserve">    </w:t>
            </w:r>
            <w:proofErr w:type="gramStart"/>
            <w:r w:rsidRPr="004F4A60">
              <w:t>public</w:t>
            </w:r>
            <w:proofErr w:type="gramEnd"/>
            <w:r w:rsidRPr="004F4A60">
              <w:t xml:space="preserve"> void executar(final String[] parametros) {  [...] }</w:t>
            </w:r>
          </w:p>
          <w:p w:rsidR="004F4A60" w:rsidRPr="004F4A60" w:rsidRDefault="004F4A60" w:rsidP="004F4A60">
            <w:pPr>
              <w:pStyle w:val="Codigo"/>
            </w:pPr>
          </w:p>
          <w:p w:rsidR="004F4A60" w:rsidRPr="004F4A60" w:rsidRDefault="004F4A60" w:rsidP="004F4A60">
            <w:pPr>
              <w:pStyle w:val="Codigo"/>
            </w:pPr>
            <w:r w:rsidRPr="004F4A60">
              <w:t xml:space="preserve">    </w:t>
            </w:r>
            <w:proofErr w:type="gramStart"/>
            <w:r w:rsidRPr="004F4A60">
              <w:t>public</w:t>
            </w:r>
            <w:proofErr w:type="gramEnd"/>
            <w:r w:rsidRPr="004F4A60">
              <w:t xml:space="preserve"> void interromper()  { [...] }</w:t>
            </w:r>
          </w:p>
          <w:p w:rsidR="004F4A60" w:rsidRPr="004F4A60" w:rsidRDefault="004F4A60" w:rsidP="004F4A60">
            <w:pPr>
              <w:pStyle w:val="Codigo"/>
            </w:pPr>
            <w:r w:rsidRPr="004F4A60">
              <w:t xml:space="preserve">    </w:t>
            </w:r>
          </w:p>
          <w:p w:rsidR="004F4A60" w:rsidRPr="004F4A60" w:rsidRDefault="004F4A60" w:rsidP="004F4A60">
            <w:pPr>
              <w:pStyle w:val="Codigo"/>
            </w:pPr>
            <w:r w:rsidRPr="004F4A60">
              <w:t xml:space="preserve">    </w:t>
            </w:r>
            <w:proofErr w:type="gramStart"/>
            <w:r w:rsidRPr="004F4A60">
              <w:t>public</w:t>
            </w:r>
            <w:proofErr w:type="gramEnd"/>
            <w:r w:rsidRPr="004F4A60">
              <w:t xml:space="preserve"> void setFuncaoInicial(String funcaoInicial) { [...] }</w:t>
            </w:r>
          </w:p>
          <w:p w:rsidR="004F4A60" w:rsidRPr="004F4A60" w:rsidRDefault="004F4A60" w:rsidP="004F4A60">
            <w:pPr>
              <w:pStyle w:val="Codigo"/>
            </w:pPr>
            <w:r w:rsidRPr="004F4A60">
              <w:t xml:space="preserve">    </w:t>
            </w:r>
          </w:p>
          <w:p w:rsidR="004F4A60" w:rsidRPr="004F4A60" w:rsidRDefault="004F4A60" w:rsidP="004F4A60">
            <w:pPr>
              <w:pStyle w:val="Codigo"/>
            </w:pPr>
            <w:r w:rsidRPr="004F4A60">
              <w:t xml:space="preserve">    </w:t>
            </w:r>
            <w:proofErr w:type="gramStart"/>
            <w:r w:rsidRPr="004F4A60">
              <w:t>public</w:t>
            </w:r>
            <w:proofErr w:type="gramEnd"/>
            <w:r w:rsidRPr="004F4A60">
              <w:t xml:space="preserve"> void setEntrada(Entrada entrada) { [...] }</w:t>
            </w:r>
          </w:p>
          <w:p w:rsidR="004F4A60" w:rsidRPr="004F4A60" w:rsidRDefault="004F4A60" w:rsidP="004F4A60">
            <w:pPr>
              <w:pStyle w:val="Codigo"/>
            </w:pPr>
          </w:p>
          <w:p w:rsidR="004F4A60" w:rsidRPr="004F4A60" w:rsidRDefault="004F4A60" w:rsidP="004F4A60">
            <w:pPr>
              <w:pStyle w:val="Codigo"/>
            </w:pPr>
            <w:r w:rsidRPr="004F4A60">
              <w:t xml:space="preserve">    </w:t>
            </w:r>
            <w:proofErr w:type="gramStart"/>
            <w:r w:rsidRPr="004F4A60">
              <w:t>public</w:t>
            </w:r>
            <w:proofErr w:type="gramEnd"/>
            <w:r w:rsidRPr="004F4A60">
              <w:t xml:space="preserve"> void setSaida(Saida saida)  { [...] }</w:t>
            </w:r>
          </w:p>
          <w:p w:rsidR="004F4A60" w:rsidRPr="004F4A60" w:rsidRDefault="004F4A60" w:rsidP="004F4A60">
            <w:pPr>
              <w:pStyle w:val="Codigo"/>
            </w:pPr>
          </w:p>
          <w:p w:rsidR="004F4A60" w:rsidRPr="004F4A60" w:rsidRDefault="004F4A60" w:rsidP="004F4A60">
            <w:pPr>
              <w:pStyle w:val="Codigo"/>
            </w:pPr>
            <w:r w:rsidRPr="004F4A60">
              <w:t xml:space="preserve">    [...]</w:t>
            </w:r>
          </w:p>
          <w:p w:rsidR="004F4A60" w:rsidRDefault="004F4A60" w:rsidP="00AC4B09">
            <w:pPr>
              <w:pStyle w:val="Codigo"/>
              <w:keepNext/>
            </w:pPr>
            <w:proofErr w:type="gramStart"/>
            <w:r w:rsidRPr="004F4A60">
              <w:t>}</w:t>
            </w:r>
            <w:proofErr w:type="gramEnd"/>
          </w:p>
        </w:tc>
      </w:tr>
    </w:tbl>
    <w:p w:rsidR="00054251" w:rsidRDefault="00054251" w:rsidP="00A30B67">
      <w:pPr>
        <w:pStyle w:val="Legenda"/>
        <w:ind w:left="-142"/>
      </w:pPr>
      <w:bookmarkStart w:id="101" w:name="_Ref311769765"/>
      <w:bookmarkStart w:id="102" w:name="_Toc312072411"/>
      <w:r>
        <w:t xml:space="preserve">Figura </w:t>
      </w:r>
      <w:r>
        <w:fldChar w:fldCharType="begin"/>
      </w:r>
      <w:r>
        <w:instrText xml:space="preserve"> SEQ Figura \* ARABIC </w:instrText>
      </w:r>
      <w:r>
        <w:fldChar w:fldCharType="separate"/>
      </w:r>
      <w:r w:rsidR="00B17405">
        <w:rPr>
          <w:noProof/>
        </w:rPr>
        <w:t>18</w:t>
      </w:r>
      <w:r>
        <w:fldChar w:fldCharType="end"/>
      </w:r>
      <w:bookmarkEnd w:id="101"/>
      <w:r>
        <w:t xml:space="preserve">. Classe "Programa" do </w:t>
      </w:r>
      <w:proofErr w:type="gramStart"/>
      <w:r>
        <w:t>PortugolCore</w:t>
      </w:r>
      <w:bookmarkEnd w:id="102"/>
      <w:proofErr w:type="gramEnd"/>
    </w:p>
    <w:p w:rsidR="00236C9E" w:rsidRPr="00236C9E" w:rsidRDefault="00236C9E" w:rsidP="00236C9E">
      <w:pPr>
        <w:pStyle w:val="2LegendaFontedeRefernci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236C9E" w:rsidRPr="00AC4B09" w:rsidTr="00AC4B09">
        <w:tc>
          <w:tcPr>
            <w:tcW w:w="5000" w:type="pct"/>
            <w:shd w:val="clear" w:color="auto" w:fill="auto"/>
          </w:tcPr>
          <w:p w:rsidR="00236C9E" w:rsidRPr="00236C9E" w:rsidRDefault="00236C9E" w:rsidP="00236C9E">
            <w:pPr>
              <w:pStyle w:val="Codigo"/>
            </w:pPr>
            <w:proofErr w:type="gramStart"/>
            <w:r w:rsidRPr="00236C9E">
              <w:t>module</w:t>
            </w:r>
            <w:proofErr w:type="gramEnd"/>
            <w:r w:rsidRPr="00236C9E">
              <w:t xml:space="preserve"> br</w:t>
            </w:r>
          </w:p>
          <w:p w:rsidR="00236C9E" w:rsidRPr="00236C9E" w:rsidRDefault="00236C9E" w:rsidP="00236C9E">
            <w:pPr>
              <w:pStyle w:val="Codigo"/>
            </w:pPr>
            <w:proofErr w:type="gramStart"/>
            <w:r w:rsidRPr="00236C9E">
              <w:t>{</w:t>
            </w:r>
          </w:p>
          <w:p w:rsidR="00236C9E" w:rsidRPr="00236C9E" w:rsidRDefault="00236C9E" w:rsidP="00236C9E">
            <w:pPr>
              <w:pStyle w:val="Codigo"/>
            </w:pPr>
            <w:proofErr w:type="gramEnd"/>
            <w:r w:rsidRPr="00236C9E">
              <w:t xml:space="preserve">    </w:t>
            </w:r>
            <w:proofErr w:type="gramStart"/>
            <w:r w:rsidRPr="00236C9E">
              <w:t>module</w:t>
            </w:r>
            <w:proofErr w:type="gramEnd"/>
            <w:r w:rsidRPr="00236C9E">
              <w:t xml:space="preserve"> univali</w:t>
            </w:r>
          </w:p>
          <w:p w:rsidR="00236C9E" w:rsidRPr="00236C9E" w:rsidRDefault="00236C9E" w:rsidP="00236C9E">
            <w:pPr>
              <w:pStyle w:val="Codigo"/>
            </w:pPr>
            <w:r w:rsidRPr="00236C9E">
              <w:t xml:space="preserve">    </w:t>
            </w:r>
            <w:proofErr w:type="gramStart"/>
            <w:r w:rsidRPr="00236C9E">
              <w:t xml:space="preserve">{ </w:t>
            </w:r>
            <w:proofErr w:type="gramEnd"/>
          </w:p>
          <w:p w:rsidR="00236C9E" w:rsidRPr="00236C9E" w:rsidRDefault="00236C9E" w:rsidP="00236C9E">
            <w:pPr>
              <w:pStyle w:val="Codigo"/>
            </w:pPr>
            <w:r w:rsidRPr="00236C9E">
              <w:t xml:space="preserve">        </w:t>
            </w:r>
            <w:proofErr w:type="gramStart"/>
            <w:r w:rsidRPr="00236C9E">
              <w:t>module</w:t>
            </w:r>
            <w:proofErr w:type="gramEnd"/>
            <w:r w:rsidRPr="00236C9E">
              <w:t xml:space="preserve"> portugol</w:t>
            </w:r>
          </w:p>
          <w:p w:rsidR="00236C9E" w:rsidRPr="00236C9E" w:rsidRDefault="00236C9E" w:rsidP="00236C9E">
            <w:pPr>
              <w:pStyle w:val="Codigo"/>
            </w:pPr>
            <w:r w:rsidRPr="00236C9E">
              <w:t xml:space="preserve">        </w:t>
            </w:r>
            <w:proofErr w:type="gramStart"/>
            <w:r w:rsidRPr="00236C9E">
              <w:t>{</w:t>
            </w:r>
          </w:p>
          <w:p w:rsidR="00236C9E" w:rsidRPr="00236C9E" w:rsidRDefault="00236C9E" w:rsidP="00236C9E">
            <w:pPr>
              <w:pStyle w:val="Codigo"/>
            </w:pPr>
            <w:proofErr w:type="gramEnd"/>
            <w:r w:rsidRPr="00236C9E">
              <w:t xml:space="preserve">            </w:t>
            </w:r>
            <w:proofErr w:type="gramStart"/>
            <w:r w:rsidRPr="00236C9E">
              <w:t>module</w:t>
            </w:r>
            <w:proofErr w:type="gramEnd"/>
            <w:r w:rsidRPr="00236C9E">
              <w:t xml:space="preserve"> nucleo</w:t>
            </w:r>
          </w:p>
          <w:p w:rsidR="00236C9E" w:rsidRPr="00236C9E" w:rsidRDefault="00236C9E" w:rsidP="00236C9E">
            <w:pPr>
              <w:pStyle w:val="Codigo"/>
            </w:pPr>
            <w:r w:rsidRPr="00236C9E">
              <w:t xml:space="preserve">            </w:t>
            </w:r>
            <w:proofErr w:type="gramStart"/>
            <w:r w:rsidRPr="00236C9E">
              <w:t>{</w:t>
            </w:r>
          </w:p>
          <w:p w:rsidR="00236C9E" w:rsidRPr="00236C9E" w:rsidRDefault="00236C9E" w:rsidP="00236C9E">
            <w:pPr>
              <w:pStyle w:val="Codigo"/>
            </w:pPr>
            <w:proofErr w:type="gramEnd"/>
            <w:r w:rsidRPr="00236C9E">
              <w:t xml:space="preserve">                  </w:t>
            </w:r>
            <w:proofErr w:type="gramStart"/>
            <w:r w:rsidRPr="00236C9E">
              <w:t>interface</w:t>
            </w:r>
            <w:proofErr w:type="gramEnd"/>
            <w:r w:rsidRPr="00236C9E">
              <w:t xml:space="preserve"> Programa</w:t>
            </w:r>
          </w:p>
          <w:p w:rsidR="00236C9E" w:rsidRPr="00236C9E" w:rsidRDefault="00236C9E" w:rsidP="00236C9E">
            <w:pPr>
              <w:pStyle w:val="Codigo"/>
            </w:pPr>
            <w:r w:rsidRPr="00236C9E">
              <w:t xml:space="preserve">                  </w:t>
            </w:r>
            <w:proofErr w:type="gramStart"/>
            <w:r w:rsidRPr="00236C9E">
              <w:t>{</w:t>
            </w:r>
          </w:p>
          <w:p w:rsidR="00236C9E" w:rsidRPr="00236C9E" w:rsidRDefault="00236C9E" w:rsidP="00236C9E">
            <w:pPr>
              <w:pStyle w:val="Codigo"/>
            </w:pPr>
            <w:proofErr w:type="gramEnd"/>
            <w:r w:rsidRPr="00236C9E">
              <w:t xml:space="preserve">                       </w:t>
            </w:r>
            <w:proofErr w:type="gramStart"/>
            <w:r w:rsidRPr="00236C9E">
              <w:t>void</w:t>
            </w:r>
            <w:proofErr w:type="gramEnd"/>
            <w:r w:rsidRPr="00236C9E">
              <w:t xml:space="preserve"> executar(out string[] parametros);</w:t>
            </w:r>
          </w:p>
          <w:p w:rsidR="00236C9E" w:rsidRPr="00236C9E" w:rsidRDefault="00236C9E" w:rsidP="00236C9E">
            <w:pPr>
              <w:pStyle w:val="Codigo"/>
            </w:pPr>
          </w:p>
          <w:p w:rsidR="00236C9E" w:rsidRPr="00236C9E" w:rsidRDefault="00236C9E" w:rsidP="00236C9E">
            <w:pPr>
              <w:pStyle w:val="Codigo"/>
            </w:pPr>
            <w:r w:rsidRPr="00236C9E">
              <w:t xml:space="preserve">                       </w:t>
            </w:r>
            <w:proofErr w:type="gramStart"/>
            <w:r w:rsidRPr="00236C9E">
              <w:t>void</w:t>
            </w:r>
            <w:proofErr w:type="gramEnd"/>
            <w:r w:rsidRPr="00236C9E">
              <w:t xml:space="preserve"> interromper();</w:t>
            </w:r>
          </w:p>
          <w:p w:rsidR="00236C9E" w:rsidRPr="00236C9E" w:rsidRDefault="00236C9E" w:rsidP="00236C9E">
            <w:pPr>
              <w:pStyle w:val="Codigo"/>
            </w:pPr>
            <w:r w:rsidRPr="00236C9E">
              <w:t xml:space="preserve">    </w:t>
            </w:r>
          </w:p>
          <w:p w:rsidR="00236C9E" w:rsidRPr="00236C9E" w:rsidRDefault="00236C9E" w:rsidP="00236C9E">
            <w:pPr>
              <w:pStyle w:val="Codigo"/>
            </w:pPr>
            <w:r w:rsidRPr="00236C9E">
              <w:t xml:space="preserve">                       </w:t>
            </w:r>
            <w:proofErr w:type="gramStart"/>
            <w:r w:rsidRPr="00236C9E">
              <w:t>void</w:t>
            </w:r>
            <w:proofErr w:type="gramEnd"/>
            <w:r w:rsidRPr="00236C9E">
              <w:t xml:space="preserve"> setFuncaoInicial(out string funcaoInicial);</w:t>
            </w:r>
          </w:p>
          <w:p w:rsidR="00236C9E" w:rsidRPr="00236C9E" w:rsidRDefault="00236C9E" w:rsidP="00236C9E">
            <w:pPr>
              <w:pStyle w:val="Codigo"/>
            </w:pPr>
            <w:r w:rsidRPr="00236C9E">
              <w:t xml:space="preserve">    </w:t>
            </w:r>
          </w:p>
          <w:p w:rsidR="00236C9E" w:rsidRPr="00236C9E" w:rsidRDefault="00236C9E" w:rsidP="00236C9E">
            <w:pPr>
              <w:pStyle w:val="Codigo"/>
            </w:pPr>
            <w:r w:rsidRPr="00236C9E">
              <w:t xml:space="preserve">                       </w:t>
            </w:r>
            <w:proofErr w:type="gramStart"/>
            <w:r w:rsidRPr="00236C9E">
              <w:t>void</w:t>
            </w:r>
            <w:proofErr w:type="gramEnd"/>
            <w:r w:rsidRPr="00236C9E">
              <w:t xml:space="preserve"> setEntrada(out Entrada entrada);</w:t>
            </w:r>
          </w:p>
          <w:p w:rsidR="00236C9E" w:rsidRPr="00236C9E" w:rsidRDefault="00236C9E" w:rsidP="00236C9E">
            <w:pPr>
              <w:pStyle w:val="Codigo"/>
            </w:pPr>
          </w:p>
          <w:p w:rsidR="00236C9E" w:rsidRPr="00236C9E" w:rsidRDefault="00236C9E" w:rsidP="00236C9E">
            <w:pPr>
              <w:pStyle w:val="Codigo"/>
            </w:pPr>
            <w:r w:rsidRPr="00236C9E">
              <w:t xml:space="preserve">                       </w:t>
            </w:r>
            <w:proofErr w:type="gramStart"/>
            <w:r w:rsidRPr="00236C9E">
              <w:t>void</w:t>
            </w:r>
            <w:proofErr w:type="gramEnd"/>
            <w:r w:rsidRPr="00236C9E">
              <w:t xml:space="preserve"> setSaida(out Saida saida);</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Pr="00236C9E" w:rsidRDefault="00236C9E" w:rsidP="00236C9E">
            <w:pPr>
              <w:pStyle w:val="Codigo"/>
            </w:pPr>
            <w:r w:rsidRPr="00236C9E">
              <w:t xml:space="preserve">     </w:t>
            </w:r>
            <w:proofErr w:type="gramStart"/>
            <w:r w:rsidRPr="00236C9E">
              <w:t>}</w:t>
            </w:r>
            <w:proofErr w:type="gramEnd"/>
            <w:r w:rsidRPr="00236C9E">
              <w:t>;</w:t>
            </w:r>
          </w:p>
          <w:p w:rsidR="00236C9E" w:rsidRDefault="00236C9E" w:rsidP="00AC4B09">
            <w:pPr>
              <w:pStyle w:val="Codigo"/>
              <w:keepNext/>
            </w:pPr>
            <w:proofErr w:type="gramStart"/>
            <w:r w:rsidRPr="00236C9E">
              <w:t>}</w:t>
            </w:r>
            <w:proofErr w:type="gramEnd"/>
            <w:r w:rsidRPr="00236C9E">
              <w:t>;</w:t>
            </w:r>
          </w:p>
        </w:tc>
      </w:tr>
    </w:tbl>
    <w:p w:rsidR="00A30B67" w:rsidRDefault="00F6061E" w:rsidP="00E25872">
      <w:pPr>
        <w:pStyle w:val="Legenda"/>
        <w:ind w:left="-142"/>
        <w:rPr>
          <w:bCs w:val="0"/>
        </w:rPr>
      </w:pPr>
      <w:bookmarkStart w:id="103" w:name="_Ref311769776"/>
      <w:bookmarkStart w:id="104" w:name="_Toc312072412"/>
      <w:r>
        <w:t xml:space="preserve">Figura </w:t>
      </w:r>
      <w:r>
        <w:fldChar w:fldCharType="begin"/>
      </w:r>
      <w:r>
        <w:instrText xml:space="preserve"> SEQ Figura \* ARABIC </w:instrText>
      </w:r>
      <w:r>
        <w:fldChar w:fldCharType="separate"/>
      </w:r>
      <w:r w:rsidR="00B17405">
        <w:rPr>
          <w:noProof/>
        </w:rPr>
        <w:t>19</w:t>
      </w:r>
      <w:r>
        <w:fldChar w:fldCharType="end"/>
      </w:r>
      <w:bookmarkEnd w:id="103"/>
      <w:r>
        <w:t>. Interface IDL da classe "Programa"</w:t>
      </w:r>
      <w:bookmarkEnd w:id="104"/>
    </w:p>
    <w:p w:rsidR="00262DCC" w:rsidRDefault="00AC2D4B" w:rsidP="0099075C">
      <w:pPr>
        <w:pStyle w:val="1CorpodeTexto"/>
        <w:rPr>
          <w:bCs/>
        </w:rPr>
      </w:pPr>
      <w:r>
        <w:rPr>
          <w:bCs/>
        </w:rPr>
        <w:t xml:space="preserve">No segundo passo, as interfaces </w:t>
      </w:r>
      <w:r w:rsidR="00523978">
        <w:rPr>
          <w:bCs/>
        </w:rPr>
        <w:t xml:space="preserve">criadas </w:t>
      </w:r>
      <w:r>
        <w:rPr>
          <w:bCs/>
        </w:rPr>
        <w:t>deverão ser compiladas na linguagem JAVA e em cada uma das linguagens de programaç</w:t>
      </w:r>
      <w:r w:rsidR="0099075C">
        <w:rPr>
          <w:bCs/>
        </w:rPr>
        <w:t xml:space="preserve">ão </w:t>
      </w:r>
      <w:r w:rsidR="007479F3">
        <w:rPr>
          <w:bCs/>
        </w:rPr>
        <w:t xml:space="preserve">que </w:t>
      </w:r>
      <w:r w:rsidR="0099075C">
        <w:rPr>
          <w:bCs/>
        </w:rPr>
        <w:t>ser</w:t>
      </w:r>
      <w:r w:rsidR="007479F3">
        <w:rPr>
          <w:bCs/>
        </w:rPr>
        <w:t>ão</w:t>
      </w:r>
      <w:r>
        <w:rPr>
          <w:bCs/>
        </w:rPr>
        <w:t xml:space="preserve"> suportada</w:t>
      </w:r>
      <w:r w:rsidR="00370A01">
        <w:rPr>
          <w:bCs/>
        </w:rPr>
        <w:t>s</w:t>
      </w:r>
      <w:r w:rsidR="008E1D58">
        <w:rPr>
          <w:bCs/>
        </w:rPr>
        <w:t xml:space="preserve"> pelo mecanismo de integração</w:t>
      </w:r>
      <w:r>
        <w:rPr>
          <w:bCs/>
        </w:rPr>
        <w:t>.</w:t>
      </w:r>
      <w:r w:rsidR="0099075C" w:rsidRPr="0099075C">
        <w:rPr>
          <w:bCs/>
        </w:rPr>
        <w:t xml:space="preserve"> </w:t>
      </w:r>
      <w:r w:rsidR="0099075C">
        <w:rPr>
          <w:bCs/>
        </w:rPr>
        <w:t>Após a compilação das interfaces IDL, serão gerados vários arquivos de código-fonte</w:t>
      </w:r>
      <w:r w:rsidR="000F6303">
        <w:rPr>
          <w:bCs/>
        </w:rPr>
        <w:t xml:space="preserve"> na linguagem-alvo selecionada</w:t>
      </w:r>
      <w:r w:rsidR="0099075C">
        <w:rPr>
          <w:bCs/>
        </w:rPr>
        <w:t xml:space="preserve">. </w:t>
      </w:r>
      <w:r w:rsidR="00044A3E">
        <w:t xml:space="preserve">A </w:t>
      </w:r>
      <w:r w:rsidR="00044A3E">
        <w:fldChar w:fldCharType="begin"/>
      </w:r>
      <w:r w:rsidR="00044A3E">
        <w:instrText xml:space="preserve"> REF _Ref309377958 \h </w:instrText>
      </w:r>
      <w:r w:rsidR="00044A3E">
        <w:fldChar w:fldCharType="separate"/>
      </w:r>
      <w:r w:rsidR="00B17405">
        <w:t xml:space="preserve">Tabela </w:t>
      </w:r>
      <w:r w:rsidR="00B17405">
        <w:rPr>
          <w:noProof/>
        </w:rPr>
        <w:t>4</w:t>
      </w:r>
      <w:r w:rsidR="00044A3E">
        <w:fldChar w:fldCharType="end"/>
      </w:r>
      <w:r w:rsidR="00044A3E">
        <w:t xml:space="preserve"> </w:t>
      </w:r>
      <w:r w:rsidR="00D821E7">
        <w:t xml:space="preserve">apresenta um exemplo </w:t>
      </w:r>
      <w:r w:rsidR="00A12773">
        <w:t xml:space="preserve">genérico </w:t>
      </w:r>
      <w:r w:rsidR="00044A3E">
        <w:t xml:space="preserve">dos arquivos de código-fonte que </w:t>
      </w:r>
      <w:r w:rsidR="00A12773">
        <w:t xml:space="preserve">são </w:t>
      </w:r>
      <w:r w:rsidR="00044A3E">
        <w:t xml:space="preserve">gerados ao compilar uma interface IDL </w:t>
      </w:r>
      <w:r w:rsidR="00A12773">
        <w:t>em</w:t>
      </w:r>
      <w:r w:rsidR="00A4653F">
        <w:t xml:space="preserve"> JAVA.</w:t>
      </w:r>
    </w:p>
    <w:p w:rsidR="00523978" w:rsidRDefault="00523978" w:rsidP="00523978">
      <w:pPr>
        <w:pStyle w:val="Legenda"/>
        <w:keepNext/>
      </w:pPr>
      <w:bookmarkStart w:id="105" w:name="_Ref309377958"/>
      <w:bookmarkStart w:id="106" w:name="_Toc312072418"/>
      <w:r>
        <w:t xml:space="preserve">Tabela </w:t>
      </w:r>
      <w:r>
        <w:fldChar w:fldCharType="begin"/>
      </w:r>
      <w:r>
        <w:instrText xml:space="preserve"> SEQ Tabela \* ARABIC </w:instrText>
      </w:r>
      <w:r>
        <w:fldChar w:fldCharType="separate"/>
      </w:r>
      <w:r w:rsidR="00B17405">
        <w:rPr>
          <w:noProof/>
        </w:rPr>
        <w:t>4</w:t>
      </w:r>
      <w:r>
        <w:fldChar w:fldCharType="end"/>
      </w:r>
      <w:bookmarkEnd w:id="105"/>
      <w:r>
        <w:t>. Arquivos gerados pelo compilador IDL</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8"/>
        <w:gridCol w:w="4035"/>
        <w:gridCol w:w="2195"/>
      </w:tblGrid>
      <w:tr w:rsidR="00523978" w:rsidTr="00AC4B09">
        <w:tblPrEx>
          <w:tblCellMar>
            <w:top w:w="0" w:type="dxa"/>
            <w:bottom w:w="0" w:type="dxa"/>
          </w:tblCellMar>
        </w:tblPrEx>
        <w:trPr>
          <w:tblHeader/>
        </w:trPr>
        <w:tc>
          <w:tcPr>
            <w:tcW w:w="1814" w:type="pct"/>
            <w:tcBorders>
              <w:top w:val="single" w:sz="12" w:space="0" w:color="auto"/>
              <w:left w:val="nil"/>
              <w:bottom w:val="single" w:sz="12" w:space="0" w:color="auto"/>
            </w:tcBorders>
          </w:tcPr>
          <w:p w:rsidR="00523978" w:rsidRDefault="00523978" w:rsidP="00AC4B09">
            <w:pPr>
              <w:pStyle w:val="2Textodetabela"/>
              <w:rPr>
                <w:b/>
                <w:bCs/>
              </w:rPr>
            </w:pPr>
            <w:r>
              <w:rPr>
                <w:b/>
                <w:bCs/>
              </w:rPr>
              <w:t>Código-fonte</w:t>
            </w:r>
          </w:p>
        </w:tc>
        <w:tc>
          <w:tcPr>
            <w:tcW w:w="2063" w:type="pct"/>
            <w:tcBorders>
              <w:top w:val="single" w:sz="12" w:space="0" w:color="auto"/>
              <w:bottom w:val="single" w:sz="12" w:space="0" w:color="auto"/>
              <w:right w:val="nil"/>
            </w:tcBorders>
          </w:tcPr>
          <w:p w:rsidR="00523978" w:rsidRDefault="00523978" w:rsidP="00AC4B09">
            <w:pPr>
              <w:pStyle w:val="2Textodetabela"/>
              <w:rPr>
                <w:b/>
                <w:bCs/>
              </w:rPr>
            </w:pPr>
            <w:r>
              <w:rPr>
                <w:b/>
                <w:bCs/>
              </w:rPr>
              <w:t>Descrição</w:t>
            </w:r>
          </w:p>
        </w:tc>
        <w:tc>
          <w:tcPr>
            <w:tcW w:w="1122" w:type="pct"/>
            <w:tcBorders>
              <w:top w:val="single" w:sz="12" w:space="0" w:color="auto"/>
              <w:bottom w:val="single" w:sz="12" w:space="0" w:color="auto"/>
              <w:right w:val="nil"/>
            </w:tcBorders>
          </w:tcPr>
          <w:p w:rsidR="00523978" w:rsidRDefault="00523978" w:rsidP="00AC4B09">
            <w:pPr>
              <w:pStyle w:val="2Textodetabela"/>
              <w:rPr>
                <w:b/>
                <w:bCs/>
              </w:rPr>
            </w:pPr>
            <w:r>
              <w:rPr>
                <w:b/>
                <w:bCs/>
              </w:rPr>
              <w:t>Local</w:t>
            </w:r>
          </w:p>
        </w:tc>
      </w:tr>
      <w:tr w:rsidR="00523978" w:rsidTr="00AC4B09">
        <w:tblPrEx>
          <w:tblCellMar>
            <w:top w:w="0" w:type="dxa"/>
            <w:bottom w:w="0" w:type="dxa"/>
          </w:tblCellMar>
        </w:tblPrEx>
        <w:tc>
          <w:tcPr>
            <w:tcW w:w="1814" w:type="pct"/>
            <w:tcBorders>
              <w:top w:val="single" w:sz="12" w:space="0" w:color="auto"/>
              <w:left w:val="nil"/>
            </w:tcBorders>
          </w:tcPr>
          <w:p w:rsidR="00523978" w:rsidRDefault="00523978" w:rsidP="00AC4B09">
            <w:pPr>
              <w:pStyle w:val="2Textodetabela"/>
            </w:pPr>
            <w:proofErr w:type="gramStart"/>
            <w:r>
              <w:t>ObjetoOperations</w:t>
            </w:r>
            <w:proofErr w:type="gramEnd"/>
            <w:r>
              <w:t>.java</w:t>
            </w:r>
          </w:p>
        </w:tc>
        <w:tc>
          <w:tcPr>
            <w:tcW w:w="2063" w:type="pct"/>
            <w:tcBorders>
              <w:top w:val="single" w:sz="12" w:space="0" w:color="auto"/>
              <w:right w:val="nil"/>
            </w:tcBorders>
          </w:tcPr>
          <w:p w:rsidR="00523978" w:rsidRDefault="00523978" w:rsidP="00AC4B09">
            <w:pPr>
              <w:pStyle w:val="2Textodetabela"/>
            </w:pPr>
            <w:r>
              <w:t>Interface do objeto CORBA: Expõe as operações definidas na interface IDL.</w:t>
            </w:r>
          </w:p>
        </w:tc>
        <w:tc>
          <w:tcPr>
            <w:tcW w:w="1122" w:type="pct"/>
            <w:tcBorders>
              <w:top w:val="single" w:sz="12" w:space="0" w:color="auto"/>
              <w:right w:val="nil"/>
            </w:tcBorders>
          </w:tcPr>
          <w:p w:rsidR="00523978" w:rsidRDefault="00523978" w:rsidP="00AC4B09">
            <w:pPr>
              <w:pStyle w:val="2Textodetabela"/>
            </w:pPr>
            <w:r>
              <w:t>Cliente / Servidor</w:t>
            </w:r>
          </w:p>
        </w:tc>
      </w:tr>
      <w:tr w:rsidR="00523978" w:rsidTr="00AC4B09">
        <w:tblPrEx>
          <w:tblCellMar>
            <w:top w:w="0" w:type="dxa"/>
            <w:bottom w:w="0" w:type="dxa"/>
          </w:tblCellMar>
        </w:tblPrEx>
        <w:tc>
          <w:tcPr>
            <w:tcW w:w="1814" w:type="pct"/>
            <w:tcBorders>
              <w:left w:val="nil"/>
              <w:bottom w:val="single" w:sz="4" w:space="0" w:color="auto"/>
            </w:tcBorders>
          </w:tcPr>
          <w:p w:rsidR="00523978" w:rsidRDefault="00523978" w:rsidP="00AC4B09">
            <w:pPr>
              <w:pStyle w:val="2Textodetabela"/>
            </w:pPr>
            <w:proofErr w:type="gramStart"/>
            <w:r>
              <w:t>Objeto.</w:t>
            </w:r>
            <w:proofErr w:type="gramEnd"/>
            <w:r>
              <w:t>java</w:t>
            </w:r>
          </w:p>
        </w:tc>
        <w:tc>
          <w:tcPr>
            <w:tcW w:w="2063" w:type="pct"/>
            <w:tcBorders>
              <w:bottom w:val="single" w:sz="4" w:space="0" w:color="auto"/>
              <w:right w:val="nil"/>
            </w:tcBorders>
          </w:tcPr>
          <w:p w:rsidR="00523978" w:rsidRDefault="00523978" w:rsidP="00AC4B09">
            <w:pPr>
              <w:pStyle w:val="2Textodetabela"/>
            </w:pPr>
            <w:r>
              <w:t xml:space="preserve">Objeto CORBA: </w:t>
            </w:r>
            <w:proofErr w:type="gramStart"/>
            <w:r>
              <w:t>Implementa</w:t>
            </w:r>
            <w:proofErr w:type="gramEnd"/>
            <w:r>
              <w:t xml:space="preserve"> as operações da interface IDL.</w:t>
            </w:r>
          </w:p>
        </w:tc>
        <w:tc>
          <w:tcPr>
            <w:tcW w:w="1122" w:type="pct"/>
            <w:tcBorders>
              <w:bottom w:val="single" w:sz="4" w:space="0" w:color="auto"/>
              <w:right w:val="nil"/>
            </w:tcBorders>
          </w:tcPr>
          <w:p w:rsidR="00523978" w:rsidRDefault="00523978" w:rsidP="00AC4B09">
            <w:pPr>
              <w:pStyle w:val="2Textodetabela"/>
            </w:pPr>
            <w:r>
              <w:t>Cliente / Servidor</w:t>
            </w:r>
          </w:p>
        </w:tc>
      </w:tr>
      <w:tr w:rsidR="00523978" w:rsidTr="00AC4B09">
        <w:tblPrEx>
          <w:tblCellMar>
            <w:top w:w="0" w:type="dxa"/>
            <w:bottom w:w="0" w:type="dxa"/>
          </w:tblCellMar>
        </w:tblPrEx>
        <w:tc>
          <w:tcPr>
            <w:tcW w:w="1814" w:type="pct"/>
            <w:tcBorders>
              <w:left w:val="nil"/>
            </w:tcBorders>
          </w:tcPr>
          <w:p w:rsidR="00523978" w:rsidRDefault="00523978" w:rsidP="00AC4B09">
            <w:pPr>
              <w:pStyle w:val="2Textodetabela"/>
            </w:pPr>
            <w:r>
              <w:t>_</w:t>
            </w:r>
            <w:proofErr w:type="gramStart"/>
            <w:r>
              <w:t>ObjetoStub</w:t>
            </w:r>
            <w:proofErr w:type="gramEnd"/>
            <w:r>
              <w:t>.java</w:t>
            </w:r>
          </w:p>
        </w:tc>
        <w:tc>
          <w:tcPr>
            <w:tcW w:w="2063" w:type="pct"/>
            <w:tcBorders>
              <w:right w:val="nil"/>
            </w:tcBorders>
          </w:tcPr>
          <w:p w:rsidR="00523978" w:rsidRDefault="00523978" w:rsidP="00AC4B09">
            <w:pPr>
              <w:pStyle w:val="2Textodetabela"/>
            </w:pPr>
            <w:r>
              <w:t>Stub: empacota os argumentos da requisição.</w:t>
            </w:r>
          </w:p>
        </w:tc>
        <w:tc>
          <w:tcPr>
            <w:tcW w:w="1122" w:type="pct"/>
            <w:tcBorders>
              <w:right w:val="nil"/>
            </w:tcBorders>
          </w:tcPr>
          <w:p w:rsidR="00523978" w:rsidRDefault="00523978" w:rsidP="00AC4B09">
            <w:pPr>
              <w:pStyle w:val="2Textodetabela"/>
            </w:pPr>
            <w:r>
              <w:t>Cliente</w:t>
            </w:r>
          </w:p>
        </w:tc>
      </w:tr>
      <w:tr w:rsidR="00523978" w:rsidTr="00AC4B09">
        <w:tblPrEx>
          <w:tblCellMar>
            <w:top w:w="0" w:type="dxa"/>
            <w:bottom w:w="0" w:type="dxa"/>
          </w:tblCellMar>
        </w:tblPrEx>
        <w:tc>
          <w:tcPr>
            <w:tcW w:w="1814" w:type="pct"/>
            <w:tcBorders>
              <w:left w:val="nil"/>
            </w:tcBorders>
          </w:tcPr>
          <w:p w:rsidR="00523978" w:rsidRDefault="00523978" w:rsidP="00AC4B09">
            <w:pPr>
              <w:pStyle w:val="2Textodetabela"/>
            </w:pPr>
            <w:proofErr w:type="gramStart"/>
            <w:r>
              <w:t>ObjetoPOA</w:t>
            </w:r>
            <w:proofErr w:type="gramEnd"/>
            <w:r>
              <w:t>.java</w:t>
            </w:r>
          </w:p>
        </w:tc>
        <w:tc>
          <w:tcPr>
            <w:tcW w:w="2063" w:type="pct"/>
            <w:tcBorders>
              <w:right w:val="nil"/>
            </w:tcBorders>
          </w:tcPr>
          <w:p w:rsidR="00523978" w:rsidRDefault="00523978" w:rsidP="00AC4B09">
            <w:pPr>
              <w:pStyle w:val="2Textodetabela"/>
            </w:pPr>
            <w:r>
              <w:t>Esqueleto: desempacota os argumentos da requisição.</w:t>
            </w:r>
          </w:p>
        </w:tc>
        <w:tc>
          <w:tcPr>
            <w:tcW w:w="1122" w:type="pct"/>
            <w:tcBorders>
              <w:right w:val="nil"/>
            </w:tcBorders>
          </w:tcPr>
          <w:p w:rsidR="00523978" w:rsidRDefault="00523978" w:rsidP="00AC4B09">
            <w:pPr>
              <w:pStyle w:val="2Textodetabela"/>
            </w:pPr>
            <w:r>
              <w:t>Servidor</w:t>
            </w:r>
          </w:p>
        </w:tc>
      </w:tr>
      <w:tr w:rsidR="00523978" w:rsidTr="00AC4B09">
        <w:tblPrEx>
          <w:tblCellMar>
            <w:top w:w="0" w:type="dxa"/>
            <w:bottom w:w="0" w:type="dxa"/>
          </w:tblCellMar>
        </w:tblPrEx>
        <w:tc>
          <w:tcPr>
            <w:tcW w:w="1814" w:type="pct"/>
            <w:tcBorders>
              <w:left w:val="nil"/>
            </w:tcBorders>
          </w:tcPr>
          <w:p w:rsidR="00523978" w:rsidRDefault="00523978" w:rsidP="00AC4B09">
            <w:pPr>
              <w:pStyle w:val="2Textodetabela"/>
            </w:pPr>
            <w:proofErr w:type="gramStart"/>
            <w:r>
              <w:t>ObjetoHelper</w:t>
            </w:r>
            <w:proofErr w:type="gramEnd"/>
            <w:r>
              <w:t>.java</w:t>
            </w:r>
          </w:p>
        </w:tc>
        <w:tc>
          <w:tcPr>
            <w:tcW w:w="2063" w:type="pct"/>
            <w:tcBorders>
              <w:right w:val="nil"/>
            </w:tcBorders>
          </w:tcPr>
          <w:p w:rsidR="00523978" w:rsidRDefault="00523978" w:rsidP="00AC4B09">
            <w:pPr>
              <w:pStyle w:val="2Textodetabela"/>
            </w:pPr>
            <w:r>
              <w:t>Classe auxiliar: converte referências remotas de objetos CORBA para a classe equivalente</w:t>
            </w:r>
          </w:p>
        </w:tc>
        <w:tc>
          <w:tcPr>
            <w:tcW w:w="1122" w:type="pct"/>
            <w:tcBorders>
              <w:right w:val="nil"/>
            </w:tcBorders>
          </w:tcPr>
          <w:p w:rsidR="00523978" w:rsidRDefault="00523978" w:rsidP="00AC4B09">
            <w:pPr>
              <w:pStyle w:val="2Textodetabela"/>
            </w:pPr>
            <w:r>
              <w:t>Cliente / Servidor</w:t>
            </w:r>
          </w:p>
        </w:tc>
      </w:tr>
      <w:tr w:rsidR="00523978" w:rsidTr="00AC4B09">
        <w:tblPrEx>
          <w:tblCellMar>
            <w:top w:w="0" w:type="dxa"/>
            <w:bottom w:w="0" w:type="dxa"/>
          </w:tblCellMar>
        </w:tblPrEx>
        <w:tc>
          <w:tcPr>
            <w:tcW w:w="1814" w:type="pct"/>
            <w:tcBorders>
              <w:left w:val="nil"/>
              <w:bottom w:val="single" w:sz="12" w:space="0" w:color="auto"/>
            </w:tcBorders>
          </w:tcPr>
          <w:p w:rsidR="00523978" w:rsidRDefault="00523978" w:rsidP="00AC4B09">
            <w:pPr>
              <w:pStyle w:val="2Textodetabela"/>
            </w:pPr>
            <w:proofErr w:type="gramStart"/>
            <w:r>
              <w:t>ObjetoHolder</w:t>
            </w:r>
            <w:proofErr w:type="gramEnd"/>
            <w:r>
              <w:t>.java</w:t>
            </w:r>
          </w:p>
        </w:tc>
        <w:tc>
          <w:tcPr>
            <w:tcW w:w="2063" w:type="pct"/>
            <w:tcBorders>
              <w:bottom w:val="single" w:sz="12" w:space="0" w:color="auto"/>
              <w:right w:val="nil"/>
            </w:tcBorders>
          </w:tcPr>
          <w:p w:rsidR="00523978" w:rsidRDefault="00523978" w:rsidP="00AC4B09">
            <w:pPr>
              <w:pStyle w:val="2Textodetabela"/>
            </w:pPr>
            <w:r>
              <w:t xml:space="preserve">Classe portadora: trata os argumentos out e inout da IDL, pois estes não podem ser mapeados diretamente para </w:t>
            </w:r>
            <w:proofErr w:type="gramStart"/>
            <w:r>
              <w:t>Java</w:t>
            </w:r>
            <w:proofErr w:type="gramEnd"/>
          </w:p>
        </w:tc>
        <w:tc>
          <w:tcPr>
            <w:tcW w:w="1122" w:type="pct"/>
            <w:tcBorders>
              <w:bottom w:val="single" w:sz="12" w:space="0" w:color="auto"/>
              <w:right w:val="nil"/>
            </w:tcBorders>
          </w:tcPr>
          <w:p w:rsidR="00523978" w:rsidRDefault="00523978" w:rsidP="00AC4B09">
            <w:pPr>
              <w:pStyle w:val="2Textodetabela"/>
            </w:pPr>
            <w:r>
              <w:t>Cliente / Servidor</w:t>
            </w:r>
          </w:p>
        </w:tc>
      </w:tr>
    </w:tbl>
    <w:p w:rsidR="00677CAB" w:rsidRDefault="00822590" w:rsidP="00677CAB">
      <w:pPr>
        <w:pStyle w:val="1CorpodeTexto"/>
      </w:pPr>
      <w:r>
        <w:rPr>
          <w:bCs/>
        </w:rPr>
        <w:lastRenderedPageBreak/>
        <w:t>Cada arquivo gerado</w:t>
      </w:r>
      <w:r w:rsidR="00054C96">
        <w:rPr>
          <w:bCs/>
        </w:rPr>
        <w:t xml:space="preserve"> </w:t>
      </w:r>
      <w:proofErr w:type="gramStart"/>
      <w:r w:rsidR="00054C96">
        <w:rPr>
          <w:bCs/>
        </w:rPr>
        <w:t>implementa</w:t>
      </w:r>
      <w:proofErr w:type="gramEnd"/>
      <w:r w:rsidR="00054C96">
        <w:rPr>
          <w:bCs/>
        </w:rPr>
        <w:t xml:space="preserve"> a funcionalidade de um dos componentes da arquitetura CORBA.</w:t>
      </w:r>
      <w:r>
        <w:rPr>
          <w:bCs/>
        </w:rPr>
        <w:t xml:space="preserve"> </w:t>
      </w:r>
      <w:r w:rsidR="00677CAB">
        <w:rPr>
          <w:bCs/>
        </w:rPr>
        <w:t>O</w:t>
      </w:r>
      <w:r w:rsidR="00606F13">
        <w:t xml:space="preserve"> diagrama de classes no </w:t>
      </w:r>
      <w:r w:rsidR="00606F13">
        <w:fldChar w:fldCharType="begin"/>
      </w:r>
      <w:r w:rsidR="00606F13">
        <w:instrText xml:space="preserve"> REF _Ref309492818 \r \h </w:instrText>
      </w:r>
      <w:r w:rsidR="00606F13">
        <w:fldChar w:fldCharType="separate"/>
      </w:r>
      <w:r w:rsidR="00B17405">
        <w:t>APÊNDICE A</w:t>
      </w:r>
      <w:r w:rsidR="00606F13">
        <w:fldChar w:fldCharType="end"/>
      </w:r>
      <w:r w:rsidR="00606F13">
        <w:t>, demonstra o relacionamento entre as classes e interfaces geradas neste exemplo.</w:t>
      </w:r>
      <w:r w:rsidR="00054C96">
        <w:t xml:space="preserve"> Este</w:t>
      </w:r>
      <w:r w:rsidR="008D038B">
        <w:t xml:space="preserve"> mesm</w:t>
      </w:r>
      <w:r w:rsidR="00054C96">
        <w:t xml:space="preserve">o modelo de relacionamento se aplicará ás classes e interfaces geradas a partir </w:t>
      </w:r>
      <w:proofErr w:type="gramStart"/>
      <w:r w:rsidR="00054C96">
        <w:t>do objetos</w:t>
      </w:r>
      <w:proofErr w:type="gramEnd"/>
      <w:r w:rsidR="00054C96">
        <w:t xml:space="preserve"> compartilhados do PortugolCore.</w:t>
      </w:r>
    </w:p>
    <w:p w:rsidR="00677CAB" w:rsidRPr="009A72DD" w:rsidRDefault="00677CAB" w:rsidP="00677CAB">
      <w:pPr>
        <w:pStyle w:val="1CorpodeTexto"/>
      </w:pPr>
      <w:r>
        <w:rPr>
          <w:bCs/>
        </w:rPr>
        <w:t>No terceiro passo, os arquivos gerados deverão ser incluídos nos projetos dos módulos de integração</w:t>
      </w:r>
      <w:r w:rsidR="00532DCC">
        <w:rPr>
          <w:bCs/>
        </w:rPr>
        <w:t xml:space="preserve"> e o</w:t>
      </w:r>
      <w:r>
        <w:rPr>
          <w:bCs/>
        </w:rPr>
        <w:t xml:space="preserve">s objetos compartilhados do </w:t>
      </w:r>
      <w:proofErr w:type="gramStart"/>
      <w:r>
        <w:rPr>
          <w:bCs/>
        </w:rPr>
        <w:t>PortugolCore</w:t>
      </w:r>
      <w:proofErr w:type="gramEnd"/>
      <w:r>
        <w:rPr>
          <w:bCs/>
        </w:rPr>
        <w:t xml:space="preserve">, deverão ser modificados para implementarem </w:t>
      </w:r>
      <w:r w:rsidR="00581105">
        <w:rPr>
          <w:bCs/>
        </w:rPr>
        <w:t xml:space="preserve">as interfaces </w:t>
      </w:r>
      <w:r w:rsidR="00532DCC">
        <w:rPr>
          <w:bCs/>
        </w:rPr>
        <w:t>definidas neste</w:t>
      </w:r>
      <w:r w:rsidR="001F6536">
        <w:rPr>
          <w:bCs/>
        </w:rPr>
        <w:t>s</w:t>
      </w:r>
      <w:r w:rsidR="00532DCC">
        <w:rPr>
          <w:bCs/>
        </w:rPr>
        <w:t xml:space="preserve"> arquivos</w:t>
      </w:r>
      <w:r w:rsidR="00581105">
        <w:rPr>
          <w:bCs/>
        </w:rPr>
        <w:t>.</w:t>
      </w:r>
      <w:r w:rsidR="00042BCA">
        <w:rPr>
          <w:bCs/>
        </w:rPr>
        <w:t xml:space="preserve"> </w:t>
      </w:r>
      <w:r w:rsidR="00C93AB7">
        <w:rPr>
          <w:bCs/>
        </w:rPr>
        <w:t xml:space="preserve">Por exemplo, a classe “Programa” demonstrada anteriormente, seria modificada para </w:t>
      </w:r>
      <w:proofErr w:type="gramStart"/>
      <w:r w:rsidR="00C93AB7">
        <w:rPr>
          <w:bCs/>
        </w:rPr>
        <w:t>implementar</w:t>
      </w:r>
      <w:proofErr w:type="gramEnd"/>
      <w:r w:rsidR="00C93AB7">
        <w:rPr>
          <w:bCs/>
        </w:rPr>
        <w:t xml:space="preserve"> a interface definida no arquivo “ProgramaOperations;java”. </w:t>
      </w:r>
      <w:r w:rsidR="00042BCA">
        <w:rPr>
          <w:bCs/>
        </w:rPr>
        <w:t xml:space="preserve">A </w:t>
      </w:r>
      <w:r w:rsidR="00052AC4">
        <w:rPr>
          <w:bCs/>
        </w:rPr>
        <w:fldChar w:fldCharType="begin"/>
      </w:r>
      <w:r w:rsidR="00052AC4">
        <w:rPr>
          <w:bCs/>
        </w:rPr>
        <w:instrText xml:space="preserve"> REF _Ref311770949 \h </w:instrText>
      </w:r>
      <w:r w:rsidR="00052AC4">
        <w:rPr>
          <w:bCs/>
        </w:rPr>
      </w:r>
      <w:r w:rsidR="00052AC4">
        <w:rPr>
          <w:bCs/>
        </w:rPr>
        <w:fldChar w:fldCharType="separate"/>
      </w:r>
      <w:r w:rsidR="00B17405">
        <w:t xml:space="preserve">Figura </w:t>
      </w:r>
      <w:r w:rsidR="00B17405">
        <w:rPr>
          <w:noProof/>
        </w:rPr>
        <w:t>20</w:t>
      </w:r>
      <w:r w:rsidR="00052AC4">
        <w:rPr>
          <w:bCs/>
        </w:rPr>
        <w:fldChar w:fldCharType="end"/>
      </w:r>
      <w:r w:rsidR="00042BCA">
        <w:rPr>
          <w:bCs/>
        </w:rPr>
        <w:t xml:space="preserve"> ilustra </w:t>
      </w:r>
      <w:r w:rsidR="002E69AB">
        <w:rPr>
          <w:bCs/>
        </w:rPr>
        <w:t xml:space="preserve">o </w:t>
      </w:r>
      <w:r w:rsidR="00042BCA">
        <w:rPr>
          <w:bCs/>
        </w:rPr>
        <w:t xml:space="preserve">processo de </w:t>
      </w:r>
      <w:r w:rsidR="002E69AB">
        <w:rPr>
          <w:bCs/>
        </w:rPr>
        <w:t xml:space="preserve">construção </w:t>
      </w:r>
      <w:proofErr w:type="gramStart"/>
      <w:r w:rsidR="002E69AB">
        <w:rPr>
          <w:bCs/>
        </w:rPr>
        <w:t>dos módulo</w:t>
      </w:r>
      <w:proofErr w:type="gramEnd"/>
      <w:r w:rsidR="002E69AB">
        <w:rPr>
          <w:bCs/>
        </w:rPr>
        <w:t xml:space="preserve"> de integração</w:t>
      </w:r>
      <w:r w:rsidR="009A72DD">
        <w:rPr>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657C7F" w:rsidRPr="00AC4B09" w:rsidTr="00AC4B09">
        <w:trPr>
          <w:trHeight w:val="7656"/>
          <w:jc w:val="center"/>
        </w:trPr>
        <w:tc>
          <w:tcPr>
            <w:tcW w:w="5000" w:type="pct"/>
            <w:shd w:val="clear" w:color="auto" w:fill="auto"/>
          </w:tcPr>
          <w:p w:rsidR="00657C7F" w:rsidRPr="00AC4B09" w:rsidRDefault="007709F3" w:rsidP="00AC4B09">
            <w:pPr>
              <w:pStyle w:val="1CorpodeTexto"/>
              <w:keepNext/>
              <w:tabs>
                <w:tab w:val="left" w:pos="5955"/>
              </w:tabs>
              <w:ind w:firstLine="0"/>
              <w:rPr>
                <w:bCs/>
              </w:rPr>
            </w:pPr>
            <w:r>
              <w:rPr>
                <w:bCs/>
                <w:noProof/>
              </w:rPr>
              <mc:AlternateContent>
                <mc:Choice Requires="wps">
                  <w:drawing>
                    <wp:anchor distT="0" distB="0" distL="114300" distR="114300" simplePos="0" relativeHeight="251657728" behindDoc="0" locked="0" layoutInCell="1" allowOverlap="1">
                      <wp:simplePos x="0" y="0"/>
                      <wp:positionH relativeFrom="column">
                        <wp:posOffset>4492625</wp:posOffset>
                      </wp:positionH>
                      <wp:positionV relativeFrom="paragraph">
                        <wp:posOffset>2247265</wp:posOffset>
                      </wp:positionV>
                      <wp:extent cx="1571625" cy="304800"/>
                      <wp:effectExtent l="6350" t="8890" r="12700" b="29210"/>
                      <wp:wrapNone/>
                      <wp:docPr id="33"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Pr>
                                      <w:b/>
                                      <w:sz w:val="20"/>
                                    </w:rPr>
                                    <w:t>Objeto CORBA em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1" o:spid="_x0000_s1049" style="position:absolute;left:0;text-align:left;margin-left:353.75pt;margin-top:176.95pt;width:123.7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Pr>
                                <w:b/>
                                <w:sz w:val="20"/>
                              </w:rPr>
                              <w:t>Objeto CORBA em C++</w:t>
                            </w:r>
                          </w:p>
                        </w:txbxContent>
                      </v:textbox>
                    </v:roundrect>
                  </w:pict>
                </mc:Fallback>
              </mc:AlternateContent>
            </w:r>
            <w:r>
              <w:rPr>
                <w:bCs/>
                <w:noProof/>
              </w:rPr>
              <mc:AlternateContent>
                <mc:Choice Requires="wps">
                  <w:drawing>
                    <wp:anchor distT="0" distB="0" distL="114300" distR="114300" simplePos="0" relativeHeight="251665920" behindDoc="0" locked="0" layoutInCell="1" allowOverlap="1">
                      <wp:simplePos x="0" y="0"/>
                      <wp:positionH relativeFrom="column">
                        <wp:posOffset>5010150</wp:posOffset>
                      </wp:positionH>
                      <wp:positionV relativeFrom="paragraph">
                        <wp:posOffset>2956560</wp:posOffset>
                      </wp:positionV>
                      <wp:extent cx="495300" cy="219075"/>
                      <wp:effectExtent l="23495" t="8890" r="24130" b="10160"/>
                      <wp:wrapNone/>
                      <wp:docPr id="32"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0" o:spid="_x0000_s1026" type="#_x0000_t13" style="position:absolute;margin-left:394.5pt;margin-top:232.8pt;width:39pt;height:17.25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64896" behindDoc="0" locked="0" layoutInCell="1" allowOverlap="1">
                      <wp:simplePos x="0" y="0"/>
                      <wp:positionH relativeFrom="column">
                        <wp:posOffset>695325</wp:posOffset>
                      </wp:positionH>
                      <wp:positionV relativeFrom="paragraph">
                        <wp:posOffset>2889885</wp:posOffset>
                      </wp:positionV>
                      <wp:extent cx="495300" cy="219075"/>
                      <wp:effectExtent l="23495" t="8890" r="24130" b="19685"/>
                      <wp:wrapNone/>
                      <wp:docPr id="31"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9" o:spid="_x0000_s1026" type="#_x0000_t13" style="position:absolute;margin-left:54.75pt;margin-top:227.55pt;width:39pt;height:17.2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" adj="12849,5196" fillcolor="#d8d8d8" strokeweight="1pt">
                      <v:fill color2="#f2f2f2" rotate="t" focus="50%" type="gradient"/>
                    </v:shape>
                  </w:pict>
                </mc:Fallback>
              </mc:AlternateContent>
            </w:r>
            <w:r>
              <w:rPr>
                <w:bCs/>
                <w:noProof/>
              </w:rPr>
              <mc:AlternateContent>
                <mc:Choice Requires="wpg">
                  <w:drawing>
                    <wp:anchor distT="0" distB="0" distL="114300" distR="114300" simplePos="0" relativeHeight="251659776" behindDoc="0" locked="0" layoutInCell="1" allowOverlap="1">
                      <wp:simplePos x="0" y="0"/>
                      <wp:positionH relativeFrom="column">
                        <wp:posOffset>4064000</wp:posOffset>
                      </wp:positionH>
                      <wp:positionV relativeFrom="paragraph">
                        <wp:posOffset>3418840</wp:posOffset>
                      </wp:positionV>
                      <wp:extent cx="2038350" cy="1247775"/>
                      <wp:effectExtent l="6350" t="8890" r="12700" b="29210"/>
                      <wp:wrapNone/>
                      <wp:docPr id="2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350" cy="1247775"/>
                                <a:chOff x="5100" y="10383"/>
                                <a:chExt cx="3210" cy="1965"/>
                              </a:xfrm>
                            </wpg:grpSpPr>
                            <wps:wsp>
                              <wps:cNvPr id="27" name="AutoShape 101"/>
                              <wps:cNvSpPr>
                                <a:spLocks noChangeArrowheads="1"/>
                              </wps:cNvSpPr>
                              <wps:spPr bwMode="auto">
                                <a:xfrm>
                                  <a:off x="5100"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Pr>
                                        <w:b/>
                                        <w:sz w:val="20"/>
                                      </w:rPr>
                                      <w:t>Módulo de Integração C++</w:t>
                                    </w:r>
                                  </w:p>
                                </w:txbxContent>
                              </wps:txbx>
                              <wps:bodyPr rot="0" vert="horz" wrap="square" lIns="91440" tIns="45720" rIns="91440" bIns="45720" anchor="t" anchorCtr="0" upright="1">
                                <a:noAutofit/>
                              </wps:bodyPr>
                            </wps:wsp>
                            <wpg:grpSp>
                              <wpg:cNvPr id="28" name="Group 102"/>
                              <wpg:cNvGrpSpPr>
                                <a:grpSpLocks/>
                              </wpg:cNvGrpSpPr>
                              <wpg:grpSpPr bwMode="auto">
                                <a:xfrm>
                                  <a:off x="5310" y="10908"/>
                                  <a:ext cx="2790" cy="1155"/>
                                  <a:chOff x="5670" y="9615"/>
                                  <a:chExt cx="2790" cy="1155"/>
                                </a:xfrm>
                              </wpg:grpSpPr>
                              <wps:wsp>
                                <wps:cNvPr id="29" name="AutoShape 103"/>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sidRPr="00C1531E">
                                        <w:rPr>
                                          <w:b/>
                                          <w:sz w:val="20"/>
                                        </w:rPr>
                                        <w:t>CORBA</w:t>
                                      </w:r>
                                    </w:p>
                                  </w:txbxContent>
                                </wps:txbx>
                                <wps:bodyPr rot="0" vert="horz" wrap="square" lIns="91440" tIns="45720" rIns="91440" bIns="45720" anchor="t" anchorCtr="0" upright="1">
                                  <a:noAutofit/>
                                </wps:bodyPr>
                              </wps:wsp>
                              <wps:wsp>
                                <wps:cNvPr id="30" name="AutoShape 104"/>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b/>
                                          <w:sz w:val="20"/>
                                        </w:rPr>
                                      </w:pPr>
                                      <w:r w:rsidRPr="00C1531E">
                                        <w:rPr>
                                          <w:b/>
                                          <w:sz w:val="20"/>
                                        </w:rPr>
                                        <w:t>PortugolIntegration.</w:t>
                                      </w:r>
                                      <w:r>
                                        <w:rPr>
                                          <w:b/>
                                          <w:sz w:val="20"/>
                                        </w:rPr>
                                        <w:t>dll</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50" style="position:absolute;left:0;text-align:left;margin-left:320pt;margin-top:269.2pt;width:160.5pt;height:98.25pt;z-index:251659776" coordorigin="5100,10383" coordsize="321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">
                      <v:roundrect id="AutoShape 101" o:spid="_x0000_s1051" style="position:absolute;left:5100;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QlcMA&#10;AADbAAAADwAAAGRycy9kb3ducmV2LnhtbESP3WoCMRSE74W+QziF3kjNakFlNYoIFluv/HmA081x&#10;s7g5WZOo69s3guDlMDPfMNN5a2txJR8qxwr6vQwEceF0xaWCw371OQYRIrLG2jEpuFOA+eytM8Vc&#10;uxtv6bqLpUgQDjkqMDE2uZShMGQx9FxDnLyj8xZjkr6U2uMtwW0tB1k2lBYrTgsGG1oaKk67i1Ww&#10;/iu+l/q8P55/v6L/Md3NXR42Sn28t4sJiEhtfIWf7bVWMBjB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yQlcMAAADbAAAADwAAAAAAAAAAAAAAAACYAgAAZHJzL2Rv&#10;d25yZXYueG1sUEsFBgAAAAAEAAQA9QAAAIgDA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Pr>
                                  <w:b/>
                                  <w:sz w:val="20"/>
                                </w:rPr>
                                <w:t>Módulo de Integração C++</w:t>
                              </w:r>
                            </w:p>
                          </w:txbxContent>
                        </v:textbox>
                      </v:roundrect>
                      <v:group id="Group 102" o:spid="_x0000_s1052" style="position:absolute;left:531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103" o:spid="_x0000_s1053"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fMMA&#10;AADbAAAADwAAAGRycy9kb3ducmV2LnhtbESP3WoCMRSE74W+QziF3kjNakF0NYoIFluv/HmA081x&#10;s7g5WZOo69s3guDlMDPfMNN5a2txJR8qxwr6vQwEceF0xaWCw371OQIRIrLG2jEpuFOA+eytM8Vc&#10;uxtv6bqLpUgQDjkqMDE2uZShMGQx9FxDnLyj8xZjkr6U2uMtwW0tB1k2lBYrTgsGG1oaKk67i1Ww&#10;/iu+l/q8P55/v6L/Md3NXR42Sn28t4sJiEhtfIWf7bVWMBjD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hfMMAAADbAAAADwAAAAAAAAAAAAAAAACYAgAAZHJzL2Rv&#10;d25yZXYueG1sUEsFBgAAAAAEAAQA9QAAAIgDA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sidRPr="00C1531E">
                                  <w:rPr>
                                    <w:b/>
                                    <w:sz w:val="20"/>
                                  </w:rPr>
                                  <w:t>CORBA</w:t>
                                </w:r>
                              </w:p>
                            </w:txbxContent>
                          </v:textbox>
                        </v:roundrect>
                        <v:roundrect id="AutoShape 104" o:spid="_x0000_s1054"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mmcIA&#10;AADbAAAADwAAAGRycy9kb3ducmV2LnhtbERPy4rCMBTdC/5DuMLsNHUEH9UoMiLMjCD4QHF3aa5t&#10;tbkpTdQ6Xz9ZCC4P5z2Z1aYQd6pcbllBtxOBIE6szjlVsN8t20MQziNrLCyTgic5mE2bjQnG2j54&#10;Q/etT0UIYRejgsz7MpbSJRkZdB1bEgfubCuDPsAqlbrCRwg3hfyMor40mHNoyLCkr4yS6/ZmFCz/&#10;fs+r23HgDk85OvY1/iwu65NSH616PgbhqfZv8cv9rRX0wvrwJfwA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maZwgAAANsAAAAPAAAAAAAAAAAAAAAAAJgCAABkcnMvZG93&#10;bnJldi54bWxQSwUGAAAAAAQABAD1AAAAhwMAAAAA&#10;" fillcolor="#d8d8d8" strokecolor="#666" strokeweight="1pt">
                          <v:fill color2="#f2f2f2" focus="50%" type="gradient"/>
                          <v:shadow on="t" color="#7f7f7f" opacity=".5" offset="1pt"/>
                          <v:textbox>
                            <w:txbxContent>
                              <w:p w:rsidR="000770CC" w:rsidRPr="00C1531E" w:rsidRDefault="000770CC" w:rsidP="00B9062A">
                                <w:pPr>
                                  <w:jc w:val="center"/>
                                  <w:rPr>
                                    <w:b/>
                                    <w:sz w:val="20"/>
                                  </w:rPr>
                                </w:pPr>
                                <w:r w:rsidRPr="00C1531E">
                                  <w:rPr>
                                    <w:b/>
                                    <w:sz w:val="20"/>
                                  </w:rPr>
                                  <w:t>PortugolIntegration.</w:t>
                                </w:r>
                                <w:r>
                                  <w:rPr>
                                    <w:b/>
                                    <w:sz w:val="20"/>
                                  </w:rPr>
                                  <w:t>dll</w:t>
                                </w:r>
                              </w:p>
                            </w:txbxContent>
                          </v:textbox>
                        </v:roundrect>
                      </v:group>
                    </v:group>
                  </w:pict>
                </mc:Fallback>
              </mc:AlternateContent>
            </w:r>
            <w:r>
              <w:rPr>
                <w:bCs/>
                <w:noProof/>
              </w:rPr>
              <mc:AlternateContent>
                <mc:Choice Requires="wpg">
                  <w:drawing>
                    <wp:anchor distT="0" distB="0" distL="114300" distR="114300" simplePos="0" relativeHeight="251658752" behindDoc="0" locked="0" layoutInCell="1" allowOverlap="1">
                      <wp:simplePos x="0" y="0"/>
                      <wp:positionH relativeFrom="column">
                        <wp:posOffset>33020</wp:posOffset>
                      </wp:positionH>
                      <wp:positionV relativeFrom="paragraph">
                        <wp:posOffset>3418840</wp:posOffset>
                      </wp:positionV>
                      <wp:extent cx="2038350" cy="1247775"/>
                      <wp:effectExtent l="13970" t="8890" r="14605" b="29210"/>
                      <wp:wrapNone/>
                      <wp:docPr id="2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350" cy="1247775"/>
                                <a:chOff x="1575" y="10383"/>
                                <a:chExt cx="3210" cy="1965"/>
                              </a:xfrm>
                            </wpg:grpSpPr>
                            <wps:wsp>
                              <wps:cNvPr id="22" name="AutoShape 95"/>
                              <wps:cNvSpPr>
                                <a:spLocks noChangeArrowheads="1"/>
                              </wps:cNvSpPr>
                              <wps:spPr bwMode="auto">
                                <a:xfrm>
                                  <a:off x="1575" y="10383"/>
                                  <a:ext cx="3210" cy="196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Pr>
                                        <w:b/>
                                        <w:sz w:val="20"/>
                                      </w:rPr>
                                      <w:t>Módulo de Integração JAVA</w:t>
                                    </w:r>
                                  </w:p>
                                </w:txbxContent>
                              </wps:txbx>
                              <wps:bodyPr rot="0" vert="horz" wrap="square" lIns="91440" tIns="45720" rIns="91440" bIns="45720" anchor="t" anchorCtr="0" upright="1">
                                <a:noAutofit/>
                              </wps:bodyPr>
                            </wps:wsp>
                            <wpg:grpSp>
                              <wpg:cNvPr id="23" name="Group 96"/>
                              <wpg:cNvGrpSpPr>
                                <a:grpSpLocks/>
                              </wpg:cNvGrpSpPr>
                              <wpg:grpSpPr bwMode="auto">
                                <a:xfrm>
                                  <a:off x="1770" y="10908"/>
                                  <a:ext cx="2790" cy="1155"/>
                                  <a:chOff x="5670" y="9615"/>
                                  <a:chExt cx="2790" cy="1155"/>
                                </a:xfrm>
                              </wpg:grpSpPr>
                              <wps:wsp>
                                <wps:cNvPr id="24" name="AutoShape 97"/>
                                <wps:cNvSpPr>
                                  <a:spLocks noChangeArrowheads="1"/>
                                </wps:cNvSpPr>
                                <wps:spPr bwMode="auto">
                                  <a:xfrm>
                                    <a:off x="5670" y="9615"/>
                                    <a:ext cx="2790" cy="1155"/>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sidRPr="00C1531E">
                                        <w:rPr>
                                          <w:b/>
                                          <w:sz w:val="20"/>
                                        </w:rPr>
                                        <w:t>CORBA</w:t>
                                      </w:r>
                                    </w:p>
                                  </w:txbxContent>
                                </wps:txbx>
                                <wps:bodyPr rot="0" vert="horz" wrap="square" lIns="91440" tIns="45720" rIns="91440" bIns="45720" anchor="t" anchorCtr="0" upright="1">
                                  <a:noAutofit/>
                                </wps:bodyPr>
                              </wps:wsp>
                              <wps:wsp>
                                <wps:cNvPr id="25" name="AutoShape 98"/>
                                <wps:cNvSpPr>
                                  <a:spLocks noChangeArrowheads="1"/>
                                </wps:cNvSpPr>
                                <wps:spPr bwMode="auto">
                                  <a:xfrm>
                                    <a:off x="5865" y="10050"/>
                                    <a:ext cx="2415" cy="480"/>
                                  </a:xfrm>
                                  <a:prstGeom prst="roundRect">
                                    <a:avLst>
                                      <a:gd name="adj" fmla="val 16667"/>
                                    </a:avLst>
                                  </a:prstGeom>
                                  <a:gradFill rotWithShape="0">
                                    <a:gsLst>
                                      <a:gs pos="0">
                                        <a:srgbClr val="D8D8D8"/>
                                      </a:gs>
                                      <a:gs pos="50000">
                                        <a:srgbClr val="F2F2F2"/>
                                      </a:gs>
                                      <a:gs pos="100000">
                                        <a:srgbClr val="D8D8D8"/>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b/>
                                          <w:sz w:val="20"/>
                                        </w:rPr>
                                      </w:pPr>
                                      <w:proofErr w:type="gramStart"/>
                                      <w:r w:rsidRPr="00C1531E">
                                        <w:rPr>
                                          <w:b/>
                                          <w:sz w:val="20"/>
                                        </w:rPr>
                                        <w:t>PortugolIntegration</w:t>
                                      </w:r>
                                      <w:proofErr w:type="gramEnd"/>
                                      <w:r w:rsidRPr="00C1531E">
                                        <w:rPr>
                                          <w:b/>
                                          <w:sz w:val="20"/>
                                        </w:rPr>
                                        <w:t>.jar</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4" o:spid="_x0000_s1055" style="position:absolute;left:0;text-align:left;margin-left:2.6pt;margin-top:269.2pt;width:160.5pt;height:98.25pt;z-index:251658752" coordorigin="1575,10383" coordsize="321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">
                      <v:roundrect id="AutoShape 95" o:spid="_x0000_s1056" style="position:absolute;left:1575;top:10383;width:3210;height:19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szDcMA&#10;AADbAAAADwAAAGRycy9kb3ducmV2LnhtbESP3WoCMRSE7wu+QzhCb4pmXUFkaxQRFFuv/HmA081x&#10;s7g5WZOo69s3QqGXw8x8w8wWnW3EnXyoHSsYDTMQxKXTNVcKTsf1YAoiRGSNjWNS8KQAi3nvbYaF&#10;dg/e0/0QK5EgHApUYGJsCylDachiGLqWOHln5y3GJH0ltcdHgttG5lk2kRZrTgsGW1oZKi+Hm1Ww&#10;/Sk3K309nq/f4+i/zMfuKU87pd773fITRKQu/of/2lutIM/h9SX9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szDcMAAADbAAAADwAAAAAAAAAAAAAAAACYAgAAZHJzL2Rv&#10;d25yZXYueG1sUEsFBgAAAAAEAAQA9QAAAIgDA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Pr>
                                  <w:b/>
                                  <w:sz w:val="20"/>
                                </w:rPr>
                                <w:t>Módulo de Integração JAVA</w:t>
                              </w:r>
                            </w:p>
                          </w:txbxContent>
                        </v:textbox>
                      </v:roundrect>
                      <v:group id="Group 96" o:spid="_x0000_s1057" style="position:absolute;left:1770;top:10908;width:2790;height:1155" coordorigin="5670,9615" coordsize="279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AutoShape 97" o:spid="_x0000_s1058" style="position:absolute;left:5670;top:9615;width:2790;height:1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O4sMA&#10;AADbAAAADwAAAGRycy9kb3ducmV2LnhtbESP3WoCMRSE74W+QziF3kjNakVkNYoIFluv/HmA081x&#10;s7g5WZOo69s3guDlMDPfMNN5a2txJR8qxwr6vQwEceF0xaWCw371OQYRIrLG2jEpuFOA+eytM8Vc&#10;uxtv6bqLpUgQDjkqMDE2uZShMGQx9FxDnLyj8xZjkr6U2uMtwW0tB1k2khYrTgsGG1oaKk67i1Ww&#10;/iu+l/q8P55/v6L/Md3NXR42Sn28t4sJiEhtfIWf7bVWMBjC40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4O4sMAAADbAAAADwAAAAAAAAAAAAAAAACYAgAAZHJzL2Rv&#10;d25yZXYueG1sUEsFBgAAAAAEAAQA9QAAAIgDA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sidRPr="00C1531E">
                                  <w:rPr>
                                    <w:b/>
                                    <w:sz w:val="20"/>
                                  </w:rPr>
                                  <w:t>CORBA</w:t>
                                </w:r>
                              </w:p>
                            </w:txbxContent>
                          </v:textbox>
                        </v:roundrect>
                        <v:roundrect id="AutoShape 98" o:spid="_x0000_s1059" style="position:absolute;left:5865;top:10050;width:241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RT3MYA&#10;AADbAAAADwAAAGRycy9kb3ducmV2LnhtbESP3WrCQBSE7wt9h+UUetdsFKo1ZhWxCNWCUCuKd4fs&#10;yU+bPRuyq0af3i0IvRxm5hsmnXamFidqXWVZQS+KQRBnVldcKNh+L17eQDiPrLG2TAou5GA6eXxI&#10;MdH2zF902vhCBAi7BBWU3jeJlC4ryaCLbEMcvNy2Bn2QbSF1i+cAN7Xsx/FAGqw4LJTY0Lyk7Hdz&#10;NAoW11X+edwP3e4iR/uBxuX7z/qg1PNTNxuD8NT5//C9/aEV9F/h70v4AX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RT3MYAAADbAAAADwAAAAAAAAAAAAAAAACYAgAAZHJz&#10;L2Rvd25yZXYueG1sUEsFBgAAAAAEAAQA9QAAAIsDAAAAAA==&#10;" fillcolor="#d8d8d8" strokecolor="#666" strokeweight="1pt">
                          <v:fill color2="#f2f2f2" focus="50%" type="gradient"/>
                          <v:shadow on="t" color="#7f7f7f" opacity=".5" offset="1pt"/>
                          <v:textbox>
                            <w:txbxContent>
                              <w:p w:rsidR="000770CC" w:rsidRPr="00C1531E" w:rsidRDefault="000770CC" w:rsidP="00B9062A">
                                <w:pPr>
                                  <w:jc w:val="center"/>
                                  <w:rPr>
                                    <w:b/>
                                    <w:sz w:val="20"/>
                                  </w:rPr>
                                </w:pPr>
                                <w:proofErr w:type="gramStart"/>
                                <w:r w:rsidRPr="00C1531E">
                                  <w:rPr>
                                    <w:b/>
                                    <w:sz w:val="20"/>
                                  </w:rPr>
                                  <w:t>PortugolIntegration</w:t>
                                </w:r>
                                <w:proofErr w:type="gramEnd"/>
                                <w:r w:rsidRPr="00C1531E">
                                  <w:rPr>
                                    <w:b/>
                                    <w:sz w:val="20"/>
                                  </w:rPr>
                                  <w:t>.jar</w:t>
                                </w:r>
                              </w:p>
                            </w:txbxContent>
                          </v:textbox>
                        </v:roundrect>
                      </v:group>
                    </v:group>
                  </w:pict>
                </mc:Fallback>
              </mc:AlternateContent>
            </w:r>
            <w:r>
              <w:rPr>
                <w:bCs/>
                <w:noProof/>
              </w:rPr>
              <mc:AlternateContent>
                <mc:Choice Requires="wps">
                  <w:drawing>
                    <wp:anchor distT="0" distB="0" distL="114300" distR="114300" simplePos="0" relativeHeight="251663872" behindDoc="0" locked="0" layoutInCell="1" allowOverlap="1">
                      <wp:simplePos x="0" y="0"/>
                      <wp:positionH relativeFrom="column">
                        <wp:posOffset>3903980</wp:posOffset>
                      </wp:positionH>
                      <wp:positionV relativeFrom="paragraph">
                        <wp:posOffset>2294890</wp:posOffset>
                      </wp:positionV>
                      <wp:extent cx="495300" cy="219075"/>
                      <wp:effectExtent l="8255" t="18415" r="20320" b="10160"/>
                      <wp:wrapNone/>
                      <wp:docPr id="2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8" o:spid="_x0000_s1026" type="#_x0000_t13" style="position:absolute;margin-left:307.4pt;margin-top:180.7pt;width:39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55680" behindDoc="0" locked="0" layoutInCell="1" allowOverlap="1">
                      <wp:simplePos x="0" y="0"/>
                      <wp:positionH relativeFrom="column">
                        <wp:posOffset>2480945</wp:posOffset>
                      </wp:positionH>
                      <wp:positionV relativeFrom="paragraph">
                        <wp:posOffset>2247265</wp:posOffset>
                      </wp:positionV>
                      <wp:extent cx="1295400" cy="304800"/>
                      <wp:effectExtent l="13970" t="8890" r="14605" b="29210"/>
                      <wp:wrapNone/>
                      <wp:docPr id="19"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Pr>
                                      <w:b/>
                                      <w:sz w:val="20"/>
                                    </w:rPr>
                                    <w:t>Compilador IDL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9" o:spid="_x0000_s1060" style="position:absolute;left:0;text-align:left;margin-left:195.35pt;margin-top:176.95pt;width:102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Pr>
                                <w:b/>
                                <w:sz w:val="20"/>
                              </w:rPr>
                              <w:t>Compilador IDL</w:t>
                            </w:r>
                          </w:p>
                        </w:txbxContent>
                      </v:textbox>
                    </v:roundrect>
                  </w:pict>
                </mc:Fallback>
              </mc:AlternateContent>
            </w:r>
            <w:r>
              <w:rPr>
                <w:bCs/>
                <w:noProof/>
              </w:rPr>
              <mc:AlternateContent>
                <mc:Choice Requires="wps">
                  <w:drawing>
                    <wp:anchor distT="0" distB="0" distL="114300" distR="114300" simplePos="0" relativeHeight="251660800" behindDoc="0" locked="0" layoutInCell="1" allowOverlap="1">
                      <wp:simplePos x="0" y="0"/>
                      <wp:positionH relativeFrom="column">
                        <wp:posOffset>1864995</wp:posOffset>
                      </wp:positionH>
                      <wp:positionV relativeFrom="paragraph">
                        <wp:posOffset>2275840</wp:posOffset>
                      </wp:positionV>
                      <wp:extent cx="495300" cy="219075"/>
                      <wp:effectExtent l="26670" t="18415" r="11430" b="19685"/>
                      <wp:wrapNone/>
                      <wp:docPr id="1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3" style="position:absolute;margin-left:146.85pt;margin-top:179.2pt;width:39pt;height:17.2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56704" behindDoc="0" locked="0" layoutInCell="1" allowOverlap="1">
                      <wp:simplePos x="0" y="0"/>
                      <wp:positionH relativeFrom="column">
                        <wp:posOffset>33020</wp:posOffset>
                      </wp:positionH>
                      <wp:positionV relativeFrom="paragraph">
                        <wp:posOffset>2247265</wp:posOffset>
                      </wp:positionV>
                      <wp:extent cx="1714500" cy="304800"/>
                      <wp:effectExtent l="13970" t="8890" r="14605" b="29210"/>
                      <wp:wrapNone/>
                      <wp:docPr id="17"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Pr>
                                      <w:b/>
                                      <w:sz w:val="20"/>
                                    </w:rPr>
                                    <w:t>Objeto CORBA em 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0" o:spid="_x0000_s1061" style="position:absolute;left:0;text-align:left;margin-left:2.6pt;margin-top:176.95pt;width:135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Pr>
                                <w:b/>
                                <w:sz w:val="20"/>
                              </w:rPr>
                              <w:t>Objeto CORBA em JAVA</w:t>
                            </w:r>
                          </w:p>
                        </w:txbxContent>
                      </v:textbox>
                    </v:roundrect>
                  </w:pict>
                </mc:Fallback>
              </mc:AlternateContent>
            </w:r>
            <w:r>
              <w:rPr>
                <w:bCs/>
                <w:noProof/>
              </w:rPr>
              <mc:AlternateContent>
                <mc:Choice Requires="wps">
                  <w:drawing>
                    <wp:anchor distT="0" distB="0" distL="114300" distR="114300" simplePos="0" relativeHeight="251662848" behindDoc="0" locked="0" layoutInCell="1" allowOverlap="1">
                      <wp:simplePos x="0" y="0"/>
                      <wp:positionH relativeFrom="column">
                        <wp:posOffset>2828925</wp:posOffset>
                      </wp:positionH>
                      <wp:positionV relativeFrom="paragraph">
                        <wp:posOffset>1765935</wp:posOffset>
                      </wp:positionV>
                      <wp:extent cx="495300" cy="219075"/>
                      <wp:effectExtent l="23495" t="8890" r="24130" b="10160"/>
                      <wp:wrapNone/>
                      <wp:docPr id="16"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7" o:spid="_x0000_s1026" type="#_x0000_t13" style="position:absolute;margin-left:222.75pt;margin-top:139.05pt;width:39pt;height:17.25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" adj="12849,5196" fillcolor="#d8d8d8" strokeweight="1pt">
                      <v:fill color2="#f2f2f2" rotate="t" focus="50%" type="gradient"/>
                    </v:shape>
                  </w:pict>
                </mc:Fallback>
              </mc:AlternateContent>
            </w:r>
            <w:r>
              <w:rPr>
                <w:bCs/>
                <w:noProof/>
              </w:rPr>
              <mc:AlternateContent>
                <mc:Choice Requires="wps">
                  <w:drawing>
                    <wp:anchor distT="0" distB="0" distL="114300" distR="114300" simplePos="0" relativeHeight="251654656" behindDoc="0" locked="0" layoutInCell="1" allowOverlap="1">
                      <wp:simplePos x="0" y="0"/>
                      <wp:positionH relativeFrom="column">
                        <wp:posOffset>2269490</wp:posOffset>
                      </wp:positionH>
                      <wp:positionV relativeFrom="paragraph">
                        <wp:posOffset>1218565</wp:posOffset>
                      </wp:positionV>
                      <wp:extent cx="1571625" cy="304800"/>
                      <wp:effectExtent l="12065" t="8890" r="16510" b="29210"/>
                      <wp:wrapNone/>
                      <wp:docPr id="15"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Pr>
                                      <w:b/>
                                      <w:sz w:val="20"/>
                                    </w:rPr>
                                    <w:t>Interface IDL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8" o:spid="_x0000_s1062" style="position:absolute;left:0;text-align:left;margin-left:178.7pt;margin-top:95.95pt;width:123.75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Pr>
                                <w:b/>
                                <w:sz w:val="20"/>
                              </w:rPr>
                              <w:t>Interface IDL</w:t>
                            </w:r>
                          </w:p>
                        </w:txbxContent>
                      </v:textbox>
                    </v:roundrect>
                  </w:pict>
                </mc:Fallback>
              </mc:AlternateContent>
            </w:r>
            <w:r>
              <w:rPr>
                <w:bCs/>
                <w:noProof/>
              </w:rPr>
              <mc:AlternateContent>
                <mc:Choice Requires="wps">
                  <w:drawing>
                    <wp:anchor distT="0" distB="0" distL="114300" distR="114300" simplePos="0" relativeHeight="251661824" behindDoc="0" locked="0" layoutInCell="1" allowOverlap="1">
                      <wp:simplePos x="0" y="0"/>
                      <wp:positionH relativeFrom="column">
                        <wp:posOffset>2828925</wp:posOffset>
                      </wp:positionH>
                      <wp:positionV relativeFrom="paragraph">
                        <wp:posOffset>718185</wp:posOffset>
                      </wp:positionV>
                      <wp:extent cx="495300" cy="219075"/>
                      <wp:effectExtent l="23495" t="8890" r="24130" b="10160"/>
                      <wp:wrapNone/>
                      <wp:docPr id="14"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5300" cy="219075"/>
                              </a:xfrm>
                              <a:prstGeom prst="rightArrow">
                                <a:avLst>
                                  <a:gd name="adj1" fmla="val 51889"/>
                                  <a:gd name="adj2" fmla="val 91597"/>
                                </a:avLst>
                              </a:prstGeom>
                              <a:gradFill rotWithShape="1">
                                <a:gsLst>
                                  <a:gs pos="0">
                                    <a:srgbClr val="D8D8D8"/>
                                  </a:gs>
                                  <a:gs pos="50000">
                                    <a:srgbClr val="F2F2F2"/>
                                  </a:gs>
                                  <a:gs pos="100000">
                                    <a:srgbClr val="D8D8D8"/>
                                  </a:gs>
                                </a:gsLst>
                                <a:lin ang="5400000" scaled="1"/>
                              </a:gra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6" o:spid="_x0000_s1026" type="#_x0000_t13" style="position:absolute;margin-left:222.75pt;margin-top:56.55pt;width:39pt;height:17.2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" adj="12849,5196" fillcolor="#d8d8d8" strokeweight="1pt">
                      <v:fill color2="#f2f2f2" rotate="t" focus="50%" type="gradient"/>
                    </v:shape>
                  </w:pict>
                </mc:Fallback>
              </mc:AlternateContent>
            </w:r>
            <w:r w:rsidR="00262DCC" w:rsidRPr="00AC4B09">
              <w:rPr>
                <w:bCs/>
              </w:rPr>
              <w:t xml:space="preserve"> </w:t>
            </w:r>
            <w:r>
              <w:rPr>
                <w:bCs/>
                <w:noProof/>
              </w:rPr>
              <mc:AlternateContent>
                <mc:Choice Requires="wps">
                  <w:drawing>
                    <wp:anchor distT="0" distB="0" distL="114300" distR="114300" simplePos="0" relativeHeight="251653632" behindDoc="0" locked="0" layoutInCell="1" allowOverlap="1">
                      <wp:simplePos x="0" y="0"/>
                      <wp:positionH relativeFrom="margin">
                        <wp:posOffset>2269490</wp:posOffset>
                      </wp:positionH>
                      <wp:positionV relativeFrom="margin">
                        <wp:posOffset>152400</wp:posOffset>
                      </wp:positionV>
                      <wp:extent cx="1571625" cy="304800"/>
                      <wp:effectExtent l="12065" t="9525" r="16510" b="28575"/>
                      <wp:wrapSquare wrapText="bothSides"/>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04800"/>
                              </a:xfrm>
                              <a:prstGeom prst="roundRect">
                                <a:avLst>
                                  <a:gd name="adj" fmla="val 16667"/>
                                </a:avLst>
                              </a:prstGeom>
                              <a:gradFill rotWithShape="0">
                                <a:gsLst>
                                  <a:gs pos="0">
                                    <a:srgbClr val="B8CCE4"/>
                                  </a:gs>
                                  <a:gs pos="50000">
                                    <a:srgbClr val="DBE5F1"/>
                                  </a:gs>
                                  <a:gs pos="100000">
                                    <a:srgbClr val="B8CCE4"/>
                                  </a:gs>
                                </a:gsLst>
                                <a:lin ang="5400000" scaled="1"/>
                              </a:gradFill>
                              <a:ln w="12700" algn="ctr">
                                <a:solidFill>
                                  <a:srgbClr val="666666"/>
                                </a:solidFill>
                                <a:round/>
                                <a:headEnd/>
                                <a:tailEnd/>
                              </a:ln>
                              <a:effectLst>
                                <a:outerShdw dist="28398" dir="3806097" algn="ctr" rotWithShape="0">
                                  <a:srgbClr val="7F7F7F">
                                    <a:alpha val="50000"/>
                                  </a:srgbClr>
                                </a:outerShdw>
                              </a:effectLst>
                            </wps:spPr>
                            <wps:txbx>
                              <w:txbxContent>
                                <w:p w:rsidR="000770CC" w:rsidRPr="00C1531E" w:rsidRDefault="000770CC" w:rsidP="00B9062A">
                                  <w:pPr>
                                    <w:jc w:val="center"/>
                                    <w:rPr>
                                      <w:sz w:val="20"/>
                                    </w:rPr>
                                  </w:pPr>
                                  <w:r>
                                    <w:rPr>
                                      <w:b/>
                                      <w:sz w:val="20"/>
                                    </w:rPr>
                                    <w:t xml:space="preserve">Objeto do </w:t>
                                  </w:r>
                                  <w:proofErr w:type="gramStart"/>
                                  <w:r>
                                    <w:rPr>
                                      <w:b/>
                                      <w:sz w:val="20"/>
                                    </w:rPr>
                                    <w:t>PortugolCore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063" style="position:absolute;left:0;text-align:left;margin-left:178.7pt;margin-top:12pt;width:123.75pt;height:24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" fillcolor="#b8cce4" strokecolor="#666" strokeweight="1pt">
                      <v:fill color2="#dbe5f1" focus="50%" type="gradient"/>
                      <v:shadow on="t" color="#7f7f7f" opacity=".5" offset="1pt"/>
                      <v:textbox>
                        <w:txbxContent>
                          <w:p w:rsidR="000770CC" w:rsidRPr="00C1531E" w:rsidRDefault="000770CC" w:rsidP="00B9062A">
                            <w:pPr>
                              <w:jc w:val="center"/>
                              <w:rPr>
                                <w:sz w:val="20"/>
                              </w:rPr>
                            </w:pPr>
                            <w:r>
                              <w:rPr>
                                <w:b/>
                                <w:sz w:val="20"/>
                              </w:rPr>
                              <w:t xml:space="preserve">Objeto do </w:t>
                            </w:r>
                            <w:proofErr w:type="gramStart"/>
                            <w:r>
                              <w:rPr>
                                <w:b/>
                                <w:sz w:val="20"/>
                              </w:rPr>
                              <w:t>PortugolCore</w:t>
                            </w:r>
                            <w:proofErr w:type="gramEnd"/>
                          </w:p>
                        </w:txbxContent>
                      </v:textbox>
                      <w10:wrap type="square" anchorx="margin" anchory="margin"/>
                    </v:roundrect>
                  </w:pict>
                </mc:Fallback>
              </mc:AlternateContent>
            </w:r>
          </w:p>
        </w:tc>
      </w:tr>
    </w:tbl>
    <w:p w:rsidR="00657C7F" w:rsidRDefault="00A86718" w:rsidP="00A86718">
      <w:pPr>
        <w:pStyle w:val="Legenda"/>
        <w:rPr>
          <w:bCs w:val="0"/>
        </w:rPr>
      </w:pPr>
      <w:bookmarkStart w:id="107" w:name="_Ref311770949"/>
      <w:bookmarkStart w:id="108" w:name="_Toc312072413"/>
      <w:r>
        <w:t xml:space="preserve">Figura </w:t>
      </w:r>
      <w:r>
        <w:fldChar w:fldCharType="begin"/>
      </w:r>
      <w:r>
        <w:instrText xml:space="preserve"> SEQ Figura \* ARABIC </w:instrText>
      </w:r>
      <w:r>
        <w:fldChar w:fldCharType="separate"/>
      </w:r>
      <w:r w:rsidR="00B17405">
        <w:rPr>
          <w:noProof/>
        </w:rPr>
        <w:t>20</w:t>
      </w:r>
      <w:r>
        <w:fldChar w:fldCharType="end"/>
      </w:r>
      <w:bookmarkEnd w:id="107"/>
      <w:r>
        <w:t xml:space="preserve">. Passos para a </w:t>
      </w:r>
      <w:proofErr w:type="gramStart"/>
      <w:r w:rsidR="009D5A93">
        <w:t>implementação</w:t>
      </w:r>
      <w:proofErr w:type="gramEnd"/>
      <w:r>
        <w:t xml:space="preserve"> do </w:t>
      </w:r>
      <w:r w:rsidR="004B0782">
        <w:t>sistema</w:t>
      </w:r>
      <w:bookmarkEnd w:id="108"/>
    </w:p>
    <w:p w:rsidR="00167770" w:rsidRDefault="00B77A0B" w:rsidP="00167770">
      <w:pPr>
        <w:pStyle w:val="1CorpodeTexto"/>
      </w:pPr>
      <w:r>
        <w:rPr>
          <w:bCs/>
        </w:rPr>
        <w:t xml:space="preserve">Para compilar as interfaces IDL será necessário adquirir </w:t>
      </w:r>
      <w:proofErr w:type="gramStart"/>
      <w:r>
        <w:rPr>
          <w:bCs/>
        </w:rPr>
        <w:t>implementações</w:t>
      </w:r>
      <w:proofErr w:type="gramEnd"/>
      <w:r>
        <w:rPr>
          <w:bCs/>
        </w:rPr>
        <w:t xml:space="preserve"> do CORBA para cada uma das linguagens a serem suportadas. </w:t>
      </w:r>
      <w:r w:rsidR="00167770" w:rsidRPr="005F554B">
        <w:t xml:space="preserve">Cummins (2002, </w:t>
      </w:r>
      <w:proofErr w:type="gramStart"/>
      <w:r w:rsidR="00167770" w:rsidRPr="005F554B">
        <w:t>p.V</w:t>
      </w:r>
      <w:proofErr w:type="gramEnd"/>
      <w:r w:rsidR="00167770" w:rsidRPr="005F554B">
        <w:t>)</w:t>
      </w:r>
      <w:r w:rsidR="00167770">
        <w:t xml:space="preserve"> estima que existam no mercado </w:t>
      </w:r>
      <w:r w:rsidR="00167770">
        <w:lastRenderedPageBreak/>
        <w:t xml:space="preserve">mais de 70 implementações da arquitetura CORBA (ORBs), a maioria delas preparadas para uso geral. A </w:t>
      </w:r>
      <w:r w:rsidR="00167770">
        <w:fldChar w:fldCharType="begin"/>
      </w:r>
      <w:r w:rsidR="00167770">
        <w:instrText xml:space="preserve"> REF _Ref309326442 \h </w:instrText>
      </w:r>
      <w:r w:rsidR="00167770">
        <w:fldChar w:fldCharType="separate"/>
      </w:r>
      <w:r w:rsidR="00B17405">
        <w:t xml:space="preserve">Tabela </w:t>
      </w:r>
      <w:r w:rsidR="00B17405">
        <w:rPr>
          <w:noProof/>
        </w:rPr>
        <w:t>5</w:t>
      </w:r>
      <w:r w:rsidR="00167770">
        <w:fldChar w:fldCharType="end"/>
      </w:r>
      <w:r w:rsidR="00167770">
        <w:t xml:space="preserve"> exibe uma relação de algumas </w:t>
      </w:r>
      <w:proofErr w:type="gramStart"/>
      <w:r w:rsidR="00167770">
        <w:t>implementações</w:t>
      </w:r>
      <w:proofErr w:type="gramEnd"/>
      <w:r w:rsidR="00167770">
        <w:t xml:space="preserve"> CORBA</w:t>
      </w:r>
      <w:r w:rsidR="00A86788">
        <w:t xml:space="preserve"> com</w:t>
      </w:r>
      <w:r w:rsidR="00067BED">
        <w:t xml:space="preserve"> que poderão ser utilizadas no desenvolvimento do projeto</w:t>
      </w:r>
      <w:r w:rsidR="00167770">
        <w:t>.</w:t>
      </w:r>
    </w:p>
    <w:p w:rsidR="00167770" w:rsidRDefault="00167770" w:rsidP="00167770">
      <w:pPr>
        <w:pStyle w:val="Legenda"/>
        <w:keepNext/>
      </w:pPr>
      <w:bookmarkStart w:id="109" w:name="_Ref309326442"/>
      <w:bookmarkStart w:id="110" w:name="_Toc312072419"/>
      <w:r>
        <w:t xml:space="preserve">Tabela </w:t>
      </w:r>
      <w:r>
        <w:fldChar w:fldCharType="begin"/>
      </w:r>
      <w:r>
        <w:instrText xml:space="preserve"> SEQ Tabela \* ARABIC </w:instrText>
      </w:r>
      <w:r>
        <w:fldChar w:fldCharType="separate"/>
      </w:r>
      <w:r w:rsidR="00B17405">
        <w:rPr>
          <w:noProof/>
        </w:rPr>
        <w:t>5</w:t>
      </w:r>
      <w:r>
        <w:fldChar w:fldCharType="end"/>
      </w:r>
      <w:bookmarkEnd w:id="109"/>
      <w:r>
        <w:t>. Implementações CORBA</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092"/>
      </w:tblGrid>
      <w:tr w:rsidR="00167770" w:rsidTr="00CD3FFE">
        <w:tblPrEx>
          <w:tblCellMar>
            <w:top w:w="0" w:type="dxa"/>
            <w:bottom w:w="0" w:type="dxa"/>
          </w:tblCellMar>
        </w:tblPrEx>
        <w:trPr>
          <w:tblHeader/>
        </w:trPr>
        <w:tc>
          <w:tcPr>
            <w:tcW w:w="3259" w:type="dxa"/>
            <w:tcBorders>
              <w:top w:val="single" w:sz="12" w:space="0" w:color="auto"/>
              <w:left w:val="nil"/>
              <w:bottom w:val="single" w:sz="12" w:space="0" w:color="auto"/>
            </w:tcBorders>
          </w:tcPr>
          <w:p w:rsidR="00167770" w:rsidRDefault="00167770" w:rsidP="00CD3FFE">
            <w:pPr>
              <w:pStyle w:val="2Textodetabela"/>
              <w:rPr>
                <w:b/>
                <w:bCs/>
              </w:rPr>
            </w:pPr>
            <w:r>
              <w:rPr>
                <w:b/>
                <w:bCs/>
              </w:rPr>
              <w:t>Nome</w:t>
            </w:r>
          </w:p>
        </w:tc>
        <w:tc>
          <w:tcPr>
            <w:tcW w:w="3259" w:type="dxa"/>
            <w:tcBorders>
              <w:top w:val="single" w:sz="12" w:space="0" w:color="auto"/>
              <w:bottom w:val="single" w:sz="12" w:space="0" w:color="auto"/>
            </w:tcBorders>
          </w:tcPr>
          <w:p w:rsidR="00167770" w:rsidRDefault="00167770" w:rsidP="00CD3FFE">
            <w:pPr>
              <w:pStyle w:val="2Textodetabela"/>
              <w:rPr>
                <w:b/>
                <w:bCs/>
              </w:rPr>
            </w:pPr>
            <w:r>
              <w:rPr>
                <w:b/>
                <w:bCs/>
              </w:rPr>
              <w:t>Linguagens Suportadas</w:t>
            </w:r>
          </w:p>
        </w:tc>
        <w:tc>
          <w:tcPr>
            <w:tcW w:w="3092" w:type="dxa"/>
            <w:tcBorders>
              <w:top w:val="single" w:sz="12" w:space="0" w:color="auto"/>
              <w:bottom w:val="single" w:sz="12" w:space="0" w:color="auto"/>
              <w:right w:val="nil"/>
            </w:tcBorders>
          </w:tcPr>
          <w:p w:rsidR="00167770" w:rsidRDefault="00167770" w:rsidP="00CD3FFE">
            <w:pPr>
              <w:pStyle w:val="2Textodetabela"/>
              <w:rPr>
                <w:b/>
                <w:bCs/>
              </w:rPr>
            </w:pPr>
            <w:r>
              <w:rPr>
                <w:b/>
                <w:bCs/>
              </w:rPr>
              <w:t>Licença</w:t>
            </w:r>
          </w:p>
        </w:tc>
      </w:tr>
      <w:tr w:rsidR="00167770" w:rsidTr="00CD3FFE">
        <w:tblPrEx>
          <w:tblCellMar>
            <w:top w:w="0" w:type="dxa"/>
            <w:bottom w:w="0" w:type="dxa"/>
          </w:tblCellMar>
        </w:tblPrEx>
        <w:tc>
          <w:tcPr>
            <w:tcW w:w="3259" w:type="dxa"/>
            <w:tcBorders>
              <w:top w:val="single" w:sz="12" w:space="0" w:color="auto"/>
              <w:left w:val="nil"/>
            </w:tcBorders>
          </w:tcPr>
          <w:p w:rsidR="00167770" w:rsidRPr="00CC70DD" w:rsidRDefault="00167770" w:rsidP="00CD3FFE">
            <w:pPr>
              <w:pStyle w:val="2Textodetabela"/>
              <w:rPr>
                <w:lang w:val="en-US"/>
              </w:rPr>
            </w:pPr>
            <w:r w:rsidRPr="00CC70DD">
              <w:rPr>
                <w:lang w:val="en-US"/>
              </w:rPr>
              <w:t>Engine Room CORBA</w:t>
            </w:r>
          </w:p>
        </w:tc>
        <w:tc>
          <w:tcPr>
            <w:tcW w:w="3259" w:type="dxa"/>
            <w:tcBorders>
              <w:top w:val="single" w:sz="12" w:space="0" w:color="auto"/>
            </w:tcBorders>
          </w:tcPr>
          <w:p w:rsidR="00167770" w:rsidRPr="00CC70DD" w:rsidRDefault="00167770" w:rsidP="00CD3FFE">
            <w:pPr>
              <w:pStyle w:val="2Textodetabela"/>
              <w:rPr>
                <w:lang w:val="en-US"/>
              </w:rPr>
            </w:pPr>
            <w:r w:rsidRPr="00CC70DD">
              <w:rPr>
                <w:lang w:val="en-US"/>
              </w:rPr>
              <w:t>C, C++, Java, Perl</w:t>
            </w:r>
          </w:p>
        </w:tc>
        <w:tc>
          <w:tcPr>
            <w:tcW w:w="3092" w:type="dxa"/>
            <w:tcBorders>
              <w:top w:val="single" w:sz="12" w:space="0" w:color="auto"/>
              <w:right w:val="nil"/>
            </w:tcBorders>
          </w:tcPr>
          <w:p w:rsidR="00167770" w:rsidRDefault="00167770" w:rsidP="00CD3FFE">
            <w:pPr>
              <w:pStyle w:val="2Textodetabela"/>
            </w:pPr>
            <w:r>
              <w:t>Livre</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Fnorb</w:t>
            </w:r>
          </w:p>
        </w:tc>
        <w:tc>
          <w:tcPr>
            <w:tcW w:w="3259" w:type="dxa"/>
          </w:tcPr>
          <w:p w:rsidR="00167770" w:rsidRPr="00CC70DD" w:rsidRDefault="00167770" w:rsidP="00CD3FFE">
            <w:pPr>
              <w:pStyle w:val="2Textodetabela"/>
              <w:rPr>
                <w:lang w:val="en-US"/>
              </w:rPr>
            </w:pPr>
            <w:r w:rsidRPr="00CC70DD">
              <w:rPr>
                <w:lang w:val="en-US"/>
              </w:rPr>
              <w:t>Python</w:t>
            </w:r>
          </w:p>
        </w:tc>
        <w:tc>
          <w:tcPr>
            <w:tcW w:w="3092" w:type="dxa"/>
            <w:tcBorders>
              <w:right w:val="nil"/>
            </w:tcBorders>
          </w:tcPr>
          <w:p w:rsidR="00167770" w:rsidRDefault="00167770" w:rsidP="00CD3FFE">
            <w:pPr>
              <w:pStyle w:val="2Textodetabela"/>
            </w:pPr>
            <w:r>
              <w:t>OpenSource</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ISP C++ ORB</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r>
              <w:t>---</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JacORB</w:t>
            </w:r>
          </w:p>
        </w:tc>
        <w:tc>
          <w:tcPr>
            <w:tcW w:w="3259" w:type="dxa"/>
          </w:tcPr>
          <w:p w:rsidR="00167770" w:rsidRPr="00CC70DD" w:rsidRDefault="00167770" w:rsidP="00CD3FFE">
            <w:pPr>
              <w:pStyle w:val="2Textodetabela"/>
              <w:rPr>
                <w:lang w:val="en-US"/>
              </w:rPr>
            </w:pPr>
            <w:r w:rsidRPr="00CC70DD">
              <w:rPr>
                <w:lang w:val="en-US"/>
              </w:rPr>
              <w:t>Java</w:t>
            </w:r>
          </w:p>
        </w:tc>
        <w:tc>
          <w:tcPr>
            <w:tcW w:w="3092" w:type="dxa"/>
            <w:tcBorders>
              <w:right w:val="nil"/>
            </w:tcBorders>
          </w:tcPr>
          <w:p w:rsidR="00167770" w:rsidRDefault="00167770" w:rsidP="00CD3FFE">
            <w:pPr>
              <w:pStyle w:val="2Textodetabela"/>
            </w:pPr>
            <w:r>
              <w:t>LGPL</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LuaORB</w:t>
            </w:r>
          </w:p>
        </w:tc>
        <w:tc>
          <w:tcPr>
            <w:tcW w:w="3259" w:type="dxa"/>
          </w:tcPr>
          <w:p w:rsidR="00167770" w:rsidRPr="007638F2" w:rsidRDefault="00167770" w:rsidP="00CD3FFE">
            <w:pPr>
              <w:pStyle w:val="2Textodetabela"/>
            </w:pPr>
            <w:r w:rsidRPr="007638F2">
              <w:t>Lua</w:t>
            </w:r>
          </w:p>
        </w:tc>
        <w:tc>
          <w:tcPr>
            <w:tcW w:w="3092" w:type="dxa"/>
            <w:tcBorders>
              <w:right w:val="nil"/>
            </w:tcBorders>
          </w:tcPr>
          <w:p w:rsidR="00167770" w:rsidRDefault="00167770" w:rsidP="00CD3FFE">
            <w:pPr>
              <w:pStyle w:val="2Textodetabela"/>
            </w:pPr>
            <w:r>
              <w:t>Livre</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MICO</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r>
              <w:t>OpenSource (GNU)</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MTDORB</w:t>
            </w:r>
          </w:p>
        </w:tc>
        <w:tc>
          <w:tcPr>
            <w:tcW w:w="3259" w:type="dxa"/>
          </w:tcPr>
          <w:p w:rsidR="00167770" w:rsidRPr="00CC70DD" w:rsidRDefault="00167770" w:rsidP="00CD3FFE">
            <w:pPr>
              <w:pStyle w:val="2Textodetabela"/>
              <w:rPr>
                <w:lang w:val="en-US"/>
              </w:rPr>
            </w:pPr>
            <w:r w:rsidRPr="00CC70DD">
              <w:rPr>
                <w:lang w:val="en-US"/>
              </w:rPr>
              <w:t>ObjectPascal (Delphi/Kylix)</w:t>
            </w:r>
          </w:p>
        </w:tc>
        <w:tc>
          <w:tcPr>
            <w:tcW w:w="3092" w:type="dxa"/>
            <w:tcBorders>
              <w:right w:val="nil"/>
            </w:tcBorders>
          </w:tcPr>
          <w:p w:rsidR="00167770" w:rsidRDefault="00167770" w:rsidP="00CD3FFE">
            <w:pPr>
              <w:pStyle w:val="2Textodetabela"/>
            </w:pPr>
            <w:r>
              <w:t>BSD</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omniORB</w:t>
            </w:r>
          </w:p>
        </w:tc>
        <w:tc>
          <w:tcPr>
            <w:tcW w:w="3259" w:type="dxa"/>
          </w:tcPr>
          <w:p w:rsidR="00167770" w:rsidRPr="00CC70DD" w:rsidRDefault="00167770" w:rsidP="00CD3FFE">
            <w:pPr>
              <w:pStyle w:val="2Textodetabela"/>
              <w:rPr>
                <w:lang w:val="en-US"/>
              </w:rPr>
            </w:pPr>
            <w:r w:rsidRPr="00CC70DD">
              <w:rPr>
                <w:lang w:val="en-US"/>
              </w:rPr>
              <w:t>C++, Python</w:t>
            </w:r>
          </w:p>
        </w:tc>
        <w:tc>
          <w:tcPr>
            <w:tcW w:w="3092" w:type="dxa"/>
            <w:tcBorders>
              <w:right w:val="nil"/>
            </w:tcBorders>
          </w:tcPr>
          <w:p w:rsidR="00167770" w:rsidRDefault="00167770" w:rsidP="00CD3FFE">
            <w:pPr>
              <w:pStyle w:val="2Textodetabela"/>
            </w:pPr>
            <w:r>
              <w:t>GPL/LGPL</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opalORB</w:t>
            </w:r>
          </w:p>
        </w:tc>
        <w:tc>
          <w:tcPr>
            <w:tcW w:w="3259" w:type="dxa"/>
          </w:tcPr>
          <w:p w:rsidR="00167770" w:rsidRPr="00CC70DD" w:rsidRDefault="00167770" w:rsidP="00CD3FFE">
            <w:pPr>
              <w:pStyle w:val="2Textodetabela"/>
              <w:rPr>
                <w:lang w:val="en-US"/>
              </w:rPr>
            </w:pPr>
            <w:r w:rsidRPr="00CC70DD">
              <w:rPr>
                <w:lang w:val="en-US"/>
              </w:rPr>
              <w:t>Perl</w:t>
            </w:r>
          </w:p>
        </w:tc>
        <w:tc>
          <w:tcPr>
            <w:tcW w:w="3092" w:type="dxa"/>
            <w:tcBorders>
              <w:right w:val="nil"/>
            </w:tcBorders>
          </w:tcPr>
          <w:p w:rsidR="00167770" w:rsidRDefault="00167770" w:rsidP="00CD3FFE">
            <w:pPr>
              <w:pStyle w:val="2Textodetabela"/>
            </w:pPr>
            <w:r>
              <w:t>OpenSource</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OpenORB</w:t>
            </w:r>
          </w:p>
        </w:tc>
        <w:tc>
          <w:tcPr>
            <w:tcW w:w="3259" w:type="dxa"/>
          </w:tcPr>
          <w:p w:rsidR="00167770" w:rsidRPr="00CC70DD" w:rsidRDefault="00167770" w:rsidP="00CD3FFE">
            <w:pPr>
              <w:pStyle w:val="2Textodetabela"/>
              <w:rPr>
                <w:lang w:val="en-US"/>
              </w:rPr>
            </w:pPr>
            <w:r w:rsidRPr="00CC70DD">
              <w:rPr>
                <w:lang w:val="en-US"/>
              </w:rPr>
              <w:t>Java</w:t>
            </w:r>
          </w:p>
        </w:tc>
        <w:tc>
          <w:tcPr>
            <w:tcW w:w="3092" w:type="dxa"/>
            <w:tcBorders>
              <w:right w:val="nil"/>
            </w:tcBorders>
          </w:tcPr>
          <w:p w:rsidR="00167770" w:rsidRDefault="00167770" w:rsidP="00CD3FFE">
            <w:pPr>
              <w:pStyle w:val="2Textodetabela"/>
            </w:pPr>
            <w:r>
              <w:t>BSD</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ORBit</w:t>
            </w:r>
          </w:p>
        </w:tc>
        <w:tc>
          <w:tcPr>
            <w:tcW w:w="3259" w:type="dxa"/>
          </w:tcPr>
          <w:p w:rsidR="00167770" w:rsidRPr="00CC70DD" w:rsidRDefault="00167770" w:rsidP="00CD3FFE">
            <w:pPr>
              <w:pStyle w:val="2Textodetabela"/>
              <w:rPr>
                <w:lang w:val="en-US"/>
              </w:rPr>
            </w:pPr>
            <w:r w:rsidRPr="00CC70DD">
              <w:rPr>
                <w:lang w:val="en-US"/>
              </w:rPr>
              <w:t>C, Perl</w:t>
            </w:r>
          </w:p>
        </w:tc>
        <w:tc>
          <w:tcPr>
            <w:tcW w:w="3092" w:type="dxa"/>
            <w:tcBorders>
              <w:right w:val="nil"/>
            </w:tcBorders>
          </w:tcPr>
          <w:p w:rsidR="00167770" w:rsidRDefault="00167770" w:rsidP="00CD3FFE">
            <w:pPr>
              <w:pStyle w:val="2Textodetabela"/>
            </w:pPr>
            <w:r>
              <w:t>GPL/LGPL</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R2CORBA</w:t>
            </w:r>
          </w:p>
        </w:tc>
        <w:tc>
          <w:tcPr>
            <w:tcW w:w="3259" w:type="dxa"/>
          </w:tcPr>
          <w:p w:rsidR="00167770" w:rsidRPr="00CC70DD" w:rsidRDefault="00167770" w:rsidP="00CD3FFE">
            <w:pPr>
              <w:pStyle w:val="2Textodetabela"/>
              <w:rPr>
                <w:lang w:val="en-US"/>
              </w:rPr>
            </w:pPr>
            <w:r w:rsidRPr="00CC70DD">
              <w:rPr>
                <w:lang w:val="en-US"/>
              </w:rPr>
              <w:t>Ruby</w:t>
            </w:r>
          </w:p>
        </w:tc>
        <w:tc>
          <w:tcPr>
            <w:tcW w:w="3092" w:type="dxa"/>
            <w:tcBorders>
              <w:right w:val="nil"/>
            </w:tcBorders>
          </w:tcPr>
          <w:p w:rsidR="00167770" w:rsidRDefault="00167770" w:rsidP="00CD3FFE">
            <w:pPr>
              <w:pStyle w:val="2Textodetabela"/>
            </w:pPr>
            <w:r>
              <w:t>OpenSource</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Remoting.Corba</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r>
              <w:t>OpenSource</w:t>
            </w:r>
          </w:p>
        </w:tc>
      </w:tr>
      <w:tr w:rsidR="00167770" w:rsidTr="00CD3FFE">
        <w:tblPrEx>
          <w:tblCellMar>
            <w:top w:w="0" w:type="dxa"/>
            <w:bottom w:w="0" w:type="dxa"/>
          </w:tblCellMar>
        </w:tblPrEx>
        <w:tc>
          <w:tcPr>
            <w:tcW w:w="3259" w:type="dxa"/>
            <w:tcBorders>
              <w:left w:val="nil"/>
            </w:tcBorders>
          </w:tcPr>
          <w:p w:rsidR="00167770" w:rsidRPr="00CC70DD" w:rsidRDefault="00167770" w:rsidP="00CD3FFE">
            <w:pPr>
              <w:pStyle w:val="2Textodetabela"/>
              <w:rPr>
                <w:lang w:val="en-US"/>
              </w:rPr>
            </w:pPr>
            <w:r w:rsidRPr="00CC70DD">
              <w:rPr>
                <w:lang w:val="en-US"/>
              </w:rPr>
              <w:t>TAO (The ACE ORB)</w:t>
            </w:r>
          </w:p>
        </w:tc>
        <w:tc>
          <w:tcPr>
            <w:tcW w:w="3259" w:type="dxa"/>
          </w:tcPr>
          <w:p w:rsidR="00167770" w:rsidRPr="00CC70DD" w:rsidRDefault="00167770" w:rsidP="00CD3FFE">
            <w:pPr>
              <w:pStyle w:val="2Textodetabela"/>
              <w:rPr>
                <w:lang w:val="en-US"/>
              </w:rPr>
            </w:pPr>
            <w:r w:rsidRPr="00CC70DD">
              <w:rPr>
                <w:lang w:val="en-US"/>
              </w:rPr>
              <w:t>C++</w:t>
            </w:r>
          </w:p>
        </w:tc>
        <w:tc>
          <w:tcPr>
            <w:tcW w:w="3092" w:type="dxa"/>
            <w:tcBorders>
              <w:right w:val="nil"/>
            </w:tcBorders>
          </w:tcPr>
          <w:p w:rsidR="00167770" w:rsidRDefault="00167770" w:rsidP="00CD3FFE">
            <w:pPr>
              <w:pStyle w:val="2Textodetabela"/>
            </w:pPr>
            <w:r>
              <w:t>OpenSource</w:t>
            </w:r>
          </w:p>
        </w:tc>
      </w:tr>
      <w:tr w:rsidR="00167770" w:rsidTr="00CD3FFE">
        <w:tblPrEx>
          <w:tblCellMar>
            <w:top w:w="0" w:type="dxa"/>
            <w:bottom w:w="0" w:type="dxa"/>
          </w:tblCellMar>
        </w:tblPrEx>
        <w:tc>
          <w:tcPr>
            <w:tcW w:w="3259" w:type="dxa"/>
            <w:tcBorders>
              <w:left w:val="nil"/>
              <w:bottom w:val="single" w:sz="12" w:space="0" w:color="auto"/>
            </w:tcBorders>
          </w:tcPr>
          <w:p w:rsidR="00167770" w:rsidRPr="00CC70DD" w:rsidRDefault="00167770" w:rsidP="00CD3FFE">
            <w:pPr>
              <w:pStyle w:val="2Textodetabela"/>
              <w:rPr>
                <w:lang w:val="en-US"/>
              </w:rPr>
            </w:pPr>
            <w:r w:rsidRPr="00CC70DD">
              <w:rPr>
                <w:lang w:val="en-US"/>
              </w:rPr>
              <w:t>VBOrb</w:t>
            </w:r>
          </w:p>
        </w:tc>
        <w:tc>
          <w:tcPr>
            <w:tcW w:w="3259" w:type="dxa"/>
            <w:tcBorders>
              <w:bottom w:val="single" w:sz="12" w:space="0" w:color="auto"/>
            </w:tcBorders>
          </w:tcPr>
          <w:p w:rsidR="00167770" w:rsidRPr="00CC70DD" w:rsidRDefault="00167770" w:rsidP="00CD3FFE">
            <w:pPr>
              <w:pStyle w:val="2Textodetabela"/>
              <w:rPr>
                <w:lang w:val="en-US"/>
              </w:rPr>
            </w:pPr>
            <w:r w:rsidRPr="00CC70DD">
              <w:rPr>
                <w:lang w:val="en-US"/>
              </w:rPr>
              <w:t>VisualBasic</w:t>
            </w:r>
          </w:p>
        </w:tc>
        <w:tc>
          <w:tcPr>
            <w:tcW w:w="3092" w:type="dxa"/>
            <w:tcBorders>
              <w:bottom w:val="single" w:sz="12" w:space="0" w:color="auto"/>
              <w:right w:val="nil"/>
            </w:tcBorders>
          </w:tcPr>
          <w:p w:rsidR="00167770" w:rsidRDefault="00167770" w:rsidP="00CD3FFE">
            <w:pPr>
              <w:pStyle w:val="2Textodetabela"/>
            </w:pPr>
            <w:r>
              <w:t>GPL</w:t>
            </w:r>
          </w:p>
        </w:tc>
      </w:tr>
    </w:tbl>
    <w:p w:rsidR="0087042A" w:rsidRDefault="0087042A" w:rsidP="007332BC">
      <w:pPr>
        <w:pStyle w:val="3TtulodeSeo"/>
        <w:numPr>
          <w:ilvl w:val="1"/>
          <w:numId w:val="5"/>
        </w:numPr>
      </w:pPr>
      <w:bookmarkStart w:id="111" w:name="_Toc312072386"/>
      <w:r>
        <w:t>PLANEJAMENTO DO TCC II</w:t>
      </w:r>
      <w:bookmarkEnd w:id="111"/>
    </w:p>
    <w:p w:rsidR="0087042A" w:rsidRDefault="0087042A" w:rsidP="00163BAB">
      <w:pPr>
        <w:pStyle w:val="3TtulodeSubseo1"/>
        <w:numPr>
          <w:ilvl w:val="2"/>
          <w:numId w:val="5"/>
        </w:numPr>
      </w:pPr>
      <w:bookmarkStart w:id="112" w:name="_Toc312072387"/>
      <w:r>
        <w:t>Metodologia</w:t>
      </w:r>
      <w:bookmarkEnd w:id="112"/>
    </w:p>
    <w:p w:rsidR="006617DB" w:rsidRDefault="00DC6888" w:rsidP="0038714C">
      <w:pPr>
        <w:pStyle w:val="1CorpodeTexto"/>
      </w:pPr>
      <w:r>
        <w:t xml:space="preserve">Para a realização do TCC II, primeiramente será feita a </w:t>
      </w:r>
      <w:r w:rsidR="00365449">
        <w:t>adaptação</w:t>
      </w:r>
      <w:r>
        <w:t xml:space="preserve"> do </w:t>
      </w:r>
      <w:r w:rsidR="00365449">
        <w:t xml:space="preserve">PortugolCore seguindo o projeto de implementação apresentado neste trabalho. Uma vez que o PortugolCore tenha sido adaptado, a implementação </w:t>
      </w:r>
      <w:r w:rsidR="000652FA">
        <w:t>s</w:t>
      </w:r>
      <w:r w:rsidR="00365449">
        <w:t xml:space="preserve">erá validada através </w:t>
      </w:r>
      <w:r w:rsidR="0049501F">
        <w:t>de experimentos</w:t>
      </w:r>
      <w:r w:rsidR="00365449">
        <w:t xml:space="preserve"> de integração</w:t>
      </w:r>
      <w:r w:rsidR="00C07C75">
        <w:t>.</w:t>
      </w:r>
    </w:p>
    <w:p w:rsidR="000D6E5A" w:rsidRDefault="006617DB" w:rsidP="0038714C">
      <w:pPr>
        <w:pStyle w:val="1CorpodeTexto"/>
      </w:pPr>
      <w:r>
        <w:rPr>
          <w:bCs/>
        </w:rPr>
        <w:t>A princípio serão realizados dois testes para validar a implementação do mecanismo de integração. O primeiro teste será realizado com uma aplicação que simule uma interface do tipo console, a ser construída na linguagem C++ especificamente para este teste. O segundo teste será realizado utilizando alguma aplicação já existente em outra linguagem, possivelmente um dos projetos de pesquisa existentes na UNIVALI.</w:t>
      </w:r>
      <w:r w:rsidR="000D6E5A">
        <w:rPr>
          <w:bCs/>
        </w:rPr>
        <w:t xml:space="preserve"> </w:t>
      </w:r>
      <w:r w:rsidR="00C07C75">
        <w:t>Para cada experimento realizado</w:t>
      </w:r>
      <w:r>
        <w:t>, será feito</w:t>
      </w:r>
      <w:r w:rsidR="00C07C75">
        <w:t xml:space="preserve"> um estudo de caso documentando os </w:t>
      </w:r>
      <w:r w:rsidR="00365449">
        <w:t xml:space="preserve">resultados </w:t>
      </w:r>
      <w:r w:rsidR="000652FA">
        <w:t>obtidos</w:t>
      </w:r>
      <w:r w:rsidR="00365449">
        <w:t>.</w:t>
      </w:r>
    </w:p>
    <w:p w:rsidR="0038714C" w:rsidRDefault="001D0580" w:rsidP="0038714C">
      <w:pPr>
        <w:pStyle w:val="1CorpodeTexto"/>
      </w:pPr>
      <w:r>
        <w:t xml:space="preserve">Por fim, </w:t>
      </w:r>
      <w:r w:rsidR="00AE118B">
        <w:t>será elaborada uma documentação do PortugolCore</w:t>
      </w:r>
      <w:r>
        <w:t>, a qual será disponibilizada juntamente com o código-fonte em um repositório de projetos OpenSource. A documentação será composta pelos seguintes itens:</w:t>
      </w:r>
    </w:p>
    <w:p w:rsidR="0038714C" w:rsidRDefault="0038714C" w:rsidP="0038714C">
      <w:pPr>
        <w:pStyle w:val="1Listadeitensnumerados"/>
        <w:numPr>
          <w:ilvl w:val="0"/>
          <w:numId w:val="21"/>
        </w:numPr>
      </w:pPr>
      <w:r w:rsidRPr="0038714C">
        <w:rPr>
          <w:u w:val="single"/>
        </w:rPr>
        <w:lastRenderedPageBreak/>
        <w:t>Manual da linguagem Portugol 2.0</w:t>
      </w:r>
      <w:r>
        <w:t>: serão abordados todos os aspectos da linguagem</w:t>
      </w:r>
      <w:r w:rsidR="00B56696">
        <w:t>,</w:t>
      </w:r>
      <w:r>
        <w:t xml:space="preserve"> tais como: diferenças com o Portugol 1.1, sintaxe, tipos de dados, declarações de variáveis, laços de repetição, desvios condicionais, funções, compatibi</w:t>
      </w:r>
      <w:r w:rsidR="009113E2">
        <w:t xml:space="preserve">lidade entre tipos de dados, </w:t>
      </w:r>
      <w:r w:rsidR="001D0580">
        <w:t xml:space="preserve">exemplos, </w:t>
      </w:r>
      <w:r w:rsidR="009113E2">
        <w:t>entre outros</w:t>
      </w:r>
      <w:r>
        <w:t xml:space="preserve">. Este manual será voltado para os alunos e </w:t>
      </w:r>
      <w:r w:rsidR="009113E2">
        <w:t>professores;</w:t>
      </w:r>
    </w:p>
    <w:p w:rsidR="00A01A07" w:rsidRDefault="00A01A07" w:rsidP="00A01A07">
      <w:pPr>
        <w:pStyle w:val="1Listadeitensnumerados"/>
        <w:tabs>
          <w:tab w:val="clear" w:pos="1069"/>
        </w:tabs>
        <w:ind w:firstLine="0"/>
      </w:pPr>
    </w:p>
    <w:p w:rsidR="009113E2" w:rsidRDefault="009113E2" w:rsidP="0038714C">
      <w:pPr>
        <w:pStyle w:val="1Listadeitensnumerados"/>
        <w:numPr>
          <w:ilvl w:val="0"/>
          <w:numId w:val="21"/>
        </w:numPr>
      </w:pPr>
      <w:r>
        <w:rPr>
          <w:u w:val="single"/>
        </w:rPr>
        <w:t>Manual de desenvolvimento</w:t>
      </w:r>
      <w:r w:rsidRPr="009113E2">
        <w:t>:</w:t>
      </w:r>
      <w:r>
        <w:t xml:space="preserve"> será abordada toda a organização interna do PortugolCore, descrevendo seu funcionamento através de textos descritivos, exemplos e diagramas UML, tais como: diagramas de classes, diagramas de sequencia, diagramas de casos de uso, entre outros. Este manual será destinado à comunidade científica e aos grupos de pesquisa que desejam colaborar com o PortugolCore ou utilizá-lo em seus projetos; e</w:t>
      </w:r>
    </w:p>
    <w:p w:rsidR="00A01A07" w:rsidRDefault="00A01A07" w:rsidP="00A01A07">
      <w:pPr>
        <w:pStyle w:val="PargrafodaLista"/>
      </w:pPr>
    </w:p>
    <w:p w:rsidR="009113E2" w:rsidRDefault="009113E2" w:rsidP="0038714C">
      <w:pPr>
        <w:pStyle w:val="1Listadeitensnumerados"/>
        <w:numPr>
          <w:ilvl w:val="0"/>
          <w:numId w:val="21"/>
        </w:numPr>
      </w:pPr>
      <w:r w:rsidRPr="009113E2">
        <w:rPr>
          <w:u w:val="single"/>
        </w:rPr>
        <w:t>Manual de integração</w:t>
      </w:r>
      <w:r>
        <w:t>: serão abordados todos os aspectos relacionados à integração do PortugolCore com outras ferramentas</w:t>
      </w:r>
      <w:r w:rsidR="005F4426">
        <w:t xml:space="preserve"> utilizando o sistema desenvolvido</w:t>
      </w:r>
      <w:r>
        <w:t xml:space="preserve">. </w:t>
      </w:r>
      <w:r w:rsidR="00B40F6E">
        <w:t xml:space="preserve">Assim como </w:t>
      </w:r>
      <w:r w:rsidR="008D0CB0">
        <w:t>n</w:t>
      </w:r>
      <w:r w:rsidR="00B40F6E">
        <w:t>o manual de desenvolvimento, este manual contar</w:t>
      </w:r>
      <w:r w:rsidR="008D0CB0">
        <w:t>á com exemplos,</w:t>
      </w:r>
      <w:r w:rsidR="00B40F6E">
        <w:t xml:space="preserve"> diagramas</w:t>
      </w:r>
      <w:r w:rsidR="008D0CB0">
        <w:t xml:space="preserve"> e outros recursos que forem necessários. </w:t>
      </w:r>
      <w:r>
        <w:t>Possivelmente deverá haver uma manual de in</w:t>
      </w:r>
      <w:r w:rsidR="00B40F6E">
        <w:t>tegração para cada linguagem de programação suportada pelo PortugolCore.</w:t>
      </w:r>
    </w:p>
    <w:p w:rsidR="0087042A" w:rsidRDefault="0087042A" w:rsidP="00163BAB">
      <w:pPr>
        <w:pStyle w:val="3TtulodeSubseo1"/>
        <w:numPr>
          <w:ilvl w:val="2"/>
          <w:numId w:val="5"/>
        </w:numPr>
      </w:pPr>
      <w:bookmarkStart w:id="113" w:name="_Toc312072388"/>
      <w:r>
        <w:t>Cronograma</w:t>
      </w:r>
      <w:bookmarkEnd w:id="113"/>
    </w:p>
    <w:p w:rsidR="00D9517D" w:rsidRDefault="00D9517D" w:rsidP="00D9517D">
      <w:pPr>
        <w:pStyle w:val="1CorpodeTexto"/>
      </w:pPr>
      <w:r>
        <w:t>O quadro abaixo ilustra o cronograma das atividades previstas para o TCC II</w:t>
      </w:r>
      <w:r w:rsidR="00EB6B81">
        <w:t>,</w:t>
      </w:r>
      <w:r w:rsidR="006A7B52">
        <w:t xml:space="preserve"> conforme estabelecido na pré-p</w:t>
      </w:r>
      <w:r w:rsidR="00EB6B81">
        <w:t>roposta do trabalho.</w:t>
      </w:r>
      <w:r>
        <w:t xml:space="preserve"> </w:t>
      </w:r>
    </w:p>
    <w:tbl>
      <w:tblPr>
        <w:tblW w:w="8511" w:type="dxa"/>
        <w:jc w:val="center"/>
        <w:tblInd w:w="-65" w:type="dxa"/>
        <w:tblCellMar>
          <w:left w:w="70" w:type="dxa"/>
          <w:right w:w="70" w:type="dxa"/>
        </w:tblCellMar>
        <w:tblLook w:val="04A0" w:firstRow="1" w:lastRow="0" w:firstColumn="1" w:lastColumn="0" w:noHBand="0" w:noVBand="1"/>
      </w:tblPr>
      <w:tblGrid>
        <w:gridCol w:w="1540"/>
        <w:gridCol w:w="340"/>
        <w:gridCol w:w="340"/>
        <w:gridCol w:w="340"/>
        <w:gridCol w:w="340"/>
        <w:gridCol w:w="340"/>
        <w:gridCol w:w="439"/>
        <w:gridCol w:w="412"/>
        <w:gridCol w:w="340"/>
        <w:gridCol w:w="340"/>
        <w:gridCol w:w="340"/>
        <w:gridCol w:w="340"/>
        <w:gridCol w:w="340"/>
        <w:gridCol w:w="340"/>
        <w:gridCol w:w="340"/>
        <w:gridCol w:w="340"/>
        <w:gridCol w:w="340"/>
        <w:gridCol w:w="340"/>
        <w:gridCol w:w="340"/>
        <w:gridCol w:w="340"/>
        <w:gridCol w:w="340"/>
      </w:tblGrid>
      <w:tr w:rsidR="00D9517D" w:rsidRPr="002323DF" w:rsidTr="00D9517D">
        <w:trPr>
          <w:trHeight w:val="36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17D" w:rsidRPr="002323DF" w:rsidRDefault="00D9517D" w:rsidP="007A0D43">
            <w:pPr>
              <w:ind w:firstLineChars="100" w:firstLine="240"/>
              <w:rPr>
                <w:color w:val="000000"/>
              </w:rPr>
            </w:pPr>
            <w:r w:rsidRPr="002323DF">
              <w:rPr>
                <w:color w:val="000000"/>
              </w:rPr>
              <w:t>Atividade</w:t>
            </w:r>
          </w:p>
        </w:tc>
        <w:tc>
          <w:tcPr>
            <w:tcW w:w="1360" w:type="dxa"/>
            <w:gridSpan w:val="4"/>
            <w:tcBorders>
              <w:top w:val="single" w:sz="4" w:space="0" w:color="auto"/>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r w:rsidRPr="002323DF">
              <w:rPr>
                <w:color w:val="000000"/>
              </w:rPr>
              <w:t>03 / 12</w:t>
            </w:r>
          </w:p>
        </w:tc>
        <w:tc>
          <w:tcPr>
            <w:tcW w:w="1531" w:type="dxa"/>
            <w:gridSpan w:val="4"/>
            <w:tcBorders>
              <w:top w:val="single" w:sz="4" w:space="0" w:color="auto"/>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r w:rsidRPr="002323DF">
              <w:rPr>
                <w:color w:val="000000"/>
              </w:rPr>
              <w:t>04 / 12</w:t>
            </w:r>
          </w:p>
        </w:tc>
        <w:tc>
          <w:tcPr>
            <w:tcW w:w="1360" w:type="dxa"/>
            <w:gridSpan w:val="4"/>
            <w:tcBorders>
              <w:top w:val="single" w:sz="4" w:space="0" w:color="auto"/>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r w:rsidRPr="002323DF">
              <w:rPr>
                <w:color w:val="000000"/>
              </w:rPr>
              <w:t>05 / 12</w:t>
            </w:r>
          </w:p>
        </w:tc>
        <w:tc>
          <w:tcPr>
            <w:tcW w:w="1360" w:type="dxa"/>
            <w:gridSpan w:val="4"/>
            <w:tcBorders>
              <w:top w:val="single" w:sz="4" w:space="0" w:color="auto"/>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r w:rsidRPr="002323DF">
              <w:rPr>
                <w:color w:val="000000"/>
              </w:rPr>
              <w:t>06 / 12</w:t>
            </w:r>
          </w:p>
        </w:tc>
        <w:tc>
          <w:tcPr>
            <w:tcW w:w="1360" w:type="dxa"/>
            <w:gridSpan w:val="4"/>
            <w:tcBorders>
              <w:top w:val="single" w:sz="4" w:space="0" w:color="auto"/>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r w:rsidRPr="002323DF">
              <w:rPr>
                <w:color w:val="000000"/>
              </w:rPr>
              <w:t>07 / 12</w:t>
            </w:r>
          </w:p>
        </w:tc>
      </w:tr>
      <w:tr w:rsidR="00D9517D" w:rsidRPr="002323DF" w:rsidTr="00D9517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9517D" w:rsidRPr="002323DF" w:rsidRDefault="005038FB" w:rsidP="00DC6888">
            <w:pPr>
              <w:ind w:firstLineChars="100" w:firstLine="240"/>
              <w:rPr>
                <w:color w:val="000000"/>
              </w:rPr>
            </w:pPr>
            <w:r>
              <w:rPr>
                <w:color w:val="000000"/>
              </w:rPr>
              <w:t>2.2</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439" w:type="dxa"/>
            <w:tcBorders>
              <w:top w:val="nil"/>
              <w:left w:val="nil"/>
              <w:bottom w:val="single" w:sz="4" w:space="0" w:color="auto"/>
              <w:right w:val="single" w:sz="4" w:space="0" w:color="auto"/>
            </w:tcBorders>
            <w:shd w:val="clear" w:color="auto" w:fill="BFBFBF"/>
            <w:noWrap/>
            <w:vAlign w:val="center"/>
            <w:hideMark/>
          </w:tcPr>
          <w:p w:rsidR="00D9517D" w:rsidRPr="00F32007" w:rsidRDefault="007709F3" w:rsidP="007A0D43">
            <w:pPr>
              <w:jc w:val="center"/>
              <w:rPr>
                <w:color w:val="BFBFBF"/>
              </w:rPr>
            </w:pPr>
            <w:r>
              <w:rPr>
                <w:noProof/>
              </w:rPr>
              <mc:AlternateContent>
                <mc:Choice Requires="wps">
                  <w:drawing>
                    <wp:anchor distT="0" distB="0" distL="114300" distR="114300" simplePos="0" relativeHeight="251649536" behindDoc="0" locked="0" layoutInCell="1" allowOverlap="1">
                      <wp:simplePos x="0" y="0"/>
                      <wp:positionH relativeFrom="column">
                        <wp:posOffset>136525</wp:posOffset>
                      </wp:positionH>
                      <wp:positionV relativeFrom="paragraph">
                        <wp:posOffset>91440</wp:posOffset>
                      </wp:positionV>
                      <wp:extent cx="320675" cy="302260"/>
                      <wp:effectExtent l="12700" t="5715" r="47625" b="5397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0.75pt;margin-top:7.2pt;width:25.25pt;height:23.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">
                      <v:stroke endarrow="block"/>
                    </v:shape>
                  </w:pict>
                </mc:Fallback>
              </mc:AlternateContent>
            </w:r>
            <w:r w:rsidR="00D9517D" w:rsidRPr="00F32007">
              <w:rPr>
                <w:color w:val="BFBFBF"/>
              </w:rPr>
              <w:t>X</w:t>
            </w:r>
          </w:p>
        </w:tc>
        <w:tc>
          <w:tcPr>
            <w:tcW w:w="412"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r>
      <w:tr w:rsidR="00D9517D" w:rsidRPr="002323DF" w:rsidTr="00D9517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9517D" w:rsidRPr="002323DF" w:rsidRDefault="00DC6888" w:rsidP="007A0D43">
            <w:pPr>
              <w:ind w:firstLineChars="100" w:firstLine="240"/>
              <w:rPr>
                <w:color w:val="000000"/>
              </w:rPr>
            </w:pPr>
            <w:r>
              <w:rPr>
                <w:color w:val="000000"/>
              </w:rPr>
              <w:t>2</w:t>
            </w:r>
            <w:r w:rsidR="005038FB">
              <w:rPr>
                <w:color w:val="000000"/>
              </w:rPr>
              <w:t>.3</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39"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12"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7709F3" w:rsidP="007A0D43">
            <w:pPr>
              <w:jc w:val="center"/>
              <w:rPr>
                <w:color w:val="BFBFBF"/>
              </w:rPr>
            </w:pPr>
            <w:r>
              <w:rPr>
                <w:noProof/>
              </w:rPr>
              <mc:AlternateContent>
                <mc:Choice Requires="wps">
                  <w:drawing>
                    <wp:anchor distT="0" distB="0" distL="114300" distR="114300" simplePos="0" relativeHeight="251650560" behindDoc="0" locked="0" layoutInCell="1" allowOverlap="1">
                      <wp:simplePos x="0" y="0"/>
                      <wp:positionH relativeFrom="column">
                        <wp:posOffset>34925</wp:posOffset>
                      </wp:positionH>
                      <wp:positionV relativeFrom="paragraph">
                        <wp:posOffset>62230</wp:posOffset>
                      </wp:positionV>
                      <wp:extent cx="320675" cy="302260"/>
                      <wp:effectExtent l="6350" t="5080" r="44450" b="5461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75pt;margin-top:4.9pt;width:25.25pt;height:2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">
                      <v:stroke endarrow="block"/>
                    </v:shape>
                  </w:pict>
                </mc:Fallback>
              </mc:AlternateContent>
            </w:r>
            <w:r w:rsidR="00D9517D" w:rsidRPr="00F32007">
              <w:rPr>
                <w:color w:val="BFBFBF"/>
              </w:rPr>
              <w:t>X</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r>
      <w:tr w:rsidR="00D9517D" w:rsidRPr="002323DF" w:rsidTr="00D9517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9517D" w:rsidRPr="002323DF" w:rsidRDefault="00D9517D" w:rsidP="007A0D43">
            <w:pPr>
              <w:ind w:firstLineChars="100" w:firstLine="240"/>
              <w:rPr>
                <w:color w:val="000000"/>
              </w:rPr>
            </w:pPr>
            <w:r w:rsidRPr="002323DF">
              <w:rPr>
                <w:color w:val="000000"/>
              </w:rPr>
              <w:t>3.1</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39"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12"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7709F3" w:rsidP="007A0D43">
            <w:pPr>
              <w:jc w:val="center"/>
              <w:rPr>
                <w:color w:val="BFBFBF"/>
              </w:rPr>
            </w:pPr>
            <w:r>
              <w:rPr>
                <w:noProof/>
              </w:rPr>
              <mc:AlternateContent>
                <mc:Choice Requires="wps">
                  <w:drawing>
                    <wp:anchor distT="0" distB="0" distL="114300" distR="114300" simplePos="0" relativeHeight="251651584" behindDoc="0" locked="0" layoutInCell="1" allowOverlap="1">
                      <wp:simplePos x="0" y="0"/>
                      <wp:positionH relativeFrom="column">
                        <wp:posOffset>15875</wp:posOffset>
                      </wp:positionH>
                      <wp:positionV relativeFrom="paragraph">
                        <wp:posOffset>95250</wp:posOffset>
                      </wp:positionV>
                      <wp:extent cx="320675" cy="302260"/>
                      <wp:effectExtent l="6350" t="9525" r="44450" b="5016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25pt;margin-top:7.5pt;width:25.25pt;height:23.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">
                      <v:stroke endarrow="block"/>
                    </v:shape>
                  </w:pict>
                </mc:Fallback>
              </mc:AlternateContent>
            </w:r>
            <w:r w:rsidR="00D9517D" w:rsidRPr="00F32007">
              <w:rPr>
                <w:color w:val="BFBFBF"/>
              </w:rPr>
              <w:t>X</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r>
      <w:tr w:rsidR="00D9517D" w:rsidRPr="002323DF" w:rsidTr="00D9517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9517D" w:rsidRPr="002323DF" w:rsidRDefault="00D9517D" w:rsidP="007A0D43">
            <w:pPr>
              <w:ind w:firstLineChars="100" w:firstLine="240"/>
              <w:rPr>
                <w:color w:val="000000"/>
              </w:rPr>
            </w:pPr>
            <w:r w:rsidRPr="002323DF">
              <w:rPr>
                <w:color w:val="000000"/>
              </w:rPr>
              <w:t>3.2</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39"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12"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r>
      <w:tr w:rsidR="00D9517D" w:rsidRPr="002323DF" w:rsidTr="00D9517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9517D" w:rsidRPr="002323DF" w:rsidRDefault="00D9517D" w:rsidP="007A0D43">
            <w:pPr>
              <w:ind w:firstLineChars="100" w:firstLine="240"/>
              <w:rPr>
                <w:color w:val="000000"/>
              </w:rPr>
            </w:pPr>
            <w:r w:rsidRPr="002323DF">
              <w:rPr>
                <w:color w:val="000000"/>
              </w:rPr>
              <w:t>3.4</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439"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412"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r>
      <w:tr w:rsidR="00D9517D" w:rsidRPr="002323DF" w:rsidTr="00D9517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9517D" w:rsidRPr="002323DF" w:rsidRDefault="00D9517D" w:rsidP="007A0D43">
            <w:pPr>
              <w:ind w:firstLineChars="100" w:firstLine="240"/>
              <w:rPr>
                <w:color w:val="000000"/>
              </w:rPr>
            </w:pPr>
            <w:r w:rsidRPr="002323DF">
              <w:rPr>
                <w:color w:val="000000"/>
              </w:rPr>
              <w:t>3.5</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39"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412"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FB1336"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D9517D"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BFBFBF"/>
            <w:noWrap/>
            <w:vAlign w:val="center"/>
            <w:hideMark/>
          </w:tcPr>
          <w:p w:rsidR="00D9517D" w:rsidRPr="00F32007" w:rsidRDefault="006D451F" w:rsidP="007A0D43">
            <w:pPr>
              <w:jc w:val="center"/>
              <w:rPr>
                <w:color w:val="BFBFBF"/>
              </w:rPr>
            </w:pPr>
            <w:r w:rsidRPr="00F32007">
              <w:rPr>
                <w:color w:val="BFBFBF"/>
              </w:rPr>
              <w:t>X</w:t>
            </w: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rsidR="00D9517D" w:rsidRPr="002323DF" w:rsidRDefault="00D9517D" w:rsidP="007A0D43">
            <w:pPr>
              <w:jc w:val="center"/>
              <w:rPr>
                <w:color w:val="000000"/>
              </w:rPr>
            </w:pPr>
          </w:p>
        </w:tc>
      </w:tr>
    </w:tbl>
    <w:p w:rsidR="00D9517D" w:rsidRDefault="00D9517D" w:rsidP="00D9517D">
      <w:pPr>
        <w:spacing w:line="360" w:lineRule="auto"/>
        <w:ind w:left="360"/>
        <w:jc w:val="both"/>
      </w:pPr>
    </w:p>
    <w:p w:rsidR="00D9517D" w:rsidRDefault="00D9517D" w:rsidP="00D9517D">
      <w:pPr>
        <w:numPr>
          <w:ilvl w:val="0"/>
          <w:numId w:val="19"/>
        </w:numPr>
        <w:spacing w:line="360" w:lineRule="auto"/>
        <w:jc w:val="both"/>
      </w:pPr>
      <w:r>
        <w:t xml:space="preserve">2.2 </w:t>
      </w:r>
      <w:r w:rsidRPr="00566104">
        <w:t>A</w:t>
      </w:r>
      <w:r w:rsidR="007E7386">
        <w:t>daptação</w:t>
      </w:r>
      <w:r>
        <w:t xml:space="preserve"> do P</w:t>
      </w:r>
      <w:r w:rsidRPr="00566104">
        <w:t>ortugolCore</w:t>
      </w:r>
      <w:r w:rsidR="006A7B52">
        <w:t>;</w:t>
      </w:r>
    </w:p>
    <w:p w:rsidR="00D9517D" w:rsidRDefault="00D9517D" w:rsidP="00D9517D">
      <w:pPr>
        <w:numPr>
          <w:ilvl w:val="0"/>
          <w:numId w:val="19"/>
        </w:numPr>
        <w:spacing w:line="360" w:lineRule="auto"/>
        <w:jc w:val="both"/>
      </w:pPr>
      <w:r>
        <w:t xml:space="preserve">2.3 </w:t>
      </w:r>
      <w:r w:rsidRPr="00566104">
        <w:t>Realizar estudos de caso</w:t>
      </w:r>
      <w:r w:rsidR="006A7B52">
        <w:t>;</w:t>
      </w:r>
    </w:p>
    <w:p w:rsidR="00D9517D" w:rsidRDefault="00D9517D" w:rsidP="00D9517D">
      <w:pPr>
        <w:numPr>
          <w:ilvl w:val="0"/>
          <w:numId w:val="19"/>
        </w:numPr>
        <w:spacing w:line="360" w:lineRule="auto"/>
        <w:jc w:val="both"/>
      </w:pPr>
      <w:r>
        <w:t xml:space="preserve">3.1 </w:t>
      </w:r>
      <w:r w:rsidRPr="00566104">
        <w:t>Documentar o PortugolCore</w:t>
      </w:r>
      <w:r w:rsidR="006A7B52">
        <w:t>;</w:t>
      </w:r>
    </w:p>
    <w:p w:rsidR="00D9517D" w:rsidRDefault="00D9517D" w:rsidP="00D9517D">
      <w:pPr>
        <w:numPr>
          <w:ilvl w:val="0"/>
          <w:numId w:val="19"/>
        </w:numPr>
        <w:spacing w:line="360" w:lineRule="auto"/>
        <w:jc w:val="both"/>
      </w:pPr>
      <w:r>
        <w:t xml:space="preserve">3.2 </w:t>
      </w:r>
      <w:r w:rsidRPr="00566104">
        <w:t>Publicar o PortugolCore</w:t>
      </w:r>
      <w:r w:rsidR="006A7B52">
        <w:t>;</w:t>
      </w:r>
    </w:p>
    <w:p w:rsidR="00D9517D" w:rsidRDefault="00D9517D" w:rsidP="00D9517D">
      <w:pPr>
        <w:numPr>
          <w:ilvl w:val="0"/>
          <w:numId w:val="19"/>
        </w:numPr>
        <w:spacing w:line="360" w:lineRule="auto"/>
        <w:ind w:left="357" w:hanging="357"/>
        <w:jc w:val="both"/>
      </w:pPr>
      <w:r>
        <w:lastRenderedPageBreak/>
        <w:t>3.4 Redigir texto do TCC II</w:t>
      </w:r>
      <w:r w:rsidR="006A7B52">
        <w:t>; e</w:t>
      </w:r>
    </w:p>
    <w:p w:rsidR="00D9517D" w:rsidRPr="00D9517D" w:rsidRDefault="00EB6768" w:rsidP="00D9517D">
      <w:pPr>
        <w:numPr>
          <w:ilvl w:val="0"/>
          <w:numId w:val="19"/>
        </w:numPr>
        <w:spacing w:line="360" w:lineRule="auto"/>
        <w:ind w:left="357" w:hanging="357"/>
        <w:jc w:val="both"/>
      </w:pPr>
      <w:r>
        <w:t xml:space="preserve">3.5 </w:t>
      </w:r>
      <w:r w:rsidR="00D9517D">
        <w:t>Redigir um artigo científico</w:t>
      </w:r>
      <w:r w:rsidR="006A7B52">
        <w:t>.</w:t>
      </w:r>
    </w:p>
    <w:p w:rsidR="0087042A" w:rsidRDefault="0087042A" w:rsidP="00163BAB">
      <w:pPr>
        <w:pStyle w:val="3TtulodeSubseo1"/>
        <w:numPr>
          <w:ilvl w:val="2"/>
          <w:numId w:val="5"/>
        </w:numPr>
      </w:pPr>
      <w:bookmarkStart w:id="114" w:name="_Toc312072389"/>
      <w:r>
        <w:t>Análise de Riscos</w:t>
      </w:r>
      <w:bookmarkEnd w:id="114"/>
    </w:p>
    <w:p w:rsidR="00643BC1" w:rsidRDefault="000D46AB" w:rsidP="00643BC1">
      <w:pPr>
        <w:pStyle w:val="1CorpodeTexto"/>
      </w:pPr>
      <w:r>
        <w:t>Considera-se como o principal risco no desenvolvimento do TCC II, a possibilidade de a implementaç</w:t>
      </w:r>
      <w:r w:rsidR="00C637E1">
        <w:t>ão realizada</w:t>
      </w:r>
      <w:r>
        <w:t xml:space="preserve"> não funcionar da maneira adequada e, desta forma, n</w:t>
      </w:r>
      <w:r w:rsidR="004B5CAE">
        <w:t>ão cumprir</w:t>
      </w:r>
      <w:r>
        <w:t xml:space="preserve"> o objetivo geral do trabalho.</w:t>
      </w:r>
    </w:p>
    <w:p w:rsidR="00703E0C" w:rsidRDefault="000D46AB" w:rsidP="00643BC1">
      <w:pPr>
        <w:pStyle w:val="1CorpodeTexto"/>
      </w:pPr>
      <w:r>
        <w:t>Caso</w:t>
      </w:r>
      <w:r w:rsidR="00513D0B">
        <w:t xml:space="preserve"> isto venha a ocorrer, as </w:t>
      </w:r>
      <w:r w:rsidR="00312FC8">
        <w:t xml:space="preserve">dificuldades e os problemas </w:t>
      </w:r>
      <w:r w:rsidR="00423959">
        <w:t>encontrado</w:t>
      </w:r>
      <w:r w:rsidR="00312FC8">
        <w:t>s</w:t>
      </w:r>
      <w:r w:rsidR="00513D0B">
        <w:t xml:space="preserve"> serão documentad</w:t>
      </w:r>
      <w:r w:rsidR="00423959">
        <w:t>o</w:t>
      </w:r>
      <w:r w:rsidR="00513D0B">
        <w:t>s nos estudos de caso, de forma a contribuir para outros trabalhos</w:t>
      </w:r>
      <w:r w:rsidR="00312FC8">
        <w:t>.</w:t>
      </w:r>
      <w:r w:rsidR="00C35FA5">
        <w:t xml:space="preserve"> </w:t>
      </w:r>
      <w:r w:rsidR="00703E0C">
        <w:t>As demais etapas do trabalho</w:t>
      </w:r>
      <w:r w:rsidR="00312FC8">
        <w:t>,</w:t>
      </w:r>
      <w:r w:rsidR="00703E0C">
        <w:t xml:space="preserve"> </w:t>
      </w:r>
      <w:r w:rsidR="00312FC8">
        <w:t xml:space="preserve">que </w:t>
      </w:r>
      <w:r w:rsidR="00C35FA5">
        <w:t>incluem</w:t>
      </w:r>
      <w:r w:rsidR="00312FC8">
        <w:t xml:space="preserve"> a documentação </w:t>
      </w:r>
      <w:r w:rsidR="00C35FA5">
        <w:t xml:space="preserve">e a publicação </w:t>
      </w:r>
      <w:r w:rsidR="00312FC8">
        <w:t xml:space="preserve">do PortugolCore, </w:t>
      </w:r>
      <w:r w:rsidR="00703E0C">
        <w:t>deverão ocorrer normalmente</w:t>
      </w:r>
      <w:r w:rsidR="00C35FA5">
        <w:t>, salvo que, na documentação a ser gerada não estarão presentes os manuais de integração.</w:t>
      </w:r>
    </w:p>
    <w:p w:rsidR="0087042A" w:rsidRDefault="0008451A" w:rsidP="0008451A">
      <w:pPr>
        <w:pStyle w:val="3TtulodeCaptulo"/>
        <w:numPr>
          <w:ilvl w:val="0"/>
          <w:numId w:val="31"/>
        </w:numPr>
        <w:rPr>
          <w:caps w:val="0"/>
        </w:rPr>
      </w:pPr>
      <w:r>
        <w:rPr>
          <w:caps w:val="0"/>
        </w:rPr>
        <w:br w:type="page"/>
      </w:r>
      <w:bookmarkStart w:id="115" w:name="_Toc312072390"/>
      <w:r w:rsidR="0087042A">
        <w:rPr>
          <w:caps w:val="0"/>
        </w:rPr>
        <w:lastRenderedPageBreak/>
        <w:t>CONSIDERAÇÕES FINAIS</w:t>
      </w:r>
      <w:bookmarkEnd w:id="115"/>
    </w:p>
    <w:p w:rsidR="003233AA" w:rsidRDefault="008D2C14" w:rsidP="008D2C14">
      <w:pPr>
        <w:pStyle w:val="1CorpodeTexto"/>
      </w:pPr>
      <w:r>
        <w:t>Neste trabalho</w:t>
      </w:r>
      <w:r w:rsidR="00B5689F">
        <w:t xml:space="preserve"> foi proposta a adaptação do PortugolCore para permitir sua integração com ferramentas escritas em outras linguagens de programação. </w:t>
      </w:r>
      <w:r w:rsidR="003233AA">
        <w:t>Esta adaptação foi proposta para</w:t>
      </w:r>
      <w:r w:rsidR="00FA6687">
        <w:t xml:space="preserve"> aproveitar o potencial do PortugolCore e </w:t>
      </w:r>
      <w:r w:rsidR="00F42A7C">
        <w:t>su</w:t>
      </w:r>
      <w:r w:rsidR="00FA6687">
        <w:t xml:space="preserve">as funcionalidades </w:t>
      </w:r>
      <w:r w:rsidR="00F42A7C">
        <w:t>e assim, contribuir com outros projetos e grupos de pesquisa</w:t>
      </w:r>
      <w:r w:rsidR="00FA6687">
        <w:t>.</w:t>
      </w:r>
    </w:p>
    <w:p w:rsidR="0070647F" w:rsidRDefault="0070647F" w:rsidP="008D2C14">
      <w:pPr>
        <w:pStyle w:val="1CorpodeTexto"/>
      </w:pPr>
      <w:r>
        <w:t>Para alcançar tal objetivo</w:t>
      </w:r>
      <w:r>
        <w:t xml:space="preserve">, primeiramente foram estabelecidos todos os requisitos de integração que se esperava obter destas tecnologias, a saber: </w:t>
      </w:r>
      <w:r>
        <w:t>interoperabilidade, reusabilidade, licença e documentação</w:t>
      </w:r>
      <w:r>
        <w:t>.</w:t>
      </w:r>
      <w:r w:rsidR="000C6B3E">
        <w:t xml:space="preserve"> Tais requisitos foram definidos a partir das necessidades do projeto.</w:t>
      </w:r>
    </w:p>
    <w:p w:rsidR="00516192" w:rsidRDefault="0070647F" w:rsidP="008D2C14">
      <w:pPr>
        <w:pStyle w:val="1CorpodeTexto"/>
      </w:pPr>
      <w:r>
        <w:t>Logo após</w:t>
      </w:r>
      <w:r w:rsidR="00213985">
        <w:t>,</w:t>
      </w:r>
      <w:r w:rsidR="00B5689F">
        <w:t xml:space="preserve"> foi realizada uma pesquisa bibliográfica acerca das tecnologias de integração existentes, buscando identificar a solução mais adequada</w:t>
      </w:r>
      <w:r w:rsidR="00213985">
        <w:t xml:space="preserve"> a ser adotada </w:t>
      </w:r>
      <w:r w:rsidR="00A05109">
        <w:t xml:space="preserve">para a </w:t>
      </w:r>
      <w:r w:rsidR="00213985">
        <w:t>implementação do</w:t>
      </w:r>
      <w:r w:rsidR="00A05109">
        <w:t xml:space="preserve"> sistema.</w:t>
      </w:r>
      <w:r>
        <w:t xml:space="preserve"> Considerou-se que seria escolhida a tecnologia que atendesse a maior parte dos requisitos estabelecidos.</w:t>
      </w:r>
      <w:r w:rsidR="009C568D">
        <w:t xml:space="preserve"> A partir dos dados levantados durante a pesquisa bibliográfica, foi realizada a</w:t>
      </w:r>
      <w:r w:rsidR="00B5689F">
        <w:t xml:space="preserve"> análise comparativa</w:t>
      </w:r>
      <w:r w:rsidR="009C568D">
        <w:t xml:space="preserve"> das tecnologias e a</w:t>
      </w:r>
      <w:r w:rsidR="00B5689F">
        <w:t xml:space="preserve"> arquitetura CORBA foi </w:t>
      </w:r>
      <w:r w:rsidR="009C568D">
        <w:t xml:space="preserve">a </w:t>
      </w:r>
      <w:r w:rsidR="00B5689F">
        <w:t>escolhida</w:t>
      </w:r>
      <w:r w:rsidR="009C568D">
        <w:t>.</w:t>
      </w:r>
    </w:p>
    <w:p w:rsidR="003233AA" w:rsidRDefault="00543EB8" w:rsidP="008D2C14">
      <w:pPr>
        <w:pStyle w:val="1CorpodeTexto"/>
      </w:pPr>
      <w:r>
        <w:t xml:space="preserve">Por fim, </w:t>
      </w:r>
      <w:r w:rsidR="00A26959">
        <w:t xml:space="preserve">após um estudo mais aprofundado da arquitetura CORBA, foi feito </w:t>
      </w:r>
      <w:r>
        <w:t>o</w:t>
      </w:r>
      <w:r w:rsidR="00516192">
        <w:t xml:space="preserve"> </w:t>
      </w:r>
      <w:r w:rsidR="00626FED">
        <w:t>projeto d</w:t>
      </w:r>
      <w:r w:rsidR="00A26959">
        <w:t xml:space="preserve">o </w:t>
      </w:r>
      <w:r w:rsidR="00626FED">
        <w:t>mecanismo de integração</w:t>
      </w:r>
      <w:r w:rsidR="00A26959">
        <w:t xml:space="preserve"> utilizando a </w:t>
      </w:r>
      <w:r w:rsidR="000E5B43">
        <w:t>arquitetura</w:t>
      </w:r>
      <w:r w:rsidR="00A26959">
        <w:t>. No projeto</w:t>
      </w:r>
      <w:r w:rsidR="000E5B43">
        <w:t>,</w:t>
      </w:r>
      <w:r w:rsidR="00A26959">
        <w:t xml:space="preserve"> foi definido que o mecanismo será dividido em módulos de integração</w:t>
      </w:r>
      <w:r w:rsidR="000E5B43">
        <w:t>,</w:t>
      </w:r>
      <w:r w:rsidR="00A26959">
        <w:t xml:space="preserve"> um para cada linguagem de programaç</w:t>
      </w:r>
      <w:r w:rsidR="000E5B43">
        <w:t>ão a ser suportada</w:t>
      </w:r>
      <w:r w:rsidR="00A26959">
        <w:t xml:space="preserve">. Também foi estabelecido que </w:t>
      </w:r>
      <w:r w:rsidR="000E5B43">
        <w:t xml:space="preserve">o mecanismo de integração deverá ser implementado sem tornar o </w:t>
      </w:r>
      <w:r w:rsidR="00A26959">
        <w:t xml:space="preserve">PortugolCore </w:t>
      </w:r>
      <w:r w:rsidR="000E5B43">
        <w:t>dependente dele.</w:t>
      </w:r>
      <w:r w:rsidR="003331DF">
        <w:t xml:space="preserve"> </w:t>
      </w:r>
    </w:p>
    <w:p w:rsidR="00BD03A0" w:rsidRDefault="00BD03A0" w:rsidP="008D2C14">
      <w:pPr>
        <w:pStyle w:val="1CorpodeTexto"/>
      </w:pPr>
      <w:r>
        <w:t>Também durante este trabalho, foram realizadas várias correções no código-fonte do PortugollCore</w:t>
      </w:r>
      <w:r w:rsidR="00573939">
        <w:t xml:space="preserve"> e também no PortugolStudio</w:t>
      </w:r>
      <w:r>
        <w:t>, a</w:t>
      </w:r>
      <w:r>
        <w:t xml:space="preserve">s quais eram necessárias para </w:t>
      </w:r>
      <w:r>
        <w:t>torna</w:t>
      </w:r>
      <w:r w:rsidR="00B60477">
        <w:t>r estas ferramentas</w:t>
      </w:r>
      <w:r>
        <w:t xml:space="preserve"> utiliz</w:t>
      </w:r>
      <w:r w:rsidR="00B60477">
        <w:t>áveis</w:t>
      </w:r>
      <w:r>
        <w:t>.</w:t>
      </w:r>
      <w:r>
        <w:t xml:space="preserve"> </w:t>
      </w:r>
      <w:r w:rsidR="008A3E08">
        <w:t>No PortugolCore f</w:t>
      </w:r>
      <w:r>
        <w:t>oram corrigidos erros relacionados à análise e tratamento de erros e à execução dos programas.</w:t>
      </w:r>
      <w:r w:rsidR="00E472BA">
        <w:t xml:space="preserve"> Além disso, o código-fonte </w:t>
      </w:r>
      <w:r w:rsidR="008A3E08">
        <w:t xml:space="preserve">destas ferramentas </w:t>
      </w:r>
      <w:r w:rsidR="00E472BA">
        <w:t>foi colocado em um repositório de projetos OpenSource (</w:t>
      </w:r>
      <w:r w:rsidR="00E472BA" w:rsidRPr="00E472BA">
        <w:rPr>
          <w:lang w:val="en-US"/>
        </w:rPr>
        <w:t>GitHub</w:t>
      </w:r>
      <w:r w:rsidR="00E472BA">
        <w:t xml:space="preserve">) no qual passou a ser versionado. </w:t>
      </w:r>
      <w:r w:rsidR="008A3E08">
        <w:t>As correções feitas no decorrer do trabalho podem ser acompanhadas através do repositório nos endereços:</w:t>
      </w:r>
      <w:r w:rsidR="0055460E">
        <w:t xml:space="preserve"> </w:t>
      </w:r>
      <w:r w:rsidR="0055460E" w:rsidRPr="00EC2FD0">
        <w:t>https://github.com/fpelz/PortugolStudio e https://github.com/fpelz/Portugol-Nucleo</w:t>
      </w:r>
      <w:r w:rsidR="0055460E">
        <w:t>.</w:t>
      </w:r>
    </w:p>
    <w:p w:rsidR="00B720E0" w:rsidRDefault="00BA1F6D" w:rsidP="008D2C14">
      <w:pPr>
        <w:pStyle w:val="1CorpodeTexto"/>
      </w:pPr>
      <w:r>
        <w:t>Na próxima etapa</w:t>
      </w:r>
      <w:r w:rsidR="003331DF">
        <w:t xml:space="preserve"> deste trabalho </w:t>
      </w:r>
      <w:r>
        <w:t>será realizada a implementação do mecanismo de integração</w:t>
      </w:r>
      <w:r w:rsidR="00303E42">
        <w:t xml:space="preserve"> conforme estabelecido no projeto</w:t>
      </w:r>
      <w:r>
        <w:t xml:space="preserve">. </w:t>
      </w:r>
      <w:r w:rsidR="0053746D">
        <w:t>Após a implementação, o mecanismo será validado através da tentativa de integração do PortugolCore com projetos de pesquisa existentes na UNIVALI.</w:t>
      </w:r>
      <w:r>
        <w:t xml:space="preserve"> </w:t>
      </w:r>
      <w:r w:rsidR="0053746D">
        <w:t>Os resultados serão documentados em estudos de caso.</w:t>
      </w:r>
    </w:p>
    <w:p w:rsidR="0053746D" w:rsidRDefault="0053746D" w:rsidP="008D2C14">
      <w:pPr>
        <w:pStyle w:val="1CorpodeTexto"/>
      </w:pPr>
      <w:r>
        <w:lastRenderedPageBreak/>
        <w:t>Uma vez que o mecanismo tenha sido implementado e validado, será criada a documentação do PortugolCore, a saber: manual da linguagem Portugol 2.0, manual de desenvolvimento e manual de integração.</w:t>
      </w:r>
    </w:p>
    <w:p w:rsidR="0053746D" w:rsidRDefault="00B66BE2" w:rsidP="008D2C14">
      <w:pPr>
        <w:pStyle w:val="1CorpodeTexto"/>
      </w:pPr>
      <w:r w:rsidRPr="00B66BE2">
        <w:t>Espera-se que através deste trabalho o desenvolvimento de novas ferramentas de auxílio ao aprendizado de algoritmos seja facilitado e que, desta forma, ele venha contribuir com a comunidade científica e com outros grupos de pesquisa</w:t>
      </w:r>
      <w:r>
        <w:t>.</w:t>
      </w:r>
    </w:p>
    <w:p w:rsidR="0087042A" w:rsidRDefault="00AC77AB" w:rsidP="00AC77AB">
      <w:pPr>
        <w:pStyle w:val="1CorpodeTexto"/>
        <w:ind w:left="2268"/>
      </w:pPr>
      <w:r>
        <w:rPr>
          <w:sz w:val="20"/>
        </w:rPr>
        <w:t>“</w:t>
      </w:r>
      <w:r w:rsidRPr="00703E0C">
        <w:rPr>
          <w:sz w:val="20"/>
        </w:rPr>
        <w:t>Fracassos? Não sei do que falas, em cada experiência descubro um dos motivos pelo qual a lâmpada não funciona. Agora sei mais de mil maneiras de como não fazer a lâmpada</w:t>
      </w:r>
      <w:r>
        <w:rPr>
          <w:sz w:val="20"/>
        </w:rPr>
        <w:t>”</w:t>
      </w:r>
      <w:r w:rsidRPr="00703E0C">
        <w:rPr>
          <w:sz w:val="20"/>
        </w:rPr>
        <w:t>. Thomas A. Edison.</w:t>
      </w:r>
    </w:p>
    <w:p w:rsidR="0087042A" w:rsidRDefault="0087042A">
      <w:pPr>
        <w:pStyle w:val="3TtulodeCaptulo"/>
        <w:sectPr w:rsidR="0087042A" w:rsidSect="009862D1">
          <w:pgSz w:w="11907" w:h="16840" w:code="9"/>
          <w:pgMar w:top="1701" w:right="851" w:bottom="1418" w:left="1418" w:header="709" w:footer="709" w:gutter="0"/>
          <w:cols w:space="708"/>
          <w:titlePg/>
          <w:docGrid w:linePitch="360"/>
        </w:sectPr>
      </w:pPr>
    </w:p>
    <w:p w:rsidR="0087042A" w:rsidRDefault="0087042A">
      <w:pPr>
        <w:pStyle w:val="7Ps-textoTtulodeRefernciaseGlossrio"/>
      </w:pPr>
      <w:bookmarkStart w:id="116" w:name="_Toc312072391"/>
      <w:r>
        <w:lastRenderedPageBreak/>
        <w:t>REFERÊNCIAS BIBLIOGRÁFICAS</w:t>
      </w:r>
      <w:bookmarkEnd w:id="116"/>
    </w:p>
    <w:p w:rsidR="007659F4" w:rsidRPr="003E52DE" w:rsidRDefault="006A142F" w:rsidP="007659F4">
      <w:pPr>
        <w:pStyle w:val="1CorpodeTexto"/>
        <w:spacing w:line="240" w:lineRule="auto"/>
        <w:ind w:firstLine="0"/>
        <w:rPr>
          <w:lang w:val="en-US"/>
        </w:rPr>
      </w:pPr>
      <w:r>
        <w:t>AHO, A. V.; LAM, M. S.; SETHI, R.;</w:t>
      </w:r>
      <w:r w:rsidR="007659F4">
        <w:t xml:space="preserve"> ULLMAN, J. D. </w:t>
      </w:r>
      <w:r w:rsidR="007659F4" w:rsidRPr="00173016">
        <w:rPr>
          <w:b/>
        </w:rPr>
        <w:t xml:space="preserve">Compiladores: </w:t>
      </w:r>
      <w:r w:rsidR="007659F4" w:rsidRPr="003722D3">
        <w:t>princípios, técnicas e ferramentas</w:t>
      </w:r>
      <w:r w:rsidR="00173016" w:rsidRPr="00173016">
        <w:t xml:space="preserve">. </w:t>
      </w:r>
      <w:r w:rsidR="00173016" w:rsidRPr="003E52DE">
        <w:rPr>
          <w:lang w:val="en-US"/>
        </w:rPr>
        <w:t>3</w:t>
      </w:r>
      <w:r w:rsidR="00FE443E" w:rsidRPr="003E52DE">
        <w:rPr>
          <w:lang w:val="en-US"/>
        </w:rPr>
        <w:t>.</w:t>
      </w:r>
      <w:r w:rsidR="00173016" w:rsidRPr="003E52DE">
        <w:rPr>
          <w:lang w:val="en-US"/>
        </w:rPr>
        <w:t>ed</w:t>
      </w:r>
      <w:r w:rsidR="007659F4" w:rsidRPr="003E52DE">
        <w:rPr>
          <w:lang w:val="en-US"/>
        </w:rPr>
        <w:t>. Editora Pearson, 2007</w:t>
      </w:r>
      <w:r w:rsidR="00173016" w:rsidRPr="003E52DE">
        <w:rPr>
          <w:lang w:val="en-US"/>
        </w:rPr>
        <w:t>.</w:t>
      </w:r>
    </w:p>
    <w:p w:rsidR="000A4C4D" w:rsidRPr="000A4C4D" w:rsidRDefault="000A4C4D" w:rsidP="008E08BE">
      <w:pPr>
        <w:pStyle w:val="1CorpodeTexto"/>
        <w:spacing w:line="240" w:lineRule="auto"/>
        <w:ind w:firstLine="0"/>
      </w:pPr>
      <w:r w:rsidRPr="003E52DE">
        <w:rPr>
          <w:lang w:val="en-US"/>
        </w:rPr>
        <w:t xml:space="preserve">BISHOP, J.; HORSPOOL, R. N.; WORRAL, B. </w:t>
      </w:r>
      <w:r w:rsidRPr="003E52DE">
        <w:rPr>
          <w:b/>
          <w:lang w:val="en-US"/>
        </w:rPr>
        <w:t>Experience in integrating Java with C# and .NET.</w:t>
      </w:r>
      <w:r w:rsidRPr="003E52DE">
        <w:rPr>
          <w:i/>
          <w:lang w:val="en-US"/>
        </w:rPr>
        <w:t xml:space="preserve"> </w:t>
      </w:r>
      <w:r w:rsidRPr="003E52DE">
        <w:rPr>
          <w:lang w:val="en-US"/>
        </w:rPr>
        <w:t xml:space="preserve">Concurrency Computat.: Pract. </w:t>
      </w:r>
      <w:r w:rsidRPr="000A4C4D">
        <w:t>Exper.</w:t>
      </w:r>
      <w:r>
        <w:t xml:space="preserve"> 2003; 00:1-18.</w:t>
      </w:r>
    </w:p>
    <w:p w:rsidR="00FA0E21" w:rsidRDefault="00FA0E21" w:rsidP="007659F4">
      <w:pPr>
        <w:pStyle w:val="1CorpodeTexto"/>
        <w:spacing w:line="240" w:lineRule="auto"/>
        <w:ind w:firstLine="0"/>
      </w:pPr>
      <w:r>
        <w:t>BORSOI, T.</w:t>
      </w:r>
      <w:r w:rsidR="0087713F">
        <w:t xml:space="preserve"> </w:t>
      </w:r>
      <w:r>
        <w:t xml:space="preserve">B.; SCHULTZ, R. E. O. </w:t>
      </w:r>
      <w:r w:rsidRPr="00CD3D44">
        <w:rPr>
          <w:b/>
        </w:rPr>
        <w:t>Estudo comparativo entre CORBA e Java RMI</w:t>
      </w:r>
      <w:r>
        <w:t>.</w:t>
      </w:r>
      <w:r w:rsidR="00CD3D44">
        <w:t xml:space="preserve"> In: Congresso Anual de Tecnologia de Informação. </w:t>
      </w:r>
      <w:r w:rsidR="00D460A7">
        <w:t>2004, São Paulo</w:t>
      </w:r>
      <w:r w:rsidR="00CD3D44">
        <w:t xml:space="preserve">. </w:t>
      </w:r>
      <w:r w:rsidR="001167E1">
        <w:t xml:space="preserve">SP, </w:t>
      </w:r>
      <w:r w:rsidR="00CD3D44">
        <w:t>2004.</w:t>
      </w:r>
    </w:p>
    <w:p w:rsidR="003722D3" w:rsidRDefault="003722D3" w:rsidP="007659F4">
      <w:pPr>
        <w:pStyle w:val="1CorpodeTexto"/>
        <w:spacing w:line="240" w:lineRule="auto"/>
        <w:ind w:firstLine="0"/>
      </w:pPr>
      <w:r>
        <w:t xml:space="preserve">COULOURIS, G.; DOLLIMORE, J.; KINDBERG, T. </w:t>
      </w:r>
      <w:r>
        <w:rPr>
          <w:b/>
        </w:rPr>
        <w:t xml:space="preserve">Sistemas distribuídos: </w:t>
      </w:r>
      <w:r>
        <w:t>conceitos e projeto. 4.ed. Porto Alegre: Bookman, 2007.</w:t>
      </w:r>
    </w:p>
    <w:p w:rsidR="00012610" w:rsidRPr="00012610" w:rsidRDefault="00012610" w:rsidP="007659F4">
      <w:pPr>
        <w:pStyle w:val="1CorpodeTexto"/>
        <w:spacing w:line="240" w:lineRule="auto"/>
        <w:ind w:firstLine="0"/>
      </w:pPr>
      <w:r>
        <w:t xml:space="preserve">CUMMINS, F. A. </w:t>
      </w:r>
      <w:r w:rsidRPr="00012610">
        <w:rPr>
          <w:b/>
        </w:rPr>
        <w:t>I</w:t>
      </w:r>
      <w:r>
        <w:rPr>
          <w:b/>
        </w:rPr>
        <w:t>ntegração de sistemas:</w:t>
      </w:r>
      <w:r>
        <w:t xml:space="preserve"> EAI – Enterprise </w:t>
      </w:r>
      <w:r w:rsidR="00433A2F">
        <w:t>Application Integration: Arquiteturas para integração de sistemas e aplicações corporativas. 1.ed. Rio de Janeiro: Campus, 2002.</w:t>
      </w:r>
    </w:p>
    <w:p w:rsidR="00B134E4" w:rsidRDefault="00B134E4" w:rsidP="00B134E4">
      <w:pPr>
        <w:pStyle w:val="4Ps-textoTextodeReferncia"/>
        <w:jc w:val="both"/>
      </w:pPr>
      <w:r>
        <w:t xml:space="preserve">HOSTINS, H.; RAABE, A. L. A. </w:t>
      </w:r>
      <w:r w:rsidRPr="00BB641A">
        <w:rPr>
          <w:b/>
        </w:rPr>
        <w:t>Auxiliando a aprendizagem de algoritmos com a ferramenta Webportugol</w:t>
      </w:r>
      <w:r>
        <w:t>. In: WORKSHOP SOBRE EDUCAÇÃO EM COMPUTAÇÃO - CONGRESSO DA SBC, 27., 2007, Rio de Janeiro. Anais... Rio de Janeiro: SBC, 2007. p. 96-105.</w:t>
      </w:r>
    </w:p>
    <w:p w:rsidR="000E2EE5" w:rsidRDefault="00EC5642" w:rsidP="000E2EE5">
      <w:pPr>
        <w:pStyle w:val="4Ps-textoTextodeReferncia"/>
        <w:jc w:val="both"/>
      </w:pPr>
      <w:r>
        <w:t xml:space="preserve">MIRANDA, E. M. </w:t>
      </w:r>
      <w:r w:rsidR="000E2EE5" w:rsidRPr="00450F55">
        <w:rPr>
          <w:b/>
        </w:rPr>
        <w:t>Uma ferramenta de apoio ao processo de aprendizagem de algoritmos</w:t>
      </w:r>
      <w:r w:rsidR="000E2EE5">
        <w:t xml:space="preserve">. </w:t>
      </w:r>
      <w:r w:rsidR="007C63BD">
        <w:t xml:space="preserve">2004. </w:t>
      </w:r>
      <w:r w:rsidR="000E2EE5">
        <w:t>Dissertação de Mestrado</w:t>
      </w:r>
      <w:r>
        <w:t xml:space="preserve"> (</w:t>
      </w:r>
      <w:r w:rsidR="000E2EE5">
        <w:t>Programa de Pós-Graduação em Ciência da Computação</w:t>
      </w:r>
      <w:r>
        <w:t>)</w:t>
      </w:r>
      <w:r w:rsidR="007C63BD">
        <w:t xml:space="preserve"> - </w:t>
      </w:r>
      <w:r w:rsidR="000E2EE5">
        <w:t>Universidade Federal de Santa Catarina, Florianópolis, 2004.</w:t>
      </w:r>
    </w:p>
    <w:p w:rsidR="00451C2E" w:rsidRDefault="00451C2E" w:rsidP="000E2EE5">
      <w:pPr>
        <w:pStyle w:val="4Ps-textoTextodeReferncia"/>
        <w:jc w:val="both"/>
      </w:pPr>
      <w:r>
        <w:t xml:space="preserve">NARDI, A. R. </w:t>
      </w:r>
      <w:r w:rsidRPr="00451C2E">
        <w:rPr>
          <w:b/>
        </w:rPr>
        <w:t>Componentes CORBA</w:t>
      </w:r>
      <w:r w:rsidRPr="00451C2E">
        <w:t>.</w:t>
      </w:r>
      <w:r>
        <w:t xml:space="preserve"> 2003. Dissertação de Mestrado (Ciência da Computação) – Universidade de São Paulo, São Paulo, 2003.</w:t>
      </w:r>
    </w:p>
    <w:p w:rsidR="0087042A" w:rsidRDefault="00B134E4" w:rsidP="005146B5">
      <w:pPr>
        <w:pStyle w:val="4Ps-textoTextodeReferncia"/>
        <w:jc w:val="both"/>
      </w:pPr>
      <w:r>
        <w:t>RAABE, A. L. A</w:t>
      </w:r>
      <w:r w:rsidR="00EC5642">
        <w:t>.</w:t>
      </w:r>
      <w:r>
        <w:t xml:space="preserve">; SILVA, J. M. C. </w:t>
      </w:r>
      <w:r w:rsidRPr="00BB641A">
        <w:rPr>
          <w:b/>
        </w:rPr>
        <w:t>Um ambiente para atendimento às dificuldade</w:t>
      </w:r>
      <w:r w:rsidR="00BB641A" w:rsidRPr="00BB641A">
        <w:rPr>
          <w:b/>
        </w:rPr>
        <w:t>s</w:t>
      </w:r>
      <w:r w:rsidRPr="00BB641A">
        <w:rPr>
          <w:b/>
        </w:rPr>
        <w:t xml:space="preserve"> de a</w:t>
      </w:r>
      <w:r w:rsidR="007E6C98" w:rsidRPr="00BB641A">
        <w:rPr>
          <w:b/>
        </w:rPr>
        <w:t>p</w:t>
      </w:r>
      <w:r w:rsidRPr="00BB641A">
        <w:rPr>
          <w:b/>
        </w:rPr>
        <w:t>rendizagem de algoritmos</w:t>
      </w:r>
      <w:r>
        <w:t>. In: XIII WORKSHOP SOBRE EDUCAÇÃO EM COMPUTAÇÃO</w:t>
      </w:r>
      <w:r w:rsidR="005146B5">
        <w:t xml:space="preserve">, 2005, São Leopoldo. RS, 2005. </w:t>
      </w:r>
    </w:p>
    <w:p w:rsidR="001805D6" w:rsidRPr="001805D6" w:rsidRDefault="001805D6" w:rsidP="005146B5">
      <w:pPr>
        <w:pStyle w:val="4Ps-textoTextodeReferncia"/>
        <w:jc w:val="both"/>
      </w:pPr>
      <w:r>
        <w:t xml:space="preserve">SANTOS JUNIOR, A. L. </w:t>
      </w:r>
      <w:r>
        <w:rPr>
          <w:b/>
        </w:rPr>
        <w:t>Integração de sistemas com Java</w:t>
      </w:r>
      <w:r>
        <w:t>. 1.ed. Rio de Janeiro: Brasport, 2007.</w:t>
      </w:r>
    </w:p>
    <w:p w:rsidR="00EC5642" w:rsidRDefault="00EC5642" w:rsidP="005146B5">
      <w:pPr>
        <w:pStyle w:val="4Ps-textoTextodeReferncia"/>
        <w:jc w:val="both"/>
      </w:pPr>
      <w:r w:rsidRPr="00EC5642">
        <w:t>SEBESTA, R</w:t>
      </w:r>
      <w:r>
        <w:t xml:space="preserve">. </w:t>
      </w:r>
      <w:r w:rsidRPr="00EC5642">
        <w:t xml:space="preserve">W. </w:t>
      </w:r>
      <w:r w:rsidRPr="00FE443E">
        <w:rPr>
          <w:b/>
        </w:rPr>
        <w:t>Conceitos de linguagens de programação</w:t>
      </w:r>
      <w:r w:rsidR="00FE443E">
        <w:t>. 5.</w:t>
      </w:r>
      <w:r w:rsidRPr="00EC5642">
        <w:t>e</w:t>
      </w:r>
      <w:r w:rsidR="00DB1124">
        <w:t>d. Porto Alegre: Bookman, 2003.</w:t>
      </w:r>
    </w:p>
    <w:p w:rsidR="00853317" w:rsidRPr="00853317" w:rsidRDefault="00853317" w:rsidP="005146B5">
      <w:pPr>
        <w:pStyle w:val="4Ps-textoTextodeReferncia"/>
        <w:jc w:val="both"/>
      </w:pPr>
      <w:r>
        <w:t xml:space="preserve">SIQUEIRA, L. L. </w:t>
      </w:r>
      <w:r>
        <w:rPr>
          <w:b/>
        </w:rPr>
        <w:t>Estudo comparativo entre plataformas de suporte a ambientes virtuais distribuídos</w:t>
      </w:r>
      <w:r>
        <w:t>. 2005. Dissertação de Mestrado (Ciência da Computação) – Universidade Federal de Uberlândia, Uberlândia, 2005.</w:t>
      </w:r>
    </w:p>
    <w:p w:rsidR="00C64C25" w:rsidRPr="00DF10D0" w:rsidRDefault="00C64C25" w:rsidP="005146B5">
      <w:pPr>
        <w:pStyle w:val="4Ps-textoTextodeReferncia"/>
        <w:jc w:val="both"/>
        <w:rPr>
          <w:b/>
        </w:rPr>
      </w:pPr>
      <w:r>
        <w:t xml:space="preserve">TOGNI, J. D.; </w:t>
      </w:r>
      <w:r w:rsidR="00DF10D0">
        <w:rPr>
          <w:b/>
        </w:rPr>
        <w:t xml:space="preserve">Uma Proposta para Auxiliar a Interoperabilidade entre Ambientes e Ferramentas de CAD para </w:t>
      </w:r>
      <w:r w:rsidR="00FE53C4">
        <w:rPr>
          <w:b/>
        </w:rPr>
        <w:t>Microeletrônica</w:t>
      </w:r>
      <w:r w:rsidR="00DF10D0" w:rsidRPr="00DF10D0">
        <w:t>.</w:t>
      </w:r>
      <w:r w:rsidR="00D971F0">
        <w:t xml:space="preserve"> 2005. Dissertação de Mestrado (Ciência da Computação) – Universidade Federal do Rio Grande do Sul, Porto Alegre, 2005.</w:t>
      </w:r>
    </w:p>
    <w:p w:rsidR="00614827" w:rsidRDefault="00614827" w:rsidP="005146B5">
      <w:pPr>
        <w:pStyle w:val="4Ps-textoTextodeReferncia"/>
        <w:jc w:val="both"/>
        <w:rPr>
          <w:rStyle w:val="apple-style-span"/>
          <w:szCs w:val="18"/>
        </w:rPr>
      </w:pPr>
      <w:r w:rsidRPr="004F15E1">
        <w:rPr>
          <w:rStyle w:val="apple-style-span"/>
          <w:szCs w:val="18"/>
        </w:rPr>
        <w:t>VIEIRA, P</w:t>
      </w:r>
      <w:r w:rsidR="00EC5642">
        <w:rPr>
          <w:rStyle w:val="apple-style-span"/>
          <w:szCs w:val="18"/>
        </w:rPr>
        <w:t>.</w:t>
      </w:r>
      <w:r w:rsidRPr="004F15E1">
        <w:rPr>
          <w:rStyle w:val="apple-style-span"/>
          <w:szCs w:val="18"/>
        </w:rPr>
        <w:t>; ZEFERINO, C</w:t>
      </w:r>
      <w:r w:rsidR="00EC5642">
        <w:rPr>
          <w:rStyle w:val="apple-style-span"/>
          <w:szCs w:val="18"/>
        </w:rPr>
        <w:t>. A.</w:t>
      </w:r>
      <w:r w:rsidRPr="004F15E1">
        <w:rPr>
          <w:rStyle w:val="apple-style-span"/>
          <w:szCs w:val="18"/>
        </w:rPr>
        <w:t>; RAABE, A</w:t>
      </w:r>
      <w:r w:rsidR="00600319">
        <w:rPr>
          <w:rStyle w:val="apple-style-span"/>
          <w:szCs w:val="18"/>
        </w:rPr>
        <w:t>. L. A.</w:t>
      </w:r>
      <w:r w:rsidRPr="004F15E1">
        <w:rPr>
          <w:rStyle w:val="apple-style-span"/>
          <w:szCs w:val="18"/>
        </w:rPr>
        <w:t xml:space="preserve"> </w:t>
      </w:r>
      <w:r w:rsidRPr="004F15E1">
        <w:rPr>
          <w:rStyle w:val="apple-style-span"/>
          <w:b/>
          <w:szCs w:val="18"/>
        </w:rPr>
        <w:t>Bipide: Ambiente de Desenvolvimento Integrado para Utilização dos Processadores BIP no Ensino de Programação</w:t>
      </w:r>
      <w:r w:rsidRPr="004F15E1">
        <w:rPr>
          <w:rStyle w:val="apple-style-span"/>
          <w:szCs w:val="18"/>
        </w:rPr>
        <w:t>. XX Simpósio Brasileiro de Informática na Educação - SBIE2009, 2009, Florianópolis - SC. Anais do XX Simpósio Brasileiro de Informática na Educação, 2009. v. 1.</w:t>
      </w:r>
    </w:p>
    <w:p w:rsidR="00D7684C" w:rsidRDefault="00D7684C" w:rsidP="005146B5">
      <w:pPr>
        <w:pStyle w:val="4Ps-textoTextodeReferncia"/>
        <w:jc w:val="both"/>
        <w:rPr>
          <w:rStyle w:val="apple-style-span"/>
          <w:szCs w:val="18"/>
        </w:rPr>
        <w:sectPr w:rsidR="00D7684C" w:rsidSect="009862D1">
          <w:headerReference w:type="first" r:id="rId21"/>
          <w:pgSz w:w="11907" w:h="16840" w:code="9"/>
          <w:pgMar w:top="1701" w:right="851" w:bottom="1418" w:left="1418" w:header="709" w:footer="709" w:gutter="0"/>
          <w:cols w:space="708"/>
          <w:titlePg/>
          <w:docGrid w:linePitch="360"/>
        </w:sectPr>
      </w:pPr>
    </w:p>
    <w:p w:rsidR="00AB174B" w:rsidRDefault="004629D1" w:rsidP="00AB174B">
      <w:pPr>
        <w:pStyle w:val="4Ps-textoTextodeReferncia"/>
        <w:spacing w:after="0"/>
        <w:jc w:val="both"/>
        <w:rPr>
          <w:rStyle w:val="apple-style-span"/>
          <w:szCs w:val="18"/>
        </w:rPr>
      </w:pPr>
      <w:r>
        <w:rPr>
          <w:rStyle w:val="apple-style-span"/>
          <w:szCs w:val="18"/>
        </w:rPr>
        <w:lastRenderedPageBreak/>
        <w:t xml:space="preserve">WIKIPEDIA. </w:t>
      </w:r>
      <w:r w:rsidR="00C73707" w:rsidRPr="007D4551">
        <w:rPr>
          <w:rStyle w:val="apple-style-span"/>
          <w:b/>
          <w:szCs w:val="18"/>
        </w:rPr>
        <w:t>O</w:t>
      </w:r>
      <w:r w:rsidR="007D4551" w:rsidRPr="007D4551">
        <w:rPr>
          <w:rStyle w:val="apple-style-span"/>
          <w:b/>
          <w:szCs w:val="18"/>
        </w:rPr>
        <w:t>bject</w:t>
      </w:r>
      <w:r w:rsidR="00C73707" w:rsidRPr="007D4551">
        <w:rPr>
          <w:rStyle w:val="apple-style-span"/>
          <w:b/>
          <w:szCs w:val="18"/>
        </w:rPr>
        <w:t xml:space="preserve"> R</w:t>
      </w:r>
      <w:r w:rsidR="007D4551" w:rsidRPr="007D4551">
        <w:rPr>
          <w:rStyle w:val="apple-style-span"/>
          <w:b/>
          <w:szCs w:val="18"/>
        </w:rPr>
        <w:t>equest</w:t>
      </w:r>
      <w:r w:rsidR="00C73707" w:rsidRPr="007D4551">
        <w:rPr>
          <w:rStyle w:val="apple-style-span"/>
          <w:b/>
          <w:szCs w:val="18"/>
        </w:rPr>
        <w:t xml:space="preserve"> B</w:t>
      </w:r>
      <w:r w:rsidR="007D4551" w:rsidRPr="007D4551">
        <w:rPr>
          <w:rStyle w:val="apple-style-span"/>
          <w:b/>
          <w:szCs w:val="18"/>
        </w:rPr>
        <w:t>roker</w:t>
      </w:r>
      <w:r w:rsidR="00C73707" w:rsidRPr="00C73707">
        <w:rPr>
          <w:rStyle w:val="apple-style-span"/>
          <w:szCs w:val="18"/>
        </w:rPr>
        <w:t>. In: WIKIPÉDIA, a enciclopédia livre. Flórida: Wikimedia Foundation, 2011. Disponível em:</w:t>
      </w:r>
    </w:p>
    <w:p w:rsidR="00791D4B" w:rsidRDefault="00C73707" w:rsidP="00AB174B">
      <w:pPr>
        <w:pStyle w:val="4Ps-textoTextodeReferncia"/>
        <w:spacing w:before="0"/>
        <w:jc w:val="both"/>
        <w:rPr>
          <w:rStyle w:val="apple-style-span"/>
          <w:szCs w:val="18"/>
        </w:rPr>
      </w:pPr>
      <w:r w:rsidRPr="00C73707">
        <w:rPr>
          <w:rStyle w:val="apple-style-span"/>
          <w:szCs w:val="18"/>
        </w:rPr>
        <w:t>&lt;http://pt.wikipedia.org/w/index.php?title=Object_request_broker&amp;oldid=23572575&gt;.</w:t>
      </w:r>
      <w:r>
        <w:rPr>
          <w:rStyle w:val="apple-style-span"/>
          <w:szCs w:val="18"/>
        </w:rPr>
        <w:t xml:space="preserve"> </w:t>
      </w:r>
      <w:r w:rsidRPr="00C73707">
        <w:rPr>
          <w:rStyle w:val="apple-style-span"/>
          <w:szCs w:val="18"/>
        </w:rPr>
        <w:t>Acesso em: 15 dez. 2011.</w:t>
      </w:r>
    </w:p>
    <w:p w:rsidR="006444BA" w:rsidRDefault="006444BA" w:rsidP="00AB174B">
      <w:pPr>
        <w:pStyle w:val="4Ps-textoTextodeReferncia"/>
        <w:spacing w:before="0"/>
        <w:jc w:val="both"/>
        <w:rPr>
          <w:rStyle w:val="apple-style-span"/>
          <w:szCs w:val="18"/>
        </w:rPr>
      </w:pPr>
    </w:p>
    <w:p w:rsidR="00D7684C" w:rsidRDefault="00D7684C" w:rsidP="00AB174B">
      <w:pPr>
        <w:pStyle w:val="4Ps-textoTextodeReferncia"/>
        <w:spacing w:before="0"/>
        <w:jc w:val="both"/>
        <w:rPr>
          <w:rStyle w:val="apple-style-span"/>
          <w:szCs w:val="18"/>
        </w:rPr>
        <w:sectPr w:rsidR="00D7684C" w:rsidSect="009862D1">
          <w:pgSz w:w="11907" w:h="16840" w:code="9"/>
          <w:pgMar w:top="1701" w:right="851" w:bottom="1418" w:left="1418" w:header="709" w:footer="709" w:gutter="0"/>
          <w:cols w:space="708"/>
          <w:titlePg/>
          <w:docGrid w:linePitch="360"/>
        </w:sectPr>
      </w:pPr>
    </w:p>
    <w:p w:rsidR="00791D4B" w:rsidRDefault="00791D4B" w:rsidP="00791D4B">
      <w:pPr>
        <w:pStyle w:val="7Ps-textoTtulodeRefernciaseGlossrio"/>
        <w:jc w:val="center"/>
      </w:pPr>
    </w:p>
    <w:p w:rsidR="00791D4B" w:rsidRDefault="00791D4B" w:rsidP="00791D4B">
      <w:pPr>
        <w:pStyle w:val="7Ps-textoTtulodeRefernciaseGlossrio"/>
        <w:jc w:val="center"/>
      </w:pPr>
    </w:p>
    <w:p w:rsidR="00791D4B" w:rsidRDefault="00791D4B" w:rsidP="00791D4B">
      <w:pPr>
        <w:pStyle w:val="7Ps-textoTtulodeRefernciaseGlossrio"/>
        <w:jc w:val="center"/>
      </w:pPr>
    </w:p>
    <w:p w:rsidR="00791D4B" w:rsidRDefault="00791D4B" w:rsidP="00791D4B">
      <w:pPr>
        <w:pStyle w:val="7Ps-textoTtulodeRefernciaseGlossrio"/>
        <w:jc w:val="center"/>
      </w:pPr>
    </w:p>
    <w:p w:rsidR="00E723F6" w:rsidRDefault="00E723F6" w:rsidP="00E723F6">
      <w:pPr>
        <w:pStyle w:val="1CorpodeTexto"/>
      </w:pPr>
    </w:p>
    <w:p w:rsidR="00E723F6" w:rsidRPr="00E723F6" w:rsidRDefault="00E723F6" w:rsidP="00E723F6">
      <w:pPr>
        <w:pStyle w:val="1CorpodeTexto"/>
      </w:pPr>
    </w:p>
    <w:p w:rsidR="00791D4B" w:rsidRDefault="00791D4B" w:rsidP="00791D4B">
      <w:pPr>
        <w:pStyle w:val="7Ps-textoTtulodeRefernciaseGlossrio"/>
        <w:jc w:val="center"/>
      </w:pPr>
    </w:p>
    <w:p w:rsidR="00791D4B" w:rsidRDefault="00791D4B" w:rsidP="00791D4B">
      <w:pPr>
        <w:pStyle w:val="7Pr-textoTtulodoSumrio"/>
        <w:rPr>
          <w:sz w:val="38"/>
        </w:rPr>
      </w:pPr>
      <w:r>
        <w:rPr>
          <w:sz w:val="40"/>
        </w:rPr>
        <w:t>APÊNDICES</w:t>
      </w:r>
    </w:p>
    <w:p w:rsidR="00791D4B" w:rsidRDefault="00791D4B" w:rsidP="00791D4B">
      <w:pPr>
        <w:pStyle w:val="7Pr-textoTtulodoSumrio"/>
        <w:rPr>
          <w:sz w:val="38"/>
        </w:rPr>
        <w:sectPr w:rsidR="00791D4B" w:rsidSect="009862D1">
          <w:pgSz w:w="11907" w:h="16840" w:code="9"/>
          <w:pgMar w:top="1701" w:right="851" w:bottom="1418" w:left="1418" w:header="709" w:footer="709" w:gutter="0"/>
          <w:cols w:space="708"/>
          <w:titlePg/>
          <w:docGrid w:linePitch="360"/>
        </w:sectPr>
      </w:pPr>
    </w:p>
    <w:p w:rsidR="00791D4B" w:rsidRDefault="00C6007C" w:rsidP="00C6007C">
      <w:pPr>
        <w:pStyle w:val="5ApndicesTtulo"/>
        <w:numPr>
          <w:ilvl w:val="0"/>
          <w:numId w:val="30"/>
        </w:numPr>
        <w:tabs>
          <w:tab w:val="left" w:pos="431"/>
        </w:tabs>
        <w:ind w:left="426" w:hanging="426"/>
        <w:rPr>
          <w:caps w:val="0"/>
        </w:rPr>
      </w:pPr>
      <w:r>
        <w:rPr>
          <w:caps w:val="0"/>
        </w:rPr>
        <w:lastRenderedPageBreak/>
        <w:t xml:space="preserve"> </w:t>
      </w:r>
      <w:bookmarkStart w:id="117" w:name="_Ref309492818"/>
      <w:bookmarkStart w:id="118" w:name="_Toc312072392"/>
      <w:r>
        <w:rPr>
          <w:caps w:val="0"/>
        </w:rPr>
        <w:t xml:space="preserve">- </w:t>
      </w:r>
      <w:r w:rsidR="00791D4B">
        <w:rPr>
          <w:caps w:val="0"/>
        </w:rPr>
        <w:t xml:space="preserve">EXEMPLO DE </w:t>
      </w:r>
      <w:r w:rsidR="00970CBE">
        <w:rPr>
          <w:caps w:val="0"/>
        </w:rPr>
        <w:t>INTEGRAÇ</w:t>
      </w:r>
      <w:r w:rsidR="009A2386">
        <w:rPr>
          <w:caps w:val="0"/>
        </w:rPr>
        <w:t>ÃO EM</w:t>
      </w:r>
      <w:r w:rsidR="00970CBE">
        <w:rPr>
          <w:caps w:val="0"/>
        </w:rPr>
        <w:t xml:space="preserve"> </w:t>
      </w:r>
      <w:r w:rsidR="00791D4B">
        <w:rPr>
          <w:caps w:val="0"/>
        </w:rPr>
        <w:t>CORBA</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1"/>
      </w:tblGrid>
      <w:tr w:rsidR="00113D76" w:rsidRPr="00972370" w:rsidTr="004B20C8">
        <w:trPr>
          <w:trHeight w:val="7591"/>
          <w:jc w:val="center"/>
        </w:trPr>
        <w:tc>
          <w:tcPr>
            <w:tcW w:w="0" w:type="auto"/>
            <w:shd w:val="clear" w:color="auto" w:fill="auto"/>
          </w:tcPr>
          <w:p w:rsidR="00113D76" w:rsidRPr="009A2386" w:rsidRDefault="007709F3" w:rsidP="00972370">
            <w:pPr>
              <w:pStyle w:val="1CorpodeTexto"/>
              <w:keepNext/>
              <w:ind w:firstLine="0"/>
              <w:jc w:val="center"/>
            </w:pPr>
            <w:r>
              <w:rPr>
                <w:noProof/>
              </w:rPr>
              <w:drawing>
                <wp:inline distT="0" distB="0" distL="0" distR="0">
                  <wp:extent cx="7991475" cy="4552950"/>
                  <wp:effectExtent l="0" t="0" r="0" b="0"/>
                  <wp:docPr id="2" name="Imagem 2" descr="ex_co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_cor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91475" cy="4552950"/>
                          </a:xfrm>
                          <a:prstGeom prst="rect">
                            <a:avLst/>
                          </a:prstGeom>
                          <a:noFill/>
                          <a:ln>
                            <a:noFill/>
                          </a:ln>
                        </pic:spPr>
                      </pic:pic>
                    </a:graphicData>
                  </a:graphic>
                </wp:inline>
              </w:drawing>
            </w:r>
          </w:p>
        </w:tc>
      </w:tr>
    </w:tbl>
    <w:p w:rsidR="00E4380E" w:rsidRDefault="00AC1503" w:rsidP="004B20C8">
      <w:pPr>
        <w:pStyle w:val="Legenda"/>
        <w:ind w:left="426"/>
        <w:sectPr w:rsidR="00E4380E" w:rsidSect="00251129">
          <w:headerReference w:type="even" r:id="rId23"/>
          <w:pgSz w:w="16840" w:h="11907" w:orient="landscape" w:code="9"/>
          <w:pgMar w:top="1418" w:right="1701" w:bottom="851" w:left="1418" w:header="709" w:footer="709" w:gutter="0"/>
          <w:cols w:space="708"/>
          <w:docGrid w:linePitch="360"/>
        </w:sectPr>
      </w:pPr>
      <w:bookmarkStart w:id="119" w:name="_Ref309488374"/>
      <w:bookmarkStart w:id="120" w:name="_Toc312072414"/>
      <w:r>
        <w:t xml:space="preserve">Figura </w:t>
      </w:r>
      <w:r>
        <w:fldChar w:fldCharType="begin"/>
      </w:r>
      <w:r>
        <w:instrText xml:space="preserve"> SEQ Figura \* ARABIC </w:instrText>
      </w:r>
      <w:r>
        <w:fldChar w:fldCharType="separate"/>
      </w:r>
      <w:r w:rsidR="00B17405">
        <w:rPr>
          <w:noProof/>
        </w:rPr>
        <w:t>21</w:t>
      </w:r>
      <w:r>
        <w:fldChar w:fldCharType="end"/>
      </w:r>
      <w:bookmarkEnd w:id="119"/>
      <w:r>
        <w:t>. Exemplo de integração em CORBA</w:t>
      </w:r>
      <w:bookmarkEnd w:id="120"/>
    </w:p>
    <w:p w:rsidR="00E4380E" w:rsidRDefault="00C6007C" w:rsidP="00C6007C">
      <w:pPr>
        <w:pStyle w:val="5ApndicesTtulo"/>
        <w:numPr>
          <w:ilvl w:val="0"/>
          <w:numId w:val="30"/>
        </w:numPr>
        <w:tabs>
          <w:tab w:val="left" w:pos="431"/>
        </w:tabs>
        <w:ind w:left="426" w:hanging="426"/>
        <w:rPr>
          <w:caps w:val="0"/>
        </w:rPr>
      </w:pPr>
      <w:r>
        <w:rPr>
          <w:caps w:val="0"/>
        </w:rPr>
        <w:lastRenderedPageBreak/>
        <w:t xml:space="preserve"> </w:t>
      </w:r>
      <w:bookmarkStart w:id="121" w:name="_Ref309492908"/>
      <w:bookmarkStart w:id="122" w:name="_Toc312072393"/>
      <w:r w:rsidR="00BD7107">
        <w:rPr>
          <w:caps w:val="0"/>
        </w:rPr>
        <w:t>–</w:t>
      </w:r>
      <w:r>
        <w:rPr>
          <w:caps w:val="0"/>
        </w:rPr>
        <w:t xml:space="preserve"> </w:t>
      </w:r>
      <w:r w:rsidR="00BD7107">
        <w:rPr>
          <w:caps w:val="0"/>
        </w:rPr>
        <w:t xml:space="preserve">OBJETOS </w:t>
      </w:r>
      <w:r w:rsidR="00B141A9">
        <w:rPr>
          <w:caps w:val="0"/>
        </w:rPr>
        <w:t xml:space="preserve">DO </w:t>
      </w:r>
      <w:r w:rsidR="00AD09F3">
        <w:rPr>
          <w:caps w:val="0"/>
        </w:rPr>
        <w:t>P</w:t>
      </w:r>
      <w:r w:rsidR="00B141A9">
        <w:rPr>
          <w:caps w:val="0"/>
        </w:rPr>
        <w:t>OR</w:t>
      </w:r>
      <w:r w:rsidR="00FD7356">
        <w:rPr>
          <w:caps w:val="0"/>
        </w:rPr>
        <w:t>T</w:t>
      </w:r>
      <w:r w:rsidR="00B141A9">
        <w:rPr>
          <w:caps w:val="0"/>
        </w:rPr>
        <w:t>UGOLCORE</w:t>
      </w:r>
      <w:bookmarkEnd w:id="121"/>
      <w:bookmarkEnd w:id="122"/>
    </w:p>
    <w:p w:rsidR="00456239" w:rsidRDefault="00456239" w:rsidP="00456239">
      <w:pPr>
        <w:jc w:val="both"/>
      </w:pPr>
      <w:r w:rsidRPr="00221235">
        <w:rPr>
          <w:b/>
          <w:sz w:val="28"/>
          <w:szCs w:val="28"/>
        </w:rPr>
        <w:t>APRESENTAÇÃO</w:t>
      </w:r>
    </w:p>
    <w:p w:rsidR="00B83B14" w:rsidRDefault="00B83B14" w:rsidP="00B83B14">
      <w:pPr>
        <w:pStyle w:val="1CorpodeTexto"/>
      </w:pPr>
      <w:r>
        <w:t xml:space="preserve">Neste apêndice é apresentada a relação das classes </w:t>
      </w:r>
      <w:r w:rsidR="00F82CC0">
        <w:t xml:space="preserve">do PortugolCore, que são visíveis </w:t>
      </w:r>
      <w:r w:rsidR="00207842">
        <w:t xml:space="preserve">a outras </w:t>
      </w:r>
      <w:r w:rsidR="00F82CC0">
        <w:t>ferramentas</w:t>
      </w:r>
      <w:r w:rsidR="00207842">
        <w:t>.</w:t>
      </w:r>
      <w:r w:rsidR="00F82CC0">
        <w:t xml:space="preserve"> </w:t>
      </w:r>
      <w:r w:rsidR="00BC045D">
        <w:t>No total são oitenta e cinco classes organizadas em ordem alfabética. A</w:t>
      </w:r>
      <w:r w:rsidR="00AE038B">
        <w:t>s</w:t>
      </w:r>
      <w:r w:rsidR="00BC045D">
        <w:t xml:space="preserve"> coluna</w:t>
      </w:r>
      <w:r w:rsidR="00AE038B">
        <w:t>s</w:t>
      </w:r>
      <w:r w:rsidR="00BC045D">
        <w:t xml:space="preserve"> da direita </w:t>
      </w:r>
      <w:r w:rsidR="003E3AD3">
        <w:t>mostra</w:t>
      </w:r>
      <w:r w:rsidR="00C866E7">
        <w:t>m</w:t>
      </w:r>
      <w:r w:rsidR="003E3AD3">
        <w:t xml:space="preserve"> a quais</w:t>
      </w:r>
      <w:r w:rsidR="00BC045D">
        <w:t xml:space="preserve"> funcionalidade</w:t>
      </w:r>
      <w:r w:rsidR="003E3AD3">
        <w:t>s</w:t>
      </w:r>
      <w:r w:rsidR="00BC045D">
        <w:t xml:space="preserve"> </w:t>
      </w:r>
      <w:r w:rsidR="002F3694">
        <w:t xml:space="preserve">disponibilizadas pelo </w:t>
      </w:r>
      <w:r w:rsidR="00BC045D">
        <w:t>PortugolCore a classe está relacionada.</w:t>
      </w:r>
    </w:p>
    <w:tbl>
      <w:tblPr>
        <w:tblW w:w="4605" w:type="dxa"/>
        <w:jc w:val="right"/>
        <w:tblInd w:w="410" w:type="dxa"/>
        <w:tblCellMar>
          <w:left w:w="70" w:type="dxa"/>
          <w:right w:w="70" w:type="dxa"/>
        </w:tblCellMar>
        <w:tblLook w:val="04A0" w:firstRow="1" w:lastRow="0" w:firstColumn="1" w:lastColumn="0" w:noHBand="0" w:noVBand="1"/>
      </w:tblPr>
      <w:tblGrid>
        <w:gridCol w:w="4605"/>
      </w:tblGrid>
      <w:tr w:rsidR="00A24F93" w:rsidTr="00972370">
        <w:trPr>
          <w:trHeight w:val="300"/>
          <w:jc w:val="right"/>
        </w:trPr>
        <w:tc>
          <w:tcPr>
            <w:tcW w:w="460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A24F93" w:rsidRPr="00337C43" w:rsidRDefault="00A24F93">
            <w:pPr>
              <w:jc w:val="center"/>
              <w:rPr>
                <w:b/>
                <w:color w:val="000000"/>
              </w:rPr>
            </w:pPr>
            <w:r w:rsidRPr="00337C43">
              <w:rPr>
                <w:b/>
                <w:color w:val="000000"/>
              </w:rPr>
              <w:t>Legenda</w:t>
            </w:r>
          </w:p>
        </w:tc>
      </w:tr>
      <w:tr w:rsidR="00A24F93" w:rsidTr="00337C43">
        <w:trPr>
          <w:trHeight w:val="1410"/>
          <w:jc w:val="right"/>
        </w:trPr>
        <w:tc>
          <w:tcPr>
            <w:tcW w:w="4605" w:type="dxa"/>
            <w:tcBorders>
              <w:top w:val="nil"/>
              <w:left w:val="single" w:sz="4" w:space="0" w:color="auto"/>
              <w:bottom w:val="single" w:sz="4" w:space="0" w:color="auto"/>
              <w:right w:val="single" w:sz="4" w:space="0" w:color="auto"/>
            </w:tcBorders>
            <w:shd w:val="clear" w:color="auto" w:fill="auto"/>
            <w:vAlign w:val="center"/>
            <w:hideMark/>
          </w:tcPr>
          <w:p w:rsidR="00A24F93" w:rsidRPr="00337C43" w:rsidRDefault="00A24F93" w:rsidP="00337C43">
            <w:pPr>
              <w:ind w:left="213"/>
              <w:rPr>
                <w:color w:val="000000"/>
              </w:rPr>
            </w:pPr>
            <w:r w:rsidRPr="00337C43">
              <w:rPr>
                <w:b/>
                <w:color w:val="000000"/>
              </w:rPr>
              <w:t>A.T.E</w:t>
            </w:r>
            <w:r w:rsidR="00337C43">
              <w:rPr>
                <w:b/>
                <w:color w:val="000000"/>
              </w:rPr>
              <w:t xml:space="preserve"> - </w:t>
            </w:r>
            <w:r w:rsidRPr="00337C43">
              <w:rPr>
                <w:color w:val="000000"/>
              </w:rPr>
              <w:t>Análise e Tratamento de Erros</w:t>
            </w:r>
            <w:r w:rsidRPr="00337C43">
              <w:rPr>
                <w:color w:val="000000"/>
              </w:rPr>
              <w:br/>
            </w:r>
            <w:r w:rsidRPr="00337C43">
              <w:rPr>
                <w:b/>
                <w:color w:val="000000"/>
              </w:rPr>
              <w:t>G.C.I</w:t>
            </w:r>
            <w:r w:rsidRPr="00337C43">
              <w:rPr>
                <w:color w:val="000000"/>
              </w:rPr>
              <w:t xml:space="preserve"> - Geração de Código Intermediário</w:t>
            </w:r>
            <w:r w:rsidRPr="00337C43">
              <w:rPr>
                <w:color w:val="000000"/>
              </w:rPr>
              <w:br/>
            </w:r>
            <w:r w:rsidRPr="00337C43">
              <w:rPr>
                <w:b/>
                <w:color w:val="000000"/>
              </w:rPr>
              <w:t>E.P</w:t>
            </w:r>
            <w:r w:rsidRPr="00337C43">
              <w:rPr>
                <w:color w:val="000000"/>
              </w:rPr>
              <w:t xml:space="preserve"> - Execução de Programas</w:t>
            </w:r>
          </w:p>
        </w:tc>
      </w:tr>
    </w:tbl>
    <w:p w:rsidR="00E1783A" w:rsidRDefault="00E1783A" w:rsidP="00E1783A">
      <w:pPr>
        <w:pStyle w:val="Legenda"/>
        <w:keepNext/>
      </w:pPr>
      <w:bookmarkStart w:id="123" w:name="_Ref309491463"/>
      <w:bookmarkStart w:id="124" w:name="_Toc312072420"/>
      <w:r>
        <w:t xml:space="preserve">Tabela </w:t>
      </w:r>
      <w:r>
        <w:fldChar w:fldCharType="begin"/>
      </w:r>
      <w:r>
        <w:instrText xml:space="preserve"> SEQ Tabela \* ARABIC </w:instrText>
      </w:r>
      <w:r>
        <w:fldChar w:fldCharType="separate"/>
      </w:r>
      <w:r w:rsidR="00B17405">
        <w:rPr>
          <w:noProof/>
        </w:rPr>
        <w:t>6</w:t>
      </w:r>
      <w:r>
        <w:fldChar w:fldCharType="end"/>
      </w:r>
      <w:bookmarkEnd w:id="123"/>
      <w:r>
        <w:t xml:space="preserve">. </w:t>
      </w:r>
      <w:r w:rsidR="00E86C58">
        <w:t>Objetos</w:t>
      </w:r>
      <w:r>
        <w:t xml:space="preserve"> compartilhadas do PortugolCore</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21"/>
        <w:gridCol w:w="919"/>
        <w:gridCol w:w="919"/>
        <w:gridCol w:w="919"/>
      </w:tblGrid>
      <w:tr w:rsidR="00C3659D" w:rsidTr="00C323EF">
        <w:tblPrEx>
          <w:tblCellMar>
            <w:top w:w="0" w:type="dxa"/>
            <w:bottom w:w="0" w:type="dxa"/>
          </w:tblCellMar>
        </w:tblPrEx>
        <w:trPr>
          <w:tblHeader/>
        </w:trPr>
        <w:tc>
          <w:tcPr>
            <w:tcW w:w="3589" w:type="pct"/>
            <w:tcBorders>
              <w:top w:val="single" w:sz="12" w:space="0" w:color="auto"/>
              <w:left w:val="nil"/>
              <w:bottom w:val="single" w:sz="12" w:space="0" w:color="auto"/>
            </w:tcBorders>
          </w:tcPr>
          <w:p w:rsidR="00C3659D" w:rsidRDefault="00C3659D" w:rsidP="00933FBF">
            <w:pPr>
              <w:pStyle w:val="2Textodetabela"/>
              <w:rPr>
                <w:b/>
                <w:bCs/>
              </w:rPr>
            </w:pPr>
            <w:r>
              <w:rPr>
                <w:b/>
                <w:bCs/>
              </w:rPr>
              <w:t>Classe</w:t>
            </w:r>
          </w:p>
        </w:tc>
        <w:tc>
          <w:tcPr>
            <w:tcW w:w="470" w:type="pct"/>
            <w:tcBorders>
              <w:top w:val="single" w:sz="12" w:space="0" w:color="auto"/>
              <w:bottom w:val="single" w:sz="12" w:space="0" w:color="auto"/>
              <w:right w:val="nil"/>
            </w:tcBorders>
            <w:vAlign w:val="center"/>
          </w:tcPr>
          <w:p w:rsidR="00C3659D" w:rsidRDefault="00C3659D" w:rsidP="00C323EF">
            <w:pPr>
              <w:pStyle w:val="2Textodetabela"/>
              <w:jc w:val="center"/>
              <w:rPr>
                <w:b/>
                <w:bCs/>
              </w:rPr>
            </w:pPr>
            <w:r>
              <w:rPr>
                <w:b/>
                <w:bCs/>
              </w:rPr>
              <w:t>A.T.E</w:t>
            </w:r>
          </w:p>
        </w:tc>
        <w:tc>
          <w:tcPr>
            <w:tcW w:w="470" w:type="pct"/>
            <w:tcBorders>
              <w:top w:val="single" w:sz="12" w:space="0" w:color="auto"/>
              <w:bottom w:val="single" w:sz="12" w:space="0" w:color="auto"/>
              <w:right w:val="nil"/>
            </w:tcBorders>
            <w:vAlign w:val="center"/>
          </w:tcPr>
          <w:p w:rsidR="00C3659D" w:rsidRDefault="00C3659D" w:rsidP="00C323EF">
            <w:pPr>
              <w:pStyle w:val="2Textodetabela"/>
              <w:jc w:val="center"/>
              <w:rPr>
                <w:b/>
                <w:bCs/>
              </w:rPr>
            </w:pPr>
            <w:r>
              <w:rPr>
                <w:b/>
                <w:bCs/>
              </w:rPr>
              <w:t>G.C.I</w:t>
            </w:r>
          </w:p>
        </w:tc>
        <w:tc>
          <w:tcPr>
            <w:tcW w:w="470" w:type="pct"/>
            <w:tcBorders>
              <w:top w:val="single" w:sz="12" w:space="0" w:color="auto"/>
              <w:bottom w:val="single" w:sz="12" w:space="0" w:color="auto"/>
              <w:right w:val="nil"/>
            </w:tcBorders>
            <w:vAlign w:val="center"/>
          </w:tcPr>
          <w:p w:rsidR="00C3659D" w:rsidRDefault="00C3659D" w:rsidP="00C323EF">
            <w:pPr>
              <w:pStyle w:val="2Textodetabela"/>
              <w:jc w:val="center"/>
              <w:rPr>
                <w:b/>
                <w:bCs/>
              </w:rPr>
            </w:pPr>
            <w:r>
              <w:rPr>
                <w:b/>
                <w:bCs/>
              </w:rPr>
              <w:t>E.P</w:t>
            </w:r>
          </w:p>
        </w:tc>
      </w:tr>
      <w:tr w:rsidR="00C3659D" w:rsidTr="00C323EF">
        <w:tblPrEx>
          <w:tblCellMar>
            <w:top w:w="0" w:type="dxa"/>
            <w:bottom w:w="0" w:type="dxa"/>
          </w:tblCellMar>
        </w:tblPrEx>
        <w:tc>
          <w:tcPr>
            <w:tcW w:w="3589" w:type="pct"/>
            <w:tcBorders>
              <w:top w:val="single" w:sz="12" w:space="0" w:color="auto"/>
              <w:left w:val="nil"/>
            </w:tcBorders>
            <w:vAlign w:val="bottom"/>
          </w:tcPr>
          <w:p w:rsidR="00C3659D" w:rsidRPr="00D55A8D" w:rsidRDefault="00C3659D">
            <w:pPr>
              <w:rPr>
                <w:color w:val="000000"/>
              </w:rPr>
            </w:pPr>
            <w:r w:rsidRPr="00D55A8D">
              <w:rPr>
                <w:color w:val="000000"/>
              </w:rPr>
              <w:t>ArvoreSintaticaAbstrata</w:t>
            </w:r>
          </w:p>
        </w:tc>
        <w:tc>
          <w:tcPr>
            <w:tcW w:w="470" w:type="pct"/>
            <w:tcBorders>
              <w:top w:val="single" w:sz="12" w:space="0" w:color="auto"/>
              <w:right w:val="nil"/>
            </w:tcBorders>
            <w:vAlign w:val="center"/>
          </w:tcPr>
          <w:p w:rsidR="00C3659D" w:rsidRDefault="00C3659D" w:rsidP="00C323EF">
            <w:pPr>
              <w:pStyle w:val="2Textodetabela"/>
              <w:jc w:val="center"/>
            </w:pPr>
          </w:p>
        </w:tc>
        <w:tc>
          <w:tcPr>
            <w:tcW w:w="470" w:type="pct"/>
            <w:tcBorders>
              <w:top w:val="single" w:sz="12" w:space="0" w:color="auto"/>
              <w:right w:val="nil"/>
            </w:tcBorders>
            <w:vAlign w:val="center"/>
          </w:tcPr>
          <w:p w:rsidR="00C3659D" w:rsidRDefault="00CA6243" w:rsidP="00C323EF">
            <w:pPr>
              <w:pStyle w:val="2Textodetabela"/>
              <w:jc w:val="center"/>
            </w:pPr>
            <w:r>
              <w:sym w:font="Webdings" w:char="F061"/>
            </w:r>
          </w:p>
        </w:tc>
        <w:tc>
          <w:tcPr>
            <w:tcW w:w="470" w:type="pct"/>
            <w:tcBorders>
              <w:top w:val="single" w:sz="12" w:space="0" w:color="auto"/>
              <w:right w:val="nil"/>
            </w:tcBorders>
            <w:vAlign w:val="center"/>
          </w:tcPr>
          <w:p w:rsidR="00C3659D" w:rsidRDefault="00CA6243" w:rsidP="00CA6243">
            <w:pPr>
              <w:pStyle w:val="2Textodetabela"/>
              <w:jc w:val="center"/>
            </w:pPr>
            <w:r>
              <w:sym w:font="Webdings" w:char="F061"/>
            </w:r>
          </w:p>
        </w:tc>
      </w:tr>
      <w:tr w:rsidR="00C3659D" w:rsidTr="00C323EF">
        <w:tblPrEx>
          <w:tblCellMar>
            <w:top w:w="0" w:type="dxa"/>
            <w:bottom w:w="0" w:type="dxa"/>
          </w:tblCellMar>
        </w:tblPrEx>
        <w:tc>
          <w:tcPr>
            <w:tcW w:w="3589" w:type="pct"/>
            <w:tcBorders>
              <w:left w:val="nil"/>
              <w:bottom w:val="single" w:sz="4" w:space="0" w:color="auto"/>
            </w:tcBorders>
            <w:vAlign w:val="bottom"/>
          </w:tcPr>
          <w:p w:rsidR="00C3659D" w:rsidRPr="00D55A8D" w:rsidRDefault="00C3659D">
            <w:pPr>
              <w:rPr>
                <w:color w:val="000000"/>
              </w:rPr>
            </w:pPr>
            <w:r w:rsidRPr="00D55A8D">
              <w:rPr>
                <w:color w:val="000000"/>
              </w:rPr>
              <w:t>ArvoreSintaticaAbstrataPrograma</w:t>
            </w:r>
          </w:p>
        </w:tc>
        <w:tc>
          <w:tcPr>
            <w:tcW w:w="470" w:type="pct"/>
            <w:tcBorders>
              <w:bottom w:val="single" w:sz="4" w:space="0" w:color="auto"/>
              <w:right w:val="nil"/>
            </w:tcBorders>
            <w:vAlign w:val="center"/>
          </w:tcPr>
          <w:p w:rsidR="00C3659D" w:rsidRDefault="00C3659D" w:rsidP="00C323EF">
            <w:pPr>
              <w:pStyle w:val="2Textodetabela"/>
              <w:jc w:val="center"/>
            </w:pPr>
          </w:p>
        </w:tc>
        <w:tc>
          <w:tcPr>
            <w:tcW w:w="470" w:type="pct"/>
            <w:tcBorders>
              <w:bottom w:val="single" w:sz="4" w:space="0" w:color="auto"/>
              <w:right w:val="nil"/>
            </w:tcBorders>
            <w:vAlign w:val="center"/>
          </w:tcPr>
          <w:p w:rsidR="00C3659D" w:rsidRDefault="00CA6243" w:rsidP="00C323EF">
            <w:pPr>
              <w:pStyle w:val="2Textodetabela"/>
              <w:jc w:val="center"/>
            </w:pPr>
            <w:r>
              <w:sym w:font="Webdings" w:char="F061"/>
            </w:r>
          </w:p>
        </w:tc>
        <w:tc>
          <w:tcPr>
            <w:tcW w:w="470" w:type="pct"/>
            <w:tcBorders>
              <w:bottom w:val="single" w:sz="4" w:space="0" w:color="auto"/>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Aviso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AvisoAnalise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AvisoValorExpressaoSeraArredondado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Entrada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ErroAbreFechaParenteses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ErroAlgoritmoContemErros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ErroAnalise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ErroCadeiaIncompleta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ErroCompilacao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ErroEscopoNaoFoiAbertoCorretamente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ErroEscopoNaoFoiFechadoCorretamente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ErroEscopoSimples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ErroExecucao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ErroExecucaoNaoTratado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ErroExpressaoEsperada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ErroExpressaoIncompleta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ErroExpressaoTipoLogicoEsperada</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ErroFuncaoInicialNaoDeclarada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ErroIndiceVetorInvalido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ErroNomeIncompativel</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ErroNomeSimboloEstaFaltando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ErroNumeroParametrosPassadosFuncao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ErroOperacaoComExpressaoConstante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lastRenderedPageBreak/>
              <w:t>ErroOperandoEsquerdoAtribuicaoConstante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ErroPalavraReservadaEstaFaltando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ErroParametroRedeclarado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ErroParsingNaoTratado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ErroSemantico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ErroSimboloNaoDeclarado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ErroSimboloRedeclarado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ErroSintatico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ErroTipoDeDadoEstaFaltando</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ErroTipoParametroIncompativel</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ErroTiposIncompativeis</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ErroTiposIncompativeis2</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Mensagem</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ModoEncerramento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NoBloco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NoCadeia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NoCaracter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NoCaso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NoChamadaFuncao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NoDeclaracao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NoDeclaracaoFuncao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NoDeclaracaoMatriz</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NoDeclaracaoVariavel</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NoDeclaracaoVetor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NoDecremento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NoEnquanto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NoEscolha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NoExpressao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NoFacaEnquanto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NoIncremento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NoInteiro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NoLogico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NoMatriz</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NoMenosUnario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NoNao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NoOperacao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NoPara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NoParametro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NoPare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NoPercorra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NoReal</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NoReferencia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NoReferenciaMatriz</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NoReferenciaVariavel</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NoReferenciaVetor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NoRetorne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lastRenderedPageBreak/>
              <w:t>NoSe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NoVetor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ObservadorExecucao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Operacao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Portugol</w:t>
            </w:r>
          </w:p>
        </w:tc>
        <w:tc>
          <w:tcPr>
            <w:tcW w:w="470" w:type="pct"/>
            <w:tcBorders>
              <w:right w:val="nil"/>
            </w:tcBorders>
            <w:vAlign w:val="center"/>
          </w:tcPr>
          <w:p w:rsidR="00C3659D" w:rsidRDefault="00EA67DD"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Programa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Quantificador</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ResultadoAnalise</w:t>
            </w: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ResultadoExecucao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Saida</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TipoDado</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A6243" w:rsidP="00C323EF">
            <w:pPr>
              <w:pStyle w:val="2Textodetabela"/>
              <w:jc w:val="center"/>
            </w:pPr>
            <w:r>
              <w:sym w:font="Webdings" w:char="F061"/>
            </w:r>
          </w:p>
        </w:tc>
      </w:tr>
      <w:tr w:rsidR="00C3659D" w:rsidTr="00C323EF">
        <w:tblPrEx>
          <w:tblCellMar>
            <w:top w:w="0" w:type="dxa"/>
            <w:bottom w:w="0" w:type="dxa"/>
          </w:tblCellMar>
        </w:tblPrEx>
        <w:tc>
          <w:tcPr>
            <w:tcW w:w="3589" w:type="pct"/>
            <w:tcBorders>
              <w:left w:val="nil"/>
            </w:tcBorders>
            <w:vAlign w:val="bottom"/>
          </w:tcPr>
          <w:p w:rsidR="00C3659D" w:rsidRPr="00D55A8D" w:rsidRDefault="00C3659D">
            <w:pPr>
              <w:rPr>
                <w:color w:val="000000"/>
              </w:rPr>
            </w:pPr>
            <w:r w:rsidRPr="00D55A8D">
              <w:rPr>
                <w:color w:val="000000"/>
              </w:rPr>
              <w:t>TrechoCodigoFonte</w:t>
            </w:r>
          </w:p>
        </w:tc>
        <w:tc>
          <w:tcPr>
            <w:tcW w:w="470" w:type="pct"/>
            <w:tcBorders>
              <w:right w:val="nil"/>
            </w:tcBorders>
            <w:vAlign w:val="center"/>
          </w:tcPr>
          <w:p w:rsidR="00C3659D" w:rsidRDefault="00C3659D" w:rsidP="00C323EF">
            <w:pPr>
              <w:pStyle w:val="2Textodetabela"/>
              <w:jc w:val="center"/>
            </w:pPr>
          </w:p>
        </w:tc>
        <w:tc>
          <w:tcPr>
            <w:tcW w:w="470" w:type="pct"/>
            <w:tcBorders>
              <w:right w:val="nil"/>
            </w:tcBorders>
            <w:vAlign w:val="center"/>
          </w:tcPr>
          <w:p w:rsidR="00C3659D" w:rsidRDefault="00CA6243" w:rsidP="00C323EF">
            <w:pPr>
              <w:pStyle w:val="2Textodetabela"/>
              <w:jc w:val="center"/>
            </w:pPr>
            <w:r>
              <w:sym w:font="Webdings" w:char="F061"/>
            </w:r>
          </w:p>
        </w:tc>
        <w:tc>
          <w:tcPr>
            <w:tcW w:w="470" w:type="pct"/>
            <w:tcBorders>
              <w:right w:val="nil"/>
            </w:tcBorders>
            <w:vAlign w:val="center"/>
          </w:tcPr>
          <w:p w:rsidR="00C3659D" w:rsidRDefault="00C3659D" w:rsidP="00C323EF">
            <w:pPr>
              <w:pStyle w:val="2Textodetabela"/>
              <w:jc w:val="center"/>
            </w:pPr>
          </w:p>
        </w:tc>
      </w:tr>
      <w:tr w:rsidR="00C3659D" w:rsidTr="00C323EF">
        <w:tblPrEx>
          <w:tblCellMar>
            <w:top w:w="0" w:type="dxa"/>
            <w:bottom w:w="0" w:type="dxa"/>
          </w:tblCellMar>
        </w:tblPrEx>
        <w:tc>
          <w:tcPr>
            <w:tcW w:w="3589" w:type="pct"/>
            <w:tcBorders>
              <w:left w:val="nil"/>
              <w:bottom w:val="single" w:sz="12" w:space="0" w:color="auto"/>
            </w:tcBorders>
            <w:vAlign w:val="bottom"/>
          </w:tcPr>
          <w:p w:rsidR="00C3659D" w:rsidRPr="00D55A8D" w:rsidRDefault="00C3659D" w:rsidP="00933FBF">
            <w:pPr>
              <w:rPr>
                <w:color w:val="000000"/>
              </w:rPr>
            </w:pPr>
            <w:r w:rsidRPr="00D55A8D">
              <w:rPr>
                <w:color w:val="000000"/>
              </w:rPr>
              <w:t>VisitanteASA</w:t>
            </w:r>
          </w:p>
        </w:tc>
        <w:tc>
          <w:tcPr>
            <w:tcW w:w="470" w:type="pct"/>
            <w:tcBorders>
              <w:bottom w:val="single" w:sz="12" w:space="0" w:color="auto"/>
              <w:right w:val="nil"/>
            </w:tcBorders>
            <w:vAlign w:val="center"/>
          </w:tcPr>
          <w:p w:rsidR="00C3659D" w:rsidRDefault="00C3659D" w:rsidP="00C323EF">
            <w:pPr>
              <w:pStyle w:val="2Textodetabela"/>
              <w:jc w:val="center"/>
            </w:pPr>
          </w:p>
        </w:tc>
        <w:tc>
          <w:tcPr>
            <w:tcW w:w="470" w:type="pct"/>
            <w:tcBorders>
              <w:bottom w:val="single" w:sz="12" w:space="0" w:color="auto"/>
              <w:right w:val="nil"/>
            </w:tcBorders>
            <w:vAlign w:val="center"/>
          </w:tcPr>
          <w:p w:rsidR="00C3659D" w:rsidRDefault="00CA6243" w:rsidP="00C323EF">
            <w:pPr>
              <w:pStyle w:val="2Textodetabela"/>
              <w:jc w:val="center"/>
            </w:pPr>
            <w:r>
              <w:sym w:font="Webdings" w:char="F061"/>
            </w:r>
          </w:p>
        </w:tc>
        <w:tc>
          <w:tcPr>
            <w:tcW w:w="470" w:type="pct"/>
            <w:tcBorders>
              <w:bottom w:val="single" w:sz="12" w:space="0" w:color="auto"/>
              <w:right w:val="nil"/>
            </w:tcBorders>
            <w:vAlign w:val="center"/>
          </w:tcPr>
          <w:p w:rsidR="00C3659D" w:rsidRDefault="00C3659D" w:rsidP="00C323EF">
            <w:pPr>
              <w:pStyle w:val="2Textodetabela"/>
              <w:jc w:val="center"/>
            </w:pPr>
          </w:p>
        </w:tc>
      </w:tr>
    </w:tbl>
    <w:p w:rsidR="00C64C25" w:rsidRDefault="00C64C25" w:rsidP="00AD7B8D">
      <w:pPr>
        <w:pStyle w:val="2LegendaFontedeReferncia"/>
      </w:pPr>
    </w:p>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Pr="00C64C25" w:rsidRDefault="00C64C25" w:rsidP="00C64C25"/>
    <w:p w:rsidR="00C64C25" w:rsidRDefault="00C64C25" w:rsidP="00C64C25"/>
    <w:p w:rsidR="00C64C25" w:rsidRDefault="00C64C25" w:rsidP="00C64C25"/>
    <w:p w:rsidR="00C64C25" w:rsidRDefault="00C64C25" w:rsidP="00C64C25"/>
    <w:p w:rsidR="00E4380E" w:rsidRPr="00C64C25" w:rsidRDefault="00C64C25" w:rsidP="00C64C25">
      <w:pPr>
        <w:tabs>
          <w:tab w:val="left" w:pos="6060"/>
        </w:tabs>
      </w:pPr>
      <w:r>
        <w:tab/>
      </w:r>
    </w:p>
    <w:sectPr w:rsidR="00E4380E" w:rsidRPr="00C64C25" w:rsidSect="00251129">
      <w:pgSz w:w="11907" w:h="16840" w:code="9"/>
      <w:pgMar w:top="1701" w:right="85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2C5" w:rsidRDefault="008252C5" w:rsidP="00527EC6">
      <w:r>
        <w:separator/>
      </w:r>
    </w:p>
    <w:p w:rsidR="008252C5" w:rsidRDefault="008252C5" w:rsidP="00527EC6"/>
    <w:p w:rsidR="008252C5" w:rsidRDefault="008252C5" w:rsidP="00527EC6"/>
    <w:p w:rsidR="008252C5" w:rsidRDefault="008252C5"/>
  </w:endnote>
  <w:endnote w:type="continuationSeparator" w:id="0">
    <w:p w:rsidR="008252C5" w:rsidRDefault="008252C5" w:rsidP="00527EC6">
      <w:r>
        <w:continuationSeparator/>
      </w:r>
    </w:p>
    <w:p w:rsidR="008252C5" w:rsidRDefault="008252C5" w:rsidP="00527EC6"/>
    <w:p w:rsidR="008252C5" w:rsidRDefault="008252C5" w:rsidP="00527EC6"/>
    <w:p w:rsidR="008252C5" w:rsidRDefault="00825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CC" w:rsidRDefault="000770CC" w:rsidP="00527EC6">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rsidR="000770CC" w:rsidRDefault="000770CC" w:rsidP="00527EC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CC" w:rsidRDefault="000770CC" w:rsidP="00527EC6">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770CC" w:rsidRDefault="000770CC" w:rsidP="00527EC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CC" w:rsidRDefault="000770CC" w:rsidP="00527EC6">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46</w:t>
    </w:r>
    <w:r>
      <w:rPr>
        <w:rStyle w:val="Nmerodepgina"/>
      </w:rPr>
      <w:fldChar w:fldCharType="end"/>
    </w:r>
  </w:p>
  <w:p w:rsidR="000770CC" w:rsidRDefault="000770CC" w:rsidP="00527EC6">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CC" w:rsidRPr="009862D1" w:rsidRDefault="000770CC">
    <w:pPr>
      <w:pStyle w:val="Rodap"/>
      <w:jc w:val="center"/>
      <w:rPr>
        <w:lang w:val="pt-BR"/>
      </w:rPr>
    </w:pPr>
    <w:r w:rsidRPr="008A5957">
      <w:fldChar w:fldCharType="begin"/>
    </w:r>
    <w:r w:rsidRPr="008A5957">
      <w:instrText>PAGE    \* MERGEFORMAT</w:instrText>
    </w:r>
    <w:r w:rsidRPr="008A5957">
      <w:fldChar w:fldCharType="separate"/>
    </w:r>
    <w:r w:rsidR="00B17405" w:rsidRPr="00B17405">
      <w:rPr>
        <w:noProof/>
        <w:lang w:val="pt-BR"/>
      </w:rPr>
      <w:t>59</w:t>
    </w:r>
    <w:r w:rsidRPr="008A5957">
      <w:fldChar w:fldCharType="end"/>
    </w:r>
    <w:r w:rsidRPr="008A5957">
      <w:rPr>
        <w:lang w:val="pt-BR"/>
      </w:rPr>
      <w:t xml:space="preserve"> </w:t>
    </w:r>
  </w:p>
  <w:p w:rsidR="000770CC" w:rsidRDefault="000770CC" w:rsidP="00527E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2C5" w:rsidRDefault="008252C5" w:rsidP="00527EC6">
      <w:r>
        <w:separator/>
      </w:r>
    </w:p>
    <w:p w:rsidR="008252C5" w:rsidRDefault="008252C5" w:rsidP="00527EC6"/>
    <w:p w:rsidR="008252C5" w:rsidRDefault="008252C5" w:rsidP="00527EC6"/>
    <w:p w:rsidR="008252C5" w:rsidRDefault="008252C5"/>
  </w:footnote>
  <w:footnote w:type="continuationSeparator" w:id="0">
    <w:p w:rsidR="008252C5" w:rsidRDefault="008252C5" w:rsidP="00527EC6">
      <w:r>
        <w:continuationSeparator/>
      </w:r>
    </w:p>
    <w:p w:rsidR="008252C5" w:rsidRDefault="008252C5" w:rsidP="00527EC6"/>
    <w:p w:rsidR="008252C5" w:rsidRDefault="008252C5" w:rsidP="00527EC6"/>
    <w:p w:rsidR="008252C5" w:rsidRDefault="008252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CC" w:rsidRDefault="000770C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CC" w:rsidRDefault="000770CC" w:rsidP="00527E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7F5"/>
    <w:multiLevelType w:val="hybridMultilevel"/>
    <w:tmpl w:val="85B4CDC0"/>
    <w:lvl w:ilvl="0" w:tplc="DF8CC124">
      <w:start w:val="1"/>
      <w:numFmt w:val="decimal"/>
      <w:lvlText w:val="%1."/>
      <w:lvlJc w:val="left"/>
      <w:pPr>
        <w:tabs>
          <w:tab w:val="num" w:pos="1069"/>
        </w:tabs>
        <w:ind w:left="1069" w:hanging="360"/>
      </w:pPr>
      <w:rPr>
        <w:rFonts w:hint="default"/>
        <w:color w:val="00000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84B48F5"/>
    <w:multiLevelType w:val="multilevel"/>
    <w:tmpl w:val="865E6C4C"/>
    <w:lvl w:ilvl="0">
      <w:start w:val="1"/>
      <w:numFmt w:val="decimal"/>
      <w:lvlText w:val="%1 "/>
      <w:lvlJc w:val="left"/>
      <w:pPr>
        <w:tabs>
          <w:tab w:val="num" w:pos="432"/>
        </w:tabs>
        <w:ind w:left="432" w:hanging="432"/>
      </w:pPr>
      <w:rPr>
        <w:rFonts w:hint="default"/>
      </w:rPr>
    </w:lvl>
    <w:lvl w:ilvl="1">
      <w:start w:val="1"/>
      <w:numFmt w:val="decimal"/>
      <w:pStyle w:val="3TtulodeSeo"/>
      <w:lvlText w:val="%1.%2"/>
      <w:lvlJc w:val="left"/>
      <w:pPr>
        <w:tabs>
          <w:tab w:val="num" w:pos="576"/>
        </w:tabs>
        <w:ind w:left="576" w:hanging="576"/>
      </w:pPr>
      <w:rPr>
        <w:rFonts w:hint="default"/>
      </w:rPr>
    </w:lvl>
    <w:lvl w:ilvl="2">
      <w:start w:val="1"/>
      <w:numFmt w:val="decimal"/>
      <w:pStyle w:val="3TtulodeSubseo1"/>
      <w:lvlText w:val="%1.%2.%3 "/>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179739C"/>
    <w:multiLevelType w:val="multilevel"/>
    <w:tmpl w:val="C8A84BE8"/>
    <w:numStyleLink w:val="APNDICE"/>
  </w:abstractNum>
  <w:abstractNum w:abstractNumId="3">
    <w:nsid w:val="14F102FE"/>
    <w:multiLevelType w:val="multilevel"/>
    <w:tmpl w:val="C8A84BE8"/>
    <w:styleLink w:val="APNDICE"/>
    <w:lvl w:ilvl="0">
      <w:start w:val="1"/>
      <w:numFmt w:val="upperLetter"/>
      <w:suff w:val="nothing"/>
      <w:lvlText w:val="APÊNDICE %1"/>
      <w:lvlJc w:val="left"/>
      <w:pPr>
        <w:ind w:left="0" w:firstLine="0"/>
      </w:pPr>
      <w:rPr>
        <w:rFonts w:ascii="Times New Roman" w:hAnsi="Times New Roman" w:hint="default"/>
        <w:sz w:val="3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6C06714"/>
    <w:multiLevelType w:val="hybridMultilevel"/>
    <w:tmpl w:val="3FAC12B8"/>
    <w:lvl w:ilvl="0" w:tplc="6C4864CE">
      <w:start w:val="1"/>
      <w:numFmt w:val="bullet"/>
      <w:lvlText w:val=""/>
      <w:lvlJc w:val="left"/>
      <w:pPr>
        <w:tabs>
          <w:tab w:val="num" w:pos="1429"/>
        </w:tabs>
        <w:ind w:left="1429" w:hanging="360"/>
      </w:pPr>
      <w:rPr>
        <w:rFonts w:ascii="Symbol" w:hAnsi="Symbol" w:hint="default"/>
      </w:rPr>
    </w:lvl>
    <w:lvl w:ilvl="1" w:tplc="01347FAE">
      <w:numFmt w:val="bullet"/>
      <w:lvlText w:val="-"/>
      <w:lvlJc w:val="left"/>
      <w:pPr>
        <w:tabs>
          <w:tab w:val="num" w:pos="1440"/>
        </w:tabs>
        <w:ind w:left="1440" w:hanging="360"/>
      </w:pPr>
      <w:rPr>
        <w:rFonts w:ascii="Times New Roman" w:eastAsia="Times New Roman" w:hAnsi="Times New Roman" w:cs="Times New Roman"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19FA395C"/>
    <w:multiLevelType w:val="hybridMultilevel"/>
    <w:tmpl w:val="6E6822E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nsid w:val="1C911F00"/>
    <w:multiLevelType w:val="hybridMultilevel"/>
    <w:tmpl w:val="EF7C22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CCC79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87469E"/>
    <w:multiLevelType w:val="hybridMultilevel"/>
    <w:tmpl w:val="B8C029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8A5065E"/>
    <w:multiLevelType w:val="multilevel"/>
    <w:tmpl w:val="C8A84BE8"/>
    <w:numStyleLink w:val="APNDICE"/>
  </w:abstractNum>
  <w:abstractNum w:abstractNumId="10">
    <w:nsid w:val="2A210106"/>
    <w:multiLevelType w:val="hybridMultilevel"/>
    <w:tmpl w:val="7D04657E"/>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1">
    <w:nsid w:val="2CB436DA"/>
    <w:multiLevelType w:val="multilevel"/>
    <w:tmpl w:val="0416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7D86616"/>
    <w:multiLevelType w:val="hybridMultilevel"/>
    <w:tmpl w:val="60CE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4F900F72"/>
    <w:multiLevelType w:val="hybridMultilevel"/>
    <w:tmpl w:val="85B4CDC0"/>
    <w:lvl w:ilvl="0" w:tplc="DF8CC124">
      <w:start w:val="1"/>
      <w:numFmt w:val="decimal"/>
      <w:lvlText w:val="%1."/>
      <w:lvlJc w:val="left"/>
      <w:pPr>
        <w:tabs>
          <w:tab w:val="num" w:pos="1069"/>
        </w:tabs>
        <w:ind w:left="1069" w:hanging="360"/>
      </w:pPr>
      <w:rPr>
        <w:rFonts w:hint="default"/>
        <w:color w:val="00000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57255D93"/>
    <w:multiLevelType w:val="multilevel"/>
    <w:tmpl w:val="CB8AE3D0"/>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pStyle w:val="Tituloummilhao"/>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57F817D6"/>
    <w:multiLevelType w:val="hybridMultilevel"/>
    <w:tmpl w:val="2E3AB2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7C10A7"/>
    <w:multiLevelType w:val="hybridMultilevel"/>
    <w:tmpl w:val="A5BC910E"/>
    <w:lvl w:ilvl="0" w:tplc="47E6C3CE">
      <w:start w:val="1"/>
      <w:numFmt w:val="bullet"/>
      <w:pStyle w:val="1Listadeitenscommarcadores"/>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451"/>
        </w:tabs>
        <w:ind w:left="1451" w:hanging="360"/>
      </w:pPr>
      <w:rPr>
        <w:rFonts w:ascii="Courier New" w:hAnsi="Courier New" w:hint="default"/>
      </w:rPr>
    </w:lvl>
    <w:lvl w:ilvl="2" w:tplc="04160005" w:tentative="1">
      <w:start w:val="1"/>
      <w:numFmt w:val="bullet"/>
      <w:lvlText w:val=""/>
      <w:lvlJc w:val="left"/>
      <w:pPr>
        <w:tabs>
          <w:tab w:val="num" w:pos="2171"/>
        </w:tabs>
        <w:ind w:left="2171" w:hanging="360"/>
      </w:pPr>
      <w:rPr>
        <w:rFonts w:ascii="Wingdings" w:hAnsi="Wingdings" w:hint="default"/>
      </w:rPr>
    </w:lvl>
    <w:lvl w:ilvl="3" w:tplc="04160001" w:tentative="1">
      <w:start w:val="1"/>
      <w:numFmt w:val="bullet"/>
      <w:lvlText w:val=""/>
      <w:lvlJc w:val="left"/>
      <w:pPr>
        <w:tabs>
          <w:tab w:val="num" w:pos="2891"/>
        </w:tabs>
        <w:ind w:left="2891" w:hanging="360"/>
      </w:pPr>
      <w:rPr>
        <w:rFonts w:ascii="Symbol" w:hAnsi="Symbol" w:hint="default"/>
      </w:rPr>
    </w:lvl>
    <w:lvl w:ilvl="4" w:tplc="04160003" w:tentative="1">
      <w:start w:val="1"/>
      <w:numFmt w:val="bullet"/>
      <w:lvlText w:val="o"/>
      <w:lvlJc w:val="left"/>
      <w:pPr>
        <w:tabs>
          <w:tab w:val="num" w:pos="3611"/>
        </w:tabs>
        <w:ind w:left="3611" w:hanging="360"/>
      </w:pPr>
      <w:rPr>
        <w:rFonts w:ascii="Courier New" w:hAnsi="Courier New" w:hint="default"/>
      </w:rPr>
    </w:lvl>
    <w:lvl w:ilvl="5" w:tplc="04160005" w:tentative="1">
      <w:start w:val="1"/>
      <w:numFmt w:val="bullet"/>
      <w:lvlText w:val=""/>
      <w:lvlJc w:val="left"/>
      <w:pPr>
        <w:tabs>
          <w:tab w:val="num" w:pos="4331"/>
        </w:tabs>
        <w:ind w:left="4331" w:hanging="360"/>
      </w:pPr>
      <w:rPr>
        <w:rFonts w:ascii="Wingdings" w:hAnsi="Wingdings" w:hint="default"/>
      </w:rPr>
    </w:lvl>
    <w:lvl w:ilvl="6" w:tplc="04160001" w:tentative="1">
      <w:start w:val="1"/>
      <w:numFmt w:val="bullet"/>
      <w:lvlText w:val=""/>
      <w:lvlJc w:val="left"/>
      <w:pPr>
        <w:tabs>
          <w:tab w:val="num" w:pos="5051"/>
        </w:tabs>
        <w:ind w:left="5051" w:hanging="360"/>
      </w:pPr>
      <w:rPr>
        <w:rFonts w:ascii="Symbol" w:hAnsi="Symbol" w:hint="default"/>
      </w:rPr>
    </w:lvl>
    <w:lvl w:ilvl="7" w:tplc="04160003" w:tentative="1">
      <w:start w:val="1"/>
      <w:numFmt w:val="bullet"/>
      <w:lvlText w:val="o"/>
      <w:lvlJc w:val="left"/>
      <w:pPr>
        <w:tabs>
          <w:tab w:val="num" w:pos="5771"/>
        </w:tabs>
        <w:ind w:left="5771" w:hanging="360"/>
      </w:pPr>
      <w:rPr>
        <w:rFonts w:ascii="Courier New" w:hAnsi="Courier New" w:hint="default"/>
      </w:rPr>
    </w:lvl>
    <w:lvl w:ilvl="8" w:tplc="04160005" w:tentative="1">
      <w:start w:val="1"/>
      <w:numFmt w:val="bullet"/>
      <w:lvlText w:val=""/>
      <w:lvlJc w:val="left"/>
      <w:pPr>
        <w:tabs>
          <w:tab w:val="num" w:pos="6491"/>
        </w:tabs>
        <w:ind w:left="6491" w:hanging="360"/>
      </w:pPr>
      <w:rPr>
        <w:rFonts w:ascii="Wingdings" w:hAnsi="Wingdings" w:hint="default"/>
      </w:rPr>
    </w:lvl>
  </w:abstractNum>
  <w:abstractNum w:abstractNumId="17">
    <w:nsid w:val="65C5778B"/>
    <w:multiLevelType w:val="multilevel"/>
    <w:tmpl w:val="C8A84BE8"/>
    <w:numStyleLink w:val="APNDICE"/>
  </w:abstractNum>
  <w:abstractNum w:abstractNumId="18">
    <w:nsid w:val="705B2430"/>
    <w:multiLevelType w:val="multilevel"/>
    <w:tmpl w:val="9814C9C2"/>
    <w:lvl w:ilvl="0">
      <w:start w:val="1"/>
      <w:numFmt w:val="upperLetter"/>
      <w:suff w:val="space"/>
      <w:lvlText w:val="APÊNDICE %1 -"/>
      <w:lvlJc w:val="left"/>
      <w:pPr>
        <w:ind w:left="0" w:firstLine="0"/>
      </w:pPr>
      <w:rPr>
        <w:rFonts w:ascii="Times New Roman" w:hAnsi="Times New Roman" w:hint="default"/>
        <w:sz w:val="3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72D92E7A"/>
    <w:multiLevelType w:val="multilevel"/>
    <w:tmpl w:val="C8A84BE8"/>
    <w:numStyleLink w:val="APNDICE"/>
  </w:abstractNum>
  <w:abstractNum w:abstractNumId="20">
    <w:nsid w:val="733A427C"/>
    <w:multiLevelType w:val="multilevel"/>
    <w:tmpl w:val="C9B81432"/>
    <w:lvl w:ilvl="0">
      <w:start w:val="1"/>
      <w:numFmt w:val="upperRoman"/>
      <w:lvlText w:val="%1 "/>
      <w:lvlJc w:val="left"/>
      <w:pPr>
        <w:tabs>
          <w:tab w:val="num" w:pos="720"/>
        </w:tabs>
        <w:ind w:left="431" w:hanging="431"/>
      </w:pPr>
      <w:rPr>
        <w:rFonts w:hint="default"/>
      </w:rPr>
    </w:lvl>
    <w:lvl w:ilvl="1">
      <w:start w:val="1"/>
      <w:numFmt w:val="decimal"/>
      <w:lvlText w:val="%2."/>
      <w:lvlJc w:val="left"/>
      <w:pPr>
        <w:tabs>
          <w:tab w:val="num" w:pos="1069"/>
        </w:tabs>
        <w:ind w:left="1049" w:hanging="34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2149"/>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21">
    <w:nsid w:val="77B955E4"/>
    <w:multiLevelType w:val="multilevel"/>
    <w:tmpl w:val="C8A84BE8"/>
    <w:numStyleLink w:val="APNDICE"/>
  </w:abstractNum>
  <w:num w:numId="1">
    <w:abstractNumId w:val="1"/>
  </w:num>
  <w:num w:numId="2">
    <w:abstractNumId w:val="4"/>
  </w:num>
  <w:num w:numId="3">
    <w:abstractNumId w:val="16"/>
  </w:num>
  <w:num w:numId="4">
    <w:abstractNumId w:val="20"/>
  </w:num>
  <w:num w:numId="5">
    <w:abstractNumId w:val="14"/>
  </w:num>
  <w:num w:numId="6">
    <w:abstractNumId w:val="16"/>
  </w:num>
  <w:num w:numId="7">
    <w:abstractNumId w:val="1"/>
  </w:num>
  <w:num w:numId="8">
    <w:abstractNumId w:val="1"/>
  </w:num>
  <w:num w:numId="9">
    <w:abstractNumId w:val="1"/>
  </w:num>
  <w:num w:numId="10">
    <w:abstractNumId w:val="1"/>
  </w:num>
  <w:num w:numId="11">
    <w:abstractNumId w:val="1"/>
  </w:num>
  <w:num w:numId="12">
    <w:abstractNumId w:val="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7"/>
  </w:num>
  <w:num w:numId="17">
    <w:abstractNumId w:val="13"/>
    <w:lvlOverride w:ilvl="0">
      <w:startOverride w:val="1"/>
    </w:lvlOverride>
  </w:num>
  <w:num w:numId="18">
    <w:abstractNumId w:val="13"/>
  </w:num>
  <w:num w:numId="19">
    <w:abstractNumId w:val="10"/>
  </w:num>
  <w:num w:numId="20">
    <w:abstractNumId w:val="15"/>
  </w:num>
  <w:num w:numId="21">
    <w:abstractNumId w:val="0"/>
  </w:num>
  <w:num w:numId="22">
    <w:abstractNumId w:val="12"/>
  </w:num>
  <w:num w:numId="23">
    <w:abstractNumId w:val="11"/>
  </w:num>
  <w:num w:numId="24">
    <w:abstractNumId w:val="3"/>
  </w:num>
  <w:num w:numId="25">
    <w:abstractNumId w:val="2"/>
  </w:num>
  <w:num w:numId="26">
    <w:abstractNumId w:val="9"/>
  </w:num>
  <w:num w:numId="27">
    <w:abstractNumId w:val="17"/>
    <w:lvlOverride w:ilvl="0">
      <w:lvl w:ilvl="0">
        <w:start w:val="1"/>
        <w:numFmt w:val="upperLetter"/>
        <w:suff w:val="space"/>
        <w:lvlText w:val="APÊNDICE %1 -"/>
        <w:lvlJc w:val="left"/>
        <w:pPr>
          <w:ind w:left="0" w:firstLine="0"/>
        </w:pPr>
        <w:rPr>
          <w:rFonts w:ascii="Times New Roman" w:hAnsi="Times New Roman" w:hint="default"/>
          <w:sz w:val="32"/>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8">
    <w:abstractNumId w:val="17"/>
    <w:lvlOverride w:ilvl="0">
      <w:lvl w:ilvl="0">
        <w:start w:val="1"/>
        <w:numFmt w:val="upperLetter"/>
        <w:suff w:val="space"/>
        <w:lvlText w:val="APÊNDICE %1 -"/>
        <w:lvlJc w:val="left"/>
        <w:pPr>
          <w:ind w:left="0" w:firstLine="0"/>
        </w:pPr>
        <w:rPr>
          <w:rFonts w:ascii="Times New Roman" w:hAnsi="Times New Roman" w:hint="default"/>
          <w:sz w:val="32"/>
        </w:rPr>
      </w:lvl>
    </w:lvlOverride>
  </w:num>
  <w:num w:numId="29">
    <w:abstractNumId w:val="18"/>
  </w:num>
  <w:num w:numId="30">
    <w:abstractNumId w:val="21"/>
  </w:num>
  <w:num w:numId="31">
    <w:abstractNumId w:val="8"/>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o:colormru v:ext="edit" colors="#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7E"/>
    <w:rsid w:val="00012413"/>
    <w:rsid w:val="00012610"/>
    <w:rsid w:val="00013E72"/>
    <w:rsid w:val="00013E8E"/>
    <w:rsid w:val="000146E6"/>
    <w:rsid w:val="000147EB"/>
    <w:rsid w:val="00020CEE"/>
    <w:rsid w:val="000236A0"/>
    <w:rsid w:val="00024BD2"/>
    <w:rsid w:val="00024F5D"/>
    <w:rsid w:val="000259EC"/>
    <w:rsid w:val="00026142"/>
    <w:rsid w:val="00026267"/>
    <w:rsid w:val="00026B79"/>
    <w:rsid w:val="00027DA2"/>
    <w:rsid w:val="00030DA2"/>
    <w:rsid w:val="000353C8"/>
    <w:rsid w:val="00035DB3"/>
    <w:rsid w:val="00035DD8"/>
    <w:rsid w:val="00035E0B"/>
    <w:rsid w:val="00036CCD"/>
    <w:rsid w:val="0003727A"/>
    <w:rsid w:val="0003794E"/>
    <w:rsid w:val="000400A8"/>
    <w:rsid w:val="0004172B"/>
    <w:rsid w:val="0004226D"/>
    <w:rsid w:val="00042BCA"/>
    <w:rsid w:val="00044A3E"/>
    <w:rsid w:val="00045B29"/>
    <w:rsid w:val="00047BBE"/>
    <w:rsid w:val="00051D43"/>
    <w:rsid w:val="00052572"/>
    <w:rsid w:val="00052AC4"/>
    <w:rsid w:val="00053348"/>
    <w:rsid w:val="00054251"/>
    <w:rsid w:val="00054B3A"/>
    <w:rsid w:val="00054C96"/>
    <w:rsid w:val="00055829"/>
    <w:rsid w:val="00055A02"/>
    <w:rsid w:val="0005626B"/>
    <w:rsid w:val="00056DE5"/>
    <w:rsid w:val="000602A7"/>
    <w:rsid w:val="000604C4"/>
    <w:rsid w:val="0006130E"/>
    <w:rsid w:val="0006184D"/>
    <w:rsid w:val="00064DF1"/>
    <w:rsid w:val="000652FA"/>
    <w:rsid w:val="00066BE9"/>
    <w:rsid w:val="000672AF"/>
    <w:rsid w:val="00067754"/>
    <w:rsid w:val="00067B5F"/>
    <w:rsid w:val="00067BED"/>
    <w:rsid w:val="00070111"/>
    <w:rsid w:val="000708CA"/>
    <w:rsid w:val="00071A08"/>
    <w:rsid w:val="00073ACD"/>
    <w:rsid w:val="0007437B"/>
    <w:rsid w:val="00074B04"/>
    <w:rsid w:val="00075703"/>
    <w:rsid w:val="00076783"/>
    <w:rsid w:val="000770CC"/>
    <w:rsid w:val="00080940"/>
    <w:rsid w:val="00081905"/>
    <w:rsid w:val="00082F16"/>
    <w:rsid w:val="00082F5D"/>
    <w:rsid w:val="00083FC3"/>
    <w:rsid w:val="0008451A"/>
    <w:rsid w:val="00085750"/>
    <w:rsid w:val="0008626A"/>
    <w:rsid w:val="00086D63"/>
    <w:rsid w:val="00086FCA"/>
    <w:rsid w:val="00087ADD"/>
    <w:rsid w:val="00091029"/>
    <w:rsid w:val="00091517"/>
    <w:rsid w:val="00092D03"/>
    <w:rsid w:val="00093136"/>
    <w:rsid w:val="00093DA2"/>
    <w:rsid w:val="00096179"/>
    <w:rsid w:val="0009674B"/>
    <w:rsid w:val="0009772A"/>
    <w:rsid w:val="00097AD4"/>
    <w:rsid w:val="000A14C8"/>
    <w:rsid w:val="000A3BB2"/>
    <w:rsid w:val="000A4C4D"/>
    <w:rsid w:val="000B1BAE"/>
    <w:rsid w:val="000B1DC6"/>
    <w:rsid w:val="000B2226"/>
    <w:rsid w:val="000B3564"/>
    <w:rsid w:val="000B411D"/>
    <w:rsid w:val="000B4ADC"/>
    <w:rsid w:val="000B6D00"/>
    <w:rsid w:val="000C31D3"/>
    <w:rsid w:val="000C37EB"/>
    <w:rsid w:val="000C4B42"/>
    <w:rsid w:val="000C53BE"/>
    <w:rsid w:val="000C6B3E"/>
    <w:rsid w:val="000D04EB"/>
    <w:rsid w:val="000D06DC"/>
    <w:rsid w:val="000D210F"/>
    <w:rsid w:val="000D26D7"/>
    <w:rsid w:val="000D2899"/>
    <w:rsid w:val="000D3BA5"/>
    <w:rsid w:val="000D4249"/>
    <w:rsid w:val="000D44A0"/>
    <w:rsid w:val="000D46AB"/>
    <w:rsid w:val="000D6E5A"/>
    <w:rsid w:val="000E0157"/>
    <w:rsid w:val="000E2EE5"/>
    <w:rsid w:val="000E5388"/>
    <w:rsid w:val="000E5B43"/>
    <w:rsid w:val="000E65A8"/>
    <w:rsid w:val="000E7414"/>
    <w:rsid w:val="000E742F"/>
    <w:rsid w:val="000E75D6"/>
    <w:rsid w:val="000F2421"/>
    <w:rsid w:val="000F325B"/>
    <w:rsid w:val="000F32DC"/>
    <w:rsid w:val="000F6303"/>
    <w:rsid w:val="000F655D"/>
    <w:rsid w:val="000F6B3E"/>
    <w:rsid w:val="000F7295"/>
    <w:rsid w:val="001000FC"/>
    <w:rsid w:val="00100BF3"/>
    <w:rsid w:val="00101784"/>
    <w:rsid w:val="00102D21"/>
    <w:rsid w:val="001048DA"/>
    <w:rsid w:val="00104B12"/>
    <w:rsid w:val="001054BB"/>
    <w:rsid w:val="00107D3C"/>
    <w:rsid w:val="00107F68"/>
    <w:rsid w:val="0011198A"/>
    <w:rsid w:val="00111B88"/>
    <w:rsid w:val="00113899"/>
    <w:rsid w:val="00113D76"/>
    <w:rsid w:val="001145DC"/>
    <w:rsid w:val="00116479"/>
    <w:rsid w:val="001167E1"/>
    <w:rsid w:val="00117CDE"/>
    <w:rsid w:val="0012134E"/>
    <w:rsid w:val="00121E4A"/>
    <w:rsid w:val="001259F7"/>
    <w:rsid w:val="00126850"/>
    <w:rsid w:val="0012718C"/>
    <w:rsid w:val="00127967"/>
    <w:rsid w:val="00130BFD"/>
    <w:rsid w:val="0013221B"/>
    <w:rsid w:val="00134E63"/>
    <w:rsid w:val="00137C82"/>
    <w:rsid w:val="00140469"/>
    <w:rsid w:val="00140C69"/>
    <w:rsid w:val="001415E8"/>
    <w:rsid w:val="0014325C"/>
    <w:rsid w:val="001437D2"/>
    <w:rsid w:val="001452A5"/>
    <w:rsid w:val="00145356"/>
    <w:rsid w:val="00146228"/>
    <w:rsid w:val="00146C28"/>
    <w:rsid w:val="001519DD"/>
    <w:rsid w:val="00151F5A"/>
    <w:rsid w:val="001537E6"/>
    <w:rsid w:val="00153B7E"/>
    <w:rsid w:val="00156C57"/>
    <w:rsid w:val="00160195"/>
    <w:rsid w:val="001603AD"/>
    <w:rsid w:val="0016095B"/>
    <w:rsid w:val="00161EE2"/>
    <w:rsid w:val="001624D6"/>
    <w:rsid w:val="00163BAB"/>
    <w:rsid w:val="00165507"/>
    <w:rsid w:val="0016593A"/>
    <w:rsid w:val="0016643B"/>
    <w:rsid w:val="001667D2"/>
    <w:rsid w:val="00167770"/>
    <w:rsid w:val="00167E30"/>
    <w:rsid w:val="00170C99"/>
    <w:rsid w:val="0017126D"/>
    <w:rsid w:val="00172F03"/>
    <w:rsid w:val="00173016"/>
    <w:rsid w:val="0017326B"/>
    <w:rsid w:val="001743FC"/>
    <w:rsid w:val="0017452C"/>
    <w:rsid w:val="0017626A"/>
    <w:rsid w:val="001777ED"/>
    <w:rsid w:val="001805D6"/>
    <w:rsid w:val="001814B0"/>
    <w:rsid w:val="0018154C"/>
    <w:rsid w:val="00181D08"/>
    <w:rsid w:val="00182475"/>
    <w:rsid w:val="0018363F"/>
    <w:rsid w:val="00183849"/>
    <w:rsid w:val="001838DB"/>
    <w:rsid w:val="001838DE"/>
    <w:rsid w:val="001870C5"/>
    <w:rsid w:val="00187DDF"/>
    <w:rsid w:val="00193D35"/>
    <w:rsid w:val="00194105"/>
    <w:rsid w:val="001947E9"/>
    <w:rsid w:val="00194A59"/>
    <w:rsid w:val="00194D39"/>
    <w:rsid w:val="00195574"/>
    <w:rsid w:val="001958E7"/>
    <w:rsid w:val="00195BE6"/>
    <w:rsid w:val="00195D2B"/>
    <w:rsid w:val="00197F00"/>
    <w:rsid w:val="001A044D"/>
    <w:rsid w:val="001A545D"/>
    <w:rsid w:val="001A72FB"/>
    <w:rsid w:val="001B05CD"/>
    <w:rsid w:val="001B05CF"/>
    <w:rsid w:val="001B0A84"/>
    <w:rsid w:val="001B1172"/>
    <w:rsid w:val="001B1179"/>
    <w:rsid w:val="001B1861"/>
    <w:rsid w:val="001B2206"/>
    <w:rsid w:val="001B2AE9"/>
    <w:rsid w:val="001B6197"/>
    <w:rsid w:val="001B6B6D"/>
    <w:rsid w:val="001B70A2"/>
    <w:rsid w:val="001B7FB9"/>
    <w:rsid w:val="001C2C71"/>
    <w:rsid w:val="001C5141"/>
    <w:rsid w:val="001C5E8A"/>
    <w:rsid w:val="001C7D1D"/>
    <w:rsid w:val="001D024D"/>
    <w:rsid w:val="001D0580"/>
    <w:rsid w:val="001D08BC"/>
    <w:rsid w:val="001D1CB1"/>
    <w:rsid w:val="001D280E"/>
    <w:rsid w:val="001D3542"/>
    <w:rsid w:val="001D407A"/>
    <w:rsid w:val="001D7872"/>
    <w:rsid w:val="001E03E0"/>
    <w:rsid w:val="001E0C68"/>
    <w:rsid w:val="001E2032"/>
    <w:rsid w:val="001E20ED"/>
    <w:rsid w:val="001E2531"/>
    <w:rsid w:val="001E27D4"/>
    <w:rsid w:val="001E56EB"/>
    <w:rsid w:val="001E5D28"/>
    <w:rsid w:val="001E5EE5"/>
    <w:rsid w:val="001E6885"/>
    <w:rsid w:val="001E69BF"/>
    <w:rsid w:val="001E6D87"/>
    <w:rsid w:val="001F02EA"/>
    <w:rsid w:val="001F0E79"/>
    <w:rsid w:val="001F214D"/>
    <w:rsid w:val="001F2367"/>
    <w:rsid w:val="001F486F"/>
    <w:rsid w:val="001F6129"/>
    <w:rsid w:val="001F6536"/>
    <w:rsid w:val="001F6579"/>
    <w:rsid w:val="001F6721"/>
    <w:rsid w:val="001F6927"/>
    <w:rsid w:val="001F725B"/>
    <w:rsid w:val="001F7506"/>
    <w:rsid w:val="002011B7"/>
    <w:rsid w:val="00206F94"/>
    <w:rsid w:val="002071C0"/>
    <w:rsid w:val="0020763F"/>
    <w:rsid w:val="00207842"/>
    <w:rsid w:val="00207849"/>
    <w:rsid w:val="00210126"/>
    <w:rsid w:val="002101E3"/>
    <w:rsid w:val="002117F5"/>
    <w:rsid w:val="00213985"/>
    <w:rsid w:val="00213B79"/>
    <w:rsid w:val="00213CF7"/>
    <w:rsid w:val="00215BFE"/>
    <w:rsid w:val="00217C0F"/>
    <w:rsid w:val="00217D8A"/>
    <w:rsid w:val="0022305E"/>
    <w:rsid w:val="002241B4"/>
    <w:rsid w:val="002246A0"/>
    <w:rsid w:val="00225400"/>
    <w:rsid w:val="00231513"/>
    <w:rsid w:val="00232DD2"/>
    <w:rsid w:val="0023314E"/>
    <w:rsid w:val="0023431E"/>
    <w:rsid w:val="00234423"/>
    <w:rsid w:val="00236C9E"/>
    <w:rsid w:val="00237BA2"/>
    <w:rsid w:val="002433B4"/>
    <w:rsid w:val="00243BD2"/>
    <w:rsid w:val="00243E7A"/>
    <w:rsid w:val="002443FE"/>
    <w:rsid w:val="00244E1D"/>
    <w:rsid w:val="002468BA"/>
    <w:rsid w:val="002507B6"/>
    <w:rsid w:val="00251129"/>
    <w:rsid w:val="00253514"/>
    <w:rsid w:val="00254FEF"/>
    <w:rsid w:val="002612C2"/>
    <w:rsid w:val="00261C67"/>
    <w:rsid w:val="0026294F"/>
    <w:rsid w:val="00262DCC"/>
    <w:rsid w:val="00263AFA"/>
    <w:rsid w:val="00264D38"/>
    <w:rsid w:val="00264DC1"/>
    <w:rsid w:val="002650F6"/>
    <w:rsid w:val="00265469"/>
    <w:rsid w:val="00266927"/>
    <w:rsid w:val="00266FE3"/>
    <w:rsid w:val="00267B50"/>
    <w:rsid w:val="00267CCA"/>
    <w:rsid w:val="00270B0C"/>
    <w:rsid w:val="00273701"/>
    <w:rsid w:val="0027430D"/>
    <w:rsid w:val="00275DD4"/>
    <w:rsid w:val="002807E9"/>
    <w:rsid w:val="00285ED1"/>
    <w:rsid w:val="00285FF6"/>
    <w:rsid w:val="00290E72"/>
    <w:rsid w:val="002911A1"/>
    <w:rsid w:val="00292BD1"/>
    <w:rsid w:val="0029451A"/>
    <w:rsid w:val="0029506C"/>
    <w:rsid w:val="002957C4"/>
    <w:rsid w:val="00295931"/>
    <w:rsid w:val="00296274"/>
    <w:rsid w:val="002963B6"/>
    <w:rsid w:val="00296FED"/>
    <w:rsid w:val="002A00DB"/>
    <w:rsid w:val="002A058A"/>
    <w:rsid w:val="002A1549"/>
    <w:rsid w:val="002A222B"/>
    <w:rsid w:val="002A2464"/>
    <w:rsid w:val="002A3CEE"/>
    <w:rsid w:val="002A52F6"/>
    <w:rsid w:val="002A7219"/>
    <w:rsid w:val="002A7A6A"/>
    <w:rsid w:val="002A7C3B"/>
    <w:rsid w:val="002B12D8"/>
    <w:rsid w:val="002B22C4"/>
    <w:rsid w:val="002B25DD"/>
    <w:rsid w:val="002B28D7"/>
    <w:rsid w:val="002B3092"/>
    <w:rsid w:val="002B3747"/>
    <w:rsid w:val="002B4B6D"/>
    <w:rsid w:val="002C16E8"/>
    <w:rsid w:val="002C184A"/>
    <w:rsid w:val="002C33DC"/>
    <w:rsid w:val="002C4A21"/>
    <w:rsid w:val="002C4D27"/>
    <w:rsid w:val="002C5014"/>
    <w:rsid w:val="002C598C"/>
    <w:rsid w:val="002D1308"/>
    <w:rsid w:val="002D16EF"/>
    <w:rsid w:val="002D2B98"/>
    <w:rsid w:val="002D65FE"/>
    <w:rsid w:val="002D669B"/>
    <w:rsid w:val="002E183A"/>
    <w:rsid w:val="002E1E3D"/>
    <w:rsid w:val="002E27A6"/>
    <w:rsid w:val="002E3713"/>
    <w:rsid w:val="002E4F59"/>
    <w:rsid w:val="002E6988"/>
    <w:rsid w:val="002E69AB"/>
    <w:rsid w:val="002E72C6"/>
    <w:rsid w:val="002E7B12"/>
    <w:rsid w:val="002F0069"/>
    <w:rsid w:val="002F1FB1"/>
    <w:rsid w:val="002F3694"/>
    <w:rsid w:val="002F5463"/>
    <w:rsid w:val="002F6016"/>
    <w:rsid w:val="002F60A0"/>
    <w:rsid w:val="003009CE"/>
    <w:rsid w:val="00302284"/>
    <w:rsid w:val="003027F7"/>
    <w:rsid w:val="00302F7E"/>
    <w:rsid w:val="00303E42"/>
    <w:rsid w:val="00305AD9"/>
    <w:rsid w:val="00305C61"/>
    <w:rsid w:val="00305D2C"/>
    <w:rsid w:val="00310C39"/>
    <w:rsid w:val="0031123C"/>
    <w:rsid w:val="003118E7"/>
    <w:rsid w:val="00311E15"/>
    <w:rsid w:val="00312FC8"/>
    <w:rsid w:val="003134C6"/>
    <w:rsid w:val="0031410C"/>
    <w:rsid w:val="0031453A"/>
    <w:rsid w:val="00314BDB"/>
    <w:rsid w:val="00314BE3"/>
    <w:rsid w:val="003168CF"/>
    <w:rsid w:val="00320CA5"/>
    <w:rsid w:val="003213BA"/>
    <w:rsid w:val="0032193A"/>
    <w:rsid w:val="003227FA"/>
    <w:rsid w:val="003233AA"/>
    <w:rsid w:val="0032566D"/>
    <w:rsid w:val="00326094"/>
    <w:rsid w:val="00332DEF"/>
    <w:rsid w:val="00332E5D"/>
    <w:rsid w:val="003331DF"/>
    <w:rsid w:val="0033342E"/>
    <w:rsid w:val="00334537"/>
    <w:rsid w:val="00337C43"/>
    <w:rsid w:val="00340CEC"/>
    <w:rsid w:val="00341D55"/>
    <w:rsid w:val="003445A4"/>
    <w:rsid w:val="003465EB"/>
    <w:rsid w:val="00346FE6"/>
    <w:rsid w:val="003506DD"/>
    <w:rsid w:val="0035263F"/>
    <w:rsid w:val="0035789E"/>
    <w:rsid w:val="0036240A"/>
    <w:rsid w:val="00363D57"/>
    <w:rsid w:val="00365449"/>
    <w:rsid w:val="00367286"/>
    <w:rsid w:val="003676A1"/>
    <w:rsid w:val="00370A01"/>
    <w:rsid w:val="003722D3"/>
    <w:rsid w:val="0037443B"/>
    <w:rsid w:val="0037450D"/>
    <w:rsid w:val="00374886"/>
    <w:rsid w:val="00374E44"/>
    <w:rsid w:val="003753D0"/>
    <w:rsid w:val="00377AB2"/>
    <w:rsid w:val="00380AC3"/>
    <w:rsid w:val="003813F0"/>
    <w:rsid w:val="003846EB"/>
    <w:rsid w:val="00385C04"/>
    <w:rsid w:val="00386C10"/>
    <w:rsid w:val="0038714C"/>
    <w:rsid w:val="00387898"/>
    <w:rsid w:val="00390FC9"/>
    <w:rsid w:val="0039368C"/>
    <w:rsid w:val="00394276"/>
    <w:rsid w:val="00395792"/>
    <w:rsid w:val="00395CD8"/>
    <w:rsid w:val="00397505"/>
    <w:rsid w:val="003A1931"/>
    <w:rsid w:val="003A1C81"/>
    <w:rsid w:val="003A20F2"/>
    <w:rsid w:val="003A20FC"/>
    <w:rsid w:val="003A2CFA"/>
    <w:rsid w:val="003A4BFA"/>
    <w:rsid w:val="003A563B"/>
    <w:rsid w:val="003A6156"/>
    <w:rsid w:val="003A6C9E"/>
    <w:rsid w:val="003B0204"/>
    <w:rsid w:val="003B029E"/>
    <w:rsid w:val="003B27B6"/>
    <w:rsid w:val="003B4C43"/>
    <w:rsid w:val="003B7204"/>
    <w:rsid w:val="003B744F"/>
    <w:rsid w:val="003B7725"/>
    <w:rsid w:val="003C0998"/>
    <w:rsid w:val="003C24F4"/>
    <w:rsid w:val="003C3C37"/>
    <w:rsid w:val="003C3D82"/>
    <w:rsid w:val="003C3DE2"/>
    <w:rsid w:val="003C472B"/>
    <w:rsid w:val="003D2839"/>
    <w:rsid w:val="003D4054"/>
    <w:rsid w:val="003D565E"/>
    <w:rsid w:val="003D5746"/>
    <w:rsid w:val="003D5BEB"/>
    <w:rsid w:val="003D7E92"/>
    <w:rsid w:val="003E1044"/>
    <w:rsid w:val="003E11DC"/>
    <w:rsid w:val="003E1CBE"/>
    <w:rsid w:val="003E2D30"/>
    <w:rsid w:val="003E3AD3"/>
    <w:rsid w:val="003E52DE"/>
    <w:rsid w:val="003E72A1"/>
    <w:rsid w:val="003E785E"/>
    <w:rsid w:val="003F2019"/>
    <w:rsid w:val="003F2EB4"/>
    <w:rsid w:val="003F3822"/>
    <w:rsid w:val="003F4B6E"/>
    <w:rsid w:val="004001FE"/>
    <w:rsid w:val="00402AA6"/>
    <w:rsid w:val="00403085"/>
    <w:rsid w:val="00403D64"/>
    <w:rsid w:val="00404AFF"/>
    <w:rsid w:val="004061C3"/>
    <w:rsid w:val="0040652E"/>
    <w:rsid w:val="004067E3"/>
    <w:rsid w:val="00411965"/>
    <w:rsid w:val="00411995"/>
    <w:rsid w:val="00412BD7"/>
    <w:rsid w:val="0041316E"/>
    <w:rsid w:val="00413836"/>
    <w:rsid w:val="00415B53"/>
    <w:rsid w:val="00416767"/>
    <w:rsid w:val="00416849"/>
    <w:rsid w:val="00417B22"/>
    <w:rsid w:val="00417FD4"/>
    <w:rsid w:val="004202BA"/>
    <w:rsid w:val="00420B80"/>
    <w:rsid w:val="00420FC5"/>
    <w:rsid w:val="00421BDE"/>
    <w:rsid w:val="004236E8"/>
    <w:rsid w:val="00423959"/>
    <w:rsid w:val="004239FB"/>
    <w:rsid w:val="0042608A"/>
    <w:rsid w:val="0043006B"/>
    <w:rsid w:val="00430FD0"/>
    <w:rsid w:val="004312FA"/>
    <w:rsid w:val="00431379"/>
    <w:rsid w:val="0043231B"/>
    <w:rsid w:val="00433A2F"/>
    <w:rsid w:val="00434715"/>
    <w:rsid w:val="00435C2E"/>
    <w:rsid w:val="00437148"/>
    <w:rsid w:val="0044045A"/>
    <w:rsid w:val="00440C17"/>
    <w:rsid w:val="00443FA3"/>
    <w:rsid w:val="00445468"/>
    <w:rsid w:val="00446ADC"/>
    <w:rsid w:val="00446D77"/>
    <w:rsid w:val="00450F55"/>
    <w:rsid w:val="00451385"/>
    <w:rsid w:val="00451C2E"/>
    <w:rsid w:val="00452186"/>
    <w:rsid w:val="00453C01"/>
    <w:rsid w:val="00453C90"/>
    <w:rsid w:val="004542B0"/>
    <w:rsid w:val="00454F45"/>
    <w:rsid w:val="00455271"/>
    <w:rsid w:val="00455451"/>
    <w:rsid w:val="00455AE1"/>
    <w:rsid w:val="00456212"/>
    <w:rsid w:val="00456239"/>
    <w:rsid w:val="00457D8A"/>
    <w:rsid w:val="00457F2E"/>
    <w:rsid w:val="00460550"/>
    <w:rsid w:val="004629D1"/>
    <w:rsid w:val="00462D71"/>
    <w:rsid w:val="00463C3D"/>
    <w:rsid w:val="00464B50"/>
    <w:rsid w:val="004654AC"/>
    <w:rsid w:val="00465B8E"/>
    <w:rsid w:val="00466A1C"/>
    <w:rsid w:val="00467F73"/>
    <w:rsid w:val="00470A19"/>
    <w:rsid w:val="0047420D"/>
    <w:rsid w:val="004750CA"/>
    <w:rsid w:val="004772C6"/>
    <w:rsid w:val="00483A39"/>
    <w:rsid w:val="0048488C"/>
    <w:rsid w:val="0048498D"/>
    <w:rsid w:val="00491311"/>
    <w:rsid w:val="004931E4"/>
    <w:rsid w:val="004941B3"/>
    <w:rsid w:val="00494704"/>
    <w:rsid w:val="0049501F"/>
    <w:rsid w:val="00497148"/>
    <w:rsid w:val="004A06AA"/>
    <w:rsid w:val="004A07A3"/>
    <w:rsid w:val="004A0D77"/>
    <w:rsid w:val="004A0F39"/>
    <w:rsid w:val="004A289D"/>
    <w:rsid w:val="004A62B8"/>
    <w:rsid w:val="004A64E7"/>
    <w:rsid w:val="004A7643"/>
    <w:rsid w:val="004B0782"/>
    <w:rsid w:val="004B20C8"/>
    <w:rsid w:val="004B2B53"/>
    <w:rsid w:val="004B2E59"/>
    <w:rsid w:val="004B4023"/>
    <w:rsid w:val="004B4CAF"/>
    <w:rsid w:val="004B4F89"/>
    <w:rsid w:val="004B5CAE"/>
    <w:rsid w:val="004C17FD"/>
    <w:rsid w:val="004C338D"/>
    <w:rsid w:val="004C33EE"/>
    <w:rsid w:val="004C4E29"/>
    <w:rsid w:val="004D1581"/>
    <w:rsid w:val="004D2E06"/>
    <w:rsid w:val="004D527A"/>
    <w:rsid w:val="004D53B5"/>
    <w:rsid w:val="004D7735"/>
    <w:rsid w:val="004E04CA"/>
    <w:rsid w:val="004E52C1"/>
    <w:rsid w:val="004E5954"/>
    <w:rsid w:val="004E6970"/>
    <w:rsid w:val="004F0877"/>
    <w:rsid w:val="004F1FF5"/>
    <w:rsid w:val="004F2803"/>
    <w:rsid w:val="004F2E69"/>
    <w:rsid w:val="004F4A5F"/>
    <w:rsid w:val="004F4A60"/>
    <w:rsid w:val="004F5970"/>
    <w:rsid w:val="004F5B1F"/>
    <w:rsid w:val="004F654A"/>
    <w:rsid w:val="004F757A"/>
    <w:rsid w:val="00502547"/>
    <w:rsid w:val="0050339B"/>
    <w:rsid w:val="005038FB"/>
    <w:rsid w:val="00504187"/>
    <w:rsid w:val="00504B6C"/>
    <w:rsid w:val="00506C98"/>
    <w:rsid w:val="00507435"/>
    <w:rsid w:val="00513D0B"/>
    <w:rsid w:val="00513F77"/>
    <w:rsid w:val="005146B5"/>
    <w:rsid w:val="005148B4"/>
    <w:rsid w:val="00516192"/>
    <w:rsid w:val="00520DA9"/>
    <w:rsid w:val="00522A8C"/>
    <w:rsid w:val="00523978"/>
    <w:rsid w:val="00524BF6"/>
    <w:rsid w:val="00526225"/>
    <w:rsid w:val="005272BA"/>
    <w:rsid w:val="00527909"/>
    <w:rsid w:val="00527C58"/>
    <w:rsid w:val="00527EC6"/>
    <w:rsid w:val="005302FB"/>
    <w:rsid w:val="005313AA"/>
    <w:rsid w:val="005328D0"/>
    <w:rsid w:val="00532DCC"/>
    <w:rsid w:val="005330BD"/>
    <w:rsid w:val="00535219"/>
    <w:rsid w:val="0053746D"/>
    <w:rsid w:val="00540FFF"/>
    <w:rsid w:val="00541786"/>
    <w:rsid w:val="00541833"/>
    <w:rsid w:val="00543EB8"/>
    <w:rsid w:val="00543FEA"/>
    <w:rsid w:val="005458A2"/>
    <w:rsid w:val="00547548"/>
    <w:rsid w:val="0055460E"/>
    <w:rsid w:val="00555E82"/>
    <w:rsid w:val="0055632B"/>
    <w:rsid w:val="005563A9"/>
    <w:rsid w:val="005574DF"/>
    <w:rsid w:val="00560544"/>
    <w:rsid w:val="00560E9E"/>
    <w:rsid w:val="00561122"/>
    <w:rsid w:val="00562189"/>
    <w:rsid w:val="00562DFB"/>
    <w:rsid w:val="00564370"/>
    <w:rsid w:val="00564988"/>
    <w:rsid w:val="00565DE0"/>
    <w:rsid w:val="00567023"/>
    <w:rsid w:val="005679C2"/>
    <w:rsid w:val="0057019A"/>
    <w:rsid w:val="00571419"/>
    <w:rsid w:val="00573939"/>
    <w:rsid w:val="00574016"/>
    <w:rsid w:val="00574C65"/>
    <w:rsid w:val="005768E4"/>
    <w:rsid w:val="00581105"/>
    <w:rsid w:val="00581E3C"/>
    <w:rsid w:val="005821E1"/>
    <w:rsid w:val="00584BB4"/>
    <w:rsid w:val="00585556"/>
    <w:rsid w:val="005858AE"/>
    <w:rsid w:val="00586FBF"/>
    <w:rsid w:val="0058721E"/>
    <w:rsid w:val="005908C6"/>
    <w:rsid w:val="0059195E"/>
    <w:rsid w:val="00592072"/>
    <w:rsid w:val="00592C79"/>
    <w:rsid w:val="00592E5C"/>
    <w:rsid w:val="00593092"/>
    <w:rsid w:val="00593BED"/>
    <w:rsid w:val="00594182"/>
    <w:rsid w:val="00594597"/>
    <w:rsid w:val="00595381"/>
    <w:rsid w:val="005966F4"/>
    <w:rsid w:val="005A1DCD"/>
    <w:rsid w:val="005A4C53"/>
    <w:rsid w:val="005A50F7"/>
    <w:rsid w:val="005A615F"/>
    <w:rsid w:val="005B049C"/>
    <w:rsid w:val="005B1EF4"/>
    <w:rsid w:val="005B3331"/>
    <w:rsid w:val="005B4D06"/>
    <w:rsid w:val="005B5970"/>
    <w:rsid w:val="005C14FD"/>
    <w:rsid w:val="005C4C72"/>
    <w:rsid w:val="005C512D"/>
    <w:rsid w:val="005C602D"/>
    <w:rsid w:val="005C680D"/>
    <w:rsid w:val="005D1571"/>
    <w:rsid w:val="005D1E24"/>
    <w:rsid w:val="005D2DB0"/>
    <w:rsid w:val="005D2F61"/>
    <w:rsid w:val="005D3584"/>
    <w:rsid w:val="005D3DC9"/>
    <w:rsid w:val="005D4B78"/>
    <w:rsid w:val="005D4C09"/>
    <w:rsid w:val="005D7163"/>
    <w:rsid w:val="005E032E"/>
    <w:rsid w:val="005E0385"/>
    <w:rsid w:val="005E0F39"/>
    <w:rsid w:val="005E141B"/>
    <w:rsid w:val="005E17BE"/>
    <w:rsid w:val="005E3060"/>
    <w:rsid w:val="005E5C51"/>
    <w:rsid w:val="005E647B"/>
    <w:rsid w:val="005E6A57"/>
    <w:rsid w:val="005E6E5D"/>
    <w:rsid w:val="005E7188"/>
    <w:rsid w:val="005F2EFE"/>
    <w:rsid w:val="005F2FCF"/>
    <w:rsid w:val="005F4426"/>
    <w:rsid w:val="005F4ABB"/>
    <w:rsid w:val="005F554B"/>
    <w:rsid w:val="005F5A55"/>
    <w:rsid w:val="005F5AED"/>
    <w:rsid w:val="005F6075"/>
    <w:rsid w:val="005F6195"/>
    <w:rsid w:val="005F71C1"/>
    <w:rsid w:val="00600319"/>
    <w:rsid w:val="006003AA"/>
    <w:rsid w:val="00600625"/>
    <w:rsid w:val="006015CC"/>
    <w:rsid w:val="006016CA"/>
    <w:rsid w:val="006033FC"/>
    <w:rsid w:val="00603C31"/>
    <w:rsid w:val="00604127"/>
    <w:rsid w:val="006055E8"/>
    <w:rsid w:val="00606F13"/>
    <w:rsid w:val="0060723E"/>
    <w:rsid w:val="00614827"/>
    <w:rsid w:val="0061536F"/>
    <w:rsid w:val="00615996"/>
    <w:rsid w:val="00615C02"/>
    <w:rsid w:val="00615F11"/>
    <w:rsid w:val="006163D2"/>
    <w:rsid w:val="00616B69"/>
    <w:rsid w:val="00620A29"/>
    <w:rsid w:val="006215D6"/>
    <w:rsid w:val="006229E8"/>
    <w:rsid w:val="006237CF"/>
    <w:rsid w:val="00623ABD"/>
    <w:rsid w:val="0062418F"/>
    <w:rsid w:val="00624641"/>
    <w:rsid w:val="00625F55"/>
    <w:rsid w:val="00626634"/>
    <w:rsid w:val="00626FED"/>
    <w:rsid w:val="00631BA3"/>
    <w:rsid w:val="006326EA"/>
    <w:rsid w:val="006327AE"/>
    <w:rsid w:val="0063365C"/>
    <w:rsid w:val="00633737"/>
    <w:rsid w:val="00634516"/>
    <w:rsid w:val="006348DC"/>
    <w:rsid w:val="00634D27"/>
    <w:rsid w:val="00635DD4"/>
    <w:rsid w:val="006418B2"/>
    <w:rsid w:val="00642281"/>
    <w:rsid w:val="006427FA"/>
    <w:rsid w:val="00643626"/>
    <w:rsid w:val="00643BC1"/>
    <w:rsid w:val="006444BA"/>
    <w:rsid w:val="00644762"/>
    <w:rsid w:val="00644BC2"/>
    <w:rsid w:val="00645353"/>
    <w:rsid w:val="00645D4B"/>
    <w:rsid w:val="006462EA"/>
    <w:rsid w:val="00646838"/>
    <w:rsid w:val="00647F4F"/>
    <w:rsid w:val="00652891"/>
    <w:rsid w:val="006537EF"/>
    <w:rsid w:val="0065511A"/>
    <w:rsid w:val="00655CE3"/>
    <w:rsid w:val="00657C7F"/>
    <w:rsid w:val="006605DF"/>
    <w:rsid w:val="00660814"/>
    <w:rsid w:val="00660C76"/>
    <w:rsid w:val="0066119D"/>
    <w:rsid w:val="00661523"/>
    <w:rsid w:val="006617DB"/>
    <w:rsid w:val="00662887"/>
    <w:rsid w:val="00663A10"/>
    <w:rsid w:val="0066568A"/>
    <w:rsid w:val="00666816"/>
    <w:rsid w:val="0066764A"/>
    <w:rsid w:val="00667E02"/>
    <w:rsid w:val="006720B9"/>
    <w:rsid w:val="006720FA"/>
    <w:rsid w:val="00672B80"/>
    <w:rsid w:val="00672CCC"/>
    <w:rsid w:val="00673934"/>
    <w:rsid w:val="00674839"/>
    <w:rsid w:val="006757F4"/>
    <w:rsid w:val="00676585"/>
    <w:rsid w:val="0067660A"/>
    <w:rsid w:val="00677CAB"/>
    <w:rsid w:val="006865E5"/>
    <w:rsid w:val="00691B05"/>
    <w:rsid w:val="00691C75"/>
    <w:rsid w:val="0069363F"/>
    <w:rsid w:val="00693FBD"/>
    <w:rsid w:val="0069452B"/>
    <w:rsid w:val="006961F2"/>
    <w:rsid w:val="006969C3"/>
    <w:rsid w:val="006A07DD"/>
    <w:rsid w:val="006A102E"/>
    <w:rsid w:val="006A142F"/>
    <w:rsid w:val="006A15A3"/>
    <w:rsid w:val="006A3CA6"/>
    <w:rsid w:val="006A4003"/>
    <w:rsid w:val="006A445A"/>
    <w:rsid w:val="006A4BC9"/>
    <w:rsid w:val="006A54FC"/>
    <w:rsid w:val="006A6F22"/>
    <w:rsid w:val="006A7B52"/>
    <w:rsid w:val="006B041E"/>
    <w:rsid w:val="006B064E"/>
    <w:rsid w:val="006B1F69"/>
    <w:rsid w:val="006B68DA"/>
    <w:rsid w:val="006B7CD6"/>
    <w:rsid w:val="006B7DA6"/>
    <w:rsid w:val="006C2AE0"/>
    <w:rsid w:val="006C3793"/>
    <w:rsid w:val="006C5E0F"/>
    <w:rsid w:val="006C6380"/>
    <w:rsid w:val="006C70A1"/>
    <w:rsid w:val="006C72ED"/>
    <w:rsid w:val="006D067A"/>
    <w:rsid w:val="006D2915"/>
    <w:rsid w:val="006D3596"/>
    <w:rsid w:val="006D451F"/>
    <w:rsid w:val="006D4BAC"/>
    <w:rsid w:val="006D542C"/>
    <w:rsid w:val="006D6224"/>
    <w:rsid w:val="006D6835"/>
    <w:rsid w:val="006D68B9"/>
    <w:rsid w:val="006D6B83"/>
    <w:rsid w:val="006E0C13"/>
    <w:rsid w:val="006E1F49"/>
    <w:rsid w:val="006E6B5C"/>
    <w:rsid w:val="006E7530"/>
    <w:rsid w:val="006F01AD"/>
    <w:rsid w:val="006F1AF2"/>
    <w:rsid w:val="006F29C9"/>
    <w:rsid w:val="006F31B3"/>
    <w:rsid w:val="006F792A"/>
    <w:rsid w:val="007027E9"/>
    <w:rsid w:val="00702CBF"/>
    <w:rsid w:val="00703E0C"/>
    <w:rsid w:val="00704798"/>
    <w:rsid w:val="0070647F"/>
    <w:rsid w:val="00713765"/>
    <w:rsid w:val="00713F1F"/>
    <w:rsid w:val="00715A46"/>
    <w:rsid w:val="00717303"/>
    <w:rsid w:val="00721B18"/>
    <w:rsid w:val="007243E7"/>
    <w:rsid w:val="00724D7F"/>
    <w:rsid w:val="00725765"/>
    <w:rsid w:val="007257E2"/>
    <w:rsid w:val="00727601"/>
    <w:rsid w:val="007303BF"/>
    <w:rsid w:val="00730899"/>
    <w:rsid w:val="00731137"/>
    <w:rsid w:val="0073127D"/>
    <w:rsid w:val="007329FB"/>
    <w:rsid w:val="007332BC"/>
    <w:rsid w:val="00734CB6"/>
    <w:rsid w:val="00734CE1"/>
    <w:rsid w:val="00735498"/>
    <w:rsid w:val="007354FE"/>
    <w:rsid w:val="007364FF"/>
    <w:rsid w:val="00740759"/>
    <w:rsid w:val="00740813"/>
    <w:rsid w:val="00740FFB"/>
    <w:rsid w:val="00742064"/>
    <w:rsid w:val="00742537"/>
    <w:rsid w:val="007429C6"/>
    <w:rsid w:val="0074419B"/>
    <w:rsid w:val="007479F3"/>
    <w:rsid w:val="00747CC8"/>
    <w:rsid w:val="00747CD0"/>
    <w:rsid w:val="0075152A"/>
    <w:rsid w:val="00753475"/>
    <w:rsid w:val="007535F5"/>
    <w:rsid w:val="0075382D"/>
    <w:rsid w:val="00753994"/>
    <w:rsid w:val="00754349"/>
    <w:rsid w:val="00755249"/>
    <w:rsid w:val="007556BB"/>
    <w:rsid w:val="0075584A"/>
    <w:rsid w:val="007566F8"/>
    <w:rsid w:val="00756B3E"/>
    <w:rsid w:val="007600D9"/>
    <w:rsid w:val="007602D1"/>
    <w:rsid w:val="007638F2"/>
    <w:rsid w:val="00764266"/>
    <w:rsid w:val="007644D8"/>
    <w:rsid w:val="00764646"/>
    <w:rsid w:val="00764BD8"/>
    <w:rsid w:val="007659F4"/>
    <w:rsid w:val="00765D87"/>
    <w:rsid w:val="007667C0"/>
    <w:rsid w:val="0076740B"/>
    <w:rsid w:val="0077067D"/>
    <w:rsid w:val="0077076B"/>
    <w:rsid w:val="007709F3"/>
    <w:rsid w:val="00770D52"/>
    <w:rsid w:val="00771684"/>
    <w:rsid w:val="0077207C"/>
    <w:rsid w:val="00773295"/>
    <w:rsid w:val="00773BA1"/>
    <w:rsid w:val="007741EB"/>
    <w:rsid w:val="00776A10"/>
    <w:rsid w:val="007775F3"/>
    <w:rsid w:val="007808AB"/>
    <w:rsid w:val="00781844"/>
    <w:rsid w:val="0078319C"/>
    <w:rsid w:val="00785C5D"/>
    <w:rsid w:val="00785F5E"/>
    <w:rsid w:val="007862E0"/>
    <w:rsid w:val="007900B0"/>
    <w:rsid w:val="007909D9"/>
    <w:rsid w:val="00790C81"/>
    <w:rsid w:val="00791D4B"/>
    <w:rsid w:val="00795AB1"/>
    <w:rsid w:val="007A02F6"/>
    <w:rsid w:val="007A034C"/>
    <w:rsid w:val="007A0D43"/>
    <w:rsid w:val="007A1049"/>
    <w:rsid w:val="007A2681"/>
    <w:rsid w:val="007A28FD"/>
    <w:rsid w:val="007A5328"/>
    <w:rsid w:val="007A547F"/>
    <w:rsid w:val="007A697D"/>
    <w:rsid w:val="007A6CCD"/>
    <w:rsid w:val="007B091A"/>
    <w:rsid w:val="007B0AC1"/>
    <w:rsid w:val="007B19AA"/>
    <w:rsid w:val="007B1FD8"/>
    <w:rsid w:val="007B2CEA"/>
    <w:rsid w:val="007B392D"/>
    <w:rsid w:val="007B39F1"/>
    <w:rsid w:val="007B7C18"/>
    <w:rsid w:val="007C0A56"/>
    <w:rsid w:val="007C3B80"/>
    <w:rsid w:val="007C423A"/>
    <w:rsid w:val="007C4AE2"/>
    <w:rsid w:val="007C5553"/>
    <w:rsid w:val="007C594A"/>
    <w:rsid w:val="007C63BD"/>
    <w:rsid w:val="007D1E14"/>
    <w:rsid w:val="007D29EB"/>
    <w:rsid w:val="007D4551"/>
    <w:rsid w:val="007D4B16"/>
    <w:rsid w:val="007E03ED"/>
    <w:rsid w:val="007E0C6C"/>
    <w:rsid w:val="007E4F7F"/>
    <w:rsid w:val="007E6C98"/>
    <w:rsid w:val="007E7386"/>
    <w:rsid w:val="007E77D7"/>
    <w:rsid w:val="007F0693"/>
    <w:rsid w:val="007F5136"/>
    <w:rsid w:val="007F5A5A"/>
    <w:rsid w:val="007F7D05"/>
    <w:rsid w:val="0080235B"/>
    <w:rsid w:val="00804CE6"/>
    <w:rsid w:val="0081156B"/>
    <w:rsid w:val="00811AD7"/>
    <w:rsid w:val="008132D5"/>
    <w:rsid w:val="0081453F"/>
    <w:rsid w:val="00815243"/>
    <w:rsid w:val="00816FD2"/>
    <w:rsid w:val="00822590"/>
    <w:rsid w:val="00822EF8"/>
    <w:rsid w:val="008243EE"/>
    <w:rsid w:val="008252C5"/>
    <w:rsid w:val="00825D8D"/>
    <w:rsid w:val="00826E94"/>
    <w:rsid w:val="008310B6"/>
    <w:rsid w:val="008310E9"/>
    <w:rsid w:val="0083329A"/>
    <w:rsid w:val="0083365C"/>
    <w:rsid w:val="0083444E"/>
    <w:rsid w:val="00834BC1"/>
    <w:rsid w:val="00835263"/>
    <w:rsid w:val="0083593A"/>
    <w:rsid w:val="0083755D"/>
    <w:rsid w:val="00837C38"/>
    <w:rsid w:val="00837CC0"/>
    <w:rsid w:val="008410E9"/>
    <w:rsid w:val="0084197C"/>
    <w:rsid w:val="008441FC"/>
    <w:rsid w:val="008457C8"/>
    <w:rsid w:val="008466BA"/>
    <w:rsid w:val="00847BE5"/>
    <w:rsid w:val="00850664"/>
    <w:rsid w:val="00850D3E"/>
    <w:rsid w:val="00852F1B"/>
    <w:rsid w:val="00853317"/>
    <w:rsid w:val="00853885"/>
    <w:rsid w:val="00853A39"/>
    <w:rsid w:val="00854DA2"/>
    <w:rsid w:val="00856B0E"/>
    <w:rsid w:val="00860A74"/>
    <w:rsid w:val="0086222A"/>
    <w:rsid w:val="008635DF"/>
    <w:rsid w:val="00863DAA"/>
    <w:rsid w:val="00867847"/>
    <w:rsid w:val="008703B2"/>
    <w:rsid w:val="0087042A"/>
    <w:rsid w:val="008706F9"/>
    <w:rsid w:val="0087211F"/>
    <w:rsid w:val="008721AE"/>
    <w:rsid w:val="00872D67"/>
    <w:rsid w:val="00874E84"/>
    <w:rsid w:val="00875278"/>
    <w:rsid w:val="00876F0D"/>
    <w:rsid w:val="0087713F"/>
    <w:rsid w:val="0088027A"/>
    <w:rsid w:val="00880E5D"/>
    <w:rsid w:val="00881AC4"/>
    <w:rsid w:val="00882D66"/>
    <w:rsid w:val="008873A9"/>
    <w:rsid w:val="008876B7"/>
    <w:rsid w:val="00891325"/>
    <w:rsid w:val="00891F1B"/>
    <w:rsid w:val="0089411C"/>
    <w:rsid w:val="008946C3"/>
    <w:rsid w:val="00895E61"/>
    <w:rsid w:val="00896AF1"/>
    <w:rsid w:val="008A01D4"/>
    <w:rsid w:val="008A1CF4"/>
    <w:rsid w:val="008A39F7"/>
    <w:rsid w:val="008A3ADC"/>
    <w:rsid w:val="008A3E08"/>
    <w:rsid w:val="008A51BC"/>
    <w:rsid w:val="008A5957"/>
    <w:rsid w:val="008A70DC"/>
    <w:rsid w:val="008A77C1"/>
    <w:rsid w:val="008A7899"/>
    <w:rsid w:val="008B11E4"/>
    <w:rsid w:val="008B2A21"/>
    <w:rsid w:val="008B6B2B"/>
    <w:rsid w:val="008B6CB3"/>
    <w:rsid w:val="008B7B13"/>
    <w:rsid w:val="008B7FEB"/>
    <w:rsid w:val="008C0DE9"/>
    <w:rsid w:val="008C36CE"/>
    <w:rsid w:val="008C39D4"/>
    <w:rsid w:val="008C3B88"/>
    <w:rsid w:val="008C413F"/>
    <w:rsid w:val="008C531F"/>
    <w:rsid w:val="008C54F8"/>
    <w:rsid w:val="008C5730"/>
    <w:rsid w:val="008C5DBB"/>
    <w:rsid w:val="008C5E02"/>
    <w:rsid w:val="008D038B"/>
    <w:rsid w:val="008D0CB0"/>
    <w:rsid w:val="008D12FC"/>
    <w:rsid w:val="008D1676"/>
    <w:rsid w:val="008D1DE8"/>
    <w:rsid w:val="008D2987"/>
    <w:rsid w:val="008D2C14"/>
    <w:rsid w:val="008D3222"/>
    <w:rsid w:val="008D4FD5"/>
    <w:rsid w:val="008D518F"/>
    <w:rsid w:val="008E08BE"/>
    <w:rsid w:val="008E1127"/>
    <w:rsid w:val="008E1D58"/>
    <w:rsid w:val="008E40CE"/>
    <w:rsid w:val="008E518E"/>
    <w:rsid w:val="008E6E7D"/>
    <w:rsid w:val="008E797B"/>
    <w:rsid w:val="008F0D44"/>
    <w:rsid w:val="008F1628"/>
    <w:rsid w:val="008F1704"/>
    <w:rsid w:val="008F1CB4"/>
    <w:rsid w:val="008F6DD6"/>
    <w:rsid w:val="008F6E21"/>
    <w:rsid w:val="008F78C8"/>
    <w:rsid w:val="009013E4"/>
    <w:rsid w:val="00901CFF"/>
    <w:rsid w:val="00905A1F"/>
    <w:rsid w:val="00906C60"/>
    <w:rsid w:val="009071C7"/>
    <w:rsid w:val="0091108B"/>
    <w:rsid w:val="009113E2"/>
    <w:rsid w:val="00914365"/>
    <w:rsid w:val="00914D6D"/>
    <w:rsid w:val="00917473"/>
    <w:rsid w:val="009176A5"/>
    <w:rsid w:val="0092099B"/>
    <w:rsid w:val="009228F7"/>
    <w:rsid w:val="00923A62"/>
    <w:rsid w:val="00925502"/>
    <w:rsid w:val="00925E6D"/>
    <w:rsid w:val="00926990"/>
    <w:rsid w:val="0092761A"/>
    <w:rsid w:val="009310B7"/>
    <w:rsid w:val="00931DF8"/>
    <w:rsid w:val="009338C5"/>
    <w:rsid w:val="00933FBF"/>
    <w:rsid w:val="00935030"/>
    <w:rsid w:val="00936BF5"/>
    <w:rsid w:val="00940E75"/>
    <w:rsid w:val="00941420"/>
    <w:rsid w:val="0094194C"/>
    <w:rsid w:val="009423C7"/>
    <w:rsid w:val="00942436"/>
    <w:rsid w:val="00942492"/>
    <w:rsid w:val="0094305D"/>
    <w:rsid w:val="00943BA0"/>
    <w:rsid w:val="00944B93"/>
    <w:rsid w:val="009452A3"/>
    <w:rsid w:val="0094574A"/>
    <w:rsid w:val="0095117A"/>
    <w:rsid w:val="00951D79"/>
    <w:rsid w:val="00951EB4"/>
    <w:rsid w:val="0095488B"/>
    <w:rsid w:val="009549EB"/>
    <w:rsid w:val="00956CD7"/>
    <w:rsid w:val="00961513"/>
    <w:rsid w:val="00961F14"/>
    <w:rsid w:val="0096254A"/>
    <w:rsid w:val="00962C58"/>
    <w:rsid w:val="00963511"/>
    <w:rsid w:val="009638D6"/>
    <w:rsid w:val="00964335"/>
    <w:rsid w:val="0096569B"/>
    <w:rsid w:val="00966989"/>
    <w:rsid w:val="00970CBE"/>
    <w:rsid w:val="00972370"/>
    <w:rsid w:val="0097432A"/>
    <w:rsid w:val="00981787"/>
    <w:rsid w:val="00982C0A"/>
    <w:rsid w:val="00983163"/>
    <w:rsid w:val="00984F02"/>
    <w:rsid w:val="009861A8"/>
    <w:rsid w:val="009862D1"/>
    <w:rsid w:val="00986C62"/>
    <w:rsid w:val="009878F3"/>
    <w:rsid w:val="009900F2"/>
    <w:rsid w:val="0099075C"/>
    <w:rsid w:val="00990811"/>
    <w:rsid w:val="00991302"/>
    <w:rsid w:val="0099247D"/>
    <w:rsid w:val="0099338A"/>
    <w:rsid w:val="00993DE7"/>
    <w:rsid w:val="009A051A"/>
    <w:rsid w:val="009A0DEF"/>
    <w:rsid w:val="009A18E7"/>
    <w:rsid w:val="009A2386"/>
    <w:rsid w:val="009A2BF1"/>
    <w:rsid w:val="009A4E3A"/>
    <w:rsid w:val="009A67D8"/>
    <w:rsid w:val="009A72DD"/>
    <w:rsid w:val="009A768B"/>
    <w:rsid w:val="009A79F3"/>
    <w:rsid w:val="009A79F5"/>
    <w:rsid w:val="009B0530"/>
    <w:rsid w:val="009B0A02"/>
    <w:rsid w:val="009B18B0"/>
    <w:rsid w:val="009B1C87"/>
    <w:rsid w:val="009B2E84"/>
    <w:rsid w:val="009B4345"/>
    <w:rsid w:val="009B49A2"/>
    <w:rsid w:val="009B4B4B"/>
    <w:rsid w:val="009C36D1"/>
    <w:rsid w:val="009C3E93"/>
    <w:rsid w:val="009C568D"/>
    <w:rsid w:val="009C730A"/>
    <w:rsid w:val="009C7EE2"/>
    <w:rsid w:val="009D01BB"/>
    <w:rsid w:val="009D4225"/>
    <w:rsid w:val="009D5A93"/>
    <w:rsid w:val="009D5DDD"/>
    <w:rsid w:val="009D797D"/>
    <w:rsid w:val="009E182B"/>
    <w:rsid w:val="009E641F"/>
    <w:rsid w:val="009F034A"/>
    <w:rsid w:val="009F150B"/>
    <w:rsid w:val="009F1A0C"/>
    <w:rsid w:val="009F2AF4"/>
    <w:rsid w:val="009F4463"/>
    <w:rsid w:val="00A005AA"/>
    <w:rsid w:val="00A01502"/>
    <w:rsid w:val="00A0151B"/>
    <w:rsid w:val="00A01A07"/>
    <w:rsid w:val="00A04C19"/>
    <w:rsid w:val="00A05109"/>
    <w:rsid w:val="00A06D01"/>
    <w:rsid w:val="00A07430"/>
    <w:rsid w:val="00A07F5E"/>
    <w:rsid w:val="00A10863"/>
    <w:rsid w:val="00A113D6"/>
    <w:rsid w:val="00A1272E"/>
    <w:rsid w:val="00A12773"/>
    <w:rsid w:val="00A13497"/>
    <w:rsid w:val="00A13599"/>
    <w:rsid w:val="00A15635"/>
    <w:rsid w:val="00A17287"/>
    <w:rsid w:val="00A20781"/>
    <w:rsid w:val="00A2084C"/>
    <w:rsid w:val="00A2113D"/>
    <w:rsid w:val="00A229C0"/>
    <w:rsid w:val="00A248A6"/>
    <w:rsid w:val="00A24F93"/>
    <w:rsid w:val="00A267D5"/>
    <w:rsid w:val="00A26959"/>
    <w:rsid w:val="00A30B67"/>
    <w:rsid w:val="00A316E9"/>
    <w:rsid w:val="00A34AE5"/>
    <w:rsid w:val="00A35634"/>
    <w:rsid w:val="00A400D0"/>
    <w:rsid w:val="00A45597"/>
    <w:rsid w:val="00A462D4"/>
    <w:rsid w:val="00A4653F"/>
    <w:rsid w:val="00A46A1E"/>
    <w:rsid w:val="00A46AC9"/>
    <w:rsid w:val="00A46E85"/>
    <w:rsid w:val="00A46F68"/>
    <w:rsid w:val="00A528F1"/>
    <w:rsid w:val="00A52BC2"/>
    <w:rsid w:val="00A54CBB"/>
    <w:rsid w:val="00A55408"/>
    <w:rsid w:val="00A55D6F"/>
    <w:rsid w:val="00A56537"/>
    <w:rsid w:val="00A57135"/>
    <w:rsid w:val="00A57D4C"/>
    <w:rsid w:val="00A60393"/>
    <w:rsid w:val="00A631BF"/>
    <w:rsid w:val="00A6689F"/>
    <w:rsid w:val="00A67846"/>
    <w:rsid w:val="00A70261"/>
    <w:rsid w:val="00A71F8C"/>
    <w:rsid w:val="00A729E5"/>
    <w:rsid w:val="00A73EDC"/>
    <w:rsid w:val="00A758E6"/>
    <w:rsid w:val="00A7676F"/>
    <w:rsid w:val="00A76AC9"/>
    <w:rsid w:val="00A7748B"/>
    <w:rsid w:val="00A8023F"/>
    <w:rsid w:val="00A81587"/>
    <w:rsid w:val="00A83426"/>
    <w:rsid w:val="00A83D4F"/>
    <w:rsid w:val="00A8620B"/>
    <w:rsid w:val="00A86718"/>
    <w:rsid w:val="00A86788"/>
    <w:rsid w:val="00A86A06"/>
    <w:rsid w:val="00A903B3"/>
    <w:rsid w:val="00A9209E"/>
    <w:rsid w:val="00A94626"/>
    <w:rsid w:val="00A94FC7"/>
    <w:rsid w:val="00A95101"/>
    <w:rsid w:val="00A965A1"/>
    <w:rsid w:val="00A97072"/>
    <w:rsid w:val="00A979F8"/>
    <w:rsid w:val="00A97E79"/>
    <w:rsid w:val="00AA1C95"/>
    <w:rsid w:val="00AA2943"/>
    <w:rsid w:val="00AA2FB5"/>
    <w:rsid w:val="00AA2FFB"/>
    <w:rsid w:val="00AA3125"/>
    <w:rsid w:val="00AA65FE"/>
    <w:rsid w:val="00AB02D0"/>
    <w:rsid w:val="00AB05F7"/>
    <w:rsid w:val="00AB174B"/>
    <w:rsid w:val="00AB2598"/>
    <w:rsid w:val="00AB3EDE"/>
    <w:rsid w:val="00AB51CB"/>
    <w:rsid w:val="00AB546B"/>
    <w:rsid w:val="00AB663F"/>
    <w:rsid w:val="00AB6C50"/>
    <w:rsid w:val="00AC1503"/>
    <w:rsid w:val="00AC2D4B"/>
    <w:rsid w:val="00AC3B59"/>
    <w:rsid w:val="00AC4B09"/>
    <w:rsid w:val="00AC55BE"/>
    <w:rsid w:val="00AC77AB"/>
    <w:rsid w:val="00AC7AB8"/>
    <w:rsid w:val="00AD0362"/>
    <w:rsid w:val="00AD0677"/>
    <w:rsid w:val="00AD09F3"/>
    <w:rsid w:val="00AD174F"/>
    <w:rsid w:val="00AD331A"/>
    <w:rsid w:val="00AD4D2C"/>
    <w:rsid w:val="00AD5285"/>
    <w:rsid w:val="00AD60B6"/>
    <w:rsid w:val="00AD7A47"/>
    <w:rsid w:val="00AD7B8D"/>
    <w:rsid w:val="00AE038B"/>
    <w:rsid w:val="00AE0913"/>
    <w:rsid w:val="00AE0AC7"/>
    <w:rsid w:val="00AE0BBE"/>
    <w:rsid w:val="00AE118B"/>
    <w:rsid w:val="00AE3380"/>
    <w:rsid w:val="00AE380B"/>
    <w:rsid w:val="00AE4919"/>
    <w:rsid w:val="00AE6487"/>
    <w:rsid w:val="00AE663D"/>
    <w:rsid w:val="00AF028A"/>
    <w:rsid w:val="00AF0B37"/>
    <w:rsid w:val="00AF1BD0"/>
    <w:rsid w:val="00AF1CA1"/>
    <w:rsid w:val="00AF3BC0"/>
    <w:rsid w:val="00AF533E"/>
    <w:rsid w:val="00B037D0"/>
    <w:rsid w:val="00B04FC8"/>
    <w:rsid w:val="00B057FD"/>
    <w:rsid w:val="00B058E1"/>
    <w:rsid w:val="00B06CEC"/>
    <w:rsid w:val="00B0746E"/>
    <w:rsid w:val="00B100AD"/>
    <w:rsid w:val="00B10CA2"/>
    <w:rsid w:val="00B12341"/>
    <w:rsid w:val="00B123CF"/>
    <w:rsid w:val="00B134E4"/>
    <w:rsid w:val="00B141A9"/>
    <w:rsid w:val="00B17405"/>
    <w:rsid w:val="00B175A7"/>
    <w:rsid w:val="00B17B61"/>
    <w:rsid w:val="00B20649"/>
    <w:rsid w:val="00B20E95"/>
    <w:rsid w:val="00B21344"/>
    <w:rsid w:val="00B21E54"/>
    <w:rsid w:val="00B22ED3"/>
    <w:rsid w:val="00B237BB"/>
    <w:rsid w:val="00B27269"/>
    <w:rsid w:val="00B30F0A"/>
    <w:rsid w:val="00B30FE3"/>
    <w:rsid w:val="00B31F0E"/>
    <w:rsid w:val="00B320C5"/>
    <w:rsid w:val="00B34C7F"/>
    <w:rsid w:val="00B36FA2"/>
    <w:rsid w:val="00B4033A"/>
    <w:rsid w:val="00B40F6E"/>
    <w:rsid w:val="00B42A71"/>
    <w:rsid w:val="00B42BBA"/>
    <w:rsid w:val="00B433E4"/>
    <w:rsid w:val="00B43D83"/>
    <w:rsid w:val="00B477A0"/>
    <w:rsid w:val="00B52653"/>
    <w:rsid w:val="00B5312E"/>
    <w:rsid w:val="00B534EF"/>
    <w:rsid w:val="00B55C58"/>
    <w:rsid w:val="00B560EA"/>
    <w:rsid w:val="00B56542"/>
    <w:rsid w:val="00B56696"/>
    <w:rsid w:val="00B5689F"/>
    <w:rsid w:val="00B60477"/>
    <w:rsid w:val="00B61FFB"/>
    <w:rsid w:val="00B62CE1"/>
    <w:rsid w:val="00B63CF7"/>
    <w:rsid w:val="00B65BCB"/>
    <w:rsid w:val="00B668A4"/>
    <w:rsid w:val="00B6699B"/>
    <w:rsid w:val="00B66BE2"/>
    <w:rsid w:val="00B67FD5"/>
    <w:rsid w:val="00B70BDE"/>
    <w:rsid w:val="00B70D4F"/>
    <w:rsid w:val="00B710F2"/>
    <w:rsid w:val="00B71CBE"/>
    <w:rsid w:val="00B72068"/>
    <w:rsid w:val="00B720A4"/>
    <w:rsid w:val="00B720E0"/>
    <w:rsid w:val="00B7221F"/>
    <w:rsid w:val="00B74504"/>
    <w:rsid w:val="00B74687"/>
    <w:rsid w:val="00B759AE"/>
    <w:rsid w:val="00B75D6E"/>
    <w:rsid w:val="00B7787C"/>
    <w:rsid w:val="00B77A0B"/>
    <w:rsid w:val="00B8119C"/>
    <w:rsid w:val="00B82590"/>
    <w:rsid w:val="00B82F20"/>
    <w:rsid w:val="00B83B14"/>
    <w:rsid w:val="00B84E8F"/>
    <w:rsid w:val="00B86808"/>
    <w:rsid w:val="00B87278"/>
    <w:rsid w:val="00B873F6"/>
    <w:rsid w:val="00B9062A"/>
    <w:rsid w:val="00B9099C"/>
    <w:rsid w:val="00B90D22"/>
    <w:rsid w:val="00B91259"/>
    <w:rsid w:val="00B92BD8"/>
    <w:rsid w:val="00B9442F"/>
    <w:rsid w:val="00B95CFC"/>
    <w:rsid w:val="00B96A2C"/>
    <w:rsid w:val="00B97510"/>
    <w:rsid w:val="00B97674"/>
    <w:rsid w:val="00B97D2C"/>
    <w:rsid w:val="00BA1F6D"/>
    <w:rsid w:val="00BA237C"/>
    <w:rsid w:val="00BA295F"/>
    <w:rsid w:val="00BA3029"/>
    <w:rsid w:val="00BA3597"/>
    <w:rsid w:val="00BA3B42"/>
    <w:rsid w:val="00BA448B"/>
    <w:rsid w:val="00BA4A52"/>
    <w:rsid w:val="00BA5157"/>
    <w:rsid w:val="00BA5D12"/>
    <w:rsid w:val="00BA6D80"/>
    <w:rsid w:val="00BB1062"/>
    <w:rsid w:val="00BB28E2"/>
    <w:rsid w:val="00BB55A8"/>
    <w:rsid w:val="00BB6221"/>
    <w:rsid w:val="00BB641A"/>
    <w:rsid w:val="00BC045D"/>
    <w:rsid w:val="00BC2869"/>
    <w:rsid w:val="00BC3532"/>
    <w:rsid w:val="00BC480C"/>
    <w:rsid w:val="00BC5892"/>
    <w:rsid w:val="00BD03A0"/>
    <w:rsid w:val="00BD3760"/>
    <w:rsid w:val="00BD4138"/>
    <w:rsid w:val="00BD4AB8"/>
    <w:rsid w:val="00BD4F37"/>
    <w:rsid w:val="00BD547E"/>
    <w:rsid w:val="00BD7107"/>
    <w:rsid w:val="00BD72A0"/>
    <w:rsid w:val="00BE0DA2"/>
    <w:rsid w:val="00BE1349"/>
    <w:rsid w:val="00BE1B0B"/>
    <w:rsid w:val="00BE2FAB"/>
    <w:rsid w:val="00BE3480"/>
    <w:rsid w:val="00BE4073"/>
    <w:rsid w:val="00BF0EBE"/>
    <w:rsid w:val="00BF2A36"/>
    <w:rsid w:val="00BF2D3F"/>
    <w:rsid w:val="00BF33B3"/>
    <w:rsid w:val="00BF5D1B"/>
    <w:rsid w:val="00BF6251"/>
    <w:rsid w:val="00BF7222"/>
    <w:rsid w:val="00C0045A"/>
    <w:rsid w:val="00C01747"/>
    <w:rsid w:val="00C01D67"/>
    <w:rsid w:val="00C01EF4"/>
    <w:rsid w:val="00C03004"/>
    <w:rsid w:val="00C03357"/>
    <w:rsid w:val="00C03CA2"/>
    <w:rsid w:val="00C04713"/>
    <w:rsid w:val="00C05314"/>
    <w:rsid w:val="00C05745"/>
    <w:rsid w:val="00C069EE"/>
    <w:rsid w:val="00C072A5"/>
    <w:rsid w:val="00C078D2"/>
    <w:rsid w:val="00C07C75"/>
    <w:rsid w:val="00C106E6"/>
    <w:rsid w:val="00C11D29"/>
    <w:rsid w:val="00C11F2A"/>
    <w:rsid w:val="00C12D84"/>
    <w:rsid w:val="00C134CC"/>
    <w:rsid w:val="00C136E1"/>
    <w:rsid w:val="00C1377E"/>
    <w:rsid w:val="00C1531E"/>
    <w:rsid w:val="00C15697"/>
    <w:rsid w:val="00C15A47"/>
    <w:rsid w:val="00C15E6B"/>
    <w:rsid w:val="00C17554"/>
    <w:rsid w:val="00C235B2"/>
    <w:rsid w:val="00C23679"/>
    <w:rsid w:val="00C2465B"/>
    <w:rsid w:val="00C2756B"/>
    <w:rsid w:val="00C27EBC"/>
    <w:rsid w:val="00C303D2"/>
    <w:rsid w:val="00C30A93"/>
    <w:rsid w:val="00C32311"/>
    <w:rsid w:val="00C323EF"/>
    <w:rsid w:val="00C33B38"/>
    <w:rsid w:val="00C35FA5"/>
    <w:rsid w:val="00C3659D"/>
    <w:rsid w:val="00C40124"/>
    <w:rsid w:val="00C415AA"/>
    <w:rsid w:val="00C44511"/>
    <w:rsid w:val="00C44EFC"/>
    <w:rsid w:val="00C45615"/>
    <w:rsid w:val="00C471D5"/>
    <w:rsid w:val="00C47655"/>
    <w:rsid w:val="00C518E3"/>
    <w:rsid w:val="00C53796"/>
    <w:rsid w:val="00C54521"/>
    <w:rsid w:val="00C55293"/>
    <w:rsid w:val="00C55D44"/>
    <w:rsid w:val="00C568D1"/>
    <w:rsid w:val="00C57484"/>
    <w:rsid w:val="00C6007C"/>
    <w:rsid w:val="00C61D1C"/>
    <w:rsid w:val="00C637E1"/>
    <w:rsid w:val="00C63971"/>
    <w:rsid w:val="00C64AA5"/>
    <w:rsid w:val="00C64C25"/>
    <w:rsid w:val="00C659DC"/>
    <w:rsid w:val="00C71649"/>
    <w:rsid w:val="00C71B9C"/>
    <w:rsid w:val="00C729C9"/>
    <w:rsid w:val="00C731AB"/>
    <w:rsid w:val="00C73707"/>
    <w:rsid w:val="00C75256"/>
    <w:rsid w:val="00C77A81"/>
    <w:rsid w:val="00C815CA"/>
    <w:rsid w:val="00C8340B"/>
    <w:rsid w:val="00C85141"/>
    <w:rsid w:val="00C866E7"/>
    <w:rsid w:val="00C86BA6"/>
    <w:rsid w:val="00C87EDC"/>
    <w:rsid w:val="00C93AB7"/>
    <w:rsid w:val="00C94A86"/>
    <w:rsid w:val="00C951B5"/>
    <w:rsid w:val="00C96088"/>
    <w:rsid w:val="00C96131"/>
    <w:rsid w:val="00C96236"/>
    <w:rsid w:val="00C97923"/>
    <w:rsid w:val="00CA075A"/>
    <w:rsid w:val="00CA12D6"/>
    <w:rsid w:val="00CA4272"/>
    <w:rsid w:val="00CA57F5"/>
    <w:rsid w:val="00CA6243"/>
    <w:rsid w:val="00CA64ED"/>
    <w:rsid w:val="00CA6AE4"/>
    <w:rsid w:val="00CA7B71"/>
    <w:rsid w:val="00CB0697"/>
    <w:rsid w:val="00CB135F"/>
    <w:rsid w:val="00CB14AD"/>
    <w:rsid w:val="00CB16C6"/>
    <w:rsid w:val="00CB2A53"/>
    <w:rsid w:val="00CB3913"/>
    <w:rsid w:val="00CB4AD3"/>
    <w:rsid w:val="00CB5D8A"/>
    <w:rsid w:val="00CB6978"/>
    <w:rsid w:val="00CC14D5"/>
    <w:rsid w:val="00CC39AB"/>
    <w:rsid w:val="00CC50E0"/>
    <w:rsid w:val="00CC5CB7"/>
    <w:rsid w:val="00CC70DD"/>
    <w:rsid w:val="00CD1391"/>
    <w:rsid w:val="00CD2E7E"/>
    <w:rsid w:val="00CD2FAD"/>
    <w:rsid w:val="00CD32F2"/>
    <w:rsid w:val="00CD3D44"/>
    <w:rsid w:val="00CD3FFE"/>
    <w:rsid w:val="00CD5919"/>
    <w:rsid w:val="00CE0622"/>
    <w:rsid w:val="00CE1790"/>
    <w:rsid w:val="00CE4C05"/>
    <w:rsid w:val="00CE5239"/>
    <w:rsid w:val="00CE7451"/>
    <w:rsid w:val="00CF0220"/>
    <w:rsid w:val="00CF0A21"/>
    <w:rsid w:val="00CF0F1F"/>
    <w:rsid w:val="00CF0F7A"/>
    <w:rsid w:val="00CF1D02"/>
    <w:rsid w:val="00CF3980"/>
    <w:rsid w:val="00CF3E4E"/>
    <w:rsid w:val="00D01312"/>
    <w:rsid w:val="00D022E5"/>
    <w:rsid w:val="00D04A36"/>
    <w:rsid w:val="00D04F07"/>
    <w:rsid w:val="00D11506"/>
    <w:rsid w:val="00D12183"/>
    <w:rsid w:val="00D12406"/>
    <w:rsid w:val="00D134DF"/>
    <w:rsid w:val="00D1449F"/>
    <w:rsid w:val="00D15DB9"/>
    <w:rsid w:val="00D17015"/>
    <w:rsid w:val="00D200BB"/>
    <w:rsid w:val="00D21308"/>
    <w:rsid w:val="00D22245"/>
    <w:rsid w:val="00D2372A"/>
    <w:rsid w:val="00D239F7"/>
    <w:rsid w:val="00D23A2B"/>
    <w:rsid w:val="00D26031"/>
    <w:rsid w:val="00D2604A"/>
    <w:rsid w:val="00D27735"/>
    <w:rsid w:val="00D31F3A"/>
    <w:rsid w:val="00D32DBC"/>
    <w:rsid w:val="00D34804"/>
    <w:rsid w:val="00D35741"/>
    <w:rsid w:val="00D36796"/>
    <w:rsid w:val="00D36D4B"/>
    <w:rsid w:val="00D3713C"/>
    <w:rsid w:val="00D371D6"/>
    <w:rsid w:val="00D3759E"/>
    <w:rsid w:val="00D37E5E"/>
    <w:rsid w:val="00D410EA"/>
    <w:rsid w:val="00D43C1F"/>
    <w:rsid w:val="00D44BCC"/>
    <w:rsid w:val="00D460A7"/>
    <w:rsid w:val="00D462DF"/>
    <w:rsid w:val="00D470C6"/>
    <w:rsid w:val="00D50D47"/>
    <w:rsid w:val="00D51908"/>
    <w:rsid w:val="00D52005"/>
    <w:rsid w:val="00D53509"/>
    <w:rsid w:val="00D543E2"/>
    <w:rsid w:val="00D5523C"/>
    <w:rsid w:val="00D55A8D"/>
    <w:rsid w:val="00D56A02"/>
    <w:rsid w:val="00D57948"/>
    <w:rsid w:val="00D6074F"/>
    <w:rsid w:val="00D609F5"/>
    <w:rsid w:val="00D623EC"/>
    <w:rsid w:val="00D62EE8"/>
    <w:rsid w:val="00D64EB6"/>
    <w:rsid w:val="00D70049"/>
    <w:rsid w:val="00D706EA"/>
    <w:rsid w:val="00D70B6B"/>
    <w:rsid w:val="00D714F9"/>
    <w:rsid w:val="00D72A5B"/>
    <w:rsid w:val="00D73047"/>
    <w:rsid w:val="00D73A4D"/>
    <w:rsid w:val="00D7684C"/>
    <w:rsid w:val="00D7692C"/>
    <w:rsid w:val="00D76B86"/>
    <w:rsid w:val="00D7718B"/>
    <w:rsid w:val="00D8094C"/>
    <w:rsid w:val="00D80B05"/>
    <w:rsid w:val="00D81386"/>
    <w:rsid w:val="00D821E7"/>
    <w:rsid w:val="00D8266A"/>
    <w:rsid w:val="00D833E5"/>
    <w:rsid w:val="00D84355"/>
    <w:rsid w:val="00D8460C"/>
    <w:rsid w:val="00D84EA7"/>
    <w:rsid w:val="00D866C1"/>
    <w:rsid w:val="00D866CE"/>
    <w:rsid w:val="00D91902"/>
    <w:rsid w:val="00D91987"/>
    <w:rsid w:val="00D92FB4"/>
    <w:rsid w:val="00D93D25"/>
    <w:rsid w:val="00D945D3"/>
    <w:rsid w:val="00D9517D"/>
    <w:rsid w:val="00D9613B"/>
    <w:rsid w:val="00D96445"/>
    <w:rsid w:val="00D971F0"/>
    <w:rsid w:val="00D9758F"/>
    <w:rsid w:val="00D97AFF"/>
    <w:rsid w:val="00D97F73"/>
    <w:rsid w:val="00DA049F"/>
    <w:rsid w:val="00DA0740"/>
    <w:rsid w:val="00DA0B27"/>
    <w:rsid w:val="00DA2D8E"/>
    <w:rsid w:val="00DA4640"/>
    <w:rsid w:val="00DA6EC1"/>
    <w:rsid w:val="00DA73C2"/>
    <w:rsid w:val="00DB1124"/>
    <w:rsid w:val="00DB2EC6"/>
    <w:rsid w:val="00DB6416"/>
    <w:rsid w:val="00DB695F"/>
    <w:rsid w:val="00DC0F29"/>
    <w:rsid w:val="00DC13FB"/>
    <w:rsid w:val="00DC183E"/>
    <w:rsid w:val="00DC190B"/>
    <w:rsid w:val="00DC3171"/>
    <w:rsid w:val="00DC43A5"/>
    <w:rsid w:val="00DC4B4C"/>
    <w:rsid w:val="00DC6888"/>
    <w:rsid w:val="00DC6975"/>
    <w:rsid w:val="00DC69E6"/>
    <w:rsid w:val="00DC6FDE"/>
    <w:rsid w:val="00DD00A0"/>
    <w:rsid w:val="00DD0A7E"/>
    <w:rsid w:val="00DD1964"/>
    <w:rsid w:val="00DD3974"/>
    <w:rsid w:val="00DD4D0C"/>
    <w:rsid w:val="00DD6C5B"/>
    <w:rsid w:val="00DD718E"/>
    <w:rsid w:val="00DD7D9A"/>
    <w:rsid w:val="00DE007A"/>
    <w:rsid w:val="00DE0360"/>
    <w:rsid w:val="00DE1501"/>
    <w:rsid w:val="00DE41D2"/>
    <w:rsid w:val="00DE55FC"/>
    <w:rsid w:val="00DF10D0"/>
    <w:rsid w:val="00DF1140"/>
    <w:rsid w:val="00DF2E57"/>
    <w:rsid w:val="00DF3F63"/>
    <w:rsid w:val="00DF63C2"/>
    <w:rsid w:val="00E0514D"/>
    <w:rsid w:val="00E10358"/>
    <w:rsid w:val="00E11490"/>
    <w:rsid w:val="00E120D7"/>
    <w:rsid w:val="00E12509"/>
    <w:rsid w:val="00E1382C"/>
    <w:rsid w:val="00E152A0"/>
    <w:rsid w:val="00E15ACF"/>
    <w:rsid w:val="00E172E8"/>
    <w:rsid w:val="00E1783A"/>
    <w:rsid w:val="00E2086B"/>
    <w:rsid w:val="00E2172F"/>
    <w:rsid w:val="00E220A2"/>
    <w:rsid w:val="00E2249A"/>
    <w:rsid w:val="00E22C95"/>
    <w:rsid w:val="00E237E9"/>
    <w:rsid w:val="00E24172"/>
    <w:rsid w:val="00E25872"/>
    <w:rsid w:val="00E2672B"/>
    <w:rsid w:val="00E33080"/>
    <w:rsid w:val="00E332D0"/>
    <w:rsid w:val="00E337E0"/>
    <w:rsid w:val="00E33EB7"/>
    <w:rsid w:val="00E34392"/>
    <w:rsid w:val="00E40700"/>
    <w:rsid w:val="00E40B79"/>
    <w:rsid w:val="00E4155D"/>
    <w:rsid w:val="00E4380E"/>
    <w:rsid w:val="00E4565A"/>
    <w:rsid w:val="00E46493"/>
    <w:rsid w:val="00E472BA"/>
    <w:rsid w:val="00E51219"/>
    <w:rsid w:val="00E5284D"/>
    <w:rsid w:val="00E543C2"/>
    <w:rsid w:val="00E548D6"/>
    <w:rsid w:val="00E564B5"/>
    <w:rsid w:val="00E575A4"/>
    <w:rsid w:val="00E57C9C"/>
    <w:rsid w:val="00E60E0D"/>
    <w:rsid w:val="00E61AE5"/>
    <w:rsid w:val="00E63057"/>
    <w:rsid w:val="00E63452"/>
    <w:rsid w:val="00E65FF4"/>
    <w:rsid w:val="00E66821"/>
    <w:rsid w:val="00E67FD3"/>
    <w:rsid w:val="00E70034"/>
    <w:rsid w:val="00E723F6"/>
    <w:rsid w:val="00E73862"/>
    <w:rsid w:val="00E74522"/>
    <w:rsid w:val="00E808D8"/>
    <w:rsid w:val="00E84221"/>
    <w:rsid w:val="00E84F8B"/>
    <w:rsid w:val="00E86609"/>
    <w:rsid w:val="00E86C58"/>
    <w:rsid w:val="00E87EDF"/>
    <w:rsid w:val="00E91345"/>
    <w:rsid w:val="00E91D00"/>
    <w:rsid w:val="00E92E02"/>
    <w:rsid w:val="00E93BB1"/>
    <w:rsid w:val="00E94389"/>
    <w:rsid w:val="00E9597F"/>
    <w:rsid w:val="00E964FE"/>
    <w:rsid w:val="00EA05A8"/>
    <w:rsid w:val="00EA0712"/>
    <w:rsid w:val="00EA207B"/>
    <w:rsid w:val="00EA67DD"/>
    <w:rsid w:val="00EB2520"/>
    <w:rsid w:val="00EB30E3"/>
    <w:rsid w:val="00EB4A71"/>
    <w:rsid w:val="00EB5322"/>
    <w:rsid w:val="00EB6179"/>
    <w:rsid w:val="00EB669C"/>
    <w:rsid w:val="00EB6768"/>
    <w:rsid w:val="00EB6B81"/>
    <w:rsid w:val="00EB77BC"/>
    <w:rsid w:val="00EC1BC7"/>
    <w:rsid w:val="00EC1FE5"/>
    <w:rsid w:val="00EC29C7"/>
    <w:rsid w:val="00EC2A82"/>
    <w:rsid w:val="00EC2E71"/>
    <w:rsid w:val="00EC2FD0"/>
    <w:rsid w:val="00EC3986"/>
    <w:rsid w:val="00EC5642"/>
    <w:rsid w:val="00EC5D39"/>
    <w:rsid w:val="00EC6118"/>
    <w:rsid w:val="00EC62FB"/>
    <w:rsid w:val="00EC6F27"/>
    <w:rsid w:val="00ED20AE"/>
    <w:rsid w:val="00ED3B14"/>
    <w:rsid w:val="00ED4B0B"/>
    <w:rsid w:val="00ED55DD"/>
    <w:rsid w:val="00ED6207"/>
    <w:rsid w:val="00EE185B"/>
    <w:rsid w:val="00EE31B0"/>
    <w:rsid w:val="00EE4C8E"/>
    <w:rsid w:val="00EE5835"/>
    <w:rsid w:val="00EE7156"/>
    <w:rsid w:val="00EF0ADC"/>
    <w:rsid w:val="00EF5371"/>
    <w:rsid w:val="00EF53EF"/>
    <w:rsid w:val="00EF56D8"/>
    <w:rsid w:val="00EF5D97"/>
    <w:rsid w:val="00EF639D"/>
    <w:rsid w:val="00F009B7"/>
    <w:rsid w:val="00F0208F"/>
    <w:rsid w:val="00F04CDD"/>
    <w:rsid w:val="00F07590"/>
    <w:rsid w:val="00F07F66"/>
    <w:rsid w:val="00F10CCC"/>
    <w:rsid w:val="00F12265"/>
    <w:rsid w:val="00F125EF"/>
    <w:rsid w:val="00F13630"/>
    <w:rsid w:val="00F145FA"/>
    <w:rsid w:val="00F14776"/>
    <w:rsid w:val="00F1725E"/>
    <w:rsid w:val="00F2104E"/>
    <w:rsid w:val="00F21D0C"/>
    <w:rsid w:val="00F22FE0"/>
    <w:rsid w:val="00F235B3"/>
    <w:rsid w:val="00F23CE5"/>
    <w:rsid w:val="00F23F87"/>
    <w:rsid w:val="00F24B10"/>
    <w:rsid w:val="00F2567C"/>
    <w:rsid w:val="00F26153"/>
    <w:rsid w:val="00F26AB8"/>
    <w:rsid w:val="00F26F00"/>
    <w:rsid w:val="00F27EA0"/>
    <w:rsid w:val="00F27EC6"/>
    <w:rsid w:val="00F308DE"/>
    <w:rsid w:val="00F30BA2"/>
    <w:rsid w:val="00F340E5"/>
    <w:rsid w:val="00F34B6B"/>
    <w:rsid w:val="00F366AF"/>
    <w:rsid w:val="00F42A7C"/>
    <w:rsid w:val="00F44E77"/>
    <w:rsid w:val="00F45263"/>
    <w:rsid w:val="00F458D8"/>
    <w:rsid w:val="00F475F2"/>
    <w:rsid w:val="00F47834"/>
    <w:rsid w:val="00F47B16"/>
    <w:rsid w:val="00F505D9"/>
    <w:rsid w:val="00F525A7"/>
    <w:rsid w:val="00F52ACB"/>
    <w:rsid w:val="00F535B7"/>
    <w:rsid w:val="00F536C9"/>
    <w:rsid w:val="00F55955"/>
    <w:rsid w:val="00F57C6B"/>
    <w:rsid w:val="00F57FAC"/>
    <w:rsid w:val="00F6040A"/>
    <w:rsid w:val="00F6061E"/>
    <w:rsid w:val="00F612CC"/>
    <w:rsid w:val="00F6285B"/>
    <w:rsid w:val="00F63240"/>
    <w:rsid w:val="00F63622"/>
    <w:rsid w:val="00F63F87"/>
    <w:rsid w:val="00F64419"/>
    <w:rsid w:val="00F66025"/>
    <w:rsid w:val="00F71479"/>
    <w:rsid w:val="00F71AEA"/>
    <w:rsid w:val="00F71B69"/>
    <w:rsid w:val="00F722AE"/>
    <w:rsid w:val="00F72AD7"/>
    <w:rsid w:val="00F74128"/>
    <w:rsid w:val="00F749C2"/>
    <w:rsid w:val="00F74D70"/>
    <w:rsid w:val="00F806B5"/>
    <w:rsid w:val="00F808B1"/>
    <w:rsid w:val="00F81920"/>
    <w:rsid w:val="00F82CC0"/>
    <w:rsid w:val="00F84A84"/>
    <w:rsid w:val="00F86214"/>
    <w:rsid w:val="00F8696B"/>
    <w:rsid w:val="00F87B95"/>
    <w:rsid w:val="00F9430F"/>
    <w:rsid w:val="00F9503E"/>
    <w:rsid w:val="00F95531"/>
    <w:rsid w:val="00F95889"/>
    <w:rsid w:val="00F959DB"/>
    <w:rsid w:val="00F96D9D"/>
    <w:rsid w:val="00F97CB4"/>
    <w:rsid w:val="00FA04D4"/>
    <w:rsid w:val="00FA0E21"/>
    <w:rsid w:val="00FA27B6"/>
    <w:rsid w:val="00FA3878"/>
    <w:rsid w:val="00FA3F75"/>
    <w:rsid w:val="00FA6353"/>
    <w:rsid w:val="00FA6687"/>
    <w:rsid w:val="00FA759B"/>
    <w:rsid w:val="00FB04F7"/>
    <w:rsid w:val="00FB1336"/>
    <w:rsid w:val="00FB2322"/>
    <w:rsid w:val="00FB4636"/>
    <w:rsid w:val="00FB4CF8"/>
    <w:rsid w:val="00FB5C5C"/>
    <w:rsid w:val="00FB77B2"/>
    <w:rsid w:val="00FC0060"/>
    <w:rsid w:val="00FC0ADF"/>
    <w:rsid w:val="00FC211D"/>
    <w:rsid w:val="00FC3F24"/>
    <w:rsid w:val="00FC4048"/>
    <w:rsid w:val="00FC4612"/>
    <w:rsid w:val="00FC715E"/>
    <w:rsid w:val="00FC74BE"/>
    <w:rsid w:val="00FC77D6"/>
    <w:rsid w:val="00FD10EF"/>
    <w:rsid w:val="00FD13B8"/>
    <w:rsid w:val="00FD15FE"/>
    <w:rsid w:val="00FD2BCA"/>
    <w:rsid w:val="00FD2CE3"/>
    <w:rsid w:val="00FD2D24"/>
    <w:rsid w:val="00FD399D"/>
    <w:rsid w:val="00FD43D2"/>
    <w:rsid w:val="00FD6FDB"/>
    <w:rsid w:val="00FD7356"/>
    <w:rsid w:val="00FD7F17"/>
    <w:rsid w:val="00FE1930"/>
    <w:rsid w:val="00FE25DD"/>
    <w:rsid w:val="00FE35E0"/>
    <w:rsid w:val="00FE42E8"/>
    <w:rsid w:val="00FE443E"/>
    <w:rsid w:val="00FE53C4"/>
    <w:rsid w:val="00FE59D6"/>
    <w:rsid w:val="00FE7062"/>
    <w:rsid w:val="00FE7D6B"/>
    <w:rsid w:val="00FF3326"/>
    <w:rsid w:val="00FF3AAE"/>
    <w:rsid w:val="00FF66B1"/>
    <w:rsid w:val="00FF7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0" w:unhideWhenUsed="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06"/>
    <w:rPr>
      <w:sz w:val="24"/>
      <w:szCs w:val="24"/>
    </w:rPr>
  </w:style>
  <w:style w:type="paragraph" w:styleId="Ttulo1">
    <w:name w:val="heading 1"/>
    <w:basedOn w:val="Normal"/>
    <w:next w:val="Normal"/>
    <w:link w:val="Ttulo1Char"/>
    <w:qFormat/>
    <w:rsid w:val="001B2206"/>
    <w:pPr>
      <w:keepNext/>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har"/>
    <w:qFormat/>
    <w:rsid w:val="001B2206"/>
    <w:pPr>
      <w:keepNext/>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har"/>
    <w:qFormat/>
    <w:rsid w:val="001B2206"/>
    <w:pPr>
      <w:keepNext/>
      <w:spacing w:before="240" w:after="60"/>
      <w:outlineLvl w:val="2"/>
    </w:pPr>
    <w:rPr>
      <w:rFonts w:ascii="Arial" w:hAnsi="Arial"/>
      <w:b/>
      <w:bCs/>
      <w:sz w:val="26"/>
      <w:szCs w:val="26"/>
      <w:lang w:val="x-none" w:eastAsia="x-none"/>
    </w:rPr>
  </w:style>
  <w:style w:type="paragraph" w:styleId="Ttulo4">
    <w:name w:val="heading 4"/>
    <w:basedOn w:val="Normal"/>
    <w:next w:val="Normal"/>
    <w:link w:val="Ttulo4Char"/>
    <w:qFormat/>
    <w:rsid w:val="001B2206"/>
    <w:pPr>
      <w:keepNext/>
      <w:spacing w:before="240" w:after="60"/>
      <w:outlineLvl w:val="3"/>
    </w:pPr>
    <w:rPr>
      <w:b/>
      <w:bCs/>
      <w:sz w:val="28"/>
      <w:szCs w:val="28"/>
      <w:lang w:val="x-none" w:eastAsia="x-none"/>
    </w:rPr>
  </w:style>
  <w:style w:type="paragraph" w:styleId="Ttulo5">
    <w:name w:val="heading 5"/>
    <w:basedOn w:val="Normal"/>
    <w:next w:val="Normal"/>
    <w:link w:val="Ttulo5Char"/>
    <w:qFormat/>
    <w:rsid w:val="001B2206"/>
    <w:pPr>
      <w:spacing w:before="240" w:after="60"/>
      <w:outlineLvl w:val="4"/>
    </w:pPr>
    <w:rPr>
      <w:b/>
      <w:bCs/>
      <w:i/>
      <w:iCs/>
      <w:sz w:val="26"/>
      <w:szCs w:val="26"/>
      <w:lang w:val="x-none" w:eastAsia="x-none"/>
    </w:rPr>
  </w:style>
  <w:style w:type="paragraph" w:styleId="Ttulo6">
    <w:name w:val="heading 6"/>
    <w:basedOn w:val="Normal"/>
    <w:next w:val="Normal"/>
    <w:link w:val="Ttulo6Char"/>
    <w:qFormat/>
    <w:rsid w:val="001B2206"/>
    <w:pPr>
      <w:numPr>
        <w:ilvl w:val="5"/>
        <w:numId w:val="12"/>
      </w:numPr>
      <w:spacing w:before="240" w:after="60"/>
      <w:outlineLvl w:val="5"/>
    </w:pPr>
    <w:rPr>
      <w:b/>
      <w:bCs/>
      <w:sz w:val="22"/>
      <w:szCs w:val="22"/>
      <w:lang w:val="x-none" w:eastAsia="x-none"/>
    </w:rPr>
  </w:style>
  <w:style w:type="paragraph" w:styleId="Ttulo7">
    <w:name w:val="heading 7"/>
    <w:basedOn w:val="Normal"/>
    <w:next w:val="Normal"/>
    <w:link w:val="Ttulo7Char"/>
    <w:qFormat/>
    <w:rsid w:val="001B2206"/>
    <w:pPr>
      <w:numPr>
        <w:ilvl w:val="6"/>
        <w:numId w:val="12"/>
      </w:numPr>
      <w:spacing w:before="240" w:after="60"/>
      <w:outlineLvl w:val="6"/>
    </w:pPr>
    <w:rPr>
      <w:lang w:val="x-none" w:eastAsia="x-none"/>
    </w:rPr>
  </w:style>
  <w:style w:type="paragraph" w:styleId="Ttulo8">
    <w:name w:val="heading 8"/>
    <w:basedOn w:val="Normal"/>
    <w:next w:val="Normal"/>
    <w:link w:val="Ttulo8Char"/>
    <w:qFormat/>
    <w:rsid w:val="001B2206"/>
    <w:pPr>
      <w:numPr>
        <w:ilvl w:val="7"/>
        <w:numId w:val="12"/>
      </w:numPr>
      <w:spacing w:before="240" w:after="60"/>
      <w:outlineLvl w:val="7"/>
    </w:pPr>
    <w:rPr>
      <w:i/>
      <w:iCs/>
      <w:lang w:val="x-none" w:eastAsia="x-none"/>
    </w:rPr>
  </w:style>
  <w:style w:type="paragraph" w:styleId="Ttulo9">
    <w:name w:val="heading 9"/>
    <w:basedOn w:val="Normal"/>
    <w:next w:val="Normal"/>
    <w:link w:val="Ttulo9Char"/>
    <w:qFormat/>
    <w:rsid w:val="001B2206"/>
    <w:pPr>
      <w:numPr>
        <w:ilvl w:val="8"/>
        <w:numId w:val="12"/>
      </w:numPr>
      <w:spacing w:before="240" w:after="60"/>
      <w:outlineLvl w:val="8"/>
    </w:pPr>
    <w:rPr>
      <w:rFonts w:ascii="Arial" w:hAnsi="Arial"/>
      <w:sz w:val="22"/>
      <w:szCs w:val="22"/>
      <w:lang w:val="x-none" w:eastAsia="x-none"/>
    </w:rPr>
  </w:style>
  <w:style w:type="character" w:default="1" w:styleId="Fontepargpadro">
    <w:name w:val="Default Paragraph Font"/>
    <w:semiHidden/>
    <w:rsid w:val="001B2206"/>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1B2206"/>
  </w:style>
  <w:style w:type="paragraph" w:styleId="Rodap">
    <w:name w:val="footer"/>
    <w:basedOn w:val="Normal"/>
    <w:link w:val="RodapChar"/>
    <w:uiPriority w:val="99"/>
    <w:rsid w:val="001B2206"/>
    <w:pPr>
      <w:tabs>
        <w:tab w:val="center" w:pos="4320"/>
        <w:tab w:val="right" w:pos="8640"/>
      </w:tabs>
    </w:pPr>
    <w:rPr>
      <w:lang w:val="x-none" w:eastAsia="x-none"/>
    </w:rPr>
  </w:style>
  <w:style w:type="paragraph" w:customStyle="1" w:styleId="7Pr-textoIdentificaodoCurso">
    <w:name w:val="7. Pré-texto: Identificação do Curso"/>
    <w:rsid w:val="001B2206"/>
    <w:pPr>
      <w:jc w:val="center"/>
    </w:pPr>
    <w:rPr>
      <w:b/>
      <w:sz w:val="28"/>
    </w:rPr>
  </w:style>
  <w:style w:type="paragraph" w:customStyle="1" w:styleId="7Pr-textoTtulodoTrabalho">
    <w:name w:val="7. Pré-texto: Título do Trabalho"/>
    <w:rsid w:val="001B2206"/>
    <w:pPr>
      <w:jc w:val="center"/>
    </w:pPr>
    <w:rPr>
      <w:b/>
      <w:caps/>
      <w:sz w:val="28"/>
    </w:rPr>
  </w:style>
  <w:style w:type="paragraph" w:customStyle="1" w:styleId="7Pr-textoTextodaCapa">
    <w:name w:val="7. Pré-texto: Texto da Capa"/>
    <w:rsid w:val="001B2206"/>
    <w:pPr>
      <w:jc w:val="center"/>
    </w:pPr>
    <w:rPr>
      <w:sz w:val="28"/>
    </w:rPr>
  </w:style>
  <w:style w:type="paragraph" w:customStyle="1" w:styleId="7Pr-textoTextodeApresentao">
    <w:name w:val="7. Pré-texto: Texto de Apresentação"/>
    <w:basedOn w:val="7Pr-textoTextodaCapa"/>
    <w:rsid w:val="001B2206"/>
    <w:pPr>
      <w:ind w:left="4859" w:firstLine="1134"/>
      <w:jc w:val="both"/>
    </w:pPr>
  </w:style>
  <w:style w:type="paragraph" w:styleId="Recuodecorpodetexto3">
    <w:name w:val="Body Text Indent 3"/>
    <w:basedOn w:val="Normal"/>
    <w:link w:val="Recuodecorpodetexto3Char"/>
    <w:semiHidden/>
    <w:rsid w:val="001B2206"/>
    <w:pPr>
      <w:ind w:left="709"/>
      <w:jc w:val="both"/>
    </w:pPr>
    <w:rPr>
      <w:lang w:val="x-none" w:eastAsia="x-none"/>
    </w:rPr>
  </w:style>
  <w:style w:type="paragraph" w:styleId="NormalWeb">
    <w:name w:val="Normal (Web)"/>
    <w:basedOn w:val="Normal"/>
    <w:uiPriority w:val="99"/>
    <w:semiHidden/>
    <w:unhideWhenUsed/>
    <w:rsid w:val="001B6B6D"/>
    <w:pPr>
      <w:spacing w:before="100" w:beforeAutospacing="1" w:after="100" w:afterAutospacing="1"/>
    </w:pPr>
  </w:style>
  <w:style w:type="character" w:customStyle="1" w:styleId="longtext">
    <w:name w:val="long_text"/>
    <w:rsid w:val="00E12509"/>
  </w:style>
  <w:style w:type="character" w:styleId="Nmerodepgina">
    <w:name w:val="page number"/>
    <w:semiHidden/>
    <w:rsid w:val="001B2206"/>
  </w:style>
  <w:style w:type="paragraph" w:styleId="Sumrio1">
    <w:name w:val="toc 1"/>
    <w:basedOn w:val="Normal"/>
    <w:next w:val="Normal"/>
    <w:autoRedefine/>
    <w:uiPriority w:val="39"/>
    <w:rsid w:val="001B2206"/>
    <w:pPr>
      <w:tabs>
        <w:tab w:val="left" w:pos="360"/>
        <w:tab w:val="left" w:pos="1200"/>
        <w:tab w:val="right" w:leader="dot" w:pos="9628"/>
      </w:tabs>
      <w:spacing w:before="60"/>
    </w:pPr>
    <w:rPr>
      <w:b/>
      <w:bCs/>
      <w:noProof/>
      <w:sz w:val="32"/>
      <w:szCs w:val="32"/>
    </w:rPr>
  </w:style>
  <w:style w:type="paragraph" w:customStyle="1" w:styleId="7Pr-textoTtulodoSumrio">
    <w:name w:val="7. Pré-texto: Título do Sumário"/>
    <w:rsid w:val="001B2206"/>
    <w:pPr>
      <w:spacing w:after="480"/>
      <w:jc w:val="center"/>
    </w:pPr>
    <w:rPr>
      <w:b/>
      <w:caps/>
      <w:sz w:val="32"/>
    </w:rPr>
  </w:style>
  <w:style w:type="paragraph" w:styleId="Sumrio2">
    <w:name w:val="toc 2"/>
    <w:basedOn w:val="Normal"/>
    <w:next w:val="Normal"/>
    <w:autoRedefine/>
    <w:uiPriority w:val="39"/>
    <w:rsid w:val="001B2206"/>
    <w:pPr>
      <w:tabs>
        <w:tab w:val="left" w:pos="540"/>
        <w:tab w:val="left" w:pos="1200"/>
        <w:tab w:val="right" w:leader="dot" w:pos="9628"/>
      </w:tabs>
    </w:pPr>
    <w:rPr>
      <w:b/>
      <w:caps/>
      <w:noProof/>
      <w:sz w:val="28"/>
      <w:szCs w:val="28"/>
    </w:rPr>
  </w:style>
  <w:style w:type="paragraph" w:styleId="Sumrio3">
    <w:name w:val="toc 3"/>
    <w:basedOn w:val="Normal"/>
    <w:next w:val="Normal"/>
    <w:autoRedefine/>
    <w:uiPriority w:val="39"/>
    <w:rsid w:val="001B2206"/>
    <w:pPr>
      <w:tabs>
        <w:tab w:val="left" w:pos="720"/>
        <w:tab w:val="right" w:leader="dot" w:pos="9628"/>
      </w:tabs>
    </w:pPr>
    <w:rPr>
      <w:b/>
      <w:noProof/>
      <w:sz w:val="28"/>
      <w:szCs w:val="28"/>
    </w:rPr>
  </w:style>
  <w:style w:type="paragraph" w:styleId="Sumrio4">
    <w:name w:val="toc 4"/>
    <w:basedOn w:val="Normal"/>
    <w:next w:val="Normal"/>
    <w:autoRedefine/>
    <w:uiPriority w:val="39"/>
    <w:rsid w:val="001B2206"/>
    <w:pPr>
      <w:tabs>
        <w:tab w:val="left" w:pos="900"/>
        <w:tab w:val="right" w:leader="dot" w:pos="9628"/>
      </w:tabs>
    </w:pPr>
    <w:rPr>
      <w:noProof/>
      <w:sz w:val="28"/>
      <w:szCs w:val="28"/>
    </w:rPr>
  </w:style>
  <w:style w:type="paragraph" w:styleId="Sumrio5">
    <w:name w:val="toc 5"/>
    <w:basedOn w:val="Normal"/>
    <w:next w:val="Normal"/>
    <w:autoRedefine/>
    <w:semiHidden/>
    <w:rsid w:val="001B2206"/>
    <w:pPr>
      <w:tabs>
        <w:tab w:val="left" w:pos="1080"/>
        <w:tab w:val="right" w:leader="dot" w:pos="9628"/>
      </w:tabs>
    </w:pPr>
    <w:rPr>
      <w:noProof/>
    </w:rPr>
  </w:style>
  <w:style w:type="paragraph" w:styleId="Sumrio6">
    <w:name w:val="toc 6"/>
    <w:basedOn w:val="Normal"/>
    <w:next w:val="Normal"/>
    <w:autoRedefine/>
    <w:semiHidden/>
    <w:rsid w:val="001B2206"/>
    <w:pPr>
      <w:ind w:left="1200"/>
    </w:pPr>
  </w:style>
  <w:style w:type="paragraph" w:styleId="Sumrio7">
    <w:name w:val="toc 7"/>
    <w:basedOn w:val="Normal"/>
    <w:next w:val="Normal"/>
    <w:autoRedefine/>
    <w:semiHidden/>
    <w:rsid w:val="001B2206"/>
    <w:pPr>
      <w:ind w:left="1440"/>
    </w:pPr>
  </w:style>
  <w:style w:type="paragraph" w:styleId="Sumrio8">
    <w:name w:val="toc 8"/>
    <w:basedOn w:val="Normal"/>
    <w:next w:val="Normal"/>
    <w:autoRedefine/>
    <w:semiHidden/>
    <w:rsid w:val="001B2206"/>
    <w:pPr>
      <w:ind w:left="1680"/>
    </w:pPr>
  </w:style>
  <w:style w:type="paragraph" w:styleId="Sumrio9">
    <w:name w:val="toc 9"/>
    <w:basedOn w:val="Normal"/>
    <w:next w:val="Normal"/>
    <w:autoRedefine/>
    <w:semiHidden/>
    <w:rsid w:val="001B2206"/>
    <w:pPr>
      <w:ind w:left="1920"/>
    </w:pPr>
  </w:style>
  <w:style w:type="character" w:styleId="Hyperlink">
    <w:name w:val="Hyperlink"/>
    <w:uiPriority w:val="99"/>
    <w:rsid w:val="001B2206"/>
    <w:rPr>
      <w:color w:val="0000FF"/>
      <w:u w:val="single"/>
    </w:rPr>
  </w:style>
  <w:style w:type="character" w:styleId="HiperlinkVisitado">
    <w:name w:val="FollowedHyperlink"/>
    <w:semiHidden/>
    <w:rsid w:val="001B2206"/>
    <w:rPr>
      <w:color w:val="800080"/>
      <w:u w:val="single"/>
    </w:rPr>
  </w:style>
  <w:style w:type="paragraph" w:customStyle="1" w:styleId="7Pr-textoListadeAbreviaturas">
    <w:name w:val="7. Pré-texto: Lista de Abreviaturas"/>
    <w:rsid w:val="001B2206"/>
    <w:pPr>
      <w:tabs>
        <w:tab w:val="left" w:pos="2268"/>
      </w:tabs>
      <w:ind w:left="2268" w:hanging="2268"/>
      <w:jc w:val="both"/>
    </w:pPr>
    <w:rPr>
      <w:sz w:val="24"/>
    </w:rPr>
  </w:style>
  <w:style w:type="paragraph" w:customStyle="1" w:styleId="7Pr-textoTextodoResumo">
    <w:name w:val="7. Pré-texto: Texto do Resumo"/>
    <w:rsid w:val="001B2206"/>
    <w:pPr>
      <w:jc w:val="both"/>
    </w:pPr>
    <w:rPr>
      <w:sz w:val="24"/>
    </w:rPr>
  </w:style>
  <w:style w:type="paragraph" w:customStyle="1" w:styleId="7Pr-textoTextodoAbstract">
    <w:name w:val="7. Pré-texto: Texto do Abstract"/>
    <w:basedOn w:val="7Pr-textoTextodoResumo"/>
    <w:rsid w:val="001B2206"/>
    <w:rPr>
      <w:i/>
    </w:rPr>
  </w:style>
  <w:style w:type="paragraph" w:customStyle="1" w:styleId="3TtulodeCaptulo">
    <w:name w:val="3. Título de Capítulo"/>
    <w:basedOn w:val="7Ps-textoTtulodeRefernciaseGlossrio"/>
    <w:next w:val="1CorpodeTexto"/>
    <w:link w:val="3TtulodeCaptuloChar"/>
    <w:rsid w:val="001B2206"/>
    <w:pPr>
      <w:tabs>
        <w:tab w:val="left" w:pos="360"/>
      </w:tabs>
      <w:ind w:left="360" w:hanging="360"/>
    </w:pPr>
  </w:style>
  <w:style w:type="paragraph" w:customStyle="1" w:styleId="7Ps-textoTtulodeRefernciaseGlossrio">
    <w:name w:val="7. Pós-texto: Título de Referências e Glossário"/>
    <w:next w:val="1CorpodeTexto"/>
    <w:link w:val="7Ps-textoTtulodeRefernciaseGlossrioChar"/>
    <w:rsid w:val="001B2206"/>
    <w:pPr>
      <w:spacing w:after="600"/>
      <w:outlineLvl w:val="0"/>
    </w:pPr>
    <w:rPr>
      <w:b/>
      <w:caps/>
      <w:sz w:val="32"/>
    </w:rPr>
  </w:style>
  <w:style w:type="paragraph" w:customStyle="1" w:styleId="1CorpodeTexto">
    <w:name w:val="1. Corpo de Texto"/>
    <w:rsid w:val="001B2206"/>
    <w:pPr>
      <w:tabs>
        <w:tab w:val="num" w:pos="0"/>
      </w:tabs>
      <w:spacing w:before="240" w:after="240" w:line="360" w:lineRule="auto"/>
      <w:ind w:firstLine="709"/>
      <w:jc w:val="both"/>
    </w:pPr>
    <w:rPr>
      <w:sz w:val="24"/>
    </w:rPr>
  </w:style>
  <w:style w:type="paragraph" w:customStyle="1" w:styleId="3TtulodeSeo">
    <w:name w:val="3. Título de Seção"/>
    <w:basedOn w:val="3TtulodeCaptulo"/>
    <w:next w:val="1CorpodeTexto"/>
    <w:link w:val="3TtulodeSeoChar"/>
    <w:rsid w:val="001B2206"/>
    <w:pPr>
      <w:numPr>
        <w:ilvl w:val="1"/>
        <w:numId w:val="12"/>
      </w:numPr>
      <w:tabs>
        <w:tab w:val="clear" w:pos="360"/>
        <w:tab w:val="left" w:pos="540"/>
      </w:tabs>
      <w:spacing w:before="360" w:after="0"/>
      <w:outlineLvl w:val="1"/>
    </w:pPr>
    <w:rPr>
      <w:caps w:val="0"/>
      <w:sz w:val="28"/>
      <w:lang w:val="x-none" w:eastAsia="x-none"/>
    </w:rPr>
  </w:style>
  <w:style w:type="paragraph" w:customStyle="1" w:styleId="3TtulodeSubseo1">
    <w:name w:val="3. Título de Subseção 1"/>
    <w:basedOn w:val="3TtulodeSeo"/>
    <w:next w:val="1CorpodeTexto"/>
    <w:link w:val="3TtulodeSubseo1Char"/>
    <w:rsid w:val="001B2206"/>
    <w:pPr>
      <w:numPr>
        <w:ilvl w:val="2"/>
      </w:numPr>
      <w:outlineLvl w:val="2"/>
    </w:pPr>
  </w:style>
  <w:style w:type="paragraph" w:customStyle="1" w:styleId="3TtulodeSubseo2">
    <w:name w:val="3. Título de Subseção 2"/>
    <w:basedOn w:val="3TtulodeSubseo1"/>
    <w:next w:val="1CorpodeTexto"/>
    <w:rsid w:val="001B2206"/>
    <w:pPr>
      <w:numPr>
        <w:ilvl w:val="0"/>
        <w:numId w:val="0"/>
      </w:numPr>
      <w:tabs>
        <w:tab w:val="num" w:pos="900"/>
      </w:tabs>
      <w:ind w:left="864" w:hanging="864"/>
      <w:outlineLvl w:val="3"/>
    </w:pPr>
    <w:rPr>
      <w:sz w:val="24"/>
    </w:rPr>
  </w:style>
  <w:style w:type="paragraph" w:customStyle="1" w:styleId="3TtulodeSubseononumerada">
    <w:name w:val="3. Título de Subseção não numerada"/>
    <w:next w:val="1CorpodeTexto"/>
    <w:rsid w:val="001B2206"/>
    <w:pPr>
      <w:spacing w:before="240"/>
      <w:outlineLvl w:val="5"/>
    </w:pPr>
    <w:rPr>
      <w:b/>
      <w:sz w:val="24"/>
    </w:rPr>
  </w:style>
  <w:style w:type="paragraph" w:styleId="Legenda">
    <w:name w:val="caption"/>
    <w:aliases w:val="2. Legenda de Figuras,Tabelas e Equações"/>
    <w:basedOn w:val="Normal"/>
    <w:next w:val="2LegendaFontedeReferncia"/>
    <w:qFormat/>
    <w:rsid w:val="001B2206"/>
    <w:pPr>
      <w:spacing w:before="120" w:after="120"/>
    </w:pPr>
    <w:rPr>
      <w:bCs/>
      <w:szCs w:val="20"/>
    </w:rPr>
  </w:style>
  <w:style w:type="paragraph" w:customStyle="1" w:styleId="2LegendaFontedeReferncia">
    <w:name w:val="2. Legenda: Fonte de Referência"/>
    <w:basedOn w:val="1CorpodeTexto"/>
    <w:next w:val="1CorpodeTexto"/>
    <w:rsid w:val="001B2206"/>
    <w:pPr>
      <w:spacing w:before="120"/>
      <w:ind w:firstLine="0"/>
    </w:pPr>
  </w:style>
  <w:style w:type="paragraph" w:styleId="ndicedeilustraes">
    <w:name w:val="table of figures"/>
    <w:basedOn w:val="Normal"/>
    <w:next w:val="Normal"/>
    <w:uiPriority w:val="99"/>
    <w:rsid w:val="001B2206"/>
    <w:pPr>
      <w:ind w:left="480" w:hanging="480"/>
    </w:pPr>
  </w:style>
  <w:style w:type="paragraph" w:customStyle="1" w:styleId="2Figura">
    <w:name w:val="2. Figura"/>
    <w:basedOn w:val="1CorpodeTexto"/>
    <w:rsid w:val="001B2206"/>
    <w:pPr>
      <w:spacing w:before="60" w:after="60" w:line="240" w:lineRule="auto"/>
      <w:ind w:firstLine="0"/>
      <w:jc w:val="center"/>
    </w:pPr>
  </w:style>
  <w:style w:type="paragraph" w:customStyle="1" w:styleId="2Equao">
    <w:name w:val="2. Equação"/>
    <w:basedOn w:val="1CorpodeTexto"/>
    <w:next w:val="1CorpodeTexto"/>
    <w:rsid w:val="001B2206"/>
    <w:pPr>
      <w:ind w:firstLine="0"/>
      <w:jc w:val="center"/>
    </w:pPr>
  </w:style>
  <w:style w:type="paragraph" w:customStyle="1" w:styleId="2Textodetabela">
    <w:name w:val="2. Texto de tabela"/>
    <w:basedOn w:val="1CorpodeTexto"/>
    <w:rsid w:val="001B2206"/>
    <w:pPr>
      <w:spacing w:before="0" w:after="0" w:line="240" w:lineRule="auto"/>
      <w:ind w:firstLine="0"/>
      <w:jc w:val="left"/>
    </w:pPr>
  </w:style>
  <w:style w:type="paragraph" w:customStyle="1" w:styleId="7Pr-textoTtulodaListas">
    <w:name w:val="7. Pré-texto: Título da Listas"/>
    <w:aliases w:val="Resumo e Abstract"/>
    <w:basedOn w:val="7Ps-textoTtulodeRefernciaseGlossrio"/>
    <w:next w:val="7Pr-textoListadeAbreviaturas"/>
    <w:rsid w:val="001B2206"/>
    <w:pPr>
      <w:jc w:val="center"/>
    </w:pPr>
  </w:style>
  <w:style w:type="paragraph" w:customStyle="1" w:styleId="1Listadeitenscommarcadores">
    <w:name w:val="1. Lista de itens com marcadores"/>
    <w:basedOn w:val="1CorpodeTexto"/>
    <w:rsid w:val="001B2206"/>
    <w:pPr>
      <w:numPr>
        <w:numId w:val="6"/>
      </w:numPr>
      <w:spacing w:before="120" w:after="120"/>
    </w:pPr>
  </w:style>
  <w:style w:type="paragraph" w:customStyle="1" w:styleId="1Listadeitensnumerados">
    <w:name w:val="1. Lista de itens numerados"/>
    <w:basedOn w:val="1Listadeitenscommarcadores"/>
    <w:rsid w:val="001B2206"/>
    <w:pPr>
      <w:numPr>
        <w:numId w:val="0"/>
      </w:numPr>
      <w:tabs>
        <w:tab w:val="num" w:pos="1069"/>
      </w:tabs>
      <w:ind w:left="1069" w:hanging="360"/>
    </w:pPr>
    <w:rPr>
      <w:color w:val="000000"/>
    </w:rPr>
  </w:style>
  <w:style w:type="paragraph" w:customStyle="1" w:styleId="1TextodeCitaoLonga">
    <w:name w:val="1. Texto de Citação Longa"/>
    <w:basedOn w:val="1CorpodeTexto"/>
    <w:next w:val="1CorpodeTexto"/>
    <w:rsid w:val="001B2206"/>
    <w:pPr>
      <w:spacing w:before="360" w:after="360" w:line="240" w:lineRule="auto"/>
      <w:ind w:left="2268" w:firstLine="0"/>
    </w:pPr>
    <w:rPr>
      <w:sz w:val="20"/>
    </w:rPr>
  </w:style>
  <w:style w:type="paragraph" w:customStyle="1" w:styleId="4Ps-textoTextodeReferncia">
    <w:name w:val="4. Pós-texto: Texto de Referência"/>
    <w:basedOn w:val="1CorpodeTexto"/>
    <w:rsid w:val="001B2206"/>
    <w:pPr>
      <w:spacing w:line="240" w:lineRule="auto"/>
      <w:ind w:firstLine="0"/>
      <w:jc w:val="left"/>
    </w:pPr>
  </w:style>
  <w:style w:type="paragraph" w:customStyle="1" w:styleId="2Cdigofonte">
    <w:name w:val="2. Código fonte"/>
    <w:basedOn w:val="1CorpodeTexto"/>
    <w:rsid w:val="001B2206"/>
    <w:pPr>
      <w:spacing w:before="0" w:after="0" w:line="240" w:lineRule="auto"/>
      <w:ind w:firstLine="0"/>
      <w:jc w:val="left"/>
    </w:pPr>
    <w:rPr>
      <w:rFonts w:ascii="Courier" w:hAnsi="Courier"/>
      <w:sz w:val="16"/>
    </w:rPr>
  </w:style>
  <w:style w:type="paragraph" w:styleId="Textodenotaderodap">
    <w:name w:val="footnote text"/>
    <w:basedOn w:val="Normal"/>
    <w:link w:val="TextodenotaderodapChar"/>
    <w:semiHidden/>
    <w:rsid w:val="001B2206"/>
    <w:rPr>
      <w:sz w:val="20"/>
      <w:szCs w:val="20"/>
    </w:rPr>
  </w:style>
  <w:style w:type="character" w:styleId="Refdenotaderodap">
    <w:name w:val="footnote reference"/>
    <w:semiHidden/>
    <w:rsid w:val="001B2206"/>
    <w:rPr>
      <w:vertAlign w:val="superscript"/>
    </w:rPr>
  </w:style>
  <w:style w:type="character" w:styleId="Refdecomentrio">
    <w:name w:val="annotation reference"/>
    <w:semiHidden/>
    <w:rsid w:val="001B2206"/>
    <w:rPr>
      <w:sz w:val="16"/>
      <w:szCs w:val="16"/>
    </w:rPr>
  </w:style>
  <w:style w:type="paragraph" w:styleId="Textodecomentrio">
    <w:name w:val="annotation text"/>
    <w:basedOn w:val="Normal"/>
    <w:link w:val="TextodecomentrioChar"/>
    <w:semiHidden/>
    <w:rsid w:val="001B2206"/>
    <w:rPr>
      <w:sz w:val="20"/>
      <w:szCs w:val="20"/>
    </w:rPr>
  </w:style>
  <w:style w:type="paragraph" w:customStyle="1" w:styleId="5ApndicesTtulo">
    <w:name w:val="5. Apêndices: Título"/>
    <w:basedOn w:val="Normal"/>
    <w:next w:val="1CorpodeTexto"/>
    <w:rsid w:val="001B2206"/>
    <w:pPr>
      <w:tabs>
        <w:tab w:val="num" w:pos="432"/>
      </w:tabs>
      <w:spacing w:after="600"/>
      <w:ind w:left="431" w:hanging="431"/>
      <w:outlineLvl w:val="0"/>
    </w:pPr>
    <w:rPr>
      <w:b/>
      <w:caps/>
      <w:sz w:val="32"/>
    </w:rPr>
  </w:style>
  <w:style w:type="character" w:customStyle="1" w:styleId="hps">
    <w:name w:val="hps"/>
    <w:rsid w:val="0077207C"/>
  </w:style>
  <w:style w:type="paragraph" w:customStyle="1" w:styleId="5ApndicesTtulodeSeo">
    <w:name w:val="5. Apêndices: Título de Seção"/>
    <w:basedOn w:val="5ApndicesTtulo"/>
    <w:next w:val="1CorpodeTexto"/>
    <w:rsid w:val="001B2206"/>
    <w:pPr>
      <w:tabs>
        <w:tab w:val="clear" w:pos="432"/>
        <w:tab w:val="num" w:pos="576"/>
      </w:tabs>
      <w:spacing w:before="360" w:after="0"/>
      <w:ind w:left="578" w:hanging="578"/>
      <w:outlineLvl w:val="1"/>
    </w:pPr>
    <w:rPr>
      <w:sz w:val="28"/>
    </w:rPr>
  </w:style>
  <w:style w:type="paragraph" w:customStyle="1" w:styleId="5ApndicesTtulodeSubseo1">
    <w:name w:val="5. Apêndices: Título de Subseção 1"/>
    <w:basedOn w:val="5ApndicesTtulodeSeo"/>
    <w:next w:val="1CorpodeTexto"/>
    <w:rsid w:val="001B2206"/>
    <w:pPr>
      <w:tabs>
        <w:tab w:val="clear" w:pos="576"/>
        <w:tab w:val="num" w:pos="720"/>
      </w:tabs>
      <w:ind w:left="720" w:hanging="720"/>
      <w:outlineLvl w:val="2"/>
    </w:pPr>
    <w:rPr>
      <w:caps w:val="0"/>
    </w:rPr>
  </w:style>
  <w:style w:type="paragraph" w:customStyle="1" w:styleId="5ApndicesTtulodeSubseo2">
    <w:name w:val="5. Apêndices: Título de Subseção 2"/>
    <w:basedOn w:val="5ApndicesTtulodeSubseo1"/>
    <w:next w:val="1CorpodeTexto"/>
    <w:rsid w:val="001B2206"/>
    <w:pPr>
      <w:tabs>
        <w:tab w:val="clear" w:pos="720"/>
        <w:tab w:val="num" w:pos="900"/>
      </w:tabs>
      <w:ind w:left="864" w:hanging="864"/>
      <w:outlineLvl w:val="3"/>
    </w:pPr>
    <w:rPr>
      <w:sz w:val="24"/>
    </w:rPr>
  </w:style>
  <w:style w:type="paragraph" w:customStyle="1" w:styleId="6AnexosTtulo">
    <w:name w:val="6. Anexos: Título"/>
    <w:basedOn w:val="Normal"/>
    <w:next w:val="1CorpodeTexto"/>
    <w:rsid w:val="001B2206"/>
    <w:pPr>
      <w:tabs>
        <w:tab w:val="num" w:pos="360"/>
      </w:tabs>
      <w:spacing w:after="600"/>
      <w:ind w:left="431" w:hanging="431"/>
    </w:pPr>
    <w:rPr>
      <w:b/>
      <w:bCs/>
      <w:caps/>
      <w:sz w:val="32"/>
    </w:rPr>
  </w:style>
  <w:style w:type="paragraph" w:customStyle="1" w:styleId="6AnexosTtulodeSeo">
    <w:name w:val="6. Anexos: Título de Seção"/>
    <w:basedOn w:val="6AnexosTtulo"/>
    <w:next w:val="1CorpodeTexto"/>
    <w:rsid w:val="001B2206"/>
    <w:pPr>
      <w:tabs>
        <w:tab w:val="clear" w:pos="360"/>
        <w:tab w:val="num" w:pos="540"/>
      </w:tabs>
      <w:spacing w:before="360" w:after="0"/>
      <w:ind w:left="539" w:hanging="539"/>
    </w:pPr>
    <w:rPr>
      <w:sz w:val="28"/>
    </w:rPr>
  </w:style>
  <w:style w:type="paragraph" w:styleId="Recuodecorpodetexto">
    <w:name w:val="Body Text Indent"/>
    <w:basedOn w:val="Normal"/>
    <w:link w:val="RecuodecorpodetextoChar"/>
    <w:semiHidden/>
    <w:rsid w:val="001B2206"/>
    <w:pPr>
      <w:ind w:left="720" w:firstLine="698"/>
      <w:jc w:val="both"/>
    </w:pPr>
    <w:rPr>
      <w:rFonts w:ascii="Arial" w:hAnsi="Arial"/>
      <w:sz w:val="20"/>
      <w:lang w:val="x-none" w:eastAsia="x-none"/>
    </w:rPr>
  </w:style>
  <w:style w:type="paragraph" w:styleId="Corpodetexto">
    <w:name w:val="Body Text"/>
    <w:basedOn w:val="Normal"/>
    <w:link w:val="CorpodetextoChar"/>
    <w:semiHidden/>
    <w:rsid w:val="001B2206"/>
    <w:pPr>
      <w:shd w:val="clear" w:color="auto" w:fill="F3F3F3"/>
    </w:pPr>
    <w:rPr>
      <w:rFonts w:ascii="Arial" w:hAnsi="Arial"/>
      <w:sz w:val="20"/>
      <w:lang w:val="x-none" w:eastAsia="x-none"/>
    </w:rPr>
  </w:style>
  <w:style w:type="paragraph" w:styleId="Corpodetexto2">
    <w:name w:val="Body Text 2"/>
    <w:basedOn w:val="Normal"/>
    <w:link w:val="Corpodetexto2Char"/>
    <w:semiHidden/>
    <w:rsid w:val="001B2206"/>
    <w:pPr>
      <w:jc w:val="both"/>
    </w:pPr>
    <w:rPr>
      <w:rFonts w:ascii="Arial" w:hAnsi="Arial"/>
      <w:color w:val="000000"/>
      <w:sz w:val="20"/>
      <w:lang w:val="x-none" w:eastAsia="x-none"/>
    </w:rPr>
  </w:style>
  <w:style w:type="paragraph" w:styleId="Recuodecorpodetexto2">
    <w:name w:val="Body Text Indent 2"/>
    <w:basedOn w:val="Normal"/>
    <w:link w:val="Recuodecorpodetexto2Char"/>
    <w:semiHidden/>
    <w:rsid w:val="001B2206"/>
    <w:pPr>
      <w:spacing w:line="360" w:lineRule="auto"/>
      <w:ind w:firstLine="709"/>
      <w:jc w:val="both"/>
    </w:pPr>
    <w:rPr>
      <w:color w:val="000000"/>
      <w:lang w:val="x-none" w:eastAsia="x-none"/>
    </w:rPr>
  </w:style>
  <w:style w:type="paragraph" w:styleId="Corpodetexto3">
    <w:name w:val="Body Text 3"/>
    <w:basedOn w:val="Normal"/>
    <w:link w:val="Corpodetexto3Char"/>
    <w:semiHidden/>
    <w:rsid w:val="001B2206"/>
    <w:pPr>
      <w:jc w:val="both"/>
    </w:pPr>
    <w:rPr>
      <w:rFonts w:ascii="Arial" w:hAnsi="Arial"/>
      <w:sz w:val="20"/>
      <w:lang w:val="x-none" w:eastAsia="x-none"/>
    </w:rPr>
  </w:style>
  <w:style w:type="paragraph" w:customStyle="1" w:styleId="4Ps-textoTextodoGlossrio">
    <w:name w:val="4. Pós-texto: Texto do Glossário"/>
    <w:basedOn w:val="7Pr-textoListadeAbreviaturas"/>
    <w:rsid w:val="001B2206"/>
    <w:pPr>
      <w:spacing w:after="240"/>
    </w:pPr>
  </w:style>
  <w:style w:type="paragraph" w:styleId="Cabealho">
    <w:name w:val="header"/>
    <w:basedOn w:val="Normal"/>
    <w:link w:val="CabealhoChar"/>
    <w:semiHidden/>
    <w:rsid w:val="001B2206"/>
    <w:pPr>
      <w:tabs>
        <w:tab w:val="center" w:pos="4419"/>
        <w:tab w:val="right" w:pos="8838"/>
      </w:tabs>
    </w:pPr>
    <w:rPr>
      <w:lang w:val="x-none" w:eastAsia="x-none"/>
    </w:rPr>
  </w:style>
  <w:style w:type="table" w:styleId="Tabelacomgrade">
    <w:name w:val="Table Grid"/>
    <w:basedOn w:val="Tabelanormal"/>
    <w:uiPriority w:val="59"/>
    <w:rsid w:val="0084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C03004"/>
    <w:rPr>
      <w:b/>
      <w:bCs/>
      <w:lang w:val="x-none" w:eastAsia="x-none"/>
    </w:rPr>
  </w:style>
  <w:style w:type="character" w:customStyle="1" w:styleId="TextodecomentrioChar">
    <w:name w:val="Texto de comentário Char"/>
    <w:link w:val="Textodecomentrio"/>
    <w:semiHidden/>
    <w:rsid w:val="001B2206"/>
  </w:style>
  <w:style w:type="character" w:customStyle="1" w:styleId="AssuntodocomentrioChar">
    <w:name w:val="Assunto do comentário Char"/>
    <w:link w:val="Assuntodocomentrio"/>
    <w:uiPriority w:val="99"/>
    <w:semiHidden/>
    <w:rsid w:val="00C03004"/>
    <w:rPr>
      <w:b/>
      <w:bCs/>
    </w:rPr>
  </w:style>
  <w:style w:type="paragraph" w:styleId="Textodebalo">
    <w:name w:val="Balloon Text"/>
    <w:basedOn w:val="Normal"/>
    <w:link w:val="TextodebaloChar"/>
    <w:uiPriority w:val="99"/>
    <w:semiHidden/>
    <w:unhideWhenUsed/>
    <w:rsid w:val="00C03004"/>
    <w:rPr>
      <w:rFonts w:ascii="Tahoma" w:hAnsi="Tahoma"/>
      <w:sz w:val="16"/>
      <w:szCs w:val="16"/>
      <w:lang w:val="x-none" w:eastAsia="x-none"/>
    </w:rPr>
  </w:style>
  <w:style w:type="character" w:customStyle="1" w:styleId="TextodebaloChar">
    <w:name w:val="Texto de balão Char"/>
    <w:link w:val="Textodebalo"/>
    <w:uiPriority w:val="99"/>
    <w:semiHidden/>
    <w:rsid w:val="00C03004"/>
    <w:rPr>
      <w:rFonts w:ascii="Tahoma" w:hAnsi="Tahoma" w:cs="Tahoma"/>
      <w:sz w:val="16"/>
      <w:szCs w:val="16"/>
    </w:rPr>
  </w:style>
  <w:style w:type="paragraph" w:customStyle="1" w:styleId="Tituloummilhao">
    <w:name w:val="Titulo um milhao"/>
    <w:basedOn w:val="Ttulo3"/>
    <w:link w:val="TituloummilhaoChar"/>
    <w:qFormat/>
    <w:rsid w:val="00DF3F63"/>
    <w:pPr>
      <w:numPr>
        <w:ilvl w:val="3"/>
        <w:numId w:val="5"/>
      </w:numPr>
    </w:pPr>
  </w:style>
  <w:style w:type="paragraph" w:customStyle="1" w:styleId="TCCFigura">
    <w:name w:val=".TCC__Figura"/>
    <w:basedOn w:val="Normal"/>
    <w:rsid w:val="001B2206"/>
    <w:pPr>
      <w:tabs>
        <w:tab w:val="num" w:pos="0"/>
      </w:tabs>
      <w:spacing w:before="60" w:after="60"/>
      <w:jc w:val="center"/>
    </w:pPr>
    <w:rPr>
      <w:szCs w:val="20"/>
    </w:rPr>
  </w:style>
  <w:style w:type="character" w:customStyle="1" w:styleId="7Ps-textoTtulodeRefernciaseGlossrioChar">
    <w:name w:val="7. Pós-texto: Título de Referências e Glossário Char"/>
    <w:link w:val="7Ps-textoTtulodeRefernciaseGlossrio"/>
    <w:rsid w:val="00DF3F63"/>
    <w:rPr>
      <w:b/>
      <w:caps/>
      <w:sz w:val="32"/>
      <w:lang w:bidi="ar-SA"/>
    </w:rPr>
  </w:style>
  <w:style w:type="character" w:customStyle="1" w:styleId="3TtulodeCaptuloChar">
    <w:name w:val="3. Título de Capítulo Char"/>
    <w:basedOn w:val="7Ps-textoTtulodeRefernciaseGlossrioChar"/>
    <w:link w:val="3TtulodeCaptulo"/>
    <w:rsid w:val="00DF3F63"/>
    <w:rPr>
      <w:b/>
      <w:caps/>
      <w:sz w:val="32"/>
      <w:lang w:bidi="ar-SA"/>
    </w:rPr>
  </w:style>
  <w:style w:type="character" w:customStyle="1" w:styleId="3TtulodeSeoChar">
    <w:name w:val="3. Título de Seção Char"/>
    <w:link w:val="3TtulodeSeo"/>
    <w:rsid w:val="00DF3F63"/>
    <w:rPr>
      <w:b/>
      <w:sz w:val="28"/>
    </w:rPr>
  </w:style>
  <w:style w:type="character" w:customStyle="1" w:styleId="3TtulodeSubseo1Char">
    <w:name w:val="3. Título de Subseção 1 Char"/>
    <w:basedOn w:val="3TtulodeSeoChar"/>
    <w:link w:val="3TtulodeSubseo1"/>
    <w:rsid w:val="00DF3F63"/>
    <w:rPr>
      <w:b/>
      <w:sz w:val="28"/>
    </w:rPr>
  </w:style>
  <w:style w:type="character" w:customStyle="1" w:styleId="Ttulo3Char">
    <w:name w:val="Título 3 Char"/>
    <w:link w:val="Ttulo3"/>
    <w:rsid w:val="001B2206"/>
    <w:rPr>
      <w:rFonts w:ascii="Arial" w:hAnsi="Arial" w:cs="Arial"/>
      <w:b/>
      <w:bCs/>
      <w:sz w:val="26"/>
      <w:szCs w:val="26"/>
    </w:rPr>
  </w:style>
  <w:style w:type="character" w:customStyle="1" w:styleId="TituloummilhaoChar">
    <w:name w:val="Titulo um milhao Char"/>
    <w:link w:val="Tituloummilhao"/>
    <w:rsid w:val="00DF3F63"/>
    <w:rPr>
      <w:rFonts w:ascii="Arial" w:hAnsi="Arial" w:cs="Arial"/>
      <w:b/>
      <w:bCs/>
      <w:sz w:val="26"/>
      <w:szCs w:val="26"/>
      <w:lang w:val="x-none" w:eastAsia="x-none"/>
    </w:rPr>
  </w:style>
  <w:style w:type="paragraph" w:customStyle="1" w:styleId="TCCRefernciasBibliogrficas">
    <w:name w:val=".TCC__Referências_Bibliográficas"/>
    <w:basedOn w:val="Normal"/>
    <w:rsid w:val="001B2206"/>
    <w:pPr>
      <w:tabs>
        <w:tab w:val="num" w:pos="0"/>
      </w:tabs>
      <w:spacing w:before="240" w:after="240"/>
    </w:pPr>
    <w:rPr>
      <w:szCs w:val="20"/>
    </w:rPr>
  </w:style>
  <w:style w:type="paragraph" w:customStyle="1" w:styleId="TCCTtuloSubseononumerada">
    <w:name w:val=".TCC__Título__Subseção_não_numerada"/>
    <w:next w:val="Normal"/>
    <w:rsid w:val="001B2206"/>
    <w:pPr>
      <w:spacing w:before="240"/>
      <w:outlineLvl w:val="5"/>
    </w:pPr>
    <w:rPr>
      <w:b/>
      <w:sz w:val="24"/>
    </w:rPr>
  </w:style>
  <w:style w:type="character" w:customStyle="1" w:styleId="CabealhoChar">
    <w:name w:val="Cabeçalho Char"/>
    <w:link w:val="Cabealho"/>
    <w:semiHidden/>
    <w:rsid w:val="001B2206"/>
    <w:rPr>
      <w:sz w:val="24"/>
      <w:szCs w:val="24"/>
    </w:rPr>
  </w:style>
  <w:style w:type="character" w:customStyle="1" w:styleId="CorpodetextoChar">
    <w:name w:val="Corpo de texto Char"/>
    <w:link w:val="Corpodetexto"/>
    <w:semiHidden/>
    <w:rsid w:val="001B2206"/>
    <w:rPr>
      <w:rFonts w:ascii="Arial" w:hAnsi="Arial" w:cs="Arial"/>
      <w:szCs w:val="24"/>
      <w:shd w:val="clear" w:color="auto" w:fill="F3F3F3"/>
    </w:rPr>
  </w:style>
  <w:style w:type="character" w:customStyle="1" w:styleId="Corpodetexto2Char">
    <w:name w:val="Corpo de texto 2 Char"/>
    <w:link w:val="Corpodetexto2"/>
    <w:semiHidden/>
    <w:rsid w:val="001B2206"/>
    <w:rPr>
      <w:rFonts w:ascii="Arial" w:hAnsi="Arial" w:cs="Arial"/>
      <w:color w:val="000000"/>
      <w:szCs w:val="24"/>
    </w:rPr>
  </w:style>
  <w:style w:type="character" w:customStyle="1" w:styleId="Corpodetexto3Char">
    <w:name w:val="Corpo de texto 3 Char"/>
    <w:link w:val="Corpodetexto3"/>
    <w:semiHidden/>
    <w:rsid w:val="001B2206"/>
    <w:rPr>
      <w:rFonts w:ascii="Arial" w:hAnsi="Arial" w:cs="Arial"/>
      <w:szCs w:val="24"/>
    </w:rPr>
  </w:style>
  <w:style w:type="character" w:customStyle="1" w:styleId="RecuodecorpodetextoChar">
    <w:name w:val="Recuo de corpo de texto Char"/>
    <w:link w:val="Recuodecorpodetexto"/>
    <w:semiHidden/>
    <w:rsid w:val="001B2206"/>
    <w:rPr>
      <w:rFonts w:ascii="Arial" w:hAnsi="Arial" w:cs="Arial"/>
      <w:szCs w:val="24"/>
    </w:rPr>
  </w:style>
  <w:style w:type="character" w:customStyle="1" w:styleId="Recuodecorpodetexto2Char">
    <w:name w:val="Recuo de corpo de texto 2 Char"/>
    <w:link w:val="Recuodecorpodetexto2"/>
    <w:semiHidden/>
    <w:rsid w:val="001B2206"/>
    <w:rPr>
      <w:color w:val="000000"/>
      <w:sz w:val="24"/>
      <w:szCs w:val="24"/>
    </w:rPr>
  </w:style>
  <w:style w:type="character" w:customStyle="1" w:styleId="Recuodecorpodetexto3Char">
    <w:name w:val="Recuo de corpo de texto 3 Char"/>
    <w:link w:val="Recuodecorpodetexto3"/>
    <w:semiHidden/>
    <w:rsid w:val="001B2206"/>
    <w:rPr>
      <w:sz w:val="24"/>
      <w:szCs w:val="24"/>
    </w:rPr>
  </w:style>
  <w:style w:type="character" w:customStyle="1" w:styleId="RodapChar">
    <w:name w:val="Rodapé Char"/>
    <w:link w:val="Rodap"/>
    <w:uiPriority w:val="99"/>
    <w:rsid w:val="001B2206"/>
    <w:rPr>
      <w:sz w:val="24"/>
      <w:szCs w:val="24"/>
    </w:rPr>
  </w:style>
  <w:style w:type="character" w:customStyle="1" w:styleId="TextodenotaderodapChar">
    <w:name w:val="Texto de nota de rodapé Char"/>
    <w:link w:val="Textodenotaderodap"/>
    <w:semiHidden/>
    <w:rsid w:val="001B2206"/>
  </w:style>
  <w:style w:type="character" w:customStyle="1" w:styleId="Ttulo1Char">
    <w:name w:val="Título 1 Char"/>
    <w:link w:val="Ttulo1"/>
    <w:rsid w:val="001B2206"/>
    <w:rPr>
      <w:rFonts w:ascii="Arial" w:hAnsi="Arial" w:cs="Arial"/>
      <w:b/>
      <w:bCs/>
      <w:kern w:val="32"/>
      <w:sz w:val="32"/>
      <w:szCs w:val="32"/>
    </w:rPr>
  </w:style>
  <w:style w:type="character" w:customStyle="1" w:styleId="Ttulo2Char">
    <w:name w:val="Título 2 Char"/>
    <w:link w:val="Ttulo2"/>
    <w:rsid w:val="001B2206"/>
    <w:rPr>
      <w:rFonts w:ascii="Arial" w:hAnsi="Arial" w:cs="Arial"/>
      <w:b/>
      <w:bCs/>
      <w:i/>
      <w:iCs/>
      <w:sz w:val="28"/>
      <w:szCs w:val="28"/>
    </w:rPr>
  </w:style>
  <w:style w:type="character" w:customStyle="1" w:styleId="Ttulo4Char">
    <w:name w:val="Título 4 Char"/>
    <w:link w:val="Ttulo4"/>
    <w:rsid w:val="001B2206"/>
    <w:rPr>
      <w:b/>
      <w:bCs/>
      <w:sz w:val="28"/>
      <w:szCs w:val="28"/>
    </w:rPr>
  </w:style>
  <w:style w:type="character" w:customStyle="1" w:styleId="Ttulo5Char">
    <w:name w:val="Título 5 Char"/>
    <w:link w:val="Ttulo5"/>
    <w:rsid w:val="001B2206"/>
    <w:rPr>
      <w:b/>
      <w:bCs/>
      <w:i/>
      <w:iCs/>
      <w:sz w:val="26"/>
      <w:szCs w:val="26"/>
    </w:rPr>
  </w:style>
  <w:style w:type="character" w:customStyle="1" w:styleId="Ttulo6Char">
    <w:name w:val="Título 6 Char"/>
    <w:link w:val="Ttulo6"/>
    <w:rsid w:val="001B2206"/>
    <w:rPr>
      <w:b/>
      <w:bCs/>
      <w:sz w:val="22"/>
      <w:szCs w:val="22"/>
    </w:rPr>
  </w:style>
  <w:style w:type="character" w:customStyle="1" w:styleId="Ttulo7Char">
    <w:name w:val="Título 7 Char"/>
    <w:link w:val="Ttulo7"/>
    <w:rsid w:val="001B2206"/>
    <w:rPr>
      <w:sz w:val="24"/>
      <w:szCs w:val="24"/>
    </w:rPr>
  </w:style>
  <w:style w:type="character" w:customStyle="1" w:styleId="Ttulo8Char">
    <w:name w:val="Título 8 Char"/>
    <w:link w:val="Ttulo8"/>
    <w:rsid w:val="001B2206"/>
    <w:rPr>
      <w:i/>
      <w:iCs/>
      <w:sz w:val="24"/>
      <w:szCs w:val="24"/>
    </w:rPr>
  </w:style>
  <w:style w:type="character" w:customStyle="1" w:styleId="Ttulo9Char">
    <w:name w:val="Título 9 Char"/>
    <w:link w:val="Ttulo9"/>
    <w:rsid w:val="001B2206"/>
    <w:rPr>
      <w:rFonts w:ascii="Arial" w:hAnsi="Arial" w:cs="Arial"/>
      <w:sz w:val="22"/>
      <w:szCs w:val="22"/>
    </w:rPr>
  </w:style>
  <w:style w:type="paragraph" w:styleId="PargrafodaLista">
    <w:name w:val="List Paragraph"/>
    <w:basedOn w:val="Normal"/>
    <w:uiPriority w:val="34"/>
    <w:qFormat/>
    <w:rsid w:val="007257E2"/>
    <w:pPr>
      <w:ind w:left="708"/>
    </w:pPr>
  </w:style>
  <w:style w:type="paragraph" w:customStyle="1" w:styleId="Codigo">
    <w:name w:val="Codigo"/>
    <w:basedOn w:val="Normal"/>
    <w:qFormat/>
    <w:rsid w:val="001D7872"/>
    <w:rPr>
      <w:rFonts w:ascii="Courier" w:hAnsi="Courier"/>
      <w:sz w:val="20"/>
    </w:rPr>
  </w:style>
  <w:style w:type="character" w:customStyle="1" w:styleId="apple-style-span">
    <w:name w:val="apple-style-span"/>
    <w:rsid w:val="00614827"/>
  </w:style>
  <w:style w:type="numbering" w:customStyle="1" w:styleId="APNDICE">
    <w:name w:val="APÊNDICE"/>
    <w:uiPriority w:val="99"/>
    <w:rsid w:val="00C6007C"/>
    <w:pPr>
      <w:numPr>
        <w:numId w:val="24"/>
      </w:numPr>
    </w:pPr>
  </w:style>
  <w:style w:type="character" w:styleId="TextodoEspaoReservado">
    <w:name w:val="Placeholder Text"/>
    <w:basedOn w:val="Fontepargpadro"/>
    <w:uiPriority w:val="99"/>
    <w:semiHidden/>
    <w:rsid w:val="00E220A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0" w:unhideWhenUsed="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06"/>
    <w:rPr>
      <w:sz w:val="24"/>
      <w:szCs w:val="24"/>
    </w:rPr>
  </w:style>
  <w:style w:type="paragraph" w:styleId="Ttulo1">
    <w:name w:val="heading 1"/>
    <w:basedOn w:val="Normal"/>
    <w:next w:val="Normal"/>
    <w:link w:val="Ttulo1Char"/>
    <w:qFormat/>
    <w:rsid w:val="001B2206"/>
    <w:pPr>
      <w:keepNext/>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har"/>
    <w:qFormat/>
    <w:rsid w:val="001B2206"/>
    <w:pPr>
      <w:keepNext/>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har"/>
    <w:qFormat/>
    <w:rsid w:val="001B2206"/>
    <w:pPr>
      <w:keepNext/>
      <w:spacing w:before="240" w:after="60"/>
      <w:outlineLvl w:val="2"/>
    </w:pPr>
    <w:rPr>
      <w:rFonts w:ascii="Arial" w:hAnsi="Arial"/>
      <w:b/>
      <w:bCs/>
      <w:sz w:val="26"/>
      <w:szCs w:val="26"/>
      <w:lang w:val="x-none" w:eastAsia="x-none"/>
    </w:rPr>
  </w:style>
  <w:style w:type="paragraph" w:styleId="Ttulo4">
    <w:name w:val="heading 4"/>
    <w:basedOn w:val="Normal"/>
    <w:next w:val="Normal"/>
    <w:link w:val="Ttulo4Char"/>
    <w:qFormat/>
    <w:rsid w:val="001B2206"/>
    <w:pPr>
      <w:keepNext/>
      <w:spacing w:before="240" w:after="60"/>
      <w:outlineLvl w:val="3"/>
    </w:pPr>
    <w:rPr>
      <w:b/>
      <w:bCs/>
      <w:sz w:val="28"/>
      <w:szCs w:val="28"/>
      <w:lang w:val="x-none" w:eastAsia="x-none"/>
    </w:rPr>
  </w:style>
  <w:style w:type="paragraph" w:styleId="Ttulo5">
    <w:name w:val="heading 5"/>
    <w:basedOn w:val="Normal"/>
    <w:next w:val="Normal"/>
    <w:link w:val="Ttulo5Char"/>
    <w:qFormat/>
    <w:rsid w:val="001B2206"/>
    <w:pPr>
      <w:spacing w:before="240" w:after="60"/>
      <w:outlineLvl w:val="4"/>
    </w:pPr>
    <w:rPr>
      <w:b/>
      <w:bCs/>
      <w:i/>
      <w:iCs/>
      <w:sz w:val="26"/>
      <w:szCs w:val="26"/>
      <w:lang w:val="x-none" w:eastAsia="x-none"/>
    </w:rPr>
  </w:style>
  <w:style w:type="paragraph" w:styleId="Ttulo6">
    <w:name w:val="heading 6"/>
    <w:basedOn w:val="Normal"/>
    <w:next w:val="Normal"/>
    <w:link w:val="Ttulo6Char"/>
    <w:qFormat/>
    <w:rsid w:val="001B2206"/>
    <w:pPr>
      <w:numPr>
        <w:ilvl w:val="5"/>
        <w:numId w:val="12"/>
      </w:numPr>
      <w:spacing w:before="240" w:after="60"/>
      <w:outlineLvl w:val="5"/>
    </w:pPr>
    <w:rPr>
      <w:b/>
      <w:bCs/>
      <w:sz w:val="22"/>
      <w:szCs w:val="22"/>
      <w:lang w:val="x-none" w:eastAsia="x-none"/>
    </w:rPr>
  </w:style>
  <w:style w:type="paragraph" w:styleId="Ttulo7">
    <w:name w:val="heading 7"/>
    <w:basedOn w:val="Normal"/>
    <w:next w:val="Normal"/>
    <w:link w:val="Ttulo7Char"/>
    <w:qFormat/>
    <w:rsid w:val="001B2206"/>
    <w:pPr>
      <w:numPr>
        <w:ilvl w:val="6"/>
        <w:numId w:val="12"/>
      </w:numPr>
      <w:spacing w:before="240" w:after="60"/>
      <w:outlineLvl w:val="6"/>
    </w:pPr>
    <w:rPr>
      <w:lang w:val="x-none" w:eastAsia="x-none"/>
    </w:rPr>
  </w:style>
  <w:style w:type="paragraph" w:styleId="Ttulo8">
    <w:name w:val="heading 8"/>
    <w:basedOn w:val="Normal"/>
    <w:next w:val="Normal"/>
    <w:link w:val="Ttulo8Char"/>
    <w:qFormat/>
    <w:rsid w:val="001B2206"/>
    <w:pPr>
      <w:numPr>
        <w:ilvl w:val="7"/>
        <w:numId w:val="12"/>
      </w:numPr>
      <w:spacing w:before="240" w:after="60"/>
      <w:outlineLvl w:val="7"/>
    </w:pPr>
    <w:rPr>
      <w:i/>
      <w:iCs/>
      <w:lang w:val="x-none" w:eastAsia="x-none"/>
    </w:rPr>
  </w:style>
  <w:style w:type="paragraph" w:styleId="Ttulo9">
    <w:name w:val="heading 9"/>
    <w:basedOn w:val="Normal"/>
    <w:next w:val="Normal"/>
    <w:link w:val="Ttulo9Char"/>
    <w:qFormat/>
    <w:rsid w:val="001B2206"/>
    <w:pPr>
      <w:numPr>
        <w:ilvl w:val="8"/>
        <w:numId w:val="12"/>
      </w:numPr>
      <w:spacing w:before="240" w:after="60"/>
      <w:outlineLvl w:val="8"/>
    </w:pPr>
    <w:rPr>
      <w:rFonts w:ascii="Arial" w:hAnsi="Arial"/>
      <w:sz w:val="22"/>
      <w:szCs w:val="22"/>
      <w:lang w:val="x-none" w:eastAsia="x-none"/>
    </w:rPr>
  </w:style>
  <w:style w:type="character" w:default="1" w:styleId="Fontepargpadro">
    <w:name w:val="Default Paragraph Font"/>
    <w:semiHidden/>
    <w:rsid w:val="001B2206"/>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1B2206"/>
  </w:style>
  <w:style w:type="paragraph" w:styleId="Rodap">
    <w:name w:val="footer"/>
    <w:basedOn w:val="Normal"/>
    <w:link w:val="RodapChar"/>
    <w:uiPriority w:val="99"/>
    <w:rsid w:val="001B2206"/>
    <w:pPr>
      <w:tabs>
        <w:tab w:val="center" w:pos="4320"/>
        <w:tab w:val="right" w:pos="8640"/>
      </w:tabs>
    </w:pPr>
    <w:rPr>
      <w:lang w:val="x-none" w:eastAsia="x-none"/>
    </w:rPr>
  </w:style>
  <w:style w:type="paragraph" w:customStyle="1" w:styleId="7Pr-textoIdentificaodoCurso">
    <w:name w:val="7. Pré-texto: Identificação do Curso"/>
    <w:rsid w:val="001B2206"/>
    <w:pPr>
      <w:jc w:val="center"/>
    </w:pPr>
    <w:rPr>
      <w:b/>
      <w:sz w:val="28"/>
    </w:rPr>
  </w:style>
  <w:style w:type="paragraph" w:customStyle="1" w:styleId="7Pr-textoTtulodoTrabalho">
    <w:name w:val="7. Pré-texto: Título do Trabalho"/>
    <w:rsid w:val="001B2206"/>
    <w:pPr>
      <w:jc w:val="center"/>
    </w:pPr>
    <w:rPr>
      <w:b/>
      <w:caps/>
      <w:sz w:val="28"/>
    </w:rPr>
  </w:style>
  <w:style w:type="paragraph" w:customStyle="1" w:styleId="7Pr-textoTextodaCapa">
    <w:name w:val="7. Pré-texto: Texto da Capa"/>
    <w:rsid w:val="001B2206"/>
    <w:pPr>
      <w:jc w:val="center"/>
    </w:pPr>
    <w:rPr>
      <w:sz w:val="28"/>
    </w:rPr>
  </w:style>
  <w:style w:type="paragraph" w:customStyle="1" w:styleId="7Pr-textoTextodeApresentao">
    <w:name w:val="7. Pré-texto: Texto de Apresentação"/>
    <w:basedOn w:val="7Pr-textoTextodaCapa"/>
    <w:rsid w:val="001B2206"/>
    <w:pPr>
      <w:ind w:left="4859" w:firstLine="1134"/>
      <w:jc w:val="both"/>
    </w:pPr>
  </w:style>
  <w:style w:type="paragraph" w:styleId="Recuodecorpodetexto3">
    <w:name w:val="Body Text Indent 3"/>
    <w:basedOn w:val="Normal"/>
    <w:link w:val="Recuodecorpodetexto3Char"/>
    <w:semiHidden/>
    <w:rsid w:val="001B2206"/>
    <w:pPr>
      <w:ind w:left="709"/>
      <w:jc w:val="both"/>
    </w:pPr>
    <w:rPr>
      <w:lang w:val="x-none" w:eastAsia="x-none"/>
    </w:rPr>
  </w:style>
  <w:style w:type="paragraph" w:styleId="NormalWeb">
    <w:name w:val="Normal (Web)"/>
    <w:basedOn w:val="Normal"/>
    <w:uiPriority w:val="99"/>
    <w:semiHidden/>
    <w:unhideWhenUsed/>
    <w:rsid w:val="001B6B6D"/>
    <w:pPr>
      <w:spacing w:before="100" w:beforeAutospacing="1" w:after="100" w:afterAutospacing="1"/>
    </w:pPr>
  </w:style>
  <w:style w:type="character" w:customStyle="1" w:styleId="longtext">
    <w:name w:val="long_text"/>
    <w:rsid w:val="00E12509"/>
  </w:style>
  <w:style w:type="character" w:styleId="Nmerodepgina">
    <w:name w:val="page number"/>
    <w:semiHidden/>
    <w:rsid w:val="001B2206"/>
  </w:style>
  <w:style w:type="paragraph" w:styleId="Sumrio1">
    <w:name w:val="toc 1"/>
    <w:basedOn w:val="Normal"/>
    <w:next w:val="Normal"/>
    <w:autoRedefine/>
    <w:uiPriority w:val="39"/>
    <w:rsid w:val="001B2206"/>
    <w:pPr>
      <w:tabs>
        <w:tab w:val="left" w:pos="360"/>
        <w:tab w:val="left" w:pos="1200"/>
        <w:tab w:val="right" w:leader="dot" w:pos="9628"/>
      </w:tabs>
      <w:spacing w:before="60"/>
    </w:pPr>
    <w:rPr>
      <w:b/>
      <w:bCs/>
      <w:noProof/>
      <w:sz w:val="32"/>
      <w:szCs w:val="32"/>
    </w:rPr>
  </w:style>
  <w:style w:type="paragraph" w:customStyle="1" w:styleId="7Pr-textoTtulodoSumrio">
    <w:name w:val="7. Pré-texto: Título do Sumário"/>
    <w:rsid w:val="001B2206"/>
    <w:pPr>
      <w:spacing w:after="480"/>
      <w:jc w:val="center"/>
    </w:pPr>
    <w:rPr>
      <w:b/>
      <w:caps/>
      <w:sz w:val="32"/>
    </w:rPr>
  </w:style>
  <w:style w:type="paragraph" w:styleId="Sumrio2">
    <w:name w:val="toc 2"/>
    <w:basedOn w:val="Normal"/>
    <w:next w:val="Normal"/>
    <w:autoRedefine/>
    <w:uiPriority w:val="39"/>
    <w:rsid w:val="001B2206"/>
    <w:pPr>
      <w:tabs>
        <w:tab w:val="left" w:pos="540"/>
        <w:tab w:val="left" w:pos="1200"/>
        <w:tab w:val="right" w:leader="dot" w:pos="9628"/>
      </w:tabs>
    </w:pPr>
    <w:rPr>
      <w:b/>
      <w:caps/>
      <w:noProof/>
      <w:sz w:val="28"/>
      <w:szCs w:val="28"/>
    </w:rPr>
  </w:style>
  <w:style w:type="paragraph" w:styleId="Sumrio3">
    <w:name w:val="toc 3"/>
    <w:basedOn w:val="Normal"/>
    <w:next w:val="Normal"/>
    <w:autoRedefine/>
    <w:uiPriority w:val="39"/>
    <w:rsid w:val="001B2206"/>
    <w:pPr>
      <w:tabs>
        <w:tab w:val="left" w:pos="720"/>
        <w:tab w:val="right" w:leader="dot" w:pos="9628"/>
      </w:tabs>
    </w:pPr>
    <w:rPr>
      <w:b/>
      <w:noProof/>
      <w:sz w:val="28"/>
      <w:szCs w:val="28"/>
    </w:rPr>
  </w:style>
  <w:style w:type="paragraph" w:styleId="Sumrio4">
    <w:name w:val="toc 4"/>
    <w:basedOn w:val="Normal"/>
    <w:next w:val="Normal"/>
    <w:autoRedefine/>
    <w:uiPriority w:val="39"/>
    <w:rsid w:val="001B2206"/>
    <w:pPr>
      <w:tabs>
        <w:tab w:val="left" w:pos="900"/>
        <w:tab w:val="right" w:leader="dot" w:pos="9628"/>
      </w:tabs>
    </w:pPr>
    <w:rPr>
      <w:noProof/>
      <w:sz w:val="28"/>
      <w:szCs w:val="28"/>
    </w:rPr>
  </w:style>
  <w:style w:type="paragraph" w:styleId="Sumrio5">
    <w:name w:val="toc 5"/>
    <w:basedOn w:val="Normal"/>
    <w:next w:val="Normal"/>
    <w:autoRedefine/>
    <w:semiHidden/>
    <w:rsid w:val="001B2206"/>
    <w:pPr>
      <w:tabs>
        <w:tab w:val="left" w:pos="1080"/>
        <w:tab w:val="right" w:leader="dot" w:pos="9628"/>
      </w:tabs>
    </w:pPr>
    <w:rPr>
      <w:noProof/>
    </w:rPr>
  </w:style>
  <w:style w:type="paragraph" w:styleId="Sumrio6">
    <w:name w:val="toc 6"/>
    <w:basedOn w:val="Normal"/>
    <w:next w:val="Normal"/>
    <w:autoRedefine/>
    <w:semiHidden/>
    <w:rsid w:val="001B2206"/>
    <w:pPr>
      <w:ind w:left="1200"/>
    </w:pPr>
  </w:style>
  <w:style w:type="paragraph" w:styleId="Sumrio7">
    <w:name w:val="toc 7"/>
    <w:basedOn w:val="Normal"/>
    <w:next w:val="Normal"/>
    <w:autoRedefine/>
    <w:semiHidden/>
    <w:rsid w:val="001B2206"/>
    <w:pPr>
      <w:ind w:left="1440"/>
    </w:pPr>
  </w:style>
  <w:style w:type="paragraph" w:styleId="Sumrio8">
    <w:name w:val="toc 8"/>
    <w:basedOn w:val="Normal"/>
    <w:next w:val="Normal"/>
    <w:autoRedefine/>
    <w:semiHidden/>
    <w:rsid w:val="001B2206"/>
    <w:pPr>
      <w:ind w:left="1680"/>
    </w:pPr>
  </w:style>
  <w:style w:type="paragraph" w:styleId="Sumrio9">
    <w:name w:val="toc 9"/>
    <w:basedOn w:val="Normal"/>
    <w:next w:val="Normal"/>
    <w:autoRedefine/>
    <w:semiHidden/>
    <w:rsid w:val="001B2206"/>
    <w:pPr>
      <w:ind w:left="1920"/>
    </w:pPr>
  </w:style>
  <w:style w:type="character" w:styleId="Hyperlink">
    <w:name w:val="Hyperlink"/>
    <w:uiPriority w:val="99"/>
    <w:rsid w:val="001B2206"/>
    <w:rPr>
      <w:color w:val="0000FF"/>
      <w:u w:val="single"/>
    </w:rPr>
  </w:style>
  <w:style w:type="character" w:styleId="HiperlinkVisitado">
    <w:name w:val="FollowedHyperlink"/>
    <w:semiHidden/>
    <w:rsid w:val="001B2206"/>
    <w:rPr>
      <w:color w:val="800080"/>
      <w:u w:val="single"/>
    </w:rPr>
  </w:style>
  <w:style w:type="paragraph" w:customStyle="1" w:styleId="7Pr-textoListadeAbreviaturas">
    <w:name w:val="7. Pré-texto: Lista de Abreviaturas"/>
    <w:rsid w:val="001B2206"/>
    <w:pPr>
      <w:tabs>
        <w:tab w:val="left" w:pos="2268"/>
      </w:tabs>
      <w:ind w:left="2268" w:hanging="2268"/>
      <w:jc w:val="both"/>
    </w:pPr>
    <w:rPr>
      <w:sz w:val="24"/>
    </w:rPr>
  </w:style>
  <w:style w:type="paragraph" w:customStyle="1" w:styleId="7Pr-textoTextodoResumo">
    <w:name w:val="7. Pré-texto: Texto do Resumo"/>
    <w:rsid w:val="001B2206"/>
    <w:pPr>
      <w:jc w:val="both"/>
    </w:pPr>
    <w:rPr>
      <w:sz w:val="24"/>
    </w:rPr>
  </w:style>
  <w:style w:type="paragraph" w:customStyle="1" w:styleId="7Pr-textoTextodoAbstract">
    <w:name w:val="7. Pré-texto: Texto do Abstract"/>
    <w:basedOn w:val="7Pr-textoTextodoResumo"/>
    <w:rsid w:val="001B2206"/>
    <w:rPr>
      <w:i/>
    </w:rPr>
  </w:style>
  <w:style w:type="paragraph" w:customStyle="1" w:styleId="3TtulodeCaptulo">
    <w:name w:val="3. Título de Capítulo"/>
    <w:basedOn w:val="7Ps-textoTtulodeRefernciaseGlossrio"/>
    <w:next w:val="1CorpodeTexto"/>
    <w:link w:val="3TtulodeCaptuloChar"/>
    <w:rsid w:val="001B2206"/>
    <w:pPr>
      <w:tabs>
        <w:tab w:val="left" w:pos="360"/>
      </w:tabs>
      <w:ind w:left="360" w:hanging="360"/>
    </w:pPr>
  </w:style>
  <w:style w:type="paragraph" w:customStyle="1" w:styleId="7Ps-textoTtulodeRefernciaseGlossrio">
    <w:name w:val="7. Pós-texto: Título de Referências e Glossário"/>
    <w:next w:val="1CorpodeTexto"/>
    <w:link w:val="7Ps-textoTtulodeRefernciaseGlossrioChar"/>
    <w:rsid w:val="001B2206"/>
    <w:pPr>
      <w:spacing w:after="600"/>
      <w:outlineLvl w:val="0"/>
    </w:pPr>
    <w:rPr>
      <w:b/>
      <w:caps/>
      <w:sz w:val="32"/>
    </w:rPr>
  </w:style>
  <w:style w:type="paragraph" w:customStyle="1" w:styleId="1CorpodeTexto">
    <w:name w:val="1. Corpo de Texto"/>
    <w:rsid w:val="001B2206"/>
    <w:pPr>
      <w:tabs>
        <w:tab w:val="num" w:pos="0"/>
      </w:tabs>
      <w:spacing w:before="240" w:after="240" w:line="360" w:lineRule="auto"/>
      <w:ind w:firstLine="709"/>
      <w:jc w:val="both"/>
    </w:pPr>
    <w:rPr>
      <w:sz w:val="24"/>
    </w:rPr>
  </w:style>
  <w:style w:type="paragraph" w:customStyle="1" w:styleId="3TtulodeSeo">
    <w:name w:val="3. Título de Seção"/>
    <w:basedOn w:val="3TtulodeCaptulo"/>
    <w:next w:val="1CorpodeTexto"/>
    <w:link w:val="3TtulodeSeoChar"/>
    <w:rsid w:val="001B2206"/>
    <w:pPr>
      <w:numPr>
        <w:ilvl w:val="1"/>
        <w:numId w:val="12"/>
      </w:numPr>
      <w:tabs>
        <w:tab w:val="clear" w:pos="360"/>
        <w:tab w:val="left" w:pos="540"/>
      </w:tabs>
      <w:spacing w:before="360" w:after="0"/>
      <w:outlineLvl w:val="1"/>
    </w:pPr>
    <w:rPr>
      <w:caps w:val="0"/>
      <w:sz w:val="28"/>
      <w:lang w:val="x-none" w:eastAsia="x-none"/>
    </w:rPr>
  </w:style>
  <w:style w:type="paragraph" w:customStyle="1" w:styleId="3TtulodeSubseo1">
    <w:name w:val="3. Título de Subseção 1"/>
    <w:basedOn w:val="3TtulodeSeo"/>
    <w:next w:val="1CorpodeTexto"/>
    <w:link w:val="3TtulodeSubseo1Char"/>
    <w:rsid w:val="001B2206"/>
    <w:pPr>
      <w:numPr>
        <w:ilvl w:val="2"/>
      </w:numPr>
      <w:outlineLvl w:val="2"/>
    </w:pPr>
  </w:style>
  <w:style w:type="paragraph" w:customStyle="1" w:styleId="3TtulodeSubseo2">
    <w:name w:val="3. Título de Subseção 2"/>
    <w:basedOn w:val="3TtulodeSubseo1"/>
    <w:next w:val="1CorpodeTexto"/>
    <w:rsid w:val="001B2206"/>
    <w:pPr>
      <w:numPr>
        <w:ilvl w:val="0"/>
        <w:numId w:val="0"/>
      </w:numPr>
      <w:tabs>
        <w:tab w:val="num" w:pos="900"/>
      </w:tabs>
      <w:ind w:left="864" w:hanging="864"/>
      <w:outlineLvl w:val="3"/>
    </w:pPr>
    <w:rPr>
      <w:sz w:val="24"/>
    </w:rPr>
  </w:style>
  <w:style w:type="paragraph" w:customStyle="1" w:styleId="3TtulodeSubseononumerada">
    <w:name w:val="3. Título de Subseção não numerada"/>
    <w:next w:val="1CorpodeTexto"/>
    <w:rsid w:val="001B2206"/>
    <w:pPr>
      <w:spacing w:before="240"/>
      <w:outlineLvl w:val="5"/>
    </w:pPr>
    <w:rPr>
      <w:b/>
      <w:sz w:val="24"/>
    </w:rPr>
  </w:style>
  <w:style w:type="paragraph" w:styleId="Legenda">
    <w:name w:val="caption"/>
    <w:aliases w:val="2. Legenda de Figuras,Tabelas e Equações"/>
    <w:basedOn w:val="Normal"/>
    <w:next w:val="2LegendaFontedeReferncia"/>
    <w:qFormat/>
    <w:rsid w:val="001B2206"/>
    <w:pPr>
      <w:spacing w:before="120" w:after="120"/>
    </w:pPr>
    <w:rPr>
      <w:bCs/>
      <w:szCs w:val="20"/>
    </w:rPr>
  </w:style>
  <w:style w:type="paragraph" w:customStyle="1" w:styleId="2LegendaFontedeReferncia">
    <w:name w:val="2. Legenda: Fonte de Referência"/>
    <w:basedOn w:val="1CorpodeTexto"/>
    <w:next w:val="1CorpodeTexto"/>
    <w:rsid w:val="001B2206"/>
    <w:pPr>
      <w:spacing w:before="120"/>
      <w:ind w:firstLine="0"/>
    </w:pPr>
  </w:style>
  <w:style w:type="paragraph" w:styleId="ndicedeilustraes">
    <w:name w:val="table of figures"/>
    <w:basedOn w:val="Normal"/>
    <w:next w:val="Normal"/>
    <w:uiPriority w:val="99"/>
    <w:rsid w:val="001B2206"/>
    <w:pPr>
      <w:ind w:left="480" w:hanging="480"/>
    </w:pPr>
  </w:style>
  <w:style w:type="paragraph" w:customStyle="1" w:styleId="2Figura">
    <w:name w:val="2. Figura"/>
    <w:basedOn w:val="1CorpodeTexto"/>
    <w:rsid w:val="001B2206"/>
    <w:pPr>
      <w:spacing w:before="60" w:after="60" w:line="240" w:lineRule="auto"/>
      <w:ind w:firstLine="0"/>
      <w:jc w:val="center"/>
    </w:pPr>
  </w:style>
  <w:style w:type="paragraph" w:customStyle="1" w:styleId="2Equao">
    <w:name w:val="2. Equação"/>
    <w:basedOn w:val="1CorpodeTexto"/>
    <w:next w:val="1CorpodeTexto"/>
    <w:rsid w:val="001B2206"/>
    <w:pPr>
      <w:ind w:firstLine="0"/>
      <w:jc w:val="center"/>
    </w:pPr>
  </w:style>
  <w:style w:type="paragraph" w:customStyle="1" w:styleId="2Textodetabela">
    <w:name w:val="2. Texto de tabela"/>
    <w:basedOn w:val="1CorpodeTexto"/>
    <w:rsid w:val="001B2206"/>
    <w:pPr>
      <w:spacing w:before="0" w:after="0" w:line="240" w:lineRule="auto"/>
      <w:ind w:firstLine="0"/>
      <w:jc w:val="left"/>
    </w:pPr>
  </w:style>
  <w:style w:type="paragraph" w:customStyle="1" w:styleId="7Pr-textoTtulodaListas">
    <w:name w:val="7. Pré-texto: Título da Listas"/>
    <w:aliases w:val="Resumo e Abstract"/>
    <w:basedOn w:val="7Ps-textoTtulodeRefernciaseGlossrio"/>
    <w:next w:val="7Pr-textoListadeAbreviaturas"/>
    <w:rsid w:val="001B2206"/>
    <w:pPr>
      <w:jc w:val="center"/>
    </w:pPr>
  </w:style>
  <w:style w:type="paragraph" w:customStyle="1" w:styleId="1Listadeitenscommarcadores">
    <w:name w:val="1. Lista de itens com marcadores"/>
    <w:basedOn w:val="1CorpodeTexto"/>
    <w:rsid w:val="001B2206"/>
    <w:pPr>
      <w:numPr>
        <w:numId w:val="6"/>
      </w:numPr>
      <w:spacing w:before="120" w:after="120"/>
    </w:pPr>
  </w:style>
  <w:style w:type="paragraph" w:customStyle="1" w:styleId="1Listadeitensnumerados">
    <w:name w:val="1. Lista de itens numerados"/>
    <w:basedOn w:val="1Listadeitenscommarcadores"/>
    <w:rsid w:val="001B2206"/>
    <w:pPr>
      <w:numPr>
        <w:numId w:val="0"/>
      </w:numPr>
      <w:tabs>
        <w:tab w:val="num" w:pos="1069"/>
      </w:tabs>
      <w:ind w:left="1069" w:hanging="360"/>
    </w:pPr>
    <w:rPr>
      <w:color w:val="000000"/>
    </w:rPr>
  </w:style>
  <w:style w:type="paragraph" w:customStyle="1" w:styleId="1TextodeCitaoLonga">
    <w:name w:val="1. Texto de Citação Longa"/>
    <w:basedOn w:val="1CorpodeTexto"/>
    <w:next w:val="1CorpodeTexto"/>
    <w:rsid w:val="001B2206"/>
    <w:pPr>
      <w:spacing w:before="360" w:after="360" w:line="240" w:lineRule="auto"/>
      <w:ind w:left="2268" w:firstLine="0"/>
    </w:pPr>
    <w:rPr>
      <w:sz w:val="20"/>
    </w:rPr>
  </w:style>
  <w:style w:type="paragraph" w:customStyle="1" w:styleId="4Ps-textoTextodeReferncia">
    <w:name w:val="4. Pós-texto: Texto de Referência"/>
    <w:basedOn w:val="1CorpodeTexto"/>
    <w:rsid w:val="001B2206"/>
    <w:pPr>
      <w:spacing w:line="240" w:lineRule="auto"/>
      <w:ind w:firstLine="0"/>
      <w:jc w:val="left"/>
    </w:pPr>
  </w:style>
  <w:style w:type="paragraph" w:customStyle="1" w:styleId="2Cdigofonte">
    <w:name w:val="2. Código fonte"/>
    <w:basedOn w:val="1CorpodeTexto"/>
    <w:rsid w:val="001B2206"/>
    <w:pPr>
      <w:spacing w:before="0" w:after="0" w:line="240" w:lineRule="auto"/>
      <w:ind w:firstLine="0"/>
      <w:jc w:val="left"/>
    </w:pPr>
    <w:rPr>
      <w:rFonts w:ascii="Courier" w:hAnsi="Courier"/>
      <w:sz w:val="16"/>
    </w:rPr>
  </w:style>
  <w:style w:type="paragraph" w:styleId="Textodenotaderodap">
    <w:name w:val="footnote text"/>
    <w:basedOn w:val="Normal"/>
    <w:link w:val="TextodenotaderodapChar"/>
    <w:semiHidden/>
    <w:rsid w:val="001B2206"/>
    <w:rPr>
      <w:sz w:val="20"/>
      <w:szCs w:val="20"/>
    </w:rPr>
  </w:style>
  <w:style w:type="character" w:styleId="Refdenotaderodap">
    <w:name w:val="footnote reference"/>
    <w:semiHidden/>
    <w:rsid w:val="001B2206"/>
    <w:rPr>
      <w:vertAlign w:val="superscript"/>
    </w:rPr>
  </w:style>
  <w:style w:type="character" w:styleId="Refdecomentrio">
    <w:name w:val="annotation reference"/>
    <w:semiHidden/>
    <w:rsid w:val="001B2206"/>
    <w:rPr>
      <w:sz w:val="16"/>
      <w:szCs w:val="16"/>
    </w:rPr>
  </w:style>
  <w:style w:type="paragraph" w:styleId="Textodecomentrio">
    <w:name w:val="annotation text"/>
    <w:basedOn w:val="Normal"/>
    <w:link w:val="TextodecomentrioChar"/>
    <w:semiHidden/>
    <w:rsid w:val="001B2206"/>
    <w:rPr>
      <w:sz w:val="20"/>
      <w:szCs w:val="20"/>
    </w:rPr>
  </w:style>
  <w:style w:type="paragraph" w:customStyle="1" w:styleId="5ApndicesTtulo">
    <w:name w:val="5. Apêndices: Título"/>
    <w:basedOn w:val="Normal"/>
    <w:next w:val="1CorpodeTexto"/>
    <w:rsid w:val="001B2206"/>
    <w:pPr>
      <w:tabs>
        <w:tab w:val="num" w:pos="432"/>
      </w:tabs>
      <w:spacing w:after="600"/>
      <w:ind w:left="431" w:hanging="431"/>
      <w:outlineLvl w:val="0"/>
    </w:pPr>
    <w:rPr>
      <w:b/>
      <w:caps/>
      <w:sz w:val="32"/>
    </w:rPr>
  </w:style>
  <w:style w:type="character" w:customStyle="1" w:styleId="hps">
    <w:name w:val="hps"/>
    <w:rsid w:val="0077207C"/>
  </w:style>
  <w:style w:type="paragraph" w:customStyle="1" w:styleId="5ApndicesTtulodeSeo">
    <w:name w:val="5. Apêndices: Título de Seção"/>
    <w:basedOn w:val="5ApndicesTtulo"/>
    <w:next w:val="1CorpodeTexto"/>
    <w:rsid w:val="001B2206"/>
    <w:pPr>
      <w:tabs>
        <w:tab w:val="clear" w:pos="432"/>
        <w:tab w:val="num" w:pos="576"/>
      </w:tabs>
      <w:spacing w:before="360" w:after="0"/>
      <w:ind w:left="578" w:hanging="578"/>
      <w:outlineLvl w:val="1"/>
    </w:pPr>
    <w:rPr>
      <w:sz w:val="28"/>
    </w:rPr>
  </w:style>
  <w:style w:type="paragraph" w:customStyle="1" w:styleId="5ApndicesTtulodeSubseo1">
    <w:name w:val="5. Apêndices: Título de Subseção 1"/>
    <w:basedOn w:val="5ApndicesTtulodeSeo"/>
    <w:next w:val="1CorpodeTexto"/>
    <w:rsid w:val="001B2206"/>
    <w:pPr>
      <w:tabs>
        <w:tab w:val="clear" w:pos="576"/>
        <w:tab w:val="num" w:pos="720"/>
      </w:tabs>
      <w:ind w:left="720" w:hanging="720"/>
      <w:outlineLvl w:val="2"/>
    </w:pPr>
    <w:rPr>
      <w:caps w:val="0"/>
    </w:rPr>
  </w:style>
  <w:style w:type="paragraph" w:customStyle="1" w:styleId="5ApndicesTtulodeSubseo2">
    <w:name w:val="5. Apêndices: Título de Subseção 2"/>
    <w:basedOn w:val="5ApndicesTtulodeSubseo1"/>
    <w:next w:val="1CorpodeTexto"/>
    <w:rsid w:val="001B2206"/>
    <w:pPr>
      <w:tabs>
        <w:tab w:val="clear" w:pos="720"/>
        <w:tab w:val="num" w:pos="900"/>
      </w:tabs>
      <w:ind w:left="864" w:hanging="864"/>
      <w:outlineLvl w:val="3"/>
    </w:pPr>
    <w:rPr>
      <w:sz w:val="24"/>
    </w:rPr>
  </w:style>
  <w:style w:type="paragraph" w:customStyle="1" w:styleId="6AnexosTtulo">
    <w:name w:val="6. Anexos: Título"/>
    <w:basedOn w:val="Normal"/>
    <w:next w:val="1CorpodeTexto"/>
    <w:rsid w:val="001B2206"/>
    <w:pPr>
      <w:tabs>
        <w:tab w:val="num" w:pos="360"/>
      </w:tabs>
      <w:spacing w:after="600"/>
      <w:ind w:left="431" w:hanging="431"/>
    </w:pPr>
    <w:rPr>
      <w:b/>
      <w:bCs/>
      <w:caps/>
      <w:sz w:val="32"/>
    </w:rPr>
  </w:style>
  <w:style w:type="paragraph" w:customStyle="1" w:styleId="6AnexosTtulodeSeo">
    <w:name w:val="6. Anexos: Título de Seção"/>
    <w:basedOn w:val="6AnexosTtulo"/>
    <w:next w:val="1CorpodeTexto"/>
    <w:rsid w:val="001B2206"/>
    <w:pPr>
      <w:tabs>
        <w:tab w:val="clear" w:pos="360"/>
        <w:tab w:val="num" w:pos="540"/>
      </w:tabs>
      <w:spacing w:before="360" w:after="0"/>
      <w:ind w:left="539" w:hanging="539"/>
    </w:pPr>
    <w:rPr>
      <w:sz w:val="28"/>
    </w:rPr>
  </w:style>
  <w:style w:type="paragraph" w:styleId="Recuodecorpodetexto">
    <w:name w:val="Body Text Indent"/>
    <w:basedOn w:val="Normal"/>
    <w:link w:val="RecuodecorpodetextoChar"/>
    <w:semiHidden/>
    <w:rsid w:val="001B2206"/>
    <w:pPr>
      <w:ind w:left="720" w:firstLine="698"/>
      <w:jc w:val="both"/>
    </w:pPr>
    <w:rPr>
      <w:rFonts w:ascii="Arial" w:hAnsi="Arial"/>
      <w:sz w:val="20"/>
      <w:lang w:val="x-none" w:eastAsia="x-none"/>
    </w:rPr>
  </w:style>
  <w:style w:type="paragraph" w:styleId="Corpodetexto">
    <w:name w:val="Body Text"/>
    <w:basedOn w:val="Normal"/>
    <w:link w:val="CorpodetextoChar"/>
    <w:semiHidden/>
    <w:rsid w:val="001B2206"/>
    <w:pPr>
      <w:shd w:val="clear" w:color="auto" w:fill="F3F3F3"/>
    </w:pPr>
    <w:rPr>
      <w:rFonts w:ascii="Arial" w:hAnsi="Arial"/>
      <w:sz w:val="20"/>
      <w:lang w:val="x-none" w:eastAsia="x-none"/>
    </w:rPr>
  </w:style>
  <w:style w:type="paragraph" w:styleId="Corpodetexto2">
    <w:name w:val="Body Text 2"/>
    <w:basedOn w:val="Normal"/>
    <w:link w:val="Corpodetexto2Char"/>
    <w:semiHidden/>
    <w:rsid w:val="001B2206"/>
    <w:pPr>
      <w:jc w:val="both"/>
    </w:pPr>
    <w:rPr>
      <w:rFonts w:ascii="Arial" w:hAnsi="Arial"/>
      <w:color w:val="000000"/>
      <w:sz w:val="20"/>
      <w:lang w:val="x-none" w:eastAsia="x-none"/>
    </w:rPr>
  </w:style>
  <w:style w:type="paragraph" w:styleId="Recuodecorpodetexto2">
    <w:name w:val="Body Text Indent 2"/>
    <w:basedOn w:val="Normal"/>
    <w:link w:val="Recuodecorpodetexto2Char"/>
    <w:semiHidden/>
    <w:rsid w:val="001B2206"/>
    <w:pPr>
      <w:spacing w:line="360" w:lineRule="auto"/>
      <w:ind w:firstLine="709"/>
      <w:jc w:val="both"/>
    </w:pPr>
    <w:rPr>
      <w:color w:val="000000"/>
      <w:lang w:val="x-none" w:eastAsia="x-none"/>
    </w:rPr>
  </w:style>
  <w:style w:type="paragraph" w:styleId="Corpodetexto3">
    <w:name w:val="Body Text 3"/>
    <w:basedOn w:val="Normal"/>
    <w:link w:val="Corpodetexto3Char"/>
    <w:semiHidden/>
    <w:rsid w:val="001B2206"/>
    <w:pPr>
      <w:jc w:val="both"/>
    </w:pPr>
    <w:rPr>
      <w:rFonts w:ascii="Arial" w:hAnsi="Arial"/>
      <w:sz w:val="20"/>
      <w:lang w:val="x-none" w:eastAsia="x-none"/>
    </w:rPr>
  </w:style>
  <w:style w:type="paragraph" w:customStyle="1" w:styleId="4Ps-textoTextodoGlossrio">
    <w:name w:val="4. Pós-texto: Texto do Glossário"/>
    <w:basedOn w:val="7Pr-textoListadeAbreviaturas"/>
    <w:rsid w:val="001B2206"/>
    <w:pPr>
      <w:spacing w:after="240"/>
    </w:pPr>
  </w:style>
  <w:style w:type="paragraph" w:styleId="Cabealho">
    <w:name w:val="header"/>
    <w:basedOn w:val="Normal"/>
    <w:link w:val="CabealhoChar"/>
    <w:semiHidden/>
    <w:rsid w:val="001B2206"/>
    <w:pPr>
      <w:tabs>
        <w:tab w:val="center" w:pos="4419"/>
        <w:tab w:val="right" w:pos="8838"/>
      </w:tabs>
    </w:pPr>
    <w:rPr>
      <w:lang w:val="x-none" w:eastAsia="x-none"/>
    </w:rPr>
  </w:style>
  <w:style w:type="table" w:styleId="Tabelacomgrade">
    <w:name w:val="Table Grid"/>
    <w:basedOn w:val="Tabelanormal"/>
    <w:uiPriority w:val="59"/>
    <w:rsid w:val="0084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C03004"/>
    <w:rPr>
      <w:b/>
      <w:bCs/>
      <w:lang w:val="x-none" w:eastAsia="x-none"/>
    </w:rPr>
  </w:style>
  <w:style w:type="character" w:customStyle="1" w:styleId="TextodecomentrioChar">
    <w:name w:val="Texto de comentário Char"/>
    <w:link w:val="Textodecomentrio"/>
    <w:semiHidden/>
    <w:rsid w:val="001B2206"/>
  </w:style>
  <w:style w:type="character" w:customStyle="1" w:styleId="AssuntodocomentrioChar">
    <w:name w:val="Assunto do comentário Char"/>
    <w:link w:val="Assuntodocomentrio"/>
    <w:uiPriority w:val="99"/>
    <w:semiHidden/>
    <w:rsid w:val="00C03004"/>
    <w:rPr>
      <w:b/>
      <w:bCs/>
    </w:rPr>
  </w:style>
  <w:style w:type="paragraph" w:styleId="Textodebalo">
    <w:name w:val="Balloon Text"/>
    <w:basedOn w:val="Normal"/>
    <w:link w:val="TextodebaloChar"/>
    <w:uiPriority w:val="99"/>
    <w:semiHidden/>
    <w:unhideWhenUsed/>
    <w:rsid w:val="00C03004"/>
    <w:rPr>
      <w:rFonts w:ascii="Tahoma" w:hAnsi="Tahoma"/>
      <w:sz w:val="16"/>
      <w:szCs w:val="16"/>
      <w:lang w:val="x-none" w:eastAsia="x-none"/>
    </w:rPr>
  </w:style>
  <w:style w:type="character" w:customStyle="1" w:styleId="TextodebaloChar">
    <w:name w:val="Texto de balão Char"/>
    <w:link w:val="Textodebalo"/>
    <w:uiPriority w:val="99"/>
    <w:semiHidden/>
    <w:rsid w:val="00C03004"/>
    <w:rPr>
      <w:rFonts w:ascii="Tahoma" w:hAnsi="Tahoma" w:cs="Tahoma"/>
      <w:sz w:val="16"/>
      <w:szCs w:val="16"/>
    </w:rPr>
  </w:style>
  <w:style w:type="paragraph" w:customStyle="1" w:styleId="Tituloummilhao">
    <w:name w:val="Titulo um milhao"/>
    <w:basedOn w:val="Ttulo3"/>
    <w:link w:val="TituloummilhaoChar"/>
    <w:qFormat/>
    <w:rsid w:val="00DF3F63"/>
    <w:pPr>
      <w:numPr>
        <w:ilvl w:val="3"/>
        <w:numId w:val="5"/>
      </w:numPr>
    </w:pPr>
  </w:style>
  <w:style w:type="paragraph" w:customStyle="1" w:styleId="TCCFigura">
    <w:name w:val=".TCC__Figura"/>
    <w:basedOn w:val="Normal"/>
    <w:rsid w:val="001B2206"/>
    <w:pPr>
      <w:tabs>
        <w:tab w:val="num" w:pos="0"/>
      </w:tabs>
      <w:spacing w:before="60" w:after="60"/>
      <w:jc w:val="center"/>
    </w:pPr>
    <w:rPr>
      <w:szCs w:val="20"/>
    </w:rPr>
  </w:style>
  <w:style w:type="character" w:customStyle="1" w:styleId="7Ps-textoTtulodeRefernciaseGlossrioChar">
    <w:name w:val="7. Pós-texto: Título de Referências e Glossário Char"/>
    <w:link w:val="7Ps-textoTtulodeRefernciaseGlossrio"/>
    <w:rsid w:val="00DF3F63"/>
    <w:rPr>
      <w:b/>
      <w:caps/>
      <w:sz w:val="32"/>
      <w:lang w:bidi="ar-SA"/>
    </w:rPr>
  </w:style>
  <w:style w:type="character" w:customStyle="1" w:styleId="3TtulodeCaptuloChar">
    <w:name w:val="3. Título de Capítulo Char"/>
    <w:basedOn w:val="7Ps-textoTtulodeRefernciaseGlossrioChar"/>
    <w:link w:val="3TtulodeCaptulo"/>
    <w:rsid w:val="00DF3F63"/>
    <w:rPr>
      <w:b/>
      <w:caps/>
      <w:sz w:val="32"/>
      <w:lang w:bidi="ar-SA"/>
    </w:rPr>
  </w:style>
  <w:style w:type="character" w:customStyle="1" w:styleId="3TtulodeSeoChar">
    <w:name w:val="3. Título de Seção Char"/>
    <w:link w:val="3TtulodeSeo"/>
    <w:rsid w:val="00DF3F63"/>
    <w:rPr>
      <w:b/>
      <w:sz w:val="28"/>
    </w:rPr>
  </w:style>
  <w:style w:type="character" w:customStyle="1" w:styleId="3TtulodeSubseo1Char">
    <w:name w:val="3. Título de Subseção 1 Char"/>
    <w:basedOn w:val="3TtulodeSeoChar"/>
    <w:link w:val="3TtulodeSubseo1"/>
    <w:rsid w:val="00DF3F63"/>
    <w:rPr>
      <w:b/>
      <w:sz w:val="28"/>
    </w:rPr>
  </w:style>
  <w:style w:type="character" w:customStyle="1" w:styleId="Ttulo3Char">
    <w:name w:val="Título 3 Char"/>
    <w:link w:val="Ttulo3"/>
    <w:rsid w:val="001B2206"/>
    <w:rPr>
      <w:rFonts w:ascii="Arial" w:hAnsi="Arial" w:cs="Arial"/>
      <w:b/>
      <w:bCs/>
      <w:sz w:val="26"/>
      <w:szCs w:val="26"/>
    </w:rPr>
  </w:style>
  <w:style w:type="character" w:customStyle="1" w:styleId="TituloummilhaoChar">
    <w:name w:val="Titulo um milhao Char"/>
    <w:link w:val="Tituloummilhao"/>
    <w:rsid w:val="00DF3F63"/>
    <w:rPr>
      <w:rFonts w:ascii="Arial" w:hAnsi="Arial" w:cs="Arial"/>
      <w:b/>
      <w:bCs/>
      <w:sz w:val="26"/>
      <w:szCs w:val="26"/>
      <w:lang w:val="x-none" w:eastAsia="x-none"/>
    </w:rPr>
  </w:style>
  <w:style w:type="paragraph" w:customStyle="1" w:styleId="TCCRefernciasBibliogrficas">
    <w:name w:val=".TCC__Referências_Bibliográficas"/>
    <w:basedOn w:val="Normal"/>
    <w:rsid w:val="001B2206"/>
    <w:pPr>
      <w:tabs>
        <w:tab w:val="num" w:pos="0"/>
      </w:tabs>
      <w:spacing w:before="240" w:after="240"/>
    </w:pPr>
    <w:rPr>
      <w:szCs w:val="20"/>
    </w:rPr>
  </w:style>
  <w:style w:type="paragraph" w:customStyle="1" w:styleId="TCCTtuloSubseononumerada">
    <w:name w:val=".TCC__Título__Subseção_não_numerada"/>
    <w:next w:val="Normal"/>
    <w:rsid w:val="001B2206"/>
    <w:pPr>
      <w:spacing w:before="240"/>
      <w:outlineLvl w:val="5"/>
    </w:pPr>
    <w:rPr>
      <w:b/>
      <w:sz w:val="24"/>
    </w:rPr>
  </w:style>
  <w:style w:type="character" w:customStyle="1" w:styleId="CabealhoChar">
    <w:name w:val="Cabeçalho Char"/>
    <w:link w:val="Cabealho"/>
    <w:semiHidden/>
    <w:rsid w:val="001B2206"/>
    <w:rPr>
      <w:sz w:val="24"/>
      <w:szCs w:val="24"/>
    </w:rPr>
  </w:style>
  <w:style w:type="character" w:customStyle="1" w:styleId="CorpodetextoChar">
    <w:name w:val="Corpo de texto Char"/>
    <w:link w:val="Corpodetexto"/>
    <w:semiHidden/>
    <w:rsid w:val="001B2206"/>
    <w:rPr>
      <w:rFonts w:ascii="Arial" w:hAnsi="Arial" w:cs="Arial"/>
      <w:szCs w:val="24"/>
      <w:shd w:val="clear" w:color="auto" w:fill="F3F3F3"/>
    </w:rPr>
  </w:style>
  <w:style w:type="character" w:customStyle="1" w:styleId="Corpodetexto2Char">
    <w:name w:val="Corpo de texto 2 Char"/>
    <w:link w:val="Corpodetexto2"/>
    <w:semiHidden/>
    <w:rsid w:val="001B2206"/>
    <w:rPr>
      <w:rFonts w:ascii="Arial" w:hAnsi="Arial" w:cs="Arial"/>
      <w:color w:val="000000"/>
      <w:szCs w:val="24"/>
    </w:rPr>
  </w:style>
  <w:style w:type="character" w:customStyle="1" w:styleId="Corpodetexto3Char">
    <w:name w:val="Corpo de texto 3 Char"/>
    <w:link w:val="Corpodetexto3"/>
    <w:semiHidden/>
    <w:rsid w:val="001B2206"/>
    <w:rPr>
      <w:rFonts w:ascii="Arial" w:hAnsi="Arial" w:cs="Arial"/>
      <w:szCs w:val="24"/>
    </w:rPr>
  </w:style>
  <w:style w:type="character" w:customStyle="1" w:styleId="RecuodecorpodetextoChar">
    <w:name w:val="Recuo de corpo de texto Char"/>
    <w:link w:val="Recuodecorpodetexto"/>
    <w:semiHidden/>
    <w:rsid w:val="001B2206"/>
    <w:rPr>
      <w:rFonts w:ascii="Arial" w:hAnsi="Arial" w:cs="Arial"/>
      <w:szCs w:val="24"/>
    </w:rPr>
  </w:style>
  <w:style w:type="character" w:customStyle="1" w:styleId="Recuodecorpodetexto2Char">
    <w:name w:val="Recuo de corpo de texto 2 Char"/>
    <w:link w:val="Recuodecorpodetexto2"/>
    <w:semiHidden/>
    <w:rsid w:val="001B2206"/>
    <w:rPr>
      <w:color w:val="000000"/>
      <w:sz w:val="24"/>
      <w:szCs w:val="24"/>
    </w:rPr>
  </w:style>
  <w:style w:type="character" w:customStyle="1" w:styleId="Recuodecorpodetexto3Char">
    <w:name w:val="Recuo de corpo de texto 3 Char"/>
    <w:link w:val="Recuodecorpodetexto3"/>
    <w:semiHidden/>
    <w:rsid w:val="001B2206"/>
    <w:rPr>
      <w:sz w:val="24"/>
      <w:szCs w:val="24"/>
    </w:rPr>
  </w:style>
  <w:style w:type="character" w:customStyle="1" w:styleId="RodapChar">
    <w:name w:val="Rodapé Char"/>
    <w:link w:val="Rodap"/>
    <w:uiPriority w:val="99"/>
    <w:rsid w:val="001B2206"/>
    <w:rPr>
      <w:sz w:val="24"/>
      <w:szCs w:val="24"/>
    </w:rPr>
  </w:style>
  <w:style w:type="character" w:customStyle="1" w:styleId="TextodenotaderodapChar">
    <w:name w:val="Texto de nota de rodapé Char"/>
    <w:link w:val="Textodenotaderodap"/>
    <w:semiHidden/>
    <w:rsid w:val="001B2206"/>
  </w:style>
  <w:style w:type="character" w:customStyle="1" w:styleId="Ttulo1Char">
    <w:name w:val="Título 1 Char"/>
    <w:link w:val="Ttulo1"/>
    <w:rsid w:val="001B2206"/>
    <w:rPr>
      <w:rFonts w:ascii="Arial" w:hAnsi="Arial" w:cs="Arial"/>
      <w:b/>
      <w:bCs/>
      <w:kern w:val="32"/>
      <w:sz w:val="32"/>
      <w:szCs w:val="32"/>
    </w:rPr>
  </w:style>
  <w:style w:type="character" w:customStyle="1" w:styleId="Ttulo2Char">
    <w:name w:val="Título 2 Char"/>
    <w:link w:val="Ttulo2"/>
    <w:rsid w:val="001B2206"/>
    <w:rPr>
      <w:rFonts w:ascii="Arial" w:hAnsi="Arial" w:cs="Arial"/>
      <w:b/>
      <w:bCs/>
      <w:i/>
      <w:iCs/>
      <w:sz w:val="28"/>
      <w:szCs w:val="28"/>
    </w:rPr>
  </w:style>
  <w:style w:type="character" w:customStyle="1" w:styleId="Ttulo4Char">
    <w:name w:val="Título 4 Char"/>
    <w:link w:val="Ttulo4"/>
    <w:rsid w:val="001B2206"/>
    <w:rPr>
      <w:b/>
      <w:bCs/>
      <w:sz w:val="28"/>
      <w:szCs w:val="28"/>
    </w:rPr>
  </w:style>
  <w:style w:type="character" w:customStyle="1" w:styleId="Ttulo5Char">
    <w:name w:val="Título 5 Char"/>
    <w:link w:val="Ttulo5"/>
    <w:rsid w:val="001B2206"/>
    <w:rPr>
      <w:b/>
      <w:bCs/>
      <w:i/>
      <w:iCs/>
      <w:sz w:val="26"/>
      <w:szCs w:val="26"/>
    </w:rPr>
  </w:style>
  <w:style w:type="character" w:customStyle="1" w:styleId="Ttulo6Char">
    <w:name w:val="Título 6 Char"/>
    <w:link w:val="Ttulo6"/>
    <w:rsid w:val="001B2206"/>
    <w:rPr>
      <w:b/>
      <w:bCs/>
      <w:sz w:val="22"/>
      <w:szCs w:val="22"/>
    </w:rPr>
  </w:style>
  <w:style w:type="character" w:customStyle="1" w:styleId="Ttulo7Char">
    <w:name w:val="Título 7 Char"/>
    <w:link w:val="Ttulo7"/>
    <w:rsid w:val="001B2206"/>
    <w:rPr>
      <w:sz w:val="24"/>
      <w:szCs w:val="24"/>
    </w:rPr>
  </w:style>
  <w:style w:type="character" w:customStyle="1" w:styleId="Ttulo8Char">
    <w:name w:val="Título 8 Char"/>
    <w:link w:val="Ttulo8"/>
    <w:rsid w:val="001B2206"/>
    <w:rPr>
      <w:i/>
      <w:iCs/>
      <w:sz w:val="24"/>
      <w:szCs w:val="24"/>
    </w:rPr>
  </w:style>
  <w:style w:type="character" w:customStyle="1" w:styleId="Ttulo9Char">
    <w:name w:val="Título 9 Char"/>
    <w:link w:val="Ttulo9"/>
    <w:rsid w:val="001B2206"/>
    <w:rPr>
      <w:rFonts w:ascii="Arial" w:hAnsi="Arial" w:cs="Arial"/>
      <w:sz w:val="22"/>
      <w:szCs w:val="22"/>
    </w:rPr>
  </w:style>
  <w:style w:type="paragraph" w:styleId="PargrafodaLista">
    <w:name w:val="List Paragraph"/>
    <w:basedOn w:val="Normal"/>
    <w:uiPriority w:val="34"/>
    <w:qFormat/>
    <w:rsid w:val="007257E2"/>
    <w:pPr>
      <w:ind w:left="708"/>
    </w:pPr>
  </w:style>
  <w:style w:type="paragraph" w:customStyle="1" w:styleId="Codigo">
    <w:name w:val="Codigo"/>
    <w:basedOn w:val="Normal"/>
    <w:qFormat/>
    <w:rsid w:val="001D7872"/>
    <w:rPr>
      <w:rFonts w:ascii="Courier" w:hAnsi="Courier"/>
      <w:sz w:val="20"/>
    </w:rPr>
  </w:style>
  <w:style w:type="character" w:customStyle="1" w:styleId="apple-style-span">
    <w:name w:val="apple-style-span"/>
    <w:rsid w:val="00614827"/>
  </w:style>
  <w:style w:type="numbering" w:customStyle="1" w:styleId="APNDICE">
    <w:name w:val="APÊNDICE"/>
    <w:uiPriority w:val="99"/>
    <w:rsid w:val="00C6007C"/>
    <w:pPr>
      <w:numPr>
        <w:numId w:val="24"/>
      </w:numPr>
    </w:pPr>
  </w:style>
  <w:style w:type="character" w:styleId="TextodoEspaoReservado">
    <w:name w:val="Placeholder Text"/>
    <w:basedOn w:val="Fontepargpadro"/>
    <w:uiPriority w:val="99"/>
    <w:semiHidden/>
    <w:rsid w:val="00E220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9043">
      <w:bodyDiv w:val="1"/>
      <w:marLeft w:val="0"/>
      <w:marRight w:val="0"/>
      <w:marTop w:val="0"/>
      <w:marBottom w:val="0"/>
      <w:divBdr>
        <w:top w:val="none" w:sz="0" w:space="0" w:color="auto"/>
        <w:left w:val="none" w:sz="0" w:space="0" w:color="auto"/>
        <w:bottom w:val="none" w:sz="0" w:space="0" w:color="auto"/>
        <w:right w:val="none" w:sz="0" w:space="0" w:color="auto"/>
      </w:divBdr>
    </w:div>
    <w:div w:id="381290146">
      <w:bodyDiv w:val="1"/>
      <w:marLeft w:val="0"/>
      <w:marRight w:val="0"/>
      <w:marTop w:val="0"/>
      <w:marBottom w:val="0"/>
      <w:divBdr>
        <w:top w:val="none" w:sz="0" w:space="0" w:color="auto"/>
        <w:left w:val="none" w:sz="0" w:space="0" w:color="auto"/>
        <w:bottom w:val="none" w:sz="0" w:space="0" w:color="auto"/>
        <w:right w:val="none" w:sz="0" w:space="0" w:color="auto"/>
      </w:divBdr>
    </w:div>
    <w:div w:id="470056395">
      <w:bodyDiv w:val="1"/>
      <w:marLeft w:val="0"/>
      <w:marRight w:val="0"/>
      <w:marTop w:val="0"/>
      <w:marBottom w:val="0"/>
      <w:divBdr>
        <w:top w:val="none" w:sz="0" w:space="0" w:color="auto"/>
        <w:left w:val="none" w:sz="0" w:space="0" w:color="auto"/>
        <w:bottom w:val="none" w:sz="0" w:space="0" w:color="auto"/>
        <w:right w:val="none" w:sz="0" w:space="0" w:color="auto"/>
      </w:divBdr>
    </w:div>
    <w:div w:id="607153936">
      <w:bodyDiv w:val="1"/>
      <w:marLeft w:val="0"/>
      <w:marRight w:val="0"/>
      <w:marTop w:val="0"/>
      <w:marBottom w:val="0"/>
      <w:divBdr>
        <w:top w:val="none" w:sz="0" w:space="0" w:color="auto"/>
        <w:left w:val="none" w:sz="0" w:space="0" w:color="auto"/>
        <w:bottom w:val="none" w:sz="0" w:space="0" w:color="auto"/>
        <w:right w:val="none" w:sz="0" w:space="0" w:color="auto"/>
      </w:divBdr>
    </w:div>
    <w:div w:id="895241730">
      <w:bodyDiv w:val="1"/>
      <w:marLeft w:val="0"/>
      <w:marRight w:val="0"/>
      <w:marTop w:val="0"/>
      <w:marBottom w:val="0"/>
      <w:divBdr>
        <w:top w:val="none" w:sz="0" w:space="0" w:color="auto"/>
        <w:left w:val="none" w:sz="0" w:space="0" w:color="auto"/>
        <w:bottom w:val="none" w:sz="0" w:space="0" w:color="auto"/>
        <w:right w:val="none" w:sz="0" w:space="0" w:color="auto"/>
      </w:divBdr>
    </w:div>
    <w:div w:id="16443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6824-27FF-4F7E-B354-AD79B61B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TCC_Modelo_v3.dot</Template>
  <TotalTime>456</TotalTime>
  <Pages>60</Pages>
  <Words>13986</Words>
  <Characters>75529</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Modelo de TCC para o Curso de Ciência da Computação da UNIVALI</vt:lpstr>
    </vt:vector>
  </TitlesOfParts>
  <Company>LuSoft</Company>
  <LinksUpToDate>false</LinksUpToDate>
  <CharactersWithSpaces>89337</CharactersWithSpaces>
  <SharedDoc>false</SharedDoc>
  <HLinks>
    <vt:vector size="420" baseType="variant">
      <vt:variant>
        <vt:i4>2031676</vt:i4>
      </vt:variant>
      <vt:variant>
        <vt:i4>422</vt:i4>
      </vt:variant>
      <vt:variant>
        <vt:i4>0</vt:i4>
      </vt:variant>
      <vt:variant>
        <vt:i4>5</vt:i4>
      </vt:variant>
      <vt:variant>
        <vt:lpwstr/>
      </vt:variant>
      <vt:variant>
        <vt:lpwstr>_Toc311890713</vt:lpwstr>
      </vt:variant>
      <vt:variant>
        <vt:i4>2031676</vt:i4>
      </vt:variant>
      <vt:variant>
        <vt:i4>416</vt:i4>
      </vt:variant>
      <vt:variant>
        <vt:i4>0</vt:i4>
      </vt:variant>
      <vt:variant>
        <vt:i4>5</vt:i4>
      </vt:variant>
      <vt:variant>
        <vt:lpwstr/>
      </vt:variant>
      <vt:variant>
        <vt:lpwstr>_Toc311890712</vt:lpwstr>
      </vt:variant>
      <vt:variant>
        <vt:i4>2031676</vt:i4>
      </vt:variant>
      <vt:variant>
        <vt:i4>410</vt:i4>
      </vt:variant>
      <vt:variant>
        <vt:i4>0</vt:i4>
      </vt:variant>
      <vt:variant>
        <vt:i4>5</vt:i4>
      </vt:variant>
      <vt:variant>
        <vt:lpwstr/>
      </vt:variant>
      <vt:variant>
        <vt:lpwstr>_Toc311890711</vt:lpwstr>
      </vt:variant>
      <vt:variant>
        <vt:i4>2031676</vt:i4>
      </vt:variant>
      <vt:variant>
        <vt:i4>404</vt:i4>
      </vt:variant>
      <vt:variant>
        <vt:i4>0</vt:i4>
      </vt:variant>
      <vt:variant>
        <vt:i4>5</vt:i4>
      </vt:variant>
      <vt:variant>
        <vt:lpwstr/>
      </vt:variant>
      <vt:variant>
        <vt:lpwstr>_Toc311890710</vt:lpwstr>
      </vt:variant>
      <vt:variant>
        <vt:i4>1966140</vt:i4>
      </vt:variant>
      <vt:variant>
        <vt:i4>398</vt:i4>
      </vt:variant>
      <vt:variant>
        <vt:i4>0</vt:i4>
      </vt:variant>
      <vt:variant>
        <vt:i4>5</vt:i4>
      </vt:variant>
      <vt:variant>
        <vt:lpwstr/>
      </vt:variant>
      <vt:variant>
        <vt:lpwstr>_Toc311890709</vt:lpwstr>
      </vt:variant>
      <vt:variant>
        <vt:i4>1966140</vt:i4>
      </vt:variant>
      <vt:variant>
        <vt:i4>392</vt:i4>
      </vt:variant>
      <vt:variant>
        <vt:i4>0</vt:i4>
      </vt:variant>
      <vt:variant>
        <vt:i4>5</vt:i4>
      </vt:variant>
      <vt:variant>
        <vt:lpwstr/>
      </vt:variant>
      <vt:variant>
        <vt:lpwstr>_Toc311890708</vt:lpwstr>
      </vt:variant>
      <vt:variant>
        <vt:i4>1966140</vt:i4>
      </vt:variant>
      <vt:variant>
        <vt:i4>383</vt:i4>
      </vt:variant>
      <vt:variant>
        <vt:i4>0</vt:i4>
      </vt:variant>
      <vt:variant>
        <vt:i4>5</vt:i4>
      </vt:variant>
      <vt:variant>
        <vt:lpwstr/>
      </vt:variant>
      <vt:variant>
        <vt:lpwstr>_Toc311890707</vt:lpwstr>
      </vt:variant>
      <vt:variant>
        <vt:i4>1966140</vt:i4>
      </vt:variant>
      <vt:variant>
        <vt:i4>377</vt:i4>
      </vt:variant>
      <vt:variant>
        <vt:i4>0</vt:i4>
      </vt:variant>
      <vt:variant>
        <vt:i4>5</vt:i4>
      </vt:variant>
      <vt:variant>
        <vt:lpwstr/>
      </vt:variant>
      <vt:variant>
        <vt:lpwstr>_Toc311890706</vt:lpwstr>
      </vt:variant>
      <vt:variant>
        <vt:i4>1966140</vt:i4>
      </vt:variant>
      <vt:variant>
        <vt:i4>371</vt:i4>
      </vt:variant>
      <vt:variant>
        <vt:i4>0</vt:i4>
      </vt:variant>
      <vt:variant>
        <vt:i4>5</vt:i4>
      </vt:variant>
      <vt:variant>
        <vt:lpwstr/>
      </vt:variant>
      <vt:variant>
        <vt:lpwstr>_Toc311890705</vt:lpwstr>
      </vt:variant>
      <vt:variant>
        <vt:i4>1966140</vt:i4>
      </vt:variant>
      <vt:variant>
        <vt:i4>365</vt:i4>
      </vt:variant>
      <vt:variant>
        <vt:i4>0</vt:i4>
      </vt:variant>
      <vt:variant>
        <vt:i4>5</vt:i4>
      </vt:variant>
      <vt:variant>
        <vt:lpwstr/>
      </vt:variant>
      <vt:variant>
        <vt:lpwstr>_Toc311890704</vt:lpwstr>
      </vt:variant>
      <vt:variant>
        <vt:i4>1966140</vt:i4>
      </vt:variant>
      <vt:variant>
        <vt:i4>359</vt:i4>
      </vt:variant>
      <vt:variant>
        <vt:i4>0</vt:i4>
      </vt:variant>
      <vt:variant>
        <vt:i4>5</vt:i4>
      </vt:variant>
      <vt:variant>
        <vt:lpwstr/>
      </vt:variant>
      <vt:variant>
        <vt:lpwstr>_Toc311890703</vt:lpwstr>
      </vt:variant>
      <vt:variant>
        <vt:i4>1966140</vt:i4>
      </vt:variant>
      <vt:variant>
        <vt:i4>353</vt:i4>
      </vt:variant>
      <vt:variant>
        <vt:i4>0</vt:i4>
      </vt:variant>
      <vt:variant>
        <vt:i4>5</vt:i4>
      </vt:variant>
      <vt:variant>
        <vt:lpwstr/>
      </vt:variant>
      <vt:variant>
        <vt:lpwstr>_Toc311890702</vt:lpwstr>
      </vt:variant>
      <vt:variant>
        <vt:i4>1966140</vt:i4>
      </vt:variant>
      <vt:variant>
        <vt:i4>347</vt:i4>
      </vt:variant>
      <vt:variant>
        <vt:i4>0</vt:i4>
      </vt:variant>
      <vt:variant>
        <vt:i4>5</vt:i4>
      </vt:variant>
      <vt:variant>
        <vt:lpwstr/>
      </vt:variant>
      <vt:variant>
        <vt:lpwstr>_Toc311890701</vt:lpwstr>
      </vt:variant>
      <vt:variant>
        <vt:i4>1966140</vt:i4>
      </vt:variant>
      <vt:variant>
        <vt:i4>341</vt:i4>
      </vt:variant>
      <vt:variant>
        <vt:i4>0</vt:i4>
      </vt:variant>
      <vt:variant>
        <vt:i4>5</vt:i4>
      </vt:variant>
      <vt:variant>
        <vt:lpwstr/>
      </vt:variant>
      <vt:variant>
        <vt:lpwstr>_Toc311890700</vt:lpwstr>
      </vt:variant>
      <vt:variant>
        <vt:i4>1507389</vt:i4>
      </vt:variant>
      <vt:variant>
        <vt:i4>335</vt:i4>
      </vt:variant>
      <vt:variant>
        <vt:i4>0</vt:i4>
      </vt:variant>
      <vt:variant>
        <vt:i4>5</vt:i4>
      </vt:variant>
      <vt:variant>
        <vt:lpwstr/>
      </vt:variant>
      <vt:variant>
        <vt:lpwstr>_Toc311890699</vt:lpwstr>
      </vt:variant>
      <vt:variant>
        <vt:i4>1507389</vt:i4>
      </vt:variant>
      <vt:variant>
        <vt:i4>329</vt:i4>
      </vt:variant>
      <vt:variant>
        <vt:i4>0</vt:i4>
      </vt:variant>
      <vt:variant>
        <vt:i4>5</vt:i4>
      </vt:variant>
      <vt:variant>
        <vt:lpwstr/>
      </vt:variant>
      <vt:variant>
        <vt:lpwstr>_Toc311890698</vt:lpwstr>
      </vt:variant>
      <vt:variant>
        <vt:i4>1507389</vt:i4>
      </vt:variant>
      <vt:variant>
        <vt:i4>323</vt:i4>
      </vt:variant>
      <vt:variant>
        <vt:i4>0</vt:i4>
      </vt:variant>
      <vt:variant>
        <vt:i4>5</vt:i4>
      </vt:variant>
      <vt:variant>
        <vt:lpwstr/>
      </vt:variant>
      <vt:variant>
        <vt:lpwstr>_Toc311890697</vt:lpwstr>
      </vt:variant>
      <vt:variant>
        <vt:i4>1507389</vt:i4>
      </vt:variant>
      <vt:variant>
        <vt:i4>317</vt:i4>
      </vt:variant>
      <vt:variant>
        <vt:i4>0</vt:i4>
      </vt:variant>
      <vt:variant>
        <vt:i4>5</vt:i4>
      </vt:variant>
      <vt:variant>
        <vt:lpwstr/>
      </vt:variant>
      <vt:variant>
        <vt:lpwstr>_Toc311890696</vt:lpwstr>
      </vt:variant>
      <vt:variant>
        <vt:i4>1507389</vt:i4>
      </vt:variant>
      <vt:variant>
        <vt:i4>311</vt:i4>
      </vt:variant>
      <vt:variant>
        <vt:i4>0</vt:i4>
      </vt:variant>
      <vt:variant>
        <vt:i4>5</vt:i4>
      </vt:variant>
      <vt:variant>
        <vt:lpwstr/>
      </vt:variant>
      <vt:variant>
        <vt:lpwstr>_Toc311890695</vt:lpwstr>
      </vt:variant>
      <vt:variant>
        <vt:i4>1507389</vt:i4>
      </vt:variant>
      <vt:variant>
        <vt:i4>305</vt:i4>
      </vt:variant>
      <vt:variant>
        <vt:i4>0</vt:i4>
      </vt:variant>
      <vt:variant>
        <vt:i4>5</vt:i4>
      </vt:variant>
      <vt:variant>
        <vt:lpwstr/>
      </vt:variant>
      <vt:variant>
        <vt:lpwstr>_Toc311890694</vt:lpwstr>
      </vt:variant>
      <vt:variant>
        <vt:i4>1507389</vt:i4>
      </vt:variant>
      <vt:variant>
        <vt:i4>299</vt:i4>
      </vt:variant>
      <vt:variant>
        <vt:i4>0</vt:i4>
      </vt:variant>
      <vt:variant>
        <vt:i4>5</vt:i4>
      </vt:variant>
      <vt:variant>
        <vt:lpwstr/>
      </vt:variant>
      <vt:variant>
        <vt:lpwstr>_Toc311890693</vt:lpwstr>
      </vt:variant>
      <vt:variant>
        <vt:i4>1507389</vt:i4>
      </vt:variant>
      <vt:variant>
        <vt:i4>293</vt:i4>
      </vt:variant>
      <vt:variant>
        <vt:i4>0</vt:i4>
      </vt:variant>
      <vt:variant>
        <vt:i4>5</vt:i4>
      </vt:variant>
      <vt:variant>
        <vt:lpwstr/>
      </vt:variant>
      <vt:variant>
        <vt:lpwstr>_Toc311890692</vt:lpwstr>
      </vt:variant>
      <vt:variant>
        <vt:i4>1507389</vt:i4>
      </vt:variant>
      <vt:variant>
        <vt:i4>287</vt:i4>
      </vt:variant>
      <vt:variant>
        <vt:i4>0</vt:i4>
      </vt:variant>
      <vt:variant>
        <vt:i4>5</vt:i4>
      </vt:variant>
      <vt:variant>
        <vt:lpwstr/>
      </vt:variant>
      <vt:variant>
        <vt:lpwstr>_Toc311890691</vt:lpwstr>
      </vt:variant>
      <vt:variant>
        <vt:i4>1507389</vt:i4>
      </vt:variant>
      <vt:variant>
        <vt:i4>281</vt:i4>
      </vt:variant>
      <vt:variant>
        <vt:i4>0</vt:i4>
      </vt:variant>
      <vt:variant>
        <vt:i4>5</vt:i4>
      </vt:variant>
      <vt:variant>
        <vt:lpwstr/>
      </vt:variant>
      <vt:variant>
        <vt:lpwstr>_Toc311890690</vt:lpwstr>
      </vt:variant>
      <vt:variant>
        <vt:i4>1441853</vt:i4>
      </vt:variant>
      <vt:variant>
        <vt:i4>275</vt:i4>
      </vt:variant>
      <vt:variant>
        <vt:i4>0</vt:i4>
      </vt:variant>
      <vt:variant>
        <vt:i4>5</vt:i4>
      </vt:variant>
      <vt:variant>
        <vt:lpwstr/>
      </vt:variant>
      <vt:variant>
        <vt:lpwstr>_Toc311890689</vt:lpwstr>
      </vt:variant>
      <vt:variant>
        <vt:i4>1441853</vt:i4>
      </vt:variant>
      <vt:variant>
        <vt:i4>269</vt:i4>
      </vt:variant>
      <vt:variant>
        <vt:i4>0</vt:i4>
      </vt:variant>
      <vt:variant>
        <vt:i4>5</vt:i4>
      </vt:variant>
      <vt:variant>
        <vt:lpwstr/>
      </vt:variant>
      <vt:variant>
        <vt:lpwstr>_Toc311890688</vt:lpwstr>
      </vt:variant>
      <vt:variant>
        <vt:i4>1441853</vt:i4>
      </vt:variant>
      <vt:variant>
        <vt:i4>263</vt:i4>
      </vt:variant>
      <vt:variant>
        <vt:i4>0</vt:i4>
      </vt:variant>
      <vt:variant>
        <vt:i4>5</vt:i4>
      </vt:variant>
      <vt:variant>
        <vt:lpwstr/>
      </vt:variant>
      <vt:variant>
        <vt:lpwstr>_Toc311890687</vt:lpwstr>
      </vt:variant>
      <vt:variant>
        <vt:i4>1441853</vt:i4>
      </vt:variant>
      <vt:variant>
        <vt:i4>254</vt:i4>
      </vt:variant>
      <vt:variant>
        <vt:i4>0</vt:i4>
      </vt:variant>
      <vt:variant>
        <vt:i4>5</vt:i4>
      </vt:variant>
      <vt:variant>
        <vt:lpwstr/>
      </vt:variant>
      <vt:variant>
        <vt:lpwstr>_Toc311890686</vt:lpwstr>
      </vt:variant>
      <vt:variant>
        <vt:i4>1441853</vt:i4>
      </vt:variant>
      <vt:variant>
        <vt:i4>248</vt:i4>
      </vt:variant>
      <vt:variant>
        <vt:i4>0</vt:i4>
      </vt:variant>
      <vt:variant>
        <vt:i4>5</vt:i4>
      </vt:variant>
      <vt:variant>
        <vt:lpwstr/>
      </vt:variant>
      <vt:variant>
        <vt:lpwstr>_Toc311890685</vt:lpwstr>
      </vt:variant>
      <vt:variant>
        <vt:i4>1441853</vt:i4>
      </vt:variant>
      <vt:variant>
        <vt:i4>242</vt:i4>
      </vt:variant>
      <vt:variant>
        <vt:i4>0</vt:i4>
      </vt:variant>
      <vt:variant>
        <vt:i4>5</vt:i4>
      </vt:variant>
      <vt:variant>
        <vt:lpwstr/>
      </vt:variant>
      <vt:variant>
        <vt:lpwstr>_Toc311890684</vt:lpwstr>
      </vt:variant>
      <vt:variant>
        <vt:i4>1441853</vt:i4>
      </vt:variant>
      <vt:variant>
        <vt:i4>236</vt:i4>
      </vt:variant>
      <vt:variant>
        <vt:i4>0</vt:i4>
      </vt:variant>
      <vt:variant>
        <vt:i4>5</vt:i4>
      </vt:variant>
      <vt:variant>
        <vt:lpwstr/>
      </vt:variant>
      <vt:variant>
        <vt:lpwstr>_Toc311890683</vt:lpwstr>
      </vt:variant>
      <vt:variant>
        <vt:i4>1441853</vt:i4>
      </vt:variant>
      <vt:variant>
        <vt:i4>230</vt:i4>
      </vt:variant>
      <vt:variant>
        <vt:i4>0</vt:i4>
      </vt:variant>
      <vt:variant>
        <vt:i4>5</vt:i4>
      </vt:variant>
      <vt:variant>
        <vt:lpwstr/>
      </vt:variant>
      <vt:variant>
        <vt:lpwstr>_Toc311890682</vt:lpwstr>
      </vt:variant>
      <vt:variant>
        <vt:i4>1441853</vt:i4>
      </vt:variant>
      <vt:variant>
        <vt:i4>224</vt:i4>
      </vt:variant>
      <vt:variant>
        <vt:i4>0</vt:i4>
      </vt:variant>
      <vt:variant>
        <vt:i4>5</vt:i4>
      </vt:variant>
      <vt:variant>
        <vt:lpwstr/>
      </vt:variant>
      <vt:variant>
        <vt:lpwstr>_Toc311890681</vt:lpwstr>
      </vt:variant>
      <vt:variant>
        <vt:i4>1441853</vt:i4>
      </vt:variant>
      <vt:variant>
        <vt:i4>218</vt:i4>
      </vt:variant>
      <vt:variant>
        <vt:i4>0</vt:i4>
      </vt:variant>
      <vt:variant>
        <vt:i4>5</vt:i4>
      </vt:variant>
      <vt:variant>
        <vt:lpwstr/>
      </vt:variant>
      <vt:variant>
        <vt:lpwstr>_Toc311890680</vt:lpwstr>
      </vt:variant>
      <vt:variant>
        <vt:i4>1638461</vt:i4>
      </vt:variant>
      <vt:variant>
        <vt:i4>212</vt:i4>
      </vt:variant>
      <vt:variant>
        <vt:i4>0</vt:i4>
      </vt:variant>
      <vt:variant>
        <vt:i4>5</vt:i4>
      </vt:variant>
      <vt:variant>
        <vt:lpwstr/>
      </vt:variant>
      <vt:variant>
        <vt:lpwstr>_Toc311890679</vt:lpwstr>
      </vt:variant>
      <vt:variant>
        <vt:i4>1638461</vt:i4>
      </vt:variant>
      <vt:variant>
        <vt:i4>206</vt:i4>
      </vt:variant>
      <vt:variant>
        <vt:i4>0</vt:i4>
      </vt:variant>
      <vt:variant>
        <vt:i4>5</vt:i4>
      </vt:variant>
      <vt:variant>
        <vt:lpwstr/>
      </vt:variant>
      <vt:variant>
        <vt:lpwstr>_Toc311890678</vt:lpwstr>
      </vt:variant>
      <vt:variant>
        <vt:i4>1638461</vt:i4>
      </vt:variant>
      <vt:variant>
        <vt:i4>200</vt:i4>
      </vt:variant>
      <vt:variant>
        <vt:i4>0</vt:i4>
      </vt:variant>
      <vt:variant>
        <vt:i4>5</vt:i4>
      </vt:variant>
      <vt:variant>
        <vt:lpwstr/>
      </vt:variant>
      <vt:variant>
        <vt:lpwstr>_Toc311890677</vt:lpwstr>
      </vt:variant>
      <vt:variant>
        <vt:i4>1638461</vt:i4>
      </vt:variant>
      <vt:variant>
        <vt:i4>194</vt:i4>
      </vt:variant>
      <vt:variant>
        <vt:i4>0</vt:i4>
      </vt:variant>
      <vt:variant>
        <vt:i4>5</vt:i4>
      </vt:variant>
      <vt:variant>
        <vt:lpwstr/>
      </vt:variant>
      <vt:variant>
        <vt:lpwstr>_Toc311890676</vt:lpwstr>
      </vt:variant>
      <vt:variant>
        <vt:i4>1638461</vt:i4>
      </vt:variant>
      <vt:variant>
        <vt:i4>188</vt:i4>
      </vt:variant>
      <vt:variant>
        <vt:i4>0</vt:i4>
      </vt:variant>
      <vt:variant>
        <vt:i4>5</vt:i4>
      </vt:variant>
      <vt:variant>
        <vt:lpwstr/>
      </vt:variant>
      <vt:variant>
        <vt:lpwstr>_Toc311890675</vt:lpwstr>
      </vt:variant>
      <vt:variant>
        <vt:i4>1638461</vt:i4>
      </vt:variant>
      <vt:variant>
        <vt:i4>182</vt:i4>
      </vt:variant>
      <vt:variant>
        <vt:i4>0</vt:i4>
      </vt:variant>
      <vt:variant>
        <vt:i4>5</vt:i4>
      </vt:variant>
      <vt:variant>
        <vt:lpwstr/>
      </vt:variant>
      <vt:variant>
        <vt:lpwstr>_Toc311890674</vt:lpwstr>
      </vt:variant>
      <vt:variant>
        <vt:i4>1638461</vt:i4>
      </vt:variant>
      <vt:variant>
        <vt:i4>176</vt:i4>
      </vt:variant>
      <vt:variant>
        <vt:i4>0</vt:i4>
      </vt:variant>
      <vt:variant>
        <vt:i4>5</vt:i4>
      </vt:variant>
      <vt:variant>
        <vt:lpwstr/>
      </vt:variant>
      <vt:variant>
        <vt:lpwstr>_Toc311890673</vt:lpwstr>
      </vt:variant>
      <vt:variant>
        <vt:i4>1638461</vt:i4>
      </vt:variant>
      <vt:variant>
        <vt:i4>170</vt:i4>
      </vt:variant>
      <vt:variant>
        <vt:i4>0</vt:i4>
      </vt:variant>
      <vt:variant>
        <vt:i4>5</vt:i4>
      </vt:variant>
      <vt:variant>
        <vt:lpwstr/>
      </vt:variant>
      <vt:variant>
        <vt:lpwstr>_Toc311890672</vt:lpwstr>
      </vt:variant>
      <vt:variant>
        <vt:i4>1638461</vt:i4>
      </vt:variant>
      <vt:variant>
        <vt:i4>164</vt:i4>
      </vt:variant>
      <vt:variant>
        <vt:i4>0</vt:i4>
      </vt:variant>
      <vt:variant>
        <vt:i4>5</vt:i4>
      </vt:variant>
      <vt:variant>
        <vt:lpwstr/>
      </vt:variant>
      <vt:variant>
        <vt:lpwstr>_Toc311890671</vt:lpwstr>
      </vt:variant>
      <vt:variant>
        <vt:i4>1638461</vt:i4>
      </vt:variant>
      <vt:variant>
        <vt:i4>158</vt:i4>
      </vt:variant>
      <vt:variant>
        <vt:i4>0</vt:i4>
      </vt:variant>
      <vt:variant>
        <vt:i4>5</vt:i4>
      </vt:variant>
      <vt:variant>
        <vt:lpwstr/>
      </vt:variant>
      <vt:variant>
        <vt:lpwstr>_Toc311890670</vt:lpwstr>
      </vt:variant>
      <vt:variant>
        <vt:i4>1572925</vt:i4>
      </vt:variant>
      <vt:variant>
        <vt:i4>152</vt:i4>
      </vt:variant>
      <vt:variant>
        <vt:i4>0</vt:i4>
      </vt:variant>
      <vt:variant>
        <vt:i4>5</vt:i4>
      </vt:variant>
      <vt:variant>
        <vt:lpwstr/>
      </vt:variant>
      <vt:variant>
        <vt:lpwstr>_Toc311890669</vt:lpwstr>
      </vt:variant>
      <vt:variant>
        <vt:i4>1572925</vt:i4>
      </vt:variant>
      <vt:variant>
        <vt:i4>146</vt:i4>
      </vt:variant>
      <vt:variant>
        <vt:i4>0</vt:i4>
      </vt:variant>
      <vt:variant>
        <vt:i4>5</vt:i4>
      </vt:variant>
      <vt:variant>
        <vt:lpwstr/>
      </vt:variant>
      <vt:variant>
        <vt:lpwstr>_Toc311890668</vt:lpwstr>
      </vt:variant>
      <vt:variant>
        <vt:i4>1572925</vt:i4>
      </vt:variant>
      <vt:variant>
        <vt:i4>140</vt:i4>
      </vt:variant>
      <vt:variant>
        <vt:i4>0</vt:i4>
      </vt:variant>
      <vt:variant>
        <vt:i4>5</vt:i4>
      </vt:variant>
      <vt:variant>
        <vt:lpwstr/>
      </vt:variant>
      <vt:variant>
        <vt:lpwstr>_Toc311890667</vt:lpwstr>
      </vt:variant>
      <vt:variant>
        <vt:i4>1572925</vt:i4>
      </vt:variant>
      <vt:variant>
        <vt:i4>134</vt:i4>
      </vt:variant>
      <vt:variant>
        <vt:i4>0</vt:i4>
      </vt:variant>
      <vt:variant>
        <vt:i4>5</vt:i4>
      </vt:variant>
      <vt:variant>
        <vt:lpwstr/>
      </vt:variant>
      <vt:variant>
        <vt:lpwstr>_Toc311890666</vt:lpwstr>
      </vt:variant>
      <vt:variant>
        <vt:i4>1572925</vt:i4>
      </vt:variant>
      <vt:variant>
        <vt:i4>128</vt:i4>
      </vt:variant>
      <vt:variant>
        <vt:i4>0</vt:i4>
      </vt:variant>
      <vt:variant>
        <vt:i4>5</vt:i4>
      </vt:variant>
      <vt:variant>
        <vt:lpwstr/>
      </vt:variant>
      <vt:variant>
        <vt:lpwstr>_Toc311890665</vt:lpwstr>
      </vt:variant>
      <vt:variant>
        <vt:i4>1572925</vt:i4>
      </vt:variant>
      <vt:variant>
        <vt:i4>122</vt:i4>
      </vt:variant>
      <vt:variant>
        <vt:i4>0</vt:i4>
      </vt:variant>
      <vt:variant>
        <vt:i4>5</vt:i4>
      </vt:variant>
      <vt:variant>
        <vt:lpwstr/>
      </vt:variant>
      <vt:variant>
        <vt:lpwstr>_Toc311890664</vt:lpwstr>
      </vt:variant>
      <vt:variant>
        <vt:i4>1572925</vt:i4>
      </vt:variant>
      <vt:variant>
        <vt:i4>116</vt:i4>
      </vt:variant>
      <vt:variant>
        <vt:i4>0</vt:i4>
      </vt:variant>
      <vt:variant>
        <vt:i4>5</vt:i4>
      </vt:variant>
      <vt:variant>
        <vt:lpwstr/>
      </vt:variant>
      <vt:variant>
        <vt:lpwstr>_Toc311890663</vt:lpwstr>
      </vt:variant>
      <vt:variant>
        <vt:i4>1572925</vt:i4>
      </vt:variant>
      <vt:variant>
        <vt:i4>110</vt:i4>
      </vt:variant>
      <vt:variant>
        <vt:i4>0</vt:i4>
      </vt:variant>
      <vt:variant>
        <vt:i4>5</vt:i4>
      </vt:variant>
      <vt:variant>
        <vt:lpwstr/>
      </vt:variant>
      <vt:variant>
        <vt:lpwstr>_Toc311890662</vt:lpwstr>
      </vt:variant>
      <vt:variant>
        <vt:i4>1572925</vt:i4>
      </vt:variant>
      <vt:variant>
        <vt:i4>104</vt:i4>
      </vt:variant>
      <vt:variant>
        <vt:i4>0</vt:i4>
      </vt:variant>
      <vt:variant>
        <vt:i4>5</vt:i4>
      </vt:variant>
      <vt:variant>
        <vt:lpwstr/>
      </vt:variant>
      <vt:variant>
        <vt:lpwstr>_Toc311890661</vt:lpwstr>
      </vt:variant>
      <vt:variant>
        <vt:i4>1572925</vt:i4>
      </vt:variant>
      <vt:variant>
        <vt:i4>98</vt:i4>
      </vt:variant>
      <vt:variant>
        <vt:i4>0</vt:i4>
      </vt:variant>
      <vt:variant>
        <vt:i4>5</vt:i4>
      </vt:variant>
      <vt:variant>
        <vt:lpwstr/>
      </vt:variant>
      <vt:variant>
        <vt:lpwstr>_Toc311890660</vt:lpwstr>
      </vt:variant>
      <vt:variant>
        <vt:i4>1769533</vt:i4>
      </vt:variant>
      <vt:variant>
        <vt:i4>92</vt:i4>
      </vt:variant>
      <vt:variant>
        <vt:i4>0</vt:i4>
      </vt:variant>
      <vt:variant>
        <vt:i4>5</vt:i4>
      </vt:variant>
      <vt:variant>
        <vt:lpwstr/>
      </vt:variant>
      <vt:variant>
        <vt:lpwstr>_Toc311890659</vt:lpwstr>
      </vt:variant>
      <vt:variant>
        <vt:i4>1769533</vt:i4>
      </vt:variant>
      <vt:variant>
        <vt:i4>86</vt:i4>
      </vt:variant>
      <vt:variant>
        <vt:i4>0</vt:i4>
      </vt:variant>
      <vt:variant>
        <vt:i4>5</vt:i4>
      </vt:variant>
      <vt:variant>
        <vt:lpwstr/>
      </vt:variant>
      <vt:variant>
        <vt:lpwstr>_Toc311890658</vt:lpwstr>
      </vt:variant>
      <vt:variant>
        <vt:i4>1769533</vt:i4>
      </vt:variant>
      <vt:variant>
        <vt:i4>80</vt:i4>
      </vt:variant>
      <vt:variant>
        <vt:i4>0</vt:i4>
      </vt:variant>
      <vt:variant>
        <vt:i4>5</vt:i4>
      </vt:variant>
      <vt:variant>
        <vt:lpwstr/>
      </vt:variant>
      <vt:variant>
        <vt:lpwstr>_Toc311890657</vt:lpwstr>
      </vt:variant>
      <vt:variant>
        <vt:i4>1769533</vt:i4>
      </vt:variant>
      <vt:variant>
        <vt:i4>74</vt:i4>
      </vt:variant>
      <vt:variant>
        <vt:i4>0</vt:i4>
      </vt:variant>
      <vt:variant>
        <vt:i4>5</vt:i4>
      </vt:variant>
      <vt:variant>
        <vt:lpwstr/>
      </vt:variant>
      <vt:variant>
        <vt:lpwstr>_Toc311890656</vt:lpwstr>
      </vt:variant>
      <vt:variant>
        <vt:i4>1769533</vt:i4>
      </vt:variant>
      <vt:variant>
        <vt:i4>68</vt:i4>
      </vt:variant>
      <vt:variant>
        <vt:i4>0</vt:i4>
      </vt:variant>
      <vt:variant>
        <vt:i4>5</vt:i4>
      </vt:variant>
      <vt:variant>
        <vt:lpwstr/>
      </vt:variant>
      <vt:variant>
        <vt:lpwstr>_Toc311890655</vt:lpwstr>
      </vt:variant>
      <vt:variant>
        <vt:i4>1769533</vt:i4>
      </vt:variant>
      <vt:variant>
        <vt:i4>62</vt:i4>
      </vt:variant>
      <vt:variant>
        <vt:i4>0</vt:i4>
      </vt:variant>
      <vt:variant>
        <vt:i4>5</vt:i4>
      </vt:variant>
      <vt:variant>
        <vt:lpwstr/>
      </vt:variant>
      <vt:variant>
        <vt:lpwstr>_Toc311890654</vt:lpwstr>
      </vt:variant>
      <vt:variant>
        <vt:i4>1769533</vt:i4>
      </vt:variant>
      <vt:variant>
        <vt:i4>56</vt:i4>
      </vt:variant>
      <vt:variant>
        <vt:i4>0</vt:i4>
      </vt:variant>
      <vt:variant>
        <vt:i4>5</vt:i4>
      </vt:variant>
      <vt:variant>
        <vt:lpwstr/>
      </vt:variant>
      <vt:variant>
        <vt:lpwstr>_Toc311890653</vt:lpwstr>
      </vt:variant>
      <vt:variant>
        <vt:i4>1769533</vt:i4>
      </vt:variant>
      <vt:variant>
        <vt:i4>50</vt:i4>
      </vt:variant>
      <vt:variant>
        <vt:i4>0</vt:i4>
      </vt:variant>
      <vt:variant>
        <vt:i4>5</vt:i4>
      </vt:variant>
      <vt:variant>
        <vt:lpwstr/>
      </vt:variant>
      <vt:variant>
        <vt:lpwstr>_Toc311890652</vt:lpwstr>
      </vt:variant>
      <vt:variant>
        <vt:i4>1769533</vt:i4>
      </vt:variant>
      <vt:variant>
        <vt:i4>44</vt:i4>
      </vt:variant>
      <vt:variant>
        <vt:i4>0</vt:i4>
      </vt:variant>
      <vt:variant>
        <vt:i4>5</vt:i4>
      </vt:variant>
      <vt:variant>
        <vt:lpwstr/>
      </vt:variant>
      <vt:variant>
        <vt:lpwstr>_Toc311890651</vt:lpwstr>
      </vt:variant>
      <vt:variant>
        <vt:i4>1769533</vt:i4>
      </vt:variant>
      <vt:variant>
        <vt:i4>38</vt:i4>
      </vt:variant>
      <vt:variant>
        <vt:i4>0</vt:i4>
      </vt:variant>
      <vt:variant>
        <vt:i4>5</vt:i4>
      </vt:variant>
      <vt:variant>
        <vt:lpwstr/>
      </vt:variant>
      <vt:variant>
        <vt:lpwstr>_Toc311890650</vt:lpwstr>
      </vt:variant>
      <vt:variant>
        <vt:i4>1703997</vt:i4>
      </vt:variant>
      <vt:variant>
        <vt:i4>32</vt:i4>
      </vt:variant>
      <vt:variant>
        <vt:i4>0</vt:i4>
      </vt:variant>
      <vt:variant>
        <vt:i4>5</vt:i4>
      </vt:variant>
      <vt:variant>
        <vt:lpwstr/>
      </vt:variant>
      <vt:variant>
        <vt:lpwstr>_Toc311890649</vt:lpwstr>
      </vt:variant>
      <vt:variant>
        <vt:i4>1703997</vt:i4>
      </vt:variant>
      <vt:variant>
        <vt:i4>26</vt:i4>
      </vt:variant>
      <vt:variant>
        <vt:i4>0</vt:i4>
      </vt:variant>
      <vt:variant>
        <vt:i4>5</vt:i4>
      </vt:variant>
      <vt:variant>
        <vt:lpwstr/>
      </vt:variant>
      <vt:variant>
        <vt:lpwstr>_Toc311890648</vt:lpwstr>
      </vt:variant>
      <vt:variant>
        <vt:i4>1703997</vt:i4>
      </vt:variant>
      <vt:variant>
        <vt:i4>20</vt:i4>
      </vt:variant>
      <vt:variant>
        <vt:i4>0</vt:i4>
      </vt:variant>
      <vt:variant>
        <vt:i4>5</vt:i4>
      </vt:variant>
      <vt:variant>
        <vt:lpwstr/>
      </vt:variant>
      <vt:variant>
        <vt:lpwstr>_Toc311890647</vt:lpwstr>
      </vt:variant>
      <vt:variant>
        <vt:i4>1703997</vt:i4>
      </vt:variant>
      <vt:variant>
        <vt:i4>14</vt:i4>
      </vt:variant>
      <vt:variant>
        <vt:i4>0</vt:i4>
      </vt:variant>
      <vt:variant>
        <vt:i4>5</vt:i4>
      </vt:variant>
      <vt:variant>
        <vt:lpwstr/>
      </vt:variant>
      <vt:variant>
        <vt:lpwstr>_Toc311890646</vt:lpwstr>
      </vt:variant>
      <vt:variant>
        <vt:i4>1703997</vt:i4>
      </vt:variant>
      <vt:variant>
        <vt:i4>8</vt:i4>
      </vt:variant>
      <vt:variant>
        <vt:i4>0</vt:i4>
      </vt:variant>
      <vt:variant>
        <vt:i4>5</vt:i4>
      </vt:variant>
      <vt:variant>
        <vt:lpwstr/>
      </vt:variant>
      <vt:variant>
        <vt:lpwstr>_Toc311890645</vt:lpwstr>
      </vt:variant>
      <vt:variant>
        <vt:i4>1703997</vt:i4>
      </vt:variant>
      <vt:variant>
        <vt:i4>2</vt:i4>
      </vt:variant>
      <vt:variant>
        <vt:i4>0</vt:i4>
      </vt:variant>
      <vt:variant>
        <vt:i4>5</vt:i4>
      </vt:variant>
      <vt:variant>
        <vt:lpwstr/>
      </vt:variant>
      <vt:variant>
        <vt:lpwstr>_Toc311890644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TCC para o Curso de Ciência da Computação da UNIVALI</dc:title>
  <dc:subject/>
  <dc:creator>Cesar Albenes Zeferino</dc:creator>
  <cp:keywords/>
  <cp:lastModifiedBy>Luiz Fernando</cp:lastModifiedBy>
  <cp:revision>123</cp:revision>
  <cp:lastPrinted>2011-11-20T01:51:00Z</cp:lastPrinted>
  <dcterms:created xsi:type="dcterms:W3CDTF">2011-12-19T09:54:00Z</dcterms:created>
  <dcterms:modified xsi:type="dcterms:W3CDTF">2011-12-19T17:39:00Z</dcterms:modified>
</cp:coreProperties>
</file>